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line="360" w:lineRule="auto"/>
        <w:jc w:val="center"/>
        <w:rPr>
          <w:rFonts w:ascii="黑体" w:hAnsi="华文中宋" w:eastAsia="黑体"/>
          <w:spacing w:val="20"/>
          <w:sz w:val="72"/>
          <w:szCs w:val="72"/>
        </w:rPr>
      </w:pPr>
      <w:r>
        <w:drawing>
          <wp:inline distT="0" distB="0" distL="0" distR="0">
            <wp:extent cx="4008120" cy="710565"/>
            <wp:effectExtent l="0" t="0" r="0" b="0"/>
            <wp:docPr id="1026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7"/>
                    <pic:cNvPicPr/>
                  </pic:nvPicPr>
                  <pic:blipFill>
                    <a:blip r:embed="rId6" cstate="print">
                      <a:duotone>
                        <a:srgbClr val="000000"/>
                        <a:srgbClr val="FF9090"/>
                      </a:duotone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71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jc w:val="center"/>
        <w:rPr>
          <w:rFonts w:ascii="Calibri" w:hAnsi="Calibri" w:eastAsia="黑体"/>
          <w:sz w:val="72"/>
          <w:szCs w:val="72"/>
        </w:rPr>
      </w:pPr>
      <w:r>
        <w:rPr>
          <w:rFonts w:hint="eastAsia" w:ascii="Calibri" w:hAnsi="Calibri" w:eastAsia="黑体"/>
          <w:sz w:val="72"/>
          <w:szCs w:val="72"/>
        </w:rPr>
        <w:t>《网页设计与制作》</w:t>
      </w:r>
    </w:p>
    <w:p>
      <w:pPr>
        <w:jc w:val="center"/>
        <w:rPr>
          <w:rFonts w:ascii="Calibri" w:hAnsi="Calibri" w:eastAsia="黑体"/>
          <w:sz w:val="72"/>
          <w:szCs w:val="72"/>
        </w:rPr>
      </w:pPr>
      <w:r>
        <w:rPr>
          <w:rFonts w:hint="eastAsia" w:ascii="Calibri" w:hAnsi="Calibri" w:eastAsia="黑体"/>
          <w:sz w:val="72"/>
          <w:szCs w:val="72"/>
        </w:rPr>
        <w:t>网站开发文档</w:t>
      </w: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 w:eastAsia="黑体"/>
          <w:sz w:val="44"/>
        </w:rPr>
      </w:pPr>
    </w:p>
    <w:p>
      <w:pPr>
        <w:rPr>
          <w:rFonts w:ascii="Calibri" w:hAnsi="Calibri"/>
          <w:b/>
          <w:bCs/>
        </w:rPr>
      </w:pPr>
    </w:p>
    <w:p>
      <w:pPr>
        <w:rPr>
          <w:rFonts w:ascii="Calibri" w:hAnsi="Calibri"/>
          <w:b/>
          <w:bCs/>
        </w:rPr>
      </w:pPr>
    </w:p>
    <w:tbl>
      <w:tblPr>
        <w:tblStyle w:val="6"/>
        <w:tblW w:w="6823" w:type="dxa"/>
        <w:jc w:val="center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3"/>
        <w:gridCol w:w="4860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963" w:type="dxa"/>
          </w:tcPr>
          <w:p>
            <w:pPr>
              <w:spacing w:line="600" w:lineRule="exact"/>
              <w:jc w:val="distribute"/>
              <w:rPr>
                <w:rFonts w:ascii="Calibri" w:hAnsi="Calibri" w:eastAsia="黑体"/>
                <w:spacing w:val="30"/>
                <w:kern w:val="10"/>
                <w:sz w:val="30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</w:rPr>
              <w:t>网站主题</w:t>
            </w:r>
          </w:p>
        </w:tc>
        <w:tc>
          <w:tcPr>
            <w:tcW w:w="4860" w:type="dxa"/>
            <w:tcBorders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ascii="Calibri" w:hAnsi="Calibri" w:eastAsia="黑体"/>
                <w:spacing w:val="30"/>
                <w:kern w:val="10"/>
                <w:sz w:val="30"/>
              </w:rPr>
            </w:pPr>
            <w:r>
              <w:rPr>
                <w:rFonts w:ascii="Calibri" w:hAnsi="Calibri"/>
                <w:spacing w:val="30"/>
                <w:kern w:val="10"/>
                <w:sz w:val="30"/>
                <w:lang w:val="en-US"/>
              </w:rPr>
              <w:t>游戏介绍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963" w:type="dxa"/>
          </w:tcPr>
          <w:p>
            <w:pPr>
              <w:spacing w:line="600" w:lineRule="exact"/>
              <w:jc w:val="distribute"/>
              <w:rPr>
                <w:rFonts w:hint="eastAsia" w:ascii="Calibri" w:hAnsi="Calibri" w:eastAsia="黑体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</w:rPr>
              <w:t>班级</w:t>
            </w:r>
            <w:r>
              <w:rPr>
                <w:rFonts w:hint="eastAsia" w:ascii="Calibri" w:hAnsi="Calibri" w:eastAsia="黑体"/>
                <w:spacing w:val="30"/>
                <w:kern w:val="10"/>
                <w:sz w:val="30"/>
                <w:lang w:val="en-US" w:eastAsia="zh-CN"/>
              </w:rPr>
              <w:t>小组</w:t>
            </w:r>
          </w:p>
        </w:tc>
        <w:tc>
          <w:tcPr>
            <w:tcW w:w="4860" w:type="dxa"/>
            <w:tcBorders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hint="eastAsia" w:ascii="Calibri" w:hAnsi="Calibri" w:eastAsia="等线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Ansi="Calibri" w:eastAsia="黑体"/>
                <w:spacing w:val="30"/>
                <w:kern w:val="10"/>
                <w:sz w:val="30"/>
                <w:lang w:val="en-US"/>
              </w:rPr>
              <w:t>2019</w:t>
            </w:r>
            <w:r>
              <w:rPr>
                <w:rFonts w:hAnsi="Calibri"/>
                <w:spacing w:val="30"/>
                <w:kern w:val="10"/>
                <w:sz w:val="30"/>
                <w:lang w:val="en-US"/>
              </w:rPr>
              <w:t>级电商2班</w:t>
            </w:r>
            <w:r>
              <w:rPr>
                <w:rFonts w:hint="eastAsia" w:hAnsi="Calibri"/>
                <w:spacing w:val="30"/>
                <w:kern w:val="10"/>
                <w:sz w:val="30"/>
                <w:lang w:val="en-US" w:eastAsia="zh-CN"/>
              </w:rPr>
              <w:t>第一小组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963" w:type="dxa"/>
          </w:tcPr>
          <w:p>
            <w:pPr>
              <w:spacing w:line="600" w:lineRule="exact"/>
              <w:jc w:val="distribute"/>
              <w:rPr>
                <w:rFonts w:hint="default" w:ascii="Calibri" w:hAnsi="Calibri" w:eastAsia="黑体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</w:rPr>
              <w:t>姓名</w:t>
            </w:r>
            <w:r>
              <w:rPr>
                <w:rFonts w:hint="eastAsia" w:ascii="Calibri" w:hAnsi="Calibri" w:eastAsia="黑体"/>
                <w:spacing w:val="30"/>
                <w:kern w:val="10"/>
                <w:sz w:val="30"/>
                <w:lang w:val="en-US" w:eastAsia="zh-CN"/>
              </w:rPr>
              <w:t>学号</w:t>
            </w:r>
          </w:p>
        </w:tc>
        <w:tc>
          <w:tcPr>
            <w:tcW w:w="48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hint="default" w:ascii="Calibri" w:hAnsi="Calibri" w:eastAsia="等线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ascii="Calibri" w:hAnsi="Calibri"/>
                <w:spacing w:val="30"/>
                <w:kern w:val="10"/>
                <w:sz w:val="30"/>
                <w:lang w:val="en-US"/>
              </w:rPr>
              <w:t>奉俊豪</w:t>
            </w:r>
            <w:r>
              <w:rPr>
                <w:rFonts w:hint="eastAsia" w:ascii="Calibri" w:hAnsi="Calibri"/>
                <w:spacing w:val="30"/>
                <w:kern w:val="10"/>
                <w:sz w:val="30"/>
                <w:lang w:val="en-US" w:eastAsia="zh-CN"/>
              </w:rPr>
              <w:t>2019180217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963" w:type="dxa"/>
          </w:tcPr>
          <w:p>
            <w:pPr>
              <w:spacing w:line="600" w:lineRule="exact"/>
              <w:jc w:val="distribute"/>
              <w:rPr>
                <w:rFonts w:hint="eastAsia" w:ascii="Calibri" w:hAnsi="Calibri" w:eastAsia="黑体"/>
                <w:spacing w:val="30"/>
                <w:kern w:val="10"/>
                <w:sz w:val="30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</w:rPr>
              <w:t>姓名</w:t>
            </w:r>
            <w:r>
              <w:rPr>
                <w:rFonts w:hint="eastAsia" w:ascii="Calibri" w:hAnsi="Calibri" w:eastAsia="黑体"/>
                <w:spacing w:val="30"/>
                <w:kern w:val="10"/>
                <w:sz w:val="30"/>
                <w:lang w:val="en-US" w:eastAsia="zh-CN"/>
              </w:rPr>
              <w:t>学号</w:t>
            </w:r>
          </w:p>
        </w:tc>
        <w:tc>
          <w:tcPr>
            <w:tcW w:w="48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hint="default" w:ascii="Calibri" w:hAnsi="Calibri" w:eastAsia="等线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ascii="Calibri" w:hAnsi="Calibri"/>
                <w:spacing w:val="30"/>
                <w:kern w:val="10"/>
                <w:sz w:val="30"/>
                <w:lang w:val="en-US"/>
              </w:rPr>
              <w:t>毛兴</w:t>
            </w:r>
            <w:r>
              <w:rPr>
                <w:rFonts w:hint="eastAsia" w:ascii="Calibri" w:hAnsi="Calibri"/>
                <w:spacing w:val="30"/>
                <w:kern w:val="10"/>
                <w:sz w:val="30"/>
                <w:lang w:val="en-US" w:eastAsia="zh-CN"/>
              </w:rPr>
              <w:t>2019180216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963" w:type="dxa"/>
            <w:tcBorders>
              <w:bottom w:val="nil"/>
            </w:tcBorders>
          </w:tcPr>
          <w:p>
            <w:pPr>
              <w:spacing w:line="600" w:lineRule="exact"/>
              <w:jc w:val="distribute"/>
              <w:rPr>
                <w:rFonts w:hint="eastAsia" w:ascii="Calibri" w:hAnsi="Calibri" w:eastAsia="黑体"/>
                <w:spacing w:val="30"/>
                <w:kern w:val="10"/>
                <w:sz w:val="30"/>
              </w:rPr>
            </w:pPr>
            <w:r>
              <w:rPr>
                <w:rFonts w:hint="eastAsia" w:ascii="Calibri" w:hAnsi="Calibri" w:eastAsia="黑体"/>
                <w:spacing w:val="30"/>
                <w:kern w:val="10"/>
                <w:sz w:val="30"/>
              </w:rPr>
              <w:t>姓名</w:t>
            </w:r>
            <w:r>
              <w:rPr>
                <w:rFonts w:hint="eastAsia" w:ascii="Calibri" w:hAnsi="Calibri" w:eastAsia="黑体"/>
                <w:spacing w:val="30"/>
                <w:kern w:val="10"/>
                <w:sz w:val="30"/>
                <w:lang w:val="en-US" w:eastAsia="zh-CN"/>
              </w:rPr>
              <w:t>学号</w:t>
            </w:r>
          </w:p>
        </w:tc>
        <w:tc>
          <w:tcPr>
            <w:tcW w:w="486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spacing w:line="600" w:lineRule="exact"/>
              <w:jc w:val="center"/>
              <w:rPr>
                <w:rFonts w:hint="default" w:ascii="Calibri" w:hAnsi="Calibri" w:eastAsia="等线"/>
                <w:spacing w:val="30"/>
                <w:kern w:val="10"/>
                <w:sz w:val="30"/>
                <w:lang w:val="en-US" w:eastAsia="zh-CN"/>
              </w:rPr>
            </w:pPr>
            <w:r>
              <w:rPr>
                <w:rFonts w:hint="eastAsia" w:ascii="Calibri" w:hAnsi="Calibri"/>
                <w:spacing w:val="30"/>
                <w:kern w:val="10"/>
                <w:sz w:val="30"/>
                <w:lang w:val="en-US" w:eastAsia="zh-CN"/>
              </w:rPr>
              <w:t>杨</w:t>
            </w:r>
            <w:bookmarkStart w:id="0" w:name="_GoBack"/>
            <w:bookmarkEnd w:id="0"/>
            <w:r>
              <w:rPr>
                <w:rFonts w:ascii="Calibri" w:hAnsi="Calibri"/>
                <w:spacing w:val="30"/>
                <w:kern w:val="10"/>
                <w:sz w:val="30"/>
                <w:lang w:val="en-US"/>
              </w:rPr>
              <w:t>会</w:t>
            </w:r>
            <w:r>
              <w:rPr>
                <w:rFonts w:hint="eastAsia" w:ascii="Calibri" w:hAnsi="Calibri"/>
                <w:spacing w:val="30"/>
                <w:kern w:val="10"/>
                <w:sz w:val="30"/>
                <w:lang w:val="en-US" w:eastAsia="zh-CN"/>
              </w:rPr>
              <w:t>2019180221</w:t>
            </w:r>
          </w:p>
        </w:tc>
      </w:tr>
    </w:tbl>
    <w:p>
      <w:pPr>
        <w:rPr>
          <w:rFonts w:ascii="Calibri" w:hAnsi="Calibri"/>
        </w:rPr>
      </w:pPr>
    </w:p>
    <w:p>
      <w:pPr>
        <w:rPr>
          <w:rFonts w:ascii="Calibri" w:hAnsi="Calibri"/>
        </w:rPr>
      </w:pPr>
    </w:p>
    <w:p>
      <w:pPr>
        <w:jc w:val="center"/>
        <w:rPr>
          <w:rFonts w:eastAsia="黑体"/>
          <w:color w:val="0563C1"/>
          <w:u w:val="single"/>
        </w:rPr>
      </w:pPr>
      <w:r>
        <w:rPr>
          <w:rFonts w:hint="eastAsia" w:ascii="黑体" w:hAnsi="Calibri" w:eastAsia="黑体"/>
          <w:sz w:val="30"/>
          <w:szCs w:val="30"/>
        </w:rPr>
        <w:t>二〇二〇年 十二月</w:t>
      </w:r>
      <w:r>
        <w:rPr>
          <w:rFonts w:ascii="黑体" w:hAnsi="Calibri" w:eastAsia="黑体"/>
          <w:sz w:val="30"/>
          <w:szCs w:val="30"/>
        </w:rPr>
        <w:br w:type="page"/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网站定位及目标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>网站定位为赛博朋克2077游戏专属介绍，</w:t>
      </w:r>
    </w:p>
    <w:p>
      <w:pPr>
        <w:numPr>
          <w:ilvl w:val="0"/>
          <w:numId w:val="0"/>
        </w:numPr>
      </w:pPr>
      <w:r>
        <w:rPr>
          <w:lang w:val="en-US"/>
        </w:rPr>
        <w:t>目标为新入坑玩家提供最完整的游戏信息。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网站架构</w:t>
      </w:r>
    </w:p>
    <w:p>
      <w:pPr>
        <w:numPr>
          <w:ilvl w:val="0"/>
          <w:numId w:val="0"/>
        </w:numPr>
      </w:pPr>
      <w:r>
        <w:rPr>
          <w:rFonts w:hint="eastAsia"/>
          <w:szCs w:val="24"/>
          <w:lang w:val="zh-CN"/>
        </w:rPr>
        <w:drawing>
          <wp:inline distT="0" distB="0" distL="0" distR="0">
            <wp:extent cx="5611495" cy="3769360"/>
            <wp:effectExtent l="0" t="6350" r="0" b="381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>
        <w:rPr>
          <w:rFonts w:hint="default" w:ascii="Segoe UI" w:hAnsi="Segoe UI" w:eastAsia="Segoe UI" w:cs="Segoe UI"/>
          <w:b/>
          <w:i w:val="0"/>
          <w:caps w:val="0"/>
          <w:color w:val="CBCDCD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CBCDCD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"C:/Users/Lenovo/Desktop/赛博朋克2077/主页/子页面/游戏玩法.html" </w:instrText>
      </w:r>
      <w:r>
        <w:rPr>
          <w:rFonts w:hint="default" w:ascii="Segoe UI" w:hAnsi="Segoe UI" w:eastAsia="Segoe UI" w:cs="Segoe UI"/>
          <w:b/>
          <w:i w:val="0"/>
          <w:caps w:val="0"/>
          <w:color w:val="CBCDCD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CBCDCD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网站栏目功能说明</w:t>
      </w:r>
    </w:p>
    <w:p>
      <w:pPr>
        <w:rPr>
          <w:lang w:val="en-US"/>
        </w:rPr>
      </w:pPr>
      <w:r>
        <w:rPr>
          <w:lang w:val="en-US"/>
        </w:rPr>
        <w:t>二级页面功能大多数为游戏内容及游戏</w:t>
      </w:r>
    </w:p>
    <w:p>
      <w:r>
        <w:rPr>
          <w:lang w:val="en-US"/>
        </w:rPr>
        <w:t>背景内容，游戏玩法等内容填充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站点风格</w:t>
      </w:r>
    </w:p>
    <w:p>
      <w:pPr>
        <w:rPr>
          <w:szCs w:val="24"/>
          <w:lang w:val="en-US"/>
        </w:rPr>
      </w:pPr>
      <w:r>
        <w:rPr>
          <w:szCs w:val="24"/>
          <w:lang w:val="en-US"/>
        </w:rPr>
        <w:t>本网站追求与游戏一致的未来科幻风格</w:t>
      </w:r>
    </w:p>
    <w:p>
      <w:pPr>
        <w:rPr>
          <w:szCs w:val="24"/>
        </w:rPr>
      </w:pPr>
      <w:r>
        <w:rPr>
          <w:szCs w:val="24"/>
          <w:lang w:val="en-US"/>
        </w:rPr>
        <w:t>为新观看本网站的玩家提供最亲切的体验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项目实现</w:t>
      </w:r>
    </w:p>
    <w:p>
      <w:r>
        <w:rPr>
          <w:lang w:val="en-US"/>
        </w:rPr>
        <w:t>网站基本由HBuilder X制作部分内容采用游戏本身内容</w:t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项目分工</w:t>
      </w:r>
    </w:p>
    <w:p>
      <w:pPr>
        <w:rPr>
          <w:rFonts w:hint="default"/>
          <w:szCs w:val="24"/>
          <w:lang w:val="en-US"/>
        </w:rPr>
      </w:pPr>
      <w:r>
        <w:rPr>
          <w:rFonts w:hint="default"/>
          <w:szCs w:val="24"/>
          <w:lang w:val="en-US"/>
        </w:rPr>
        <w:t>毛兴（主要网页制作，负责网页架构与主体内容，）</w:t>
      </w:r>
    </w:p>
    <w:p>
      <w:pPr>
        <w:rPr>
          <w:rFonts w:hint="default"/>
          <w:szCs w:val="24"/>
          <w:lang w:val="en-US"/>
        </w:rPr>
      </w:pPr>
      <w:r>
        <w:rPr>
          <w:rFonts w:hint="default"/>
          <w:szCs w:val="24"/>
          <w:lang w:val="en-US"/>
        </w:rPr>
        <w:t>奉俊豪（部分二级页面制作，另负责网页BUG修缮）</w:t>
      </w:r>
    </w:p>
    <w:p>
      <w:r>
        <w:rPr>
          <w:lang w:val="en-US"/>
        </w:rPr>
        <w:t>扬会（部分二级页面制作，部分资料搜集）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418"/>
        <w:gridCol w:w="5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5607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担任角色以及主要工作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lang w:val="en-US"/>
              </w:rPr>
              <w:t>奉俊豪</w:t>
            </w:r>
          </w:p>
        </w:tc>
        <w:tc>
          <w:tcPr>
            <w:tcW w:w="5607" w:type="dxa"/>
            <w:vAlign w:val="center"/>
          </w:tcPr>
          <w:p>
            <w:pPr>
              <w:jc w:val="both"/>
            </w:pPr>
            <w:r>
              <w:rPr>
                <w:lang w:val="en-US"/>
              </w:rPr>
              <w:t>小组组长，网站修缮与bug排除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lang w:val="en-US"/>
              </w:rPr>
              <w:t>毛兴</w:t>
            </w:r>
          </w:p>
        </w:tc>
        <w:tc>
          <w:tcPr>
            <w:tcW w:w="5607" w:type="dxa"/>
            <w:vAlign w:val="center"/>
          </w:tcPr>
          <w:p>
            <w:pPr>
              <w:jc w:val="both"/>
            </w:pPr>
            <w:r>
              <w:rPr>
                <w:lang w:val="en-US"/>
              </w:rPr>
              <w:t>组员，负责大部分网页制作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lang w:val="en-US"/>
              </w:rPr>
              <w:t>杨会</w:t>
            </w:r>
          </w:p>
        </w:tc>
        <w:tc>
          <w:tcPr>
            <w:tcW w:w="5607" w:type="dxa"/>
            <w:vAlign w:val="center"/>
          </w:tcPr>
          <w:p>
            <w:pPr>
              <w:jc w:val="both"/>
            </w:pPr>
            <w:r>
              <w:rPr>
                <w:lang w:val="en-US"/>
              </w:rPr>
              <w:t>组员，负责部分网页制作</w:t>
            </w: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项目进度计划表</w:t>
      </w:r>
    </w:p>
    <w:p/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985"/>
        <w:gridCol w:w="50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编号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504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时间节点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网站规划</w:t>
            </w:r>
          </w:p>
        </w:tc>
        <w:tc>
          <w:tcPr>
            <w:tcW w:w="5040" w:type="dxa"/>
            <w:vAlign w:val="center"/>
          </w:tcPr>
          <w:p>
            <w:pPr>
              <w:jc w:val="center"/>
            </w:pPr>
            <w: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  <w:lang w:val="en-US"/>
              </w:rPr>
              <w:t>28</w:t>
            </w:r>
            <w:r>
              <w:rPr>
                <w:rFonts w:hint="eastAsia"/>
              </w:rPr>
              <w:t>日-</w:t>
            </w:r>
            <w:r>
              <w:t>12</w:t>
            </w:r>
            <w:r>
              <w:rPr>
                <w:rFonts w:hint="eastAsia"/>
              </w:rPr>
              <w:t>月</w:t>
            </w:r>
            <w:r>
              <w:rPr>
                <w:rFonts w:hint="default"/>
                <w:lang w:val="en-US"/>
              </w:rPr>
              <w:t>29</w:t>
            </w:r>
            <w:r>
              <w:rPr>
                <w:rFonts w:hint="eastAsia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网站设计</w:t>
            </w:r>
          </w:p>
        </w:tc>
        <w:tc>
          <w:tcPr>
            <w:tcW w:w="5040" w:type="dxa"/>
            <w:vAlign w:val="center"/>
          </w:tcPr>
          <w:p>
            <w:pPr>
              <w:jc w:val="center"/>
            </w:pPr>
            <w:r>
              <w:rPr>
                <w:lang w:val="en-US"/>
              </w:rPr>
              <w:t>12月30日-12月31日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网站开发</w:t>
            </w:r>
          </w:p>
        </w:tc>
        <w:tc>
          <w:tcPr>
            <w:tcW w:w="5040" w:type="dxa"/>
            <w:vAlign w:val="center"/>
          </w:tcPr>
          <w:p>
            <w:pPr>
              <w:jc w:val="center"/>
            </w:pPr>
            <w:r>
              <w:rPr>
                <w:lang w:val="en-US"/>
              </w:rPr>
              <w:t>1月1日-1-2日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27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网站提交</w:t>
            </w:r>
          </w:p>
        </w:tc>
        <w:tc>
          <w:tcPr>
            <w:tcW w:w="5040" w:type="dxa"/>
            <w:vAlign w:val="center"/>
          </w:tcPr>
          <w:p>
            <w:pPr>
              <w:jc w:val="center"/>
            </w:pPr>
            <w:r>
              <w:rPr>
                <w:lang w:val="en-US"/>
              </w:rPr>
              <w:t>1月3日</w:t>
            </w:r>
          </w:p>
        </w:tc>
      </w:tr>
    </w:tbl>
    <w:p>
      <w:pPr>
        <w:pStyle w:val="3"/>
        <w:numPr>
          <w:ilvl w:val="0"/>
          <w:numId w:val="1"/>
        </w:numPr>
      </w:pPr>
      <w:r>
        <w:rPr>
          <w:rFonts w:hint="eastAsia"/>
        </w:rPr>
        <w:t>总结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游戏《赛博朋克2077》设计并制作的网站，网站以游戏中的部分基础为内容设计制作。大家一起完成的不是太好的网站。在制作过程中遇到很多分工不明的问题，导致完成速度下降，而有些又不懂制作。所以做的慢。</w:t>
      </w:r>
    </w:p>
    <w:p>
      <w:pPr>
        <w:numPr>
          <w:ilvl w:val="0"/>
          <w:numId w:val="0"/>
        </w:num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  <w:rPr>
        <w:caps/>
        <w:color w:val="4472C4"/>
      </w:rPr>
    </w:pPr>
    <w:r>
      <w:rPr>
        <w:caps/>
        <w:color w:val="4472C4"/>
      </w:rPr>
      <w:fldChar w:fldCharType="begin"/>
    </w:r>
    <w:r>
      <w:rPr>
        <w:caps/>
        <w:color w:val="4472C4"/>
      </w:rPr>
      <w:instrText xml:space="preserve">PAGE   \* MERGEFORMAT</w:instrText>
    </w:r>
    <w:r>
      <w:rPr>
        <w:caps/>
        <w:color w:val="4472C4"/>
      </w:rPr>
      <w:fldChar w:fldCharType="separate"/>
    </w:r>
    <w:r>
      <w:rPr>
        <w:caps/>
        <w:color w:val="4472C4"/>
        <w:lang w:val="zh-CN"/>
      </w:rPr>
      <w:t>2</w:t>
    </w:r>
    <w:r>
      <w:rPr>
        <w:caps/>
        <w:color w:val="4472C4"/>
      </w:rPr>
      <w:fldChar w:fldCharType="end"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华文行楷" w:eastAsia="华文行楷"/>
      </w:rPr>
    </w:pPr>
    <w:r>
      <w:rPr>
        <w:rFonts w:hint="eastAsia" w:ascii="华文行楷" w:eastAsia="华文行楷"/>
      </w:rPr>
      <w:t>网站开发文档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0000000"/>
    <w:lvl w:ilvl="0" w:tentative="0">
      <w:start w:val="1"/>
      <w:numFmt w:val="japaneseCounting"/>
      <w:lvlText w:val="%1、"/>
      <w:lvlJc w:val="left"/>
      <w:pPr>
        <w:ind w:left="653" w:hanging="653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327D31"/>
    <w:rsid w:val="1F327D31"/>
    <w:rsid w:val="2996538D"/>
    <w:rsid w:val="3C67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等线" w:hAnsi="等线" w:eastAsia="等线" w:cs="宋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9"/>
    <w:pPr>
      <w:keepNext/>
      <w:keepLines/>
      <w:spacing w:before="260" w:after="260" w:line="416" w:lineRule="auto"/>
      <w:outlineLvl w:val="1"/>
    </w:pPr>
    <w:rPr>
      <w:rFonts w:ascii="等线 Light" w:hAnsi="等线 Light" w:eastAsia="等线 Light" w:cs="宋体"/>
      <w:b/>
      <w:bCs/>
      <w:sz w:val="32"/>
      <w:szCs w:val="32"/>
    </w:rPr>
  </w:style>
  <w:style w:type="character" w:default="1" w:styleId="8">
    <w:name w:val="Default Paragraph Font"/>
    <w:uiPriority w:val="1"/>
  </w:style>
  <w:style w:type="table" w:default="1" w:styleId="6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styleId="10">
    <w:name w:val="No Spacing"/>
    <w:link w:val="11"/>
    <w:qFormat/>
    <w:uiPriority w:val="1"/>
    <w:rPr>
      <w:rFonts w:ascii="等线" w:hAnsi="等线" w:eastAsia="等线" w:cs="宋体"/>
      <w:kern w:val="0"/>
      <w:sz w:val="22"/>
      <w:szCs w:val="22"/>
      <w:lang w:val="en-US" w:eastAsia="zh-CN" w:bidi="ar-SA"/>
    </w:rPr>
  </w:style>
  <w:style w:type="character" w:customStyle="1" w:styleId="11">
    <w:name w:val="无间隔 字符"/>
    <w:basedOn w:val="8"/>
    <w:link w:val="10"/>
    <w:uiPriority w:val="1"/>
    <w:rPr>
      <w:kern w:val="0"/>
      <w:sz w:val="22"/>
    </w:rPr>
  </w:style>
  <w:style w:type="character" w:customStyle="1" w:styleId="12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3">
    <w:name w:val="标题 2 字符"/>
    <w:basedOn w:val="8"/>
    <w:link w:val="3"/>
    <w:uiPriority w:val="9"/>
    <w:rPr>
      <w:rFonts w:ascii="等线 Light" w:hAnsi="等线 Light" w:eastAsia="等线 Light" w:cs="宋体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6">
    <w:name w:val="页脚 字符"/>
    <w:basedOn w:val="8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QuickStyle" Target="diagrams/quickStyle1.xml"/><Relationship Id="rId8" Type="http://schemas.openxmlformats.org/officeDocument/2006/relationships/diagramLayout" Target="diagrams/layout1.xml"/><Relationship Id="rId7" Type="http://schemas.openxmlformats.org/officeDocument/2006/relationships/diagramData" Target="diagrams/data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diagramColors" Target="diagrams/colors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esktop\19&#32423;&#30005;&#21830;2&#29677;-&#31532;&#19968;&#23567;&#32452;-&#32593;&#31449;&#24320;&#21457;&#25991;&#26723;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0ACEDC-2854-4EB1-8A2C-A79C14281FD4}" type="doc">
      <dgm:prSet loTypeId="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p>
          <a:endParaRPr lang="zh-CN" altLang="en-US"/>
        </a:p>
      </dgm:t>
    </dgm:pt>
    <dgm:pt modelId="{3BFE1CFC-23B6-4C1D-BF7A-89A3ACACE36C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主页：</a:t>
          </a:r>
          <a:r>
            <a:rPr lang="zh-CN"/>
            <a:t>赛博朋克</a:t>
          </a:r>
          <a:r>
            <a:rPr lang="en-US" altLang="zh-CN"/>
            <a:t>2077</a:t>
          </a:r>
          <a:r>
            <a:rPr lang="zh-CN" altLang="en-US"/>
            <a:t>游戏介绍</a:t>
          </a:r>
          <a:r>
            <a:rPr/>
            <a:t/>
          </a:r>
          <a:endParaRPr/>
        </a:p>
      </dgm:t>
    </dgm:pt>
    <dgm:pt modelId="{473F28D0-F8C9-44DE-B2C5-590846094641}" cxnId="{62D07F90-0CE3-4585-8616-8786D1335EE9}" type="parTrans">
      <dgm:prSet/>
      <dgm:spPr/>
      <dgm:t>
        <a:bodyPr/>
        <a:p>
          <a:endParaRPr lang="zh-CN" altLang="en-US"/>
        </a:p>
      </dgm:t>
    </dgm:pt>
    <dgm:pt modelId="{CEE178FF-14FF-4707-93A7-EDF4B13DD564}" cxnId="{62D07F90-0CE3-4585-8616-8786D1335EE9}" type="sibTrans">
      <dgm:prSet/>
      <dgm:spPr/>
      <dgm:t>
        <a:bodyPr/>
        <a:p>
          <a:endParaRPr lang="zh-CN" altLang="en-US"/>
        </a:p>
      </dgm:t>
    </dgm:pt>
    <dgm:pt modelId="{56D8227A-F353-44DE-9CB1-ED1C73483C52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彩蛋：</a:t>
          </a:r>
          <a:r>
            <a:rPr lang="zh-CN"/>
            <a:t>塔罗牌</a:t>
          </a:r>
          <a:r>
            <a:rPr/>
            <a:t/>
          </a:r>
          <a:endParaRPr/>
        </a:p>
      </dgm:t>
    </dgm:pt>
    <dgm:pt modelId="{5434F27A-3359-484D-8F99-9014C8498EEE}" cxnId="{D9231AEB-0439-42F6-A150-483E4C25E849}" type="parTrans">
      <dgm:prSet/>
      <dgm:spPr/>
      <dgm:t>
        <a:bodyPr/>
        <a:p>
          <a:endParaRPr lang="zh-CN" altLang="en-US"/>
        </a:p>
      </dgm:t>
    </dgm:pt>
    <dgm:pt modelId="{0B4C98D0-148C-4216-9DF1-D132DB2CBE67}" cxnId="{D9231AEB-0439-42F6-A150-483E4C25E849}" type="sibTrans">
      <dgm:prSet/>
      <dgm:spPr/>
      <dgm:t>
        <a:bodyPr/>
        <a:p>
          <a:endParaRPr lang="zh-CN" altLang="en-US"/>
        </a:p>
      </dgm:t>
    </dgm:pt>
    <dgm:pt modelId="{1EAC48FA-1FE7-4016-B85D-F360D3E30C00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营销与发行</a:t>
          </a:r>
          <a:r>
            <a:rPr altLang="en-US"/>
            <a:t/>
          </a:r>
          <a:endParaRPr altLang="en-US"/>
        </a:p>
      </dgm:t>
    </dgm:pt>
    <dgm:pt modelId="{0E3C0EBA-08A1-452D-9DBA-52B9497C7386}" cxnId="{121BF56D-9C57-4A19-8738-AD793D50DF6A}" type="parTrans">
      <dgm:prSet/>
      <dgm:spPr/>
    </dgm:pt>
    <dgm:pt modelId="{FA5D39C2-3DAF-42F0-923A-601B2AF0C3CC}" cxnId="{121BF56D-9C57-4A19-8738-AD793D50DF6A}" type="sibTrans">
      <dgm:prSet/>
      <dgm:spPr/>
    </dgm:pt>
    <dgm:pt modelId="{09B0A9C2-4631-4C87-A50A-E1E2BF7A705D}">
      <dgm:prSet phldrT="[文本]"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en-US"/>
            <a:t>NPC</a:t>
          </a:r>
          <a:r>
            <a:rPr/>
            <a:t/>
          </a:r>
          <a:endParaRPr/>
        </a:p>
      </dgm:t>
    </dgm:pt>
    <dgm:pt modelId="{4A09D990-AE17-4820-BC27-6836493DFC77}" cxnId="{8C0BC847-18B0-439E-89DA-89F3492439EF}" type="parTrans">
      <dgm:prSet/>
      <dgm:spPr/>
      <dgm:t>
        <a:bodyPr/>
        <a:p>
          <a:endParaRPr lang="zh-CN" altLang="en-US"/>
        </a:p>
      </dgm:t>
    </dgm:pt>
    <dgm:pt modelId="{65812E44-EFDB-42BD-97A8-131CEAB27169}" cxnId="{8C0BC847-18B0-439E-89DA-89F3492439EF}" type="sibTrans">
      <dgm:prSet/>
      <dgm:spPr/>
      <dgm:t>
        <a:bodyPr/>
        <a:p>
          <a:endParaRPr lang="zh-CN" altLang="en-US"/>
        </a:p>
      </dgm:t>
    </dgm:pt>
    <dgm:pt modelId="{7C4BAB6C-AB13-426C-B709-20E827C13A0A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公司</a:t>
          </a:r>
          <a:r>
            <a:rPr altLang="en-US"/>
            <a:t/>
          </a:r>
          <a:endParaRPr altLang="en-US"/>
        </a:p>
      </dgm:t>
    </dgm:pt>
    <dgm:pt modelId="{A76E969F-3876-4CCD-8BD3-DD20E744D0BC}" cxnId="{B02546BB-5B20-49A4-9C9C-E6E629D9788E}" type="parTrans">
      <dgm:prSet/>
      <dgm:spPr/>
    </dgm:pt>
    <dgm:pt modelId="{46CF1076-CE52-4D25-89B0-CEC8A3451738}" cxnId="{B02546BB-5B20-49A4-9C9C-E6E629D9788E}" type="sibTrans">
      <dgm:prSet/>
      <dgm:spPr/>
    </dgm:pt>
    <dgm:pt modelId="{29605AC3-02F3-477B-92C7-2EC41078BD8B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帮派</a:t>
          </a:r>
          <a:r>
            <a:rPr altLang="en-US"/>
            <a:t/>
          </a:r>
          <a:endParaRPr altLang="en-US"/>
        </a:p>
      </dgm:t>
    </dgm:pt>
    <dgm:pt modelId="{08730439-69D7-414B-B5E5-1E572F868973}" cxnId="{2B11C080-C1FD-4D95-B045-87CFD8F3B23C}" type="parTrans">
      <dgm:prSet/>
      <dgm:spPr/>
    </dgm:pt>
    <dgm:pt modelId="{446CACC2-C31D-4843-AFAB-349728A6B6BE}" cxnId="{2B11C080-C1FD-4D95-B045-87CFD8F3B23C}" type="sibTrans">
      <dgm:prSet/>
      <dgm:spPr/>
    </dgm:pt>
    <dgm:pt modelId="{7189C070-A58C-49C6-9059-2F3A9737215F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游戏</a:t>
          </a:r>
          <a:r>
            <a:rPr lang="zh-CN"/>
            <a:t>玩法</a:t>
          </a:r>
          <a:r>
            <a:rPr altLang="en-US"/>
            <a:t/>
          </a:r>
          <a:endParaRPr altLang="en-US"/>
        </a:p>
      </dgm:t>
    </dgm:pt>
    <dgm:pt modelId="{999DB7DB-3EF1-44FA-B8F9-B31F50562B97}" cxnId="{98A9CA9F-CE57-4DB4-A30C-6BD549B471F9}" type="parTrans">
      <dgm:prSet/>
      <dgm:spPr/>
    </dgm:pt>
    <dgm:pt modelId="{577377D5-4DCF-4478-B2A8-0EBA035319B5}" cxnId="{98A9CA9F-CE57-4DB4-A30C-6BD549B471F9}" type="sibTrans">
      <dgm:prSet/>
      <dgm:spPr/>
    </dgm:pt>
    <dgm:pt modelId="{EB9C37CD-635A-4AF0-B954-BC8ED9454452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分离芯片</a:t>
          </a:r>
          <a:r>
            <a:rPr altLang="en-US"/>
            <a:t/>
          </a:r>
          <a:endParaRPr altLang="en-US"/>
        </a:p>
      </dgm:t>
    </dgm:pt>
    <dgm:pt modelId="{AF855216-BDD7-4866-AF8B-D1FC0E1345BB}" cxnId="{52B2A247-6BDD-47E5-B175-ADA4DE373CD0}" type="parTrans">
      <dgm:prSet/>
      <dgm:spPr/>
    </dgm:pt>
    <dgm:pt modelId="{E58BCDF0-29A8-4538-BE9B-4BDE9B635748}" cxnId="{52B2A247-6BDD-47E5-B175-ADA4DE373CD0}" type="sibTrans">
      <dgm:prSet/>
      <dgm:spPr/>
    </dgm:pt>
    <dgm:pt modelId="{BC8E022E-0785-4040-86FF-B4C2B3E89C13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载具</a:t>
          </a:r>
          <a:r>
            <a:rPr altLang="en-US"/>
            <a:t/>
          </a:r>
          <a:endParaRPr altLang="en-US"/>
        </a:p>
      </dgm:t>
    </dgm:pt>
    <dgm:pt modelId="{1C059E9D-23DC-4473-84D5-E3810C1BA99C}" cxnId="{5113625B-F43A-477C-A3C8-1E4721B500B1}" type="parTrans">
      <dgm:prSet/>
      <dgm:spPr/>
    </dgm:pt>
    <dgm:pt modelId="{1C0A2E53-50CF-475D-8788-7E62136DA942}" cxnId="{5113625B-F43A-477C-A3C8-1E4721B500B1}" type="sibTrans">
      <dgm:prSet/>
      <dgm:spPr/>
    </dgm:pt>
    <dgm:pt modelId="{49648AFC-1BA2-41A2-8C95-D1BF8E717EAF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赛博组件</a:t>
          </a:r>
          <a:r>
            <a:rPr altLang="en-US"/>
            <a:t/>
          </a:r>
          <a:endParaRPr altLang="en-US"/>
        </a:p>
      </dgm:t>
    </dgm:pt>
    <dgm:pt modelId="{B86D2603-79EC-4023-A75F-39AA0E64B742}" cxnId="{DDF494C5-6525-400D-84DE-5919F7A13974}" type="parTrans">
      <dgm:prSet/>
      <dgm:spPr/>
    </dgm:pt>
    <dgm:pt modelId="{33BED648-ACE3-4F86-927F-17EB6C254A49}" cxnId="{DDF494C5-6525-400D-84DE-5919F7A13974}" type="sibTrans">
      <dgm:prSet/>
      <dgm:spPr/>
    </dgm:pt>
    <dgm:pt modelId="{C4DF58B6-B7D7-430D-8FF7-834D138EEC58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武器</a:t>
          </a:r>
          <a:r>
            <a:rPr altLang="en-US"/>
            <a:t/>
          </a:r>
          <a:endParaRPr altLang="en-US"/>
        </a:p>
      </dgm:t>
    </dgm:pt>
    <dgm:pt modelId="{6B7F9415-0182-458E-82A6-EC342C25641B}" cxnId="{B851703C-24A0-4086-82F8-517CF05CDF0E}" type="parTrans">
      <dgm:prSet/>
      <dgm:spPr/>
    </dgm:pt>
    <dgm:pt modelId="{004AEA51-A79A-43BB-A1B4-D5B327D6DBC4}" cxnId="{B851703C-24A0-4086-82F8-517CF05CDF0E}" type="sibTrans">
      <dgm:prSet/>
      <dgm:spPr/>
    </dgm:pt>
    <dgm:pt modelId="{567BBE27-9B5D-43D6-9ED0-4C0A56FB02FA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任务</a:t>
          </a:r>
          <a:r>
            <a:rPr lang="zh-CN"/>
            <a:t>内容</a:t>
          </a:r>
          <a:r>
            <a:rPr altLang="en-US"/>
            <a:t/>
          </a:r>
          <a:endParaRPr altLang="en-US"/>
        </a:p>
      </dgm:t>
    </dgm:pt>
    <dgm:pt modelId="{47944CFE-AE0A-43EB-8146-90D09666FA8A}" cxnId="{7ED231CA-1E7C-4087-9806-96B8CAD3BEA9}" type="parTrans">
      <dgm:prSet/>
      <dgm:spPr/>
    </dgm:pt>
    <dgm:pt modelId="{0EF9206D-0E27-4EF2-858F-459B31D8D675}" cxnId="{7ED231CA-1E7C-4087-9806-96B8CAD3BEA9}" type="sibTrans">
      <dgm:prSet/>
      <dgm:spPr/>
    </dgm:pt>
    <dgm:pt modelId="{435E9CA2-6072-4F7A-A359-3742F3134E86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游戏</a:t>
          </a:r>
          <a:r>
            <a:rPr lang="zh-CN"/>
            <a:t>背景</a:t>
          </a:r>
          <a:r>
            <a:rPr altLang="en-US"/>
            <a:t/>
          </a:r>
          <a:endParaRPr altLang="en-US"/>
        </a:p>
      </dgm:t>
    </dgm:pt>
    <dgm:pt modelId="{7EE6A17C-0142-4B75-8D91-CAC6444DBBB7}" cxnId="{A2B9CACD-CD90-4C82-81B6-74C328547B69}" type="parTrans">
      <dgm:prSet/>
      <dgm:spPr/>
    </dgm:pt>
    <dgm:pt modelId="{C12D1E1E-7308-4750-A796-F9A14FDBF6A7}" cxnId="{A2B9CACD-CD90-4C82-81B6-74C328547B69}" type="sibTrans">
      <dgm:prSet/>
      <dgm:spPr/>
    </dgm:pt>
    <dgm:pt modelId="{62CA3DE3-CFEF-4E06-9ADE-37B97943BF40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地图</a:t>
          </a:r>
          <a:r>
            <a:rPr altLang="en-US"/>
            <a:t/>
          </a:r>
          <a:endParaRPr altLang="en-US"/>
        </a:p>
      </dgm:t>
    </dgm:pt>
    <dgm:pt modelId="{2741C0FF-2BC4-4380-ADB9-B11DD1E9AB90}" cxnId="{F59507F8-AE0C-4D37-B54F-3F3C787C704C}" type="parTrans">
      <dgm:prSet/>
      <dgm:spPr/>
    </dgm:pt>
    <dgm:pt modelId="{D1F65900-D674-4B68-8E6C-1C68A1AD601D}" cxnId="{F59507F8-AE0C-4D37-B54F-3F3C787C704C}" type="sibTrans">
      <dgm:prSet/>
      <dgm:spPr/>
    </dgm:pt>
    <dgm:pt modelId="{B3D29FB9-3116-489A-B346-5276B2EF3059}">
      <dgm:prSet phldr="0" custT="0"/>
      <dgm:spPr/>
      <dgm:t>
        <a:bodyPr vert="horz" wrap="square"/>
        <a:p>
          <a:pPr>
            <a:lnSpc>
              <a:spcPct val="100000"/>
            </a:lnSpc>
            <a:spcBef>
              <a:spcPct val="0"/>
            </a:spcBef>
            <a:spcAft>
              <a:spcPct val="35000"/>
            </a:spcAft>
          </a:pPr>
          <a:r>
            <a:rPr lang="zh-CN"/>
            <a:t>设定</a:t>
          </a:r>
          <a:r>
            <a:rPr lang="zh-CN"/>
            <a:t>及</a:t>
          </a:r>
          <a:r>
            <a:rPr lang="zh-CN"/>
            <a:t>用语</a:t>
          </a:r>
          <a:r>
            <a:rPr altLang="en-US"/>
            <a:t/>
          </a:r>
          <a:endParaRPr altLang="en-US"/>
        </a:p>
      </dgm:t>
    </dgm:pt>
    <dgm:pt modelId="{E701A90D-C043-4673-A1A1-C42E05066A5C}" cxnId="{B17A2C05-82D4-44BA-A403-20CB7A5ED80D}" type="parTrans">
      <dgm:prSet/>
      <dgm:spPr/>
    </dgm:pt>
    <dgm:pt modelId="{1C7CD8DF-195D-44DF-90EB-2A46E446EB51}" cxnId="{B17A2C05-82D4-44BA-A403-20CB7A5ED80D}" type="sibTrans">
      <dgm:prSet/>
      <dgm:spPr/>
    </dgm:pt>
    <dgm:pt modelId="{2E9A55F5-1DA4-419B-8DD3-BA65BC24C1FC}" type="pres">
      <dgm:prSet presAssocID="{BD0ACEDC-2854-4EB1-8A2C-A79C14281FD4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7DA23F46-F220-4EBA-8DC3-6D7E8934F73D}" type="pres">
      <dgm:prSet presAssocID="{3BFE1CFC-23B6-4C1D-BF7A-89A3ACACE36C}" presName="hierRoot1" presStyleCnt="0">
        <dgm:presLayoutVars>
          <dgm:hierBranch/>
        </dgm:presLayoutVars>
      </dgm:prSet>
      <dgm:spPr/>
    </dgm:pt>
    <dgm:pt modelId="{9412B890-DABF-4C2B-9BFD-25F28AB380C4}" type="pres">
      <dgm:prSet presAssocID="{3BFE1CFC-23B6-4C1D-BF7A-89A3ACACE36C}" presName="rootComposite1" presStyleCnt="0"/>
      <dgm:spPr/>
    </dgm:pt>
    <dgm:pt modelId="{8384A296-C160-4255-858C-5E1BD18F9A27}" type="pres">
      <dgm:prSet presAssocID="{3BFE1CFC-23B6-4C1D-BF7A-89A3ACACE36C}" presName="rootText1" presStyleLbl="node0" presStyleIdx="0" presStyleCnt="1">
        <dgm:presLayoutVars>
          <dgm:chPref val="3"/>
        </dgm:presLayoutVars>
      </dgm:prSet>
      <dgm:spPr/>
    </dgm:pt>
    <dgm:pt modelId="{3A0AD106-C984-47A8-8DDB-1FA020C6CFBD}" type="pres">
      <dgm:prSet presAssocID="{3BFE1CFC-23B6-4C1D-BF7A-89A3ACACE36C}" presName="rootConnector1" presStyleCnt="0"/>
      <dgm:spPr/>
    </dgm:pt>
    <dgm:pt modelId="{B5AC3795-2CA3-4714-A630-DE56EC21FC0C}" type="pres">
      <dgm:prSet presAssocID="{3BFE1CFC-23B6-4C1D-BF7A-89A3ACACE36C}" presName="hierChild2" presStyleCnt="0"/>
      <dgm:spPr/>
    </dgm:pt>
    <dgm:pt modelId="{363CC197-CB53-484C-A6CB-D45779699812}" type="pres">
      <dgm:prSet presAssocID="{5434F27A-3359-484D-8F99-9014C8498EEE}" presName="Name35" presStyleLbl="parChTrans1D2" presStyleIdx="0" presStyleCnt="5"/>
      <dgm:spPr/>
    </dgm:pt>
    <dgm:pt modelId="{74441172-E8C7-41AC-96B9-1B3F91EFDC00}" type="pres">
      <dgm:prSet presAssocID="{56D8227A-F353-44DE-9CB1-ED1C73483C52}" presName="hierRoot2" presStyleCnt="0">
        <dgm:presLayoutVars>
          <dgm:hierBranch val="init"/>
        </dgm:presLayoutVars>
      </dgm:prSet>
      <dgm:spPr/>
    </dgm:pt>
    <dgm:pt modelId="{B80010A4-0F06-4EED-BF81-338DFFA5B350}" type="pres">
      <dgm:prSet presAssocID="{56D8227A-F353-44DE-9CB1-ED1C73483C52}" presName="rootComposite" presStyleCnt="0"/>
      <dgm:spPr/>
    </dgm:pt>
    <dgm:pt modelId="{34D7FF43-5821-4869-BC8B-A82917B14175}" type="pres">
      <dgm:prSet presAssocID="{56D8227A-F353-44DE-9CB1-ED1C73483C52}" presName="rootText" presStyleLbl="node2" presStyleIdx="0" presStyleCnt="5">
        <dgm:presLayoutVars>
          <dgm:chPref val="3"/>
        </dgm:presLayoutVars>
      </dgm:prSet>
      <dgm:spPr/>
    </dgm:pt>
    <dgm:pt modelId="{F8AD40C9-759D-4E8F-9D7C-565DF4D22848}" type="pres">
      <dgm:prSet presAssocID="{56D8227A-F353-44DE-9CB1-ED1C73483C52}" presName="rootConnector" presStyleCnt="0"/>
      <dgm:spPr/>
    </dgm:pt>
    <dgm:pt modelId="{5FFC0C56-6CCC-4FF8-AA94-8E4C44CD8834}" type="pres">
      <dgm:prSet presAssocID="{56D8227A-F353-44DE-9CB1-ED1C73483C52}" presName="hierChild4" presStyleCnt="0"/>
      <dgm:spPr/>
    </dgm:pt>
    <dgm:pt modelId="{784312CE-9BF8-42E8-8892-36C3B5EEFC55}" type="pres">
      <dgm:prSet presAssocID="{56D8227A-F353-44DE-9CB1-ED1C73483C52}" presName="hierChild5" presStyleCnt="0"/>
      <dgm:spPr/>
    </dgm:pt>
    <dgm:pt modelId="{15FDB150-067F-4980-A55B-EF7684BAEF15}" type="pres">
      <dgm:prSet presAssocID="{0E3C0EBA-08A1-452D-9DBA-52B9497C7386}" presName="Name35" presStyleLbl="parChTrans1D2" presStyleIdx="1" presStyleCnt="5"/>
      <dgm:spPr/>
    </dgm:pt>
    <dgm:pt modelId="{D5497374-EB56-4F2B-8F56-059228E4D58C}" type="pres">
      <dgm:prSet presAssocID="{1EAC48FA-1FE7-4016-B85D-F360D3E30C00}" presName="hierRoot2" presStyleCnt="0">
        <dgm:presLayoutVars>
          <dgm:hierBranch val="init"/>
        </dgm:presLayoutVars>
      </dgm:prSet>
      <dgm:spPr/>
    </dgm:pt>
    <dgm:pt modelId="{3D241874-A770-4AB2-AE2E-5BFE94779944}" type="pres">
      <dgm:prSet presAssocID="{1EAC48FA-1FE7-4016-B85D-F360D3E30C00}" presName="rootComposite" presStyleCnt="0"/>
      <dgm:spPr/>
    </dgm:pt>
    <dgm:pt modelId="{231ED041-8862-454C-AA5B-EE3A31112099}" type="pres">
      <dgm:prSet presAssocID="{1EAC48FA-1FE7-4016-B85D-F360D3E30C00}" presName="rootText" presStyleLbl="node2" presStyleIdx="1" presStyleCnt="5">
        <dgm:presLayoutVars>
          <dgm:chPref val="3"/>
        </dgm:presLayoutVars>
      </dgm:prSet>
      <dgm:spPr/>
    </dgm:pt>
    <dgm:pt modelId="{247C22F2-57E7-40AE-8BAB-26CF1857590D}" type="pres">
      <dgm:prSet presAssocID="{1EAC48FA-1FE7-4016-B85D-F360D3E30C00}" presName="rootConnector" presStyleCnt="0"/>
      <dgm:spPr/>
    </dgm:pt>
    <dgm:pt modelId="{1A1A537B-16A1-4D91-B53E-F40BC4215D76}" type="pres">
      <dgm:prSet presAssocID="{1EAC48FA-1FE7-4016-B85D-F360D3E30C00}" presName="hierChild4" presStyleCnt="0"/>
      <dgm:spPr/>
    </dgm:pt>
    <dgm:pt modelId="{15085D18-2DDB-4946-83C6-131BCB590E9F}" type="pres">
      <dgm:prSet presAssocID="{1EAC48FA-1FE7-4016-B85D-F360D3E30C00}" presName="hierChild5" presStyleCnt="0"/>
      <dgm:spPr/>
    </dgm:pt>
    <dgm:pt modelId="{90DB519C-1B14-4595-9BC4-951F5067EE86}" type="pres">
      <dgm:prSet presAssocID="{4A09D990-AE17-4820-BC27-6836493DFC77}" presName="Name35" presStyleLbl="parChTrans1D2" presStyleIdx="2" presStyleCnt="5"/>
      <dgm:spPr/>
    </dgm:pt>
    <dgm:pt modelId="{25662639-3D83-4E62-9F08-BB2681D5D417}" type="pres">
      <dgm:prSet presAssocID="{09B0A9C2-4631-4C87-A50A-E1E2BF7A705D}" presName="hierRoot2" presStyleCnt="0">
        <dgm:presLayoutVars>
          <dgm:hierBranch val="init"/>
        </dgm:presLayoutVars>
      </dgm:prSet>
      <dgm:spPr/>
    </dgm:pt>
    <dgm:pt modelId="{1DA0266F-C696-4EBC-BE81-B8CC64A5DCD5}" type="pres">
      <dgm:prSet presAssocID="{09B0A9C2-4631-4C87-A50A-E1E2BF7A705D}" presName="rootComposite" presStyleCnt="0"/>
      <dgm:spPr/>
    </dgm:pt>
    <dgm:pt modelId="{A2539663-3F59-4FC9-937B-82D510C1BCFE}" type="pres">
      <dgm:prSet presAssocID="{09B0A9C2-4631-4C87-A50A-E1E2BF7A705D}" presName="rootText" presStyleLbl="node2" presStyleIdx="2" presStyleCnt="5">
        <dgm:presLayoutVars>
          <dgm:chPref val="3"/>
        </dgm:presLayoutVars>
      </dgm:prSet>
      <dgm:spPr/>
    </dgm:pt>
    <dgm:pt modelId="{10EA3969-BDF9-4BA5-8135-9AE9C9048AEA}" type="pres">
      <dgm:prSet presAssocID="{09B0A9C2-4631-4C87-A50A-E1E2BF7A705D}" presName="rootConnector" presStyleCnt="0"/>
      <dgm:spPr/>
    </dgm:pt>
    <dgm:pt modelId="{1620224C-B912-4D8D-AE99-B2DEF20FB191}" type="pres">
      <dgm:prSet presAssocID="{09B0A9C2-4631-4C87-A50A-E1E2BF7A705D}" presName="hierChild4" presStyleCnt="0"/>
      <dgm:spPr/>
    </dgm:pt>
    <dgm:pt modelId="{5E411361-3B4E-460F-BCA0-AC2A7BA40BD2}" type="pres">
      <dgm:prSet presAssocID="{A76E969F-3876-4CCD-8BD3-DD20E744D0BC}" presName="Name37" presStyleLbl="parChTrans1D3" presStyleIdx="0" presStyleCnt="9"/>
      <dgm:spPr/>
    </dgm:pt>
    <dgm:pt modelId="{72521CD1-6EAE-4A7B-B35D-02088BD93FDA}" type="pres">
      <dgm:prSet presAssocID="{7C4BAB6C-AB13-426C-B709-20E827C13A0A}" presName="hierRoot2" presStyleCnt="0">
        <dgm:presLayoutVars>
          <dgm:hierBranch val="init"/>
        </dgm:presLayoutVars>
      </dgm:prSet>
      <dgm:spPr/>
    </dgm:pt>
    <dgm:pt modelId="{408B89E0-44DB-4503-A116-C1BEAB102C1C}" type="pres">
      <dgm:prSet presAssocID="{7C4BAB6C-AB13-426C-B709-20E827C13A0A}" presName="rootComposite" presStyleCnt="0"/>
      <dgm:spPr/>
    </dgm:pt>
    <dgm:pt modelId="{7063B688-333B-473F-975D-C1E31F0EA7D9}" type="pres">
      <dgm:prSet presAssocID="{7C4BAB6C-AB13-426C-B709-20E827C13A0A}" presName="rootText" presStyleLbl="node3" presStyleIdx="0" presStyleCnt="9">
        <dgm:presLayoutVars>
          <dgm:chPref val="3"/>
        </dgm:presLayoutVars>
      </dgm:prSet>
      <dgm:spPr/>
    </dgm:pt>
    <dgm:pt modelId="{86A098DA-3669-44C2-B3ED-946DD1FCF64F}" type="pres">
      <dgm:prSet presAssocID="{7C4BAB6C-AB13-426C-B709-20E827C13A0A}" presName="rootConnector" presStyleCnt="0"/>
      <dgm:spPr/>
    </dgm:pt>
    <dgm:pt modelId="{268C2EA8-9417-434F-8093-D87541376532}" type="pres">
      <dgm:prSet presAssocID="{7C4BAB6C-AB13-426C-B709-20E827C13A0A}" presName="hierChild4" presStyleCnt="0"/>
      <dgm:spPr/>
    </dgm:pt>
    <dgm:pt modelId="{F2392816-79AA-420B-A475-11E79FCE88AB}" type="pres">
      <dgm:prSet presAssocID="{7C4BAB6C-AB13-426C-B709-20E827C13A0A}" presName="hierChild5" presStyleCnt="0"/>
      <dgm:spPr/>
    </dgm:pt>
    <dgm:pt modelId="{96609737-1F64-4DE8-8C01-46070079DD89}" type="pres">
      <dgm:prSet presAssocID="{08730439-69D7-414B-B5E5-1E572F868973}" presName="Name37" presStyleLbl="parChTrans1D3" presStyleIdx="1" presStyleCnt="9"/>
      <dgm:spPr/>
    </dgm:pt>
    <dgm:pt modelId="{0042E1E3-B340-4C69-BBFB-FC7928EFA747}" type="pres">
      <dgm:prSet presAssocID="{29605AC3-02F3-477B-92C7-2EC41078BD8B}" presName="hierRoot2" presStyleCnt="0">
        <dgm:presLayoutVars>
          <dgm:hierBranch val="init"/>
        </dgm:presLayoutVars>
      </dgm:prSet>
      <dgm:spPr/>
    </dgm:pt>
    <dgm:pt modelId="{738E122F-F2C0-468F-B4C2-F8F1C27ED333}" type="pres">
      <dgm:prSet presAssocID="{29605AC3-02F3-477B-92C7-2EC41078BD8B}" presName="rootComposite" presStyleCnt="0"/>
      <dgm:spPr/>
    </dgm:pt>
    <dgm:pt modelId="{E63347C3-5A66-4885-9D3A-0E0FC7EB7D89}" type="pres">
      <dgm:prSet presAssocID="{29605AC3-02F3-477B-92C7-2EC41078BD8B}" presName="rootText" presStyleLbl="node3" presStyleIdx="1" presStyleCnt="9">
        <dgm:presLayoutVars>
          <dgm:chPref val="3"/>
        </dgm:presLayoutVars>
      </dgm:prSet>
      <dgm:spPr/>
    </dgm:pt>
    <dgm:pt modelId="{702CFDC8-EFBC-4F85-BFCE-213FD2C83A48}" type="pres">
      <dgm:prSet presAssocID="{29605AC3-02F3-477B-92C7-2EC41078BD8B}" presName="rootConnector" presStyleCnt="0"/>
      <dgm:spPr/>
    </dgm:pt>
    <dgm:pt modelId="{34CFE5DB-4365-43E0-8A33-99C00F927824}" type="pres">
      <dgm:prSet presAssocID="{29605AC3-02F3-477B-92C7-2EC41078BD8B}" presName="hierChild4" presStyleCnt="0"/>
      <dgm:spPr/>
    </dgm:pt>
    <dgm:pt modelId="{CEEFC726-1C66-4ABB-90B0-FD4FD4D92A2C}" type="pres">
      <dgm:prSet presAssocID="{29605AC3-02F3-477B-92C7-2EC41078BD8B}" presName="hierChild5" presStyleCnt="0"/>
      <dgm:spPr/>
    </dgm:pt>
    <dgm:pt modelId="{7394A124-4540-4E0E-8C20-A25368F7B91E}" type="pres">
      <dgm:prSet presAssocID="{09B0A9C2-4631-4C87-A50A-E1E2BF7A705D}" presName="hierChild5" presStyleCnt="0"/>
      <dgm:spPr/>
    </dgm:pt>
    <dgm:pt modelId="{FFF4D9BD-873B-446C-9C1C-0946EA6D4B4C}" type="pres">
      <dgm:prSet presAssocID="{999DB7DB-3EF1-44FA-B8F9-B31F50562B97}" presName="Name35" presStyleLbl="parChTrans1D2" presStyleIdx="3" presStyleCnt="5"/>
      <dgm:spPr/>
    </dgm:pt>
    <dgm:pt modelId="{F9F8DEFF-ADEF-4669-A6AE-3BE0E5126EEE}" type="pres">
      <dgm:prSet presAssocID="{7189C070-A58C-49C6-9059-2F3A9737215F}" presName="hierRoot2" presStyleCnt="0">
        <dgm:presLayoutVars>
          <dgm:hierBranch val="init"/>
        </dgm:presLayoutVars>
      </dgm:prSet>
      <dgm:spPr/>
    </dgm:pt>
    <dgm:pt modelId="{DB896D25-E9E8-446C-ADCE-7D7D039DB642}" type="pres">
      <dgm:prSet presAssocID="{7189C070-A58C-49C6-9059-2F3A9737215F}" presName="rootComposite" presStyleCnt="0"/>
      <dgm:spPr/>
    </dgm:pt>
    <dgm:pt modelId="{4E7E27E3-1366-4A12-9198-506E03EF135D}" type="pres">
      <dgm:prSet presAssocID="{7189C070-A58C-49C6-9059-2F3A9737215F}" presName="rootText" presStyleLbl="node2" presStyleIdx="3" presStyleCnt="5">
        <dgm:presLayoutVars>
          <dgm:chPref val="3"/>
        </dgm:presLayoutVars>
      </dgm:prSet>
      <dgm:spPr/>
    </dgm:pt>
    <dgm:pt modelId="{A16E9754-C930-41EF-852E-F41CE64CE8D6}" type="pres">
      <dgm:prSet presAssocID="{7189C070-A58C-49C6-9059-2F3A9737215F}" presName="rootConnector" presStyleCnt="0"/>
      <dgm:spPr/>
    </dgm:pt>
    <dgm:pt modelId="{5E07B7EF-F4AE-4DAF-9E02-4D071B4B8569}" type="pres">
      <dgm:prSet presAssocID="{7189C070-A58C-49C6-9059-2F3A9737215F}" presName="hierChild4" presStyleCnt="0"/>
      <dgm:spPr/>
    </dgm:pt>
    <dgm:pt modelId="{2C551255-8838-496C-A9E7-8DF27D3A9EB8}" type="pres">
      <dgm:prSet presAssocID="{AF855216-BDD7-4866-AF8B-D1FC0E1345BB}" presName="Name37" presStyleLbl="parChTrans1D3" presStyleIdx="2" presStyleCnt="9"/>
      <dgm:spPr/>
    </dgm:pt>
    <dgm:pt modelId="{80D5A01B-A2A6-44C1-8614-C1E28DA9F9C1}" type="pres">
      <dgm:prSet presAssocID="{EB9C37CD-635A-4AF0-B954-BC8ED9454452}" presName="hierRoot2" presStyleCnt="0">
        <dgm:presLayoutVars>
          <dgm:hierBranch val="init"/>
        </dgm:presLayoutVars>
      </dgm:prSet>
      <dgm:spPr/>
    </dgm:pt>
    <dgm:pt modelId="{A03F1683-567C-4BC6-8C8F-97C1671D3E4B}" type="pres">
      <dgm:prSet presAssocID="{EB9C37CD-635A-4AF0-B954-BC8ED9454452}" presName="rootComposite" presStyleCnt="0"/>
      <dgm:spPr/>
    </dgm:pt>
    <dgm:pt modelId="{1C6EC48A-9056-4F22-970A-B9DE29769F79}" type="pres">
      <dgm:prSet presAssocID="{EB9C37CD-635A-4AF0-B954-BC8ED9454452}" presName="rootText" presStyleLbl="node3" presStyleIdx="2" presStyleCnt="9">
        <dgm:presLayoutVars>
          <dgm:chPref val="3"/>
        </dgm:presLayoutVars>
      </dgm:prSet>
      <dgm:spPr/>
    </dgm:pt>
    <dgm:pt modelId="{308ADEB6-BC57-40BB-9D1C-3CF024857AFA}" type="pres">
      <dgm:prSet presAssocID="{EB9C37CD-635A-4AF0-B954-BC8ED9454452}" presName="rootConnector" presStyleCnt="0"/>
      <dgm:spPr/>
    </dgm:pt>
    <dgm:pt modelId="{3530333F-9D84-44E7-B32A-9CEFDE804688}" type="pres">
      <dgm:prSet presAssocID="{EB9C37CD-635A-4AF0-B954-BC8ED9454452}" presName="hierChild4" presStyleCnt="0"/>
      <dgm:spPr/>
    </dgm:pt>
    <dgm:pt modelId="{04BB4702-CF8C-41A9-9354-746EA90690ED}" type="pres">
      <dgm:prSet presAssocID="{EB9C37CD-635A-4AF0-B954-BC8ED9454452}" presName="hierChild5" presStyleCnt="0"/>
      <dgm:spPr/>
    </dgm:pt>
    <dgm:pt modelId="{FD0A1E54-2E35-40EE-840A-921DC96600D4}" type="pres">
      <dgm:prSet presAssocID="{1C059E9D-23DC-4473-84D5-E3810C1BA99C}" presName="Name37" presStyleLbl="parChTrans1D3" presStyleIdx="3" presStyleCnt="9"/>
      <dgm:spPr/>
    </dgm:pt>
    <dgm:pt modelId="{9223A632-275E-4D4D-9960-69EA9EABF81F}" type="pres">
      <dgm:prSet presAssocID="{BC8E022E-0785-4040-86FF-B4C2B3E89C13}" presName="hierRoot2" presStyleCnt="0">
        <dgm:presLayoutVars>
          <dgm:hierBranch val="init"/>
        </dgm:presLayoutVars>
      </dgm:prSet>
      <dgm:spPr/>
    </dgm:pt>
    <dgm:pt modelId="{85A6219D-DFDE-421B-9644-FF304600A3C2}" type="pres">
      <dgm:prSet presAssocID="{BC8E022E-0785-4040-86FF-B4C2B3E89C13}" presName="rootComposite" presStyleCnt="0"/>
      <dgm:spPr/>
    </dgm:pt>
    <dgm:pt modelId="{BE1D011A-86C2-41DB-8E72-79AE5B73881D}" type="pres">
      <dgm:prSet presAssocID="{BC8E022E-0785-4040-86FF-B4C2B3E89C13}" presName="rootText" presStyleLbl="node3" presStyleIdx="3" presStyleCnt="9">
        <dgm:presLayoutVars>
          <dgm:chPref val="3"/>
        </dgm:presLayoutVars>
      </dgm:prSet>
      <dgm:spPr/>
    </dgm:pt>
    <dgm:pt modelId="{F5D0A1D5-DC53-413F-A2A1-FC6303F0BC5D}" type="pres">
      <dgm:prSet presAssocID="{BC8E022E-0785-4040-86FF-B4C2B3E89C13}" presName="rootConnector" presStyleCnt="0"/>
      <dgm:spPr/>
    </dgm:pt>
    <dgm:pt modelId="{BE5B628C-41B4-4860-AF30-8D47A16D1FD2}" type="pres">
      <dgm:prSet presAssocID="{BC8E022E-0785-4040-86FF-B4C2B3E89C13}" presName="hierChild4" presStyleCnt="0"/>
      <dgm:spPr/>
    </dgm:pt>
    <dgm:pt modelId="{49E198F9-1391-44C1-9689-754AD38E9BF5}" type="pres">
      <dgm:prSet presAssocID="{BC8E022E-0785-4040-86FF-B4C2B3E89C13}" presName="hierChild5" presStyleCnt="0"/>
      <dgm:spPr/>
    </dgm:pt>
    <dgm:pt modelId="{2E4FA951-2AC7-4077-8481-7428E6243432}" type="pres">
      <dgm:prSet presAssocID="{B86D2603-79EC-4023-A75F-39AA0E64B742}" presName="Name37" presStyleLbl="parChTrans1D3" presStyleIdx="4" presStyleCnt="9"/>
      <dgm:spPr/>
    </dgm:pt>
    <dgm:pt modelId="{A3559374-048E-4914-8D59-AEBB69C677B7}" type="pres">
      <dgm:prSet presAssocID="{49648AFC-1BA2-41A2-8C95-D1BF8E717EAF}" presName="hierRoot2" presStyleCnt="0">
        <dgm:presLayoutVars>
          <dgm:hierBranch val="init"/>
        </dgm:presLayoutVars>
      </dgm:prSet>
      <dgm:spPr/>
    </dgm:pt>
    <dgm:pt modelId="{1886034A-2106-4659-ABF9-B48E3E5E382A}" type="pres">
      <dgm:prSet presAssocID="{49648AFC-1BA2-41A2-8C95-D1BF8E717EAF}" presName="rootComposite" presStyleCnt="0"/>
      <dgm:spPr/>
    </dgm:pt>
    <dgm:pt modelId="{44077F2C-F5D4-4EB7-93CD-579A7E559984}" type="pres">
      <dgm:prSet presAssocID="{49648AFC-1BA2-41A2-8C95-D1BF8E717EAF}" presName="rootText" presStyleLbl="node3" presStyleIdx="4" presStyleCnt="9">
        <dgm:presLayoutVars>
          <dgm:chPref val="3"/>
        </dgm:presLayoutVars>
      </dgm:prSet>
      <dgm:spPr/>
    </dgm:pt>
    <dgm:pt modelId="{DCE2B615-A27B-4E8A-87D5-DEC2845BE371}" type="pres">
      <dgm:prSet presAssocID="{49648AFC-1BA2-41A2-8C95-D1BF8E717EAF}" presName="rootConnector" presStyleCnt="0"/>
      <dgm:spPr/>
    </dgm:pt>
    <dgm:pt modelId="{9A414056-BC60-4471-9721-263591D35B7B}" type="pres">
      <dgm:prSet presAssocID="{49648AFC-1BA2-41A2-8C95-D1BF8E717EAF}" presName="hierChild4" presStyleCnt="0"/>
      <dgm:spPr/>
    </dgm:pt>
    <dgm:pt modelId="{29AA2647-2F0E-4DE5-9B71-A26D783E7113}" type="pres">
      <dgm:prSet presAssocID="{49648AFC-1BA2-41A2-8C95-D1BF8E717EAF}" presName="hierChild5" presStyleCnt="0"/>
      <dgm:spPr/>
    </dgm:pt>
    <dgm:pt modelId="{719F6EA1-C806-443A-893B-51742058BAE9}" type="pres">
      <dgm:prSet presAssocID="{6B7F9415-0182-458E-82A6-EC342C25641B}" presName="Name37" presStyleLbl="parChTrans1D3" presStyleIdx="5" presStyleCnt="9"/>
      <dgm:spPr/>
    </dgm:pt>
    <dgm:pt modelId="{3D28104D-B5E9-4019-BF06-8EE2B31BCCA8}" type="pres">
      <dgm:prSet presAssocID="{C4DF58B6-B7D7-430D-8FF7-834D138EEC58}" presName="hierRoot2" presStyleCnt="0">
        <dgm:presLayoutVars>
          <dgm:hierBranch val="init"/>
        </dgm:presLayoutVars>
      </dgm:prSet>
      <dgm:spPr/>
    </dgm:pt>
    <dgm:pt modelId="{B4E41563-FF6A-4F24-AA3F-3694029BE6B1}" type="pres">
      <dgm:prSet presAssocID="{C4DF58B6-B7D7-430D-8FF7-834D138EEC58}" presName="rootComposite" presStyleCnt="0"/>
      <dgm:spPr/>
    </dgm:pt>
    <dgm:pt modelId="{671FC58E-6AEA-400F-8BBF-973363245559}" type="pres">
      <dgm:prSet presAssocID="{C4DF58B6-B7D7-430D-8FF7-834D138EEC58}" presName="rootText" presStyleLbl="node3" presStyleIdx="5" presStyleCnt="9">
        <dgm:presLayoutVars>
          <dgm:chPref val="3"/>
        </dgm:presLayoutVars>
      </dgm:prSet>
      <dgm:spPr/>
    </dgm:pt>
    <dgm:pt modelId="{A50B3397-72D0-4611-B5E2-1E857D13A706}" type="pres">
      <dgm:prSet presAssocID="{C4DF58B6-B7D7-430D-8FF7-834D138EEC58}" presName="rootConnector" presStyleCnt="0"/>
      <dgm:spPr/>
    </dgm:pt>
    <dgm:pt modelId="{4716D931-E5E1-42DA-80FA-44B490FA0400}" type="pres">
      <dgm:prSet presAssocID="{C4DF58B6-B7D7-430D-8FF7-834D138EEC58}" presName="hierChild4" presStyleCnt="0"/>
      <dgm:spPr/>
    </dgm:pt>
    <dgm:pt modelId="{9B8A91E5-0220-4093-9642-3A4C62D95220}" type="pres">
      <dgm:prSet presAssocID="{C4DF58B6-B7D7-430D-8FF7-834D138EEC58}" presName="hierChild5" presStyleCnt="0"/>
      <dgm:spPr/>
    </dgm:pt>
    <dgm:pt modelId="{2255F35C-E318-4D4F-86D3-0C5C291243A0}" type="pres">
      <dgm:prSet presAssocID="{47944CFE-AE0A-43EB-8146-90D09666FA8A}" presName="Name37" presStyleLbl="parChTrans1D3" presStyleIdx="6" presStyleCnt="9"/>
      <dgm:spPr/>
    </dgm:pt>
    <dgm:pt modelId="{1A34BB54-BF9B-4E65-8FD3-30CDC1A01E5A}" type="pres">
      <dgm:prSet presAssocID="{567BBE27-9B5D-43D6-9ED0-4C0A56FB02FA}" presName="hierRoot2" presStyleCnt="0">
        <dgm:presLayoutVars>
          <dgm:hierBranch val="init"/>
        </dgm:presLayoutVars>
      </dgm:prSet>
      <dgm:spPr/>
    </dgm:pt>
    <dgm:pt modelId="{E76E5DBD-C954-43E3-97DF-D9E5AB32F120}" type="pres">
      <dgm:prSet presAssocID="{567BBE27-9B5D-43D6-9ED0-4C0A56FB02FA}" presName="rootComposite" presStyleCnt="0"/>
      <dgm:spPr/>
    </dgm:pt>
    <dgm:pt modelId="{3DC61F81-5C62-4E04-9707-E0311166D1F0}" type="pres">
      <dgm:prSet presAssocID="{567BBE27-9B5D-43D6-9ED0-4C0A56FB02FA}" presName="rootText" presStyleLbl="node3" presStyleIdx="6" presStyleCnt="9">
        <dgm:presLayoutVars>
          <dgm:chPref val="3"/>
        </dgm:presLayoutVars>
      </dgm:prSet>
      <dgm:spPr/>
    </dgm:pt>
    <dgm:pt modelId="{C7C0B837-CEAE-4FD6-BA95-F69CFF441FDA}" type="pres">
      <dgm:prSet presAssocID="{567BBE27-9B5D-43D6-9ED0-4C0A56FB02FA}" presName="rootConnector" presStyleCnt="0"/>
      <dgm:spPr/>
    </dgm:pt>
    <dgm:pt modelId="{2F737AB3-400C-42C4-A6CC-0A75B334391A}" type="pres">
      <dgm:prSet presAssocID="{567BBE27-9B5D-43D6-9ED0-4C0A56FB02FA}" presName="hierChild4" presStyleCnt="0"/>
      <dgm:spPr/>
    </dgm:pt>
    <dgm:pt modelId="{ADC25E49-569D-45A1-BA21-ACE1F5C995F4}" type="pres">
      <dgm:prSet presAssocID="{567BBE27-9B5D-43D6-9ED0-4C0A56FB02FA}" presName="hierChild5" presStyleCnt="0"/>
      <dgm:spPr/>
    </dgm:pt>
    <dgm:pt modelId="{80F727B4-A26F-4614-9648-0FFC75111EC6}" type="pres">
      <dgm:prSet presAssocID="{7189C070-A58C-49C6-9059-2F3A9737215F}" presName="hierChild5" presStyleCnt="0"/>
      <dgm:spPr/>
    </dgm:pt>
    <dgm:pt modelId="{8F34E781-EE03-4525-A00E-2506F7223C14}" type="pres">
      <dgm:prSet presAssocID="{7EE6A17C-0142-4B75-8D91-CAC6444DBBB7}" presName="Name35" presStyleLbl="parChTrans1D2" presStyleIdx="4" presStyleCnt="5"/>
      <dgm:spPr/>
    </dgm:pt>
    <dgm:pt modelId="{E385F297-3EA7-4810-B340-049C37934A6A}" type="pres">
      <dgm:prSet presAssocID="{435E9CA2-6072-4F7A-A359-3742F3134E86}" presName="hierRoot2" presStyleCnt="0">
        <dgm:presLayoutVars>
          <dgm:hierBranch val="init"/>
        </dgm:presLayoutVars>
      </dgm:prSet>
      <dgm:spPr/>
    </dgm:pt>
    <dgm:pt modelId="{70AEE21D-EC97-499D-A3E7-39DEEBA6A8CA}" type="pres">
      <dgm:prSet presAssocID="{435E9CA2-6072-4F7A-A359-3742F3134E86}" presName="rootComposite" presStyleCnt="0"/>
      <dgm:spPr/>
    </dgm:pt>
    <dgm:pt modelId="{733CAEBA-A4E8-4FAB-8B75-1B39765B2107}" type="pres">
      <dgm:prSet presAssocID="{435E9CA2-6072-4F7A-A359-3742F3134E86}" presName="rootText" presStyleLbl="node2" presStyleIdx="4" presStyleCnt="5">
        <dgm:presLayoutVars>
          <dgm:chPref val="3"/>
        </dgm:presLayoutVars>
      </dgm:prSet>
      <dgm:spPr/>
    </dgm:pt>
    <dgm:pt modelId="{389B48E3-0ADC-4234-A71C-412153D1A8AF}" type="pres">
      <dgm:prSet presAssocID="{435E9CA2-6072-4F7A-A359-3742F3134E86}" presName="rootConnector" presStyleCnt="0"/>
      <dgm:spPr/>
    </dgm:pt>
    <dgm:pt modelId="{24B29E16-1F8A-45C5-A6C2-BF85AA78D629}" type="pres">
      <dgm:prSet presAssocID="{435E9CA2-6072-4F7A-A359-3742F3134E86}" presName="hierChild4" presStyleCnt="0"/>
      <dgm:spPr/>
    </dgm:pt>
    <dgm:pt modelId="{C8D383B6-D42F-4584-B951-5DB09BA192E7}" type="pres">
      <dgm:prSet presAssocID="{2741C0FF-2BC4-4380-ADB9-B11DD1E9AB90}" presName="Name37" presStyleLbl="parChTrans1D3" presStyleIdx="7" presStyleCnt="9"/>
      <dgm:spPr/>
    </dgm:pt>
    <dgm:pt modelId="{6CB15D95-7FF5-45B9-8E51-3F91A96F38C9}" type="pres">
      <dgm:prSet presAssocID="{62CA3DE3-CFEF-4E06-9ADE-37B97943BF40}" presName="hierRoot2" presStyleCnt="0">
        <dgm:presLayoutVars>
          <dgm:hierBranch val="init"/>
        </dgm:presLayoutVars>
      </dgm:prSet>
      <dgm:spPr/>
    </dgm:pt>
    <dgm:pt modelId="{63914DDB-177A-48E4-A26B-017985A74385}" type="pres">
      <dgm:prSet presAssocID="{62CA3DE3-CFEF-4E06-9ADE-37B97943BF40}" presName="rootComposite" presStyleCnt="0"/>
      <dgm:spPr/>
    </dgm:pt>
    <dgm:pt modelId="{1B15147B-0224-4603-ADFB-C410BC7FB1F7}" type="pres">
      <dgm:prSet presAssocID="{62CA3DE3-CFEF-4E06-9ADE-37B97943BF40}" presName="rootText" presStyleLbl="node3" presStyleIdx="7" presStyleCnt="9">
        <dgm:presLayoutVars>
          <dgm:chPref val="3"/>
        </dgm:presLayoutVars>
      </dgm:prSet>
      <dgm:spPr/>
    </dgm:pt>
    <dgm:pt modelId="{33ACD5EA-2DC1-4482-8D06-58CF76549689}" type="pres">
      <dgm:prSet presAssocID="{62CA3DE3-CFEF-4E06-9ADE-37B97943BF40}" presName="rootConnector" presStyleCnt="0"/>
      <dgm:spPr/>
    </dgm:pt>
    <dgm:pt modelId="{B77F4721-38FE-4FFD-8FCB-1A50FB56B4A9}" type="pres">
      <dgm:prSet presAssocID="{62CA3DE3-CFEF-4E06-9ADE-37B97943BF40}" presName="hierChild4" presStyleCnt="0"/>
      <dgm:spPr/>
    </dgm:pt>
    <dgm:pt modelId="{50EB5FF1-26CD-4180-A150-4A86FB4F4EDA}" type="pres">
      <dgm:prSet presAssocID="{62CA3DE3-CFEF-4E06-9ADE-37B97943BF40}" presName="hierChild5" presStyleCnt="0"/>
      <dgm:spPr/>
    </dgm:pt>
    <dgm:pt modelId="{D58225FA-EB30-4312-8961-3CF61A9DD100}" type="pres">
      <dgm:prSet presAssocID="{E701A90D-C043-4673-A1A1-C42E05066A5C}" presName="Name37" presStyleLbl="parChTrans1D3" presStyleIdx="8" presStyleCnt="9"/>
      <dgm:spPr/>
    </dgm:pt>
    <dgm:pt modelId="{BAD6FF70-7A8C-4FB4-8B64-FE803B8AD0C7}" type="pres">
      <dgm:prSet presAssocID="{B3D29FB9-3116-489A-B346-5276B2EF3059}" presName="hierRoot2" presStyleCnt="0">
        <dgm:presLayoutVars>
          <dgm:hierBranch val="init"/>
        </dgm:presLayoutVars>
      </dgm:prSet>
      <dgm:spPr/>
    </dgm:pt>
    <dgm:pt modelId="{731E7E4D-D5BF-49EA-ADDB-5B875600EBA7}" type="pres">
      <dgm:prSet presAssocID="{B3D29FB9-3116-489A-B346-5276B2EF3059}" presName="rootComposite" presStyleCnt="0"/>
      <dgm:spPr/>
    </dgm:pt>
    <dgm:pt modelId="{8F681514-7D69-4CBD-99C5-226A5A1B0555}" type="pres">
      <dgm:prSet presAssocID="{B3D29FB9-3116-489A-B346-5276B2EF3059}" presName="rootText" presStyleLbl="node3" presStyleIdx="8" presStyleCnt="9">
        <dgm:presLayoutVars>
          <dgm:chPref val="3"/>
        </dgm:presLayoutVars>
      </dgm:prSet>
      <dgm:spPr/>
    </dgm:pt>
    <dgm:pt modelId="{ED108CB8-6B28-470D-8DFE-82A2E0ACA477}" type="pres">
      <dgm:prSet presAssocID="{B3D29FB9-3116-489A-B346-5276B2EF3059}" presName="rootConnector" presStyleCnt="0"/>
      <dgm:spPr/>
    </dgm:pt>
    <dgm:pt modelId="{FF11A0BD-A30D-4BA6-AD50-480E7697BD93}" type="pres">
      <dgm:prSet presAssocID="{B3D29FB9-3116-489A-B346-5276B2EF3059}" presName="hierChild4" presStyleCnt="0"/>
      <dgm:spPr/>
    </dgm:pt>
    <dgm:pt modelId="{36A6B911-4E9D-4C15-BAB6-A1E077622ECB}" type="pres">
      <dgm:prSet presAssocID="{B3D29FB9-3116-489A-B346-5276B2EF3059}" presName="hierChild5" presStyleCnt="0"/>
      <dgm:spPr/>
    </dgm:pt>
    <dgm:pt modelId="{5771C779-EE31-4A83-8B75-F2785AC4B42E}" type="pres">
      <dgm:prSet presAssocID="{435E9CA2-6072-4F7A-A359-3742F3134E86}" presName="hierChild5" presStyleCnt="0"/>
      <dgm:spPr/>
    </dgm:pt>
    <dgm:pt modelId="{F6A99B7D-59F7-4CE5-909C-3005A3D764AE}" type="pres">
      <dgm:prSet presAssocID="{3BFE1CFC-23B6-4C1D-BF7A-89A3ACACE36C}" presName="hierChild3" presStyleCnt="0"/>
      <dgm:spPr/>
    </dgm:pt>
  </dgm:ptLst>
  <dgm:cxnLst>
    <dgm:cxn modelId="{62D07F90-0CE3-4585-8616-8786D1335EE9}" srcId="{BD0ACEDC-2854-4EB1-8A2C-A79C14281FD4}" destId="{3BFE1CFC-23B6-4C1D-BF7A-89A3ACACE36C}" srcOrd="0" destOrd="0" parTransId="{473F28D0-F8C9-44DE-B2C5-590846094641}" sibTransId="{CEE178FF-14FF-4707-93A7-EDF4B13DD564}"/>
    <dgm:cxn modelId="{D9231AEB-0439-42F6-A150-483E4C25E849}" srcId="{3BFE1CFC-23B6-4C1D-BF7A-89A3ACACE36C}" destId="{56D8227A-F353-44DE-9CB1-ED1C73483C52}" srcOrd="0" destOrd="0" parTransId="{5434F27A-3359-484D-8F99-9014C8498EEE}" sibTransId="{0B4C98D0-148C-4216-9DF1-D132DB2CBE67}"/>
    <dgm:cxn modelId="{121BF56D-9C57-4A19-8738-AD793D50DF6A}" srcId="{3BFE1CFC-23B6-4C1D-BF7A-89A3ACACE36C}" destId="{1EAC48FA-1FE7-4016-B85D-F360D3E30C00}" srcOrd="1" destOrd="0" parTransId="{0E3C0EBA-08A1-452D-9DBA-52B9497C7386}" sibTransId="{FA5D39C2-3DAF-42F0-923A-601B2AF0C3CC}"/>
    <dgm:cxn modelId="{8C0BC847-18B0-439E-89DA-89F3492439EF}" srcId="{3BFE1CFC-23B6-4C1D-BF7A-89A3ACACE36C}" destId="{09B0A9C2-4631-4C87-A50A-E1E2BF7A705D}" srcOrd="2" destOrd="0" parTransId="{4A09D990-AE17-4820-BC27-6836493DFC77}" sibTransId="{65812E44-EFDB-42BD-97A8-131CEAB27169}"/>
    <dgm:cxn modelId="{B02546BB-5B20-49A4-9C9C-E6E629D9788E}" srcId="{09B0A9C2-4631-4C87-A50A-E1E2BF7A705D}" destId="{7C4BAB6C-AB13-426C-B709-20E827C13A0A}" srcOrd="0" destOrd="2" parTransId="{A76E969F-3876-4CCD-8BD3-DD20E744D0BC}" sibTransId="{46CF1076-CE52-4D25-89B0-CEC8A3451738}"/>
    <dgm:cxn modelId="{2B11C080-C1FD-4D95-B045-87CFD8F3B23C}" srcId="{09B0A9C2-4631-4C87-A50A-E1E2BF7A705D}" destId="{29605AC3-02F3-477B-92C7-2EC41078BD8B}" srcOrd="1" destOrd="2" parTransId="{08730439-69D7-414B-B5E5-1E572F868973}" sibTransId="{446CACC2-C31D-4843-AFAB-349728A6B6BE}"/>
    <dgm:cxn modelId="{98A9CA9F-CE57-4DB4-A30C-6BD549B471F9}" srcId="{3BFE1CFC-23B6-4C1D-BF7A-89A3ACACE36C}" destId="{7189C070-A58C-49C6-9059-2F3A9737215F}" srcOrd="3" destOrd="0" parTransId="{999DB7DB-3EF1-44FA-B8F9-B31F50562B97}" sibTransId="{577377D5-4DCF-4478-B2A8-0EBA035319B5}"/>
    <dgm:cxn modelId="{52B2A247-6BDD-47E5-B175-ADA4DE373CD0}" srcId="{7189C070-A58C-49C6-9059-2F3A9737215F}" destId="{EB9C37CD-635A-4AF0-B954-BC8ED9454452}" srcOrd="0" destOrd="3" parTransId="{AF855216-BDD7-4866-AF8B-D1FC0E1345BB}" sibTransId="{E58BCDF0-29A8-4538-BE9B-4BDE9B635748}"/>
    <dgm:cxn modelId="{5113625B-F43A-477C-A3C8-1E4721B500B1}" srcId="{7189C070-A58C-49C6-9059-2F3A9737215F}" destId="{BC8E022E-0785-4040-86FF-B4C2B3E89C13}" srcOrd="1" destOrd="3" parTransId="{1C059E9D-23DC-4473-84D5-E3810C1BA99C}" sibTransId="{1C0A2E53-50CF-475D-8788-7E62136DA942}"/>
    <dgm:cxn modelId="{DDF494C5-6525-400D-84DE-5919F7A13974}" srcId="{7189C070-A58C-49C6-9059-2F3A9737215F}" destId="{49648AFC-1BA2-41A2-8C95-D1BF8E717EAF}" srcOrd="2" destOrd="3" parTransId="{B86D2603-79EC-4023-A75F-39AA0E64B742}" sibTransId="{33BED648-ACE3-4F86-927F-17EB6C254A49}"/>
    <dgm:cxn modelId="{B851703C-24A0-4086-82F8-517CF05CDF0E}" srcId="{7189C070-A58C-49C6-9059-2F3A9737215F}" destId="{C4DF58B6-B7D7-430D-8FF7-834D138EEC58}" srcOrd="3" destOrd="3" parTransId="{6B7F9415-0182-458E-82A6-EC342C25641B}" sibTransId="{004AEA51-A79A-43BB-A1B4-D5B327D6DBC4}"/>
    <dgm:cxn modelId="{7ED231CA-1E7C-4087-9806-96B8CAD3BEA9}" srcId="{7189C070-A58C-49C6-9059-2F3A9737215F}" destId="{567BBE27-9B5D-43D6-9ED0-4C0A56FB02FA}" srcOrd="4" destOrd="3" parTransId="{47944CFE-AE0A-43EB-8146-90D09666FA8A}" sibTransId="{0EF9206D-0E27-4EF2-858F-459B31D8D675}"/>
    <dgm:cxn modelId="{A2B9CACD-CD90-4C82-81B6-74C328547B69}" srcId="{3BFE1CFC-23B6-4C1D-BF7A-89A3ACACE36C}" destId="{435E9CA2-6072-4F7A-A359-3742F3134E86}" srcOrd="4" destOrd="0" parTransId="{7EE6A17C-0142-4B75-8D91-CAC6444DBBB7}" sibTransId="{C12D1E1E-7308-4750-A796-F9A14FDBF6A7}"/>
    <dgm:cxn modelId="{F59507F8-AE0C-4D37-B54F-3F3C787C704C}" srcId="{435E9CA2-6072-4F7A-A359-3742F3134E86}" destId="{62CA3DE3-CFEF-4E06-9ADE-37B97943BF40}" srcOrd="0" destOrd="4" parTransId="{2741C0FF-2BC4-4380-ADB9-B11DD1E9AB90}" sibTransId="{D1F65900-D674-4B68-8E6C-1C68A1AD601D}"/>
    <dgm:cxn modelId="{B17A2C05-82D4-44BA-A403-20CB7A5ED80D}" srcId="{435E9CA2-6072-4F7A-A359-3742F3134E86}" destId="{B3D29FB9-3116-489A-B346-5276B2EF3059}" srcOrd="1" destOrd="4" parTransId="{E701A90D-C043-4673-A1A1-C42E05066A5C}" sibTransId="{1C7CD8DF-195D-44DF-90EB-2A46E446EB51}"/>
    <dgm:cxn modelId="{9214E092-C2D0-4B0F-8065-A860D3FECA93}" type="presOf" srcId="{BD0ACEDC-2854-4EB1-8A2C-A79C14281FD4}" destId="{2E9A55F5-1DA4-419B-8DD3-BA65BC24C1FC}" srcOrd="0" destOrd="0" presId="urn:microsoft.com/office/officeart/2005/8/layout/orgChart1"/>
    <dgm:cxn modelId="{46B0A040-5617-4598-A9B7-29407FCC248E}" type="presParOf" srcId="{2E9A55F5-1DA4-419B-8DD3-BA65BC24C1FC}" destId="{7DA23F46-F220-4EBA-8DC3-6D7E8934F73D}" srcOrd="0" destOrd="0" presId="urn:microsoft.com/office/officeart/2005/8/layout/orgChart1"/>
    <dgm:cxn modelId="{714425C7-7C43-40DE-9D37-0AB92218A041}" type="presParOf" srcId="{7DA23F46-F220-4EBA-8DC3-6D7E8934F73D}" destId="{9412B890-DABF-4C2B-9BFD-25F28AB380C4}" srcOrd="0" destOrd="0" presId="urn:microsoft.com/office/officeart/2005/8/layout/orgChart1"/>
    <dgm:cxn modelId="{01D3866B-57AD-4E29-8E48-27293FA595A5}" type="presOf" srcId="{3BFE1CFC-23B6-4C1D-BF7A-89A3ACACE36C}" destId="{9412B890-DABF-4C2B-9BFD-25F28AB380C4}" srcOrd="0" destOrd="0" presId="urn:microsoft.com/office/officeart/2005/8/layout/orgChart1"/>
    <dgm:cxn modelId="{992C182E-AAAB-4B32-AC53-9EE0E74BEAB4}" type="presParOf" srcId="{9412B890-DABF-4C2B-9BFD-25F28AB380C4}" destId="{8384A296-C160-4255-858C-5E1BD18F9A27}" srcOrd="0" destOrd="0" presId="urn:microsoft.com/office/officeart/2005/8/layout/orgChart1"/>
    <dgm:cxn modelId="{37C34FA5-2252-42A3-85DC-8E11C521F48E}" type="presOf" srcId="{3BFE1CFC-23B6-4C1D-BF7A-89A3ACACE36C}" destId="{8384A296-C160-4255-858C-5E1BD18F9A27}" srcOrd="0" destOrd="0" presId="urn:microsoft.com/office/officeart/2005/8/layout/orgChart1"/>
    <dgm:cxn modelId="{8BC1E696-DD43-4842-895A-F22E3B847A20}" type="presParOf" srcId="{9412B890-DABF-4C2B-9BFD-25F28AB380C4}" destId="{3A0AD106-C984-47A8-8DDB-1FA020C6CFBD}" srcOrd="1" destOrd="0" presId="urn:microsoft.com/office/officeart/2005/8/layout/orgChart1"/>
    <dgm:cxn modelId="{66ED6716-BED1-4A15-AFE5-7AF7A1BB500E}" type="presOf" srcId="{3BFE1CFC-23B6-4C1D-BF7A-89A3ACACE36C}" destId="{3A0AD106-C984-47A8-8DDB-1FA020C6CFBD}" srcOrd="0" destOrd="0" presId="urn:microsoft.com/office/officeart/2005/8/layout/orgChart1"/>
    <dgm:cxn modelId="{D03D3E89-63D8-44D8-874F-59C7414B24FF}" type="presParOf" srcId="{7DA23F46-F220-4EBA-8DC3-6D7E8934F73D}" destId="{B5AC3795-2CA3-4714-A630-DE56EC21FC0C}" srcOrd="1" destOrd="0" presId="urn:microsoft.com/office/officeart/2005/8/layout/orgChart1"/>
    <dgm:cxn modelId="{F8793510-9CAA-4CF0-A968-E22B164B9A28}" type="presParOf" srcId="{B5AC3795-2CA3-4714-A630-DE56EC21FC0C}" destId="{363CC197-CB53-484C-A6CB-D45779699812}" srcOrd="0" destOrd="1" presId="urn:microsoft.com/office/officeart/2005/8/layout/orgChart1"/>
    <dgm:cxn modelId="{5FBBF18E-0EA8-41A4-9DF9-AAD25000A383}" type="presOf" srcId="{5434F27A-3359-484D-8F99-9014C8498EEE}" destId="{363CC197-CB53-484C-A6CB-D45779699812}" srcOrd="0" destOrd="0" presId="urn:microsoft.com/office/officeart/2005/8/layout/orgChart1"/>
    <dgm:cxn modelId="{29BAA2C6-7CCD-4C06-8E73-76A2CA7E183A}" type="presParOf" srcId="{B5AC3795-2CA3-4714-A630-DE56EC21FC0C}" destId="{74441172-E8C7-41AC-96B9-1B3F91EFDC00}" srcOrd="1" destOrd="1" presId="urn:microsoft.com/office/officeart/2005/8/layout/orgChart1"/>
    <dgm:cxn modelId="{3B41F764-B5A1-441A-AD96-3F94B36AFEEC}" type="presParOf" srcId="{74441172-E8C7-41AC-96B9-1B3F91EFDC00}" destId="{B80010A4-0F06-4EED-BF81-338DFFA5B350}" srcOrd="0" destOrd="1" presId="urn:microsoft.com/office/officeart/2005/8/layout/orgChart1"/>
    <dgm:cxn modelId="{8DDF95E1-226B-4143-9A17-71B7DE6574A0}" type="presOf" srcId="{56D8227A-F353-44DE-9CB1-ED1C73483C52}" destId="{B80010A4-0F06-4EED-BF81-338DFFA5B350}" srcOrd="0" destOrd="0" presId="urn:microsoft.com/office/officeart/2005/8/layout/orgChart1"/>
    <dgm:cxn modelId="{299DC006-4CE1-41CF-9FAA-7E17C9A5BB95}" type="presParOf" srcId="{B80010A4-0F06-4EED-BF81-338DFFA5B350}" destId="{34D7FF43-5821-4869-BC8B-A82917B14175}" srcOrd="0" destOrd="0" presId="urn:microsoft.com/office/officeart/2005/8/layout/orgChart1"/>
    <dgm:cxn modelId="{05F58310-E987-4CB5-809A-B71A1A944297}" type="presOf" srcId="{56D8227A-F353-44DE-9CB1-ED1C73483C52}" destId="{34D7FF43-5821-4869-BC8B-A82917B14175}" srcOrd="0" destOrd="0" presId="urn:microsoft.com/office/officeart/2005/8/layout/orgChart1"/>
    <dgm:cxn modelId="{1C867ABE-88E5-4022-8635-01BC8D625B73}" type="presParOf" srcId="{B80010A4-0F06-4EED-BF81-338DFFA5B350}" destId="{F8AD40C9-759D-4E8F-9D7C-565DF4D22848}" srcOrd="1" destOrd="0" presId="urn:microsoft.com/office/officeart/2005/8/layout/orgChart1"/>
    <dgm:cxn modelId="{D17FBA8F-EC86-46CB-88DF-4A7C91AA1006}" type="presOf" srcId="{56D8227A-F353-44DE-9CB1-ED1C73483C52}" destId="{F8AD40C9-759D-4E8F-9D7C-565DF4D22848}" srcOrd="0" destOrd="0" presId="urn:microsoft.com/office/officeart/2005/8/layout/orgChart1"/>
    <dgm:cxn modelId="{18636130-9AB5-49BB-B89C-44AC8EF15A2A}" type="presParOf" srcId="{74441172-E8C7-41AC-96B9-1B3F91EFDC00}" destId="{5FFC0C56-6CCC-4FF8-AA94-8E4C44CD8834}" srcOrd="1" destOrd="1" presId="urn:microsoft.com/office/officeart/2005/8/layout/orgChart1"/>
    <dgm:cxn modelId="{BB83D043-F819-4560-91DA-8EFD02AE42D1}" type="presParOf" srcId="{74441172-E8C7-41AC-96B9-1B3F91EFDC00}" destId="{784312CE-9BF8-42E8-8892-36C3B5EEFC55}" srcOrd="2" destOrd="1" presId="urn:microsoft.com/office/officeart/2005/8/layout/orgChart1"/>
    <dgm:cxn modelId="{773818B0-A8F0-4AC8-9E2E-0C28B79A8350}" type="presParOf" srcId="{B5AC3795-2CA3-4714-A630-DE56EC21FC0C}" destId="{15FDB150-067F-4980-A55B-EF7684BAEF15}" srcOrd="2" destOrd="1" presId="urn:microsoft.com/office/officeart/2005/8/layout/orgChart1"/>
    <dgm:cxn modelId="{41E92F06-75AB-4E98-BA4A-A79E0DBC2624}" type="presOf" srcId="{0E3C0EBA-08A1-452D-9DBA-52B9497C7386}" destId="{15FDB150-067F-4980-A55B-EF7684BAEF15}" srcOrd="0" destOrd="0" presId="urn:microsoft.com/office/officeart/2005/8/layout/orgChart1"/>
    <dgm:cxn modelId="{7B425B39-3E74-4398-B871-4078D4327A33}" type="presParOf" srcId="{B5AC3795-2CA3-4714-A630-DE56EC21FC0C}" destId="{D5497374-EB56-4F2B-8F56-059228E4D58C}" srcOrd="3" destOrd="1" presId="urn:microsoft.com/office/officeart/2005/8/layout/orgChart1"/>
    <dgm:cxn modelId="{9664E8B3-816C-4CCC-AFBE-6FF3A4BF09E9}" type="presParOf" srcId="{D5497374-EB56-4F2B-8F56-059228E4D58C}" destId="{3D241874-A770-4AB2-AE2E-5BFE94779944}" srcOrd="0" destOrd="3" presId="urn:microsoft.com/office/officeart/2005/8/layout/orgChart1"/>
    <dgm:cxn modelId="{6E61EDC7-5890-40A7-9202-61D6780E65AE}" type="presOf" srcId="{1EAC48FA-1FE7-4016-B85D-F360D3E30C00}" destId="{3D241874-A770-4AB2-AE2E-5BFE94779944}" srcOrd="0" destOrd="0" presId="urn:microsoft.com/office/officeart/2005/8/layout/orgChart1"/>
    <dgm:cxn modelId="{534A03E8-8847-4B52-9092-1F1ADD7D2EED}" type="presParOf" srcId="{3D241874-A770-4AB2-AE2E-5BFE94779944}" destId="{231ED041-8862-454C-AA5B-EE3A31112099}" srcOrd="0" destOrd="0" presId="urn:microsoft.com/office/officeart/2005/8/layout/orgChart1"/>
    <dgm:cxn modelId="{86E8A433-96AC-4F4C-BD89-4FE1821E7CC1}" type="presOf" srcId="{1EAC48FA-1FE7-4016-B85D-F360D3E30C00}" destId="{231ED041-8862-454C-AA5B-EE3A31112099}" srcOrd="0" destOrd="0" presId="urn:microsoft.com/office/officeart/2005/8/layout/orgChart1"/>
    <dgm:cxn modelId="{5C03F66E-C8AD-4AB8-BBDD-0974B6EFA5B4}" type="presParOf" srcId="{3D241874-A770-4AB2-AE2E-5BFE94779944}" destId="{247C22F2-57E7-40AE-8BAB-26CF1857590D}" srcOrd="1" destOrd="0" presId="urn:microsoft.com/office/officeart/2005/8/layout/orgChart1"/>
    <dgm:cxn modelId="{59DF6118-893E-47A6-ADC7-8EA14373E7B6}" type="presOf" srcId="{1EAC48FA-1FE7-4016-B85D-F360D3E30C00}" destId="{247C22F2-57E7-40AE-8BAB-26CF1857590D}" srcOrd="0" destOrd="0" presId="urn:microsoft.com/office/officeart/2005/8/layout/orgChart1"/>
    <dgm:cxn modelId="{B0D3951F-7A22-4B7F-BAB7-B9E8E816160E}" type="presParOf" srcId="{D5497374-EB56-4F2B-8F56-059228E4D58C}" destId="{1A1A537B-16A1-4D91-B53E-F40BC4215D76}" srcOrd="1" destOrd="3" presId="urn:microsoft.com/office/officeart/2005/8/layout/orgChart1"/>
    <dgm:cxn modelId="{70CF8D64-641B-497D-83E6-4CCDAC22CF6D}" type="presParOf" srcId="{D5497374-EB56-4F2B-8F56-059228E4D58C}" destId="{15085D18-2DDB-4946-83C6-131BCB590E9F}" srcOrd="2" destOrd="3" presId="urn:microsoft.com/office/officeart/2005/8/layout/orgChart1"/>
    <dgm:cxn modelId="{49E9A2C8-1245-4AFB-8515-281BBD7FEE71}" type="presParOf" srcId="{B5AC3795-2CA3-4714-A630-DE56EC21FC0C}" destId="{90DB519C-1B14-4595-9BC4-951F5067EE86}" srcOrd="4" destOrd="1" presId="urn:microsoft.com/office/officeart/2005/8/layout/orgChart1"/>
    <dgm:cxn modelId="{71A05281-9874-465A-BEEC-0A18C6F72B23}" type="presOf" srcId="{4A09D990-AE17-4820-BC27-6836493DFC77}" destId="{90DB519C-1B14-4595-9BC4-951F5067EE86}" srcOrd="0" destOrd="0" presId="urn:microsoft.com/office/officeart/2005/8/layout/orgChart1"/>
    <dgm:cxn modelId="{F0B5AAFC-3341-438B-A47E-88D451CB08C2}" type="presParOf" srcId="{B5AC3795-2CA3-4714-A630-DE56EC21FC0C}" destId="{25662639-3D83-4E62-9F08-BB2681D5D417}" srcOrd="5" destOrd="1" presId="urn:microsoft.com/office/officeart/2005/8/layout/orgChart1"/>
    <dgm:cxn modelId="{BDF643FB-7916-40E2-904A-689F0096D5E2}" type="presParOf" srcId="{25662639-3D83-4E62-9F08-BB2681D5D417}" destId="{1DA0266F-C696-4EBC-BE81-B8CC64A5DCD5}" srcOrd="0" destOrd="5" presId="urn:microsoft.com/office/officeart/2005/8/layout/orgChart1"/>
    <dgm:cxn modelId="{5A3ED10B-311F-451D-BD19-5E1F1F6EC93A}" type="presOf" srcId="{09B0A9C2-4631-4C87-A50A-E1E2BF7A705D}" destId="{1DA0266F-C696-4EBC-BE81-B8CC64A5DCD5}" srcOrd="0" destOrd="0" presId="urn:microsoft.com/office/officeart/2005/8/layout/orgChart1"/>
    <dgm:cxn modelId="{4712E9CE-D35F-4236-A97D-753E29515362}" type="presParOf" srcId="{1DA0266F-C696-4EBC-BE81-B8CC64A5DCD5}" destId="{A2539663-3F59-4FC9-937B-82D510C1BCFE}" srcOrd="0" destOrd="0" presId="urn:microsoft.com/office/officeart/2005/8/layout/orgChart1"/>
    <dgm:cxn modelId="{C0AB1481-183F-4A6B-A521-C629C6780A57}" type="presOf" srcId="{09B0A9C2-4631-4C87-A50A-E1E2BF7A705D}" destId="{A2539663-3F59-4FC9-937B-82D510C1BCFE}" srcOrd="0" destOrd="0" presId="urn:microsoft.com/office/officeart/2005/8/layout/orgChart1"/>
    <dgm:cxn modelId="{0668740B-15E7-4196-94A4-479101CC3089}" type="presParOf" srcId="{1DA0266F-C696-4EBC-BE81-B8CC64A5DCD5}" destId="{10EA3969-BDF9-4BA5-8135-9AE9C9048AEA}" srcOrd="1" destOrd="0" presId="urn:microsoft.com/office/officeart/2005/8/layout/orgChart1"/>
    <dgm:cxn modelId="{21D6A080-91F6-4BF5-A760-D64959C05A5C}" type="presOf" srcId="{09B0A9C2-4631-4C87-A50A-E1E2BF7A705D}" destId="{10EA3969-BDF9-4BA5-8135-9AE9C9048AEA}" srcOrd="0" destOrd="0" presId="urn:microsoft.com/office/officeart/2005/8/layout/orgChart1"/>
    <dgm:cxn modelId="{738792FB-707B-4998-896C-1D82FB012F98}" type="presParOf" srcId="{25662639-3D83-4E62-9F08-BB2681D5D417}" destId="{1620224C-B912-4D8D-AE99-B2DEF20FB191}" srcOrd="1" destOrd="5" presId="urn:microsoft.com/office/officeart/2005/8/layout/orgChart1"/>
    <dgm:cxn modelId="{62A88147-408E-4EE3-8AC1-E81B2FA67B2A}" type="presParOf" srcId="{1620224C-B912-4D8D-AE99-B2DEF20FB191}" destId="{5E411361-3B4E-460F-BCA0-AC2A7BA40BD2}" srcOrd="0" destOrd="1" presId="urn:microsoft.com/office/officeart/2005/8/layout/orgChart1"/>
    <dgm:cxn modelId="{B3A71BAC-FFE5-454D-B0FE-7184C075B9B8}" type="presOf" srcId="{A76E969F-3876-4CCD-8BD3-DD20E744D0BC}" destId="{5E411361-3B4E-460F-BCA0-AC2A7BA40BD2}" srcOrd="0" destOrd="0" presId="urn:microsoft.com/office/officeart/2005/8/layout/orgChart1"/>
    <dgm:cxn modelId="{B138A045-FEB2-4AFE-804F-AF1BF14C99D1}" type="presParOf" srcId="{1620224C-B912-4D8D-AE99-B2DEF20FB191}" destId="{72521CD1-6EAE-4A7B-B35D-02088BD93FDA}" srcOrd="1" destOrd="1" presId="urn:microsoft.com/office/officeart/2005/8/layout/orgChart1"/>
    <dgm:cxn modelId="{D6F0ABD3-47DB-4141-B349-0DC51CF3DB38}" type="presParOf" srcId="{72521CD1-6EAE-4A7B-B35D-02088BD93FDA}" destId="{408B89E0-44DB-4503-A116-C1BEAB102C1C}" srcOrd="0" destOrd="1" presId="urn:microsoft.com/office/officeart/2005/8/layout/orgChart1"/>
    <dgm:cxn modelId="{37525AF1-157E-4796-9C24-7E75C6E9D1F3}" type="presOf" srcId="{7C4BAB6C-AB13-426C-B709-20E827C13A0A}" destId="{408B89E0-44DB-4503-A116-C1BEAB102C1C}" srcOrd="0" destOrd="0" presId="urn:microsoft.com/office/officeart/2005/8/layout/orgChart1"/>
    <dgm:cxn modelId="{2D6A1C6B-A102-462F-B590-86DE92ED5E34}" type="presParOf" srcId="{408B89E0-44DB-4503-A116-C1BEAB102C1C}" destId="{7063B688-333B-473F-975D-C1E31F0EA7D9}" srcOrd="0" destOrd="0" presId="urn:microsoft.com/office/officeart/2005/8/layout/orgChart1"/>
    <dgm:cxn modelId="{F9EAEF06-C096-440B-8E69-06526BC0150E}" type="presOf" srcId="{7C4BAB6C-AB13-426C-B709-20E827C13A0A}" destId="{7063B688-333B-473F-975D-C1E31F0EA7D9}" srcOrd="0" destOrd="0" presId="urn:microsoft.com/office/officeart/2005/8/layout/orgChart1"/>
    <dgm:cxn modelId="{88B0E0D5-13F9-4D84-B635-E459CB8809E8}" type="presParOf" srcId="{408B89E0-44DB-4503-A116-C1BEAB102C1C}" destId="{86A098DA-3669-44C2-B3ED-946DD1FCF64F}" srcOrd="1" destOrd="0" presId="urn:microsoft.com/office/officeart/2005/8/layout/orgChart1"/>
    <dgm:cxn modelId="{A3AD810E-3F99-4758-A3DE-2F297A1FA623}" type="presOf" srcId="{7C4BAB6C-AB13-426C-B709-20E827C13A0A}" destId="{86A098DA-3669-44C2-B3ED-946DD1FCF64F}" srcOrd="0" destOrd="0" presId="urn:microsoft.com/office/officeart/2005/8/layout/orgChart1"/>
    <dgm:cxn modelId="{4F71337B-B8BD-4158-AE8D-6F78F64D38B6}" type="presParOf" srcId="{72521CD1-6EAE-4A7B-B35D-02088BD93FDA}" destId="{268C2EA8-9417-434F-8093-D87541376532}" srcOrd="1" destOrd="1" presId="urn:microsoft.com/office/officeart/2005/8/layout/orgChart1"/>
    <dgm:cxn modelId="{69DC1E4B-A2FD-4E5B-92CC-D3AEAD5BF6A1}" type="presParOf" srcId="{72521CD1-6EAE-4A7B-B35D-02088BD93FDA}" destId="{F2392816-79AA-420B-A475-11E79FCE88AB}" srcOrd="2" destOrd="1" presId="urn:microsoft.com/office/officeart/2005/8/layout/orgChart1"/>
    <dgm:cxn modelId="{F3A3C054-982F-4E89-8976-E1E4EC8F3FBE}" type="presParOf" srcId="{1620224C-B912-4D8D-AE99-B2DEF20FB191}" destId="{96609737-1F64-4DE8-8C01-46070079DD89}" srcOrd="2" destOrd="1" presId="urn:microsoft.com/office/officeart/2005/8/layout/orgChart1"/>
    <dgm:cxn modelId="{6572B939-669D-4122-A1F9-3971764FFB87}" type="presOf" srcId="{08730439-69D7-414B-B5E5-1E572F868973}" destId="{96609737-1F64-4DE8-8C01-46070079DD89}" srcOrd="0" destOrd="0" presId="urn:microsoft.com/office/officeart/2005/8/layout/orgChart1"/>
    <dgm:cxn modelId="{C1D0BC95-8D63-4880-8847-8A354169ADDD}" type="presParOf" srcId="{1620224C-B912-4D8D-AE99-B2DEF20FB191}" destId="{0042E1E3-B340-4C69-BBFB-FC7928EFA747}" srcOrd="3" destOrd="1" presId="urn:microsoft.com/office/officeart/2005/8/layout/orgChart1"/>
    <dgm:cxn modelId="{BC7477BA-84D4-425B-BA04-8D186E023568}" type="presParOf" srcId="{0042E1E3-B340-4C69-BBFB-FC7928EFA747}" destId="{738E122F-F2C0-468F-B4C2-F8F1C27ED333}" srcOrd="0" destOrd="3" presId="urn:microsoft.com/office/officeart/2005/8/layout/orgChart1"/>
    <dgm:cxn modelId="{BE199E71-1F17-4D5A-9B79-3736F6D7EC17}" type="presOf" srcId="{29605AC3-02F3-477B-92C7-2EC41078BD8B}" destId="{738E122F-F2C0-468F-B4C2-F8F1C27ED333}" srcOrd="0" destOrd="0" presId="urn:microsoft.com/office/officeart/2005/8/layout/orgChart1"/>
    <dgm:cxn modelId="{EBD73360-4E6A-4A5F-BF93-09739680E077}" type="presParOf" srcId="{738E122F-F2C0-468F-B4C2-F8F1C27ED333}" destId="{E63347C3-5A66-4885-9D3A-0E0FC7EB7D89}" srcOrd="0" destOrd="0" presId="urn:microsoft.com/office/officeart/2005/8/layout/orgChart1"/>
    <dgm:cxn modelId="{E2705EC7-2F23-4220-83C0-89244A9CBFF8}" type="presOf" srcId="{29605AC3-02F3-477B-92C7-2EC41078BD8B}" destId="{E63347C3-5A66-4885-9D3A-0E0FC7EB7D89}" srcOrd="0" destOrd="0" presId="urn:microsoft.com/office/officeart/2005/8/layout/orgChart1"/>
    <dgm:cxn modelId="{ECA4665A-3C7D-4B9D-B164-506A5B025CE0}" type="presParOf" srcId="{738E122F-F2C0-468F-B4C2-F8F1C27ED333}" destId="{702CFDC8-EFBC-4F85-BFCE-213FD2C83A48}" srcOrd="1" destOrd="0" presId="urn:microsoft.com/office/officeart/2005/8/layout/orgChart1"/>
    <dgm:cxn modelId="{D4F1B31F-D2D9-4D8A-A443-F1C8F0ED79C5}" type="presOf" srcId="{29605AC3-02F3-477B-92C7-2EC41078BD8B}" destId="{702CFDC8-EFBC-4F85-BFCE-213FD2C83A48}" srcOrd="0" destOrd="0" presId="urn:microsoft.com/office/officeart/2005/8/layout/orgChart1"/>
    <dgm:cxn modelId="{56E96746-8784-4FAE-A2A6-9F3DFC0C7ABF}" type="presParOf" srcId="{0042E1E3-B340-4C69-BBFB-FC7928EFA747}" destId="{34CFE5DB-4365-43E0-8A33-99C00F927824}" srcOrd="1" destOrd="3" presId="urn:microsoft.com/office/officeart/2005/8/layout/orgChart1"/>
    <dgm:cxn modelId="{29234004-05F7-4D41-AECF-E7776BD72E88}" type="presParOf" srcId="{0042E1E3-B340-4C69-BBFB-FC7928EFA747}" destId="{CEEFC726-1C66-4ABB-90B0-FD4FD4D92A2C}" srcOrd="2" destOrd="3" presId="urn:microsoft.com/office/officeart/2005/8/layout/orgChart1"/>
    <dgm:cxn modelId="{DA509926-9F0E-45B0-A2A2-44BC97EB3888}" type="presParOf" srcId="{25662639-3D83-4E62-9F08-BB2681D5D417}" destId="{7394A124-4540-4E0E-8C20-A25368F7B91E}" srcOrd="2" destOrd="5" presId="urn:microsoft.com/office/officeart/2005/8/layout/orgChart1"/>
    <dgm:cxn modelId="{F1A7DA37-69BA-49FB-A2D9-904B76652558}" type="presParOf" srcId="{B5AC3795-2CA3-4714-A630-DE56EC21FC0C}" destId="{FFF4D9BD-873B-446C-9C1C-0946EA6D4B4C}" srcOrd="6" destOrd="1" presId="urn:microsoft.com/office/officeart/2005/8/layout/orgChart1"/>
    <dgm:cxn modelId="{E7EAC25B-FD2F-4934-836F-46D1FFC4D348}" type="presOf" srcId="{999DB7DB-3EF1-44FA-B8F9-B31F50562B97}" destId="{FFF4D9BD-873B-446C-9C1C-0946EA6D4B4C}" srcOrd="0" destOrd="0" presId="urn:microsoft.com/office/officeart/2005/8/layout/orgChart1"/>
    <dgm:cxn modelId="{2F56C438-C12C-4B79-A2C6-95BEF4456582}" type="presParOf" srcId="{B5AC3795-2CA3-4714-A630-DE56EC21FC0C}" destId="{F9F8DEFF-ADEF-4669-A6AE-3BE0E5126EEE}" srcOrd="7" destOrd="1" presId="urn:microsoft.com/office/officeart/2005/8/layout/orgChart1"/>
    <dgm:cxn modelId="{4F4B2FBF-52F2-4916-833E-44A7C7167D3F}" type="presParOf" srcId="{F9F8DEFF-ADEF-4669-A6AE-3BE0E5126EEE}" destId="{DB896D25-E9E8-446C-ADCE-7D7D039DB642}" srcOrd="0" destOrd="7" presId="urn:microsoft.com/office/officeart/2005/8/layout/orgChart1"/>
    <dgm:cxn modelId="{EE9D093D-0379-4E4B-9655-E787E28E07AE}" type="presOf" srcId="{7189C070-A58C-49C6-9059-2F3A9737215F}" destId="{DB896D25-E9E8-446C-ADCE-7D7D039DB642}" srcOrd="0" destOrd="0" presId="urn:microsoft.com/office/officeart/2005/8/layout/orgChart1"/>
    <dgm:cxn modelId="{6E7016DE-C53A-4AE2-AE70-62FC6FCB5324}" type="presParOf" srcId="{DB896D25-E9E8-446C-ADCE-7D7D039DB642}" destId="{4E7E27E3-1366-4A12-9198-506E03EF135D}" srcOrd="0" destOrd="0" presId="urn:microsoft.com/office/officeart/2005/8/layout/orgChart1"/>
    <dgm:cxn modelId="{A6B5D764-2F1C-41DA-A7F0-3EB237B517C3}" type="presOf" srcId="{7189C070-A58C-49C6-9059-2F3A9737215F}" destId="{4E7E27E3-1366-4A12-9198-506E03EF135D}" srcOrd="0" destOrd="0" presId="urn:microsoft.com/office/officeart/2005/8/layout/orgChart1"/>
    <dgm:cxn modelId="{116D3ED2-7FDA-49AA-AEFC-C26949C26306}" type="presParOf" srcId="{DB896D25-E9E8-446C-ADCE-7D7D039DB642}" destId="{A16E9754-C930-41EF-852E-F41CE64CE8D6}" srcOrd="1" destOrd="0" presId="urn:microsoft.com/office/officeart/2005/8/layout/orgChart1"/>
    <dgm:cxn modelId="{911122C6-9E85-4295-B1E4-D75C99D80B07}" type="presOf" srcId="{7189C070-A58C-49C6-9059-2F3A9737215F}" destId="{A16E9754-C930-41EF-852E-F41CE64CE8D6}" srcOrd="0" destOrd="0" presId="urn:microsoft.com/office/officeart/2005/8/layout/orgChart1"/>
    <dgm:cxn modelId="{A2BF50CD-D6A9-4C29-9422-3DDFB00F3BFD}" type="presParOf" srcId="{F9F8DEFF-ADEF-4669-A6AE-3BE0E5126EEE}" destId="{5E07B7EF-F4AE-4DAF-9E02-4D071B4B8569}" srcOrd="1" destOrd="7" presId="urn:microsoft.com/office/officeart/2005/8/layout/orgChart1"/>
    <dgm:cxn modelId="{1C3F4623-FD58-4667-A503-95B76F197ADC}" type="presParOf" srcId="{5E07B7EF-F4AE-4DAF-9E02-4D071B4B8569}" destId="{2C551255-8838-496C-A9E7-8DF27D3A9EB8}" srcOrd="0" destOrd="1" presId="urn:microsoft.com/office/officeart/2005/8/layout/orgChart1"/>
    <dgm:cxn modelId="{9B0E977A-F1D6-4BE7-8983-8E0D64C253C6}" type="presOf" srcId="{AF855216-BDD7-4866-AF8B-D1FC0E1345BB}" destId="{2C551255-8838-496C-A9E7-8DF27D3A9EB8}" srcOrd="0" destOrd="0" presId="urn:microsoft.com/office/officeart/2005/8/layout/orgChart1"/>
    <dgm:cxn modelId="{E4DDE57A-460D-478B-B0A6-D7DE05A5A5B3}" type="presParOf" srcId="{5E07B7EF-F4AE-4DAF-9E02-4D071B4B8569}" destId="{80D5A01B-A2A6-44C1-8614-C1E28DA9F9C1}" srcOrd="1" destOrd="1" presId="urn:microsoft.com/office/officeart/2005/8/layout/orgChart1"/>
    <dgm:cxn modelId="{73CBDC5C-D483-4402-9583-6961C5580871}" type="presParOf" srcId="{80D5A01B-A2A6-44C1-8614-C1E28DA9F9C1}" destId="{A03F1683-567C-4BC6-8C8F-97C1671D3E4B}" srcOrd="0" destOrd="1" presId="urn:microsoft.com/office/officeart/2005/8/layout/orgChart1"/>
    <dgm:cxn modelId="{30540040-C0F2-4466-8F71-216D0A143A8A}" type="presOf" srcId="{EB9C37CD-635A-4AF0-B954-BC8ED9454452}" destId="{A03F1683-567C-4BC6-8C8F-97C1671D3E4B}" srcOrd="0" destOrd="0" presId="urn:microsoft.com/office/officeart/2005/8/layout/orgChart1"/>
    <dgm:cxn modelId="{ACFE66B3-C4D3-487C-8F11-F978F8ED05A2}" type="presParOf" srcId="{A03F1683-567C-4BC6-8C8F-97C1671D3E4B}" destId="{1C6EC48A-9056-4F22-970A-B9DE29769F79}" srcOrd="0" destOrd="0" presId="urn:microsoft.com/office/officeart/2005/8/layout/orgChart1"/>
    <dgm:cxn modelId="{3D36EE8A-200B-4B23-8D44-6F9C51D66DA3}" type="presOf" srcId="{EB9C37CD-635A-4AF0-B954-BC8ED9454452}" destId="{1C6EC48A-9056-4F22-970A-B9DE29769F79}" srcOrd="0" destOrd="0" presId="urn:microsoft.com/office/officeart/2005/8/layout/orgChart1"/>
    <dgm:cxn modelId="{8A85C800-D99A-406F-8FE1-34962C338ABC}" type="presParOf" srcId="{A03F1683-567C-4BC6-8C8F-97C1671D3E4B}" destId="{308ADEB6-BC57-40BB-9D1C-3CF024857AFA}" srcOrd="1" destOrd="0" presId="urn:microsoft.com/office/officeart/2005/8/layout/orgChart1"/>
    <dgm:cxn modelId="{3C21E67A-5508-4AE2-9DF5-8F187BCE7775}" type="presOf" srcId="{EB9C37CD-635A-4AF0-B954-BC8ED9454452}" destId="{308ADEB6-BC57-40BB-9D1C-3CF024857AFA}" srcOrd="0" destOrd="0" presId="urn:microsoft.com/office/officeart/2005/8/layout/orgChart1"/>
    <dgm:cxn modelId="{884930A1-8C3A-40B9-8F6B-6333332ED130}" type="presParOf" srcId="{80D5A01B-A2A6-44C1-8614-C1E28DA9F9C1}" destId="{3530333F-9D84-44E7-B32A-9CEFDE804688}" srcOrd="1" destOrd="1" presId="urn:microsoft.com/office/officeart/2005/8/layout/orgChart1"/>
    <dgm:cxn modelId="{63FE3B18-D7B8-49FB-9E4B-191AF016C894}" type="presParOf" srcId="{80D5A01B-A2A6-44C1-8614-C1E28DA9F9C1}" destId="{04BB4702-CF8C-41A9-9354-746EA90690ED}" srcOrd="2" destOrd="1" presId="urn:microsoft.com/office/officeart/2005/8/layout/orgChart1"/>
    <dgm:cxn modelId="{4F57949F-D747-4547-8F47-BDD6B308A655}" type="presParOf" srcId="{5E07B7EF-F4AE-4DAF-9E02-4D071B4B8569}" destId="{FD0A1E54-2E35-40EE-840A-921DC96600D4}" srcOrd="2" destOrd="1" presId="urn:microsoft.com/office/officeart/2005/8/layout/orgChart1"/>
    <dgm:cxn modelId="{0F902F58-EAAF-4CC4-A9A9-C91A9A58F2A8}" type="presOf" srcId="{1C059E9D-23DC-4473-84D5-E3810C1BA99C}" destId="{FD0A1E54-2E35-40EE-840A-921DC96600D4}" srcOrd="0" destOrd="0" presId="urn:microsoft.com/office/officeart/2005/8/layout/orgChart1"/>
    <dgm:cxn modelId="{415ACB04-40CA-4AB4-8064-2775A3605CF6}" type="presParOf" srcId="{5E07B7EF-F4AE-4DAF-9E02-4D071B4B8569}" destId="{9223A632-275E-4D4D-9960-69EA9EABF81F}" srcOrd="3" destOrd="1" presId="urn:microsoft.com/office/officeart/2005/8/layout/orgChart1"/>
    <dgm:cxn modelId="{9F818CFE-B368-4915-8D36-CB2845D3B004}" type="presParOf" srcId="{9223A632-275E-4D4D-9960-69EA9EABF81F}" destId="{85A6219D-DFDE-421B-9644-FF304600A3C2}" srcOrd="0" destOrd="3" presId="urn:microsoft.com/office/officeart/2005/8/layout/orgChart1"/>
    <dgm:cxn modelId="{869409E4-5D2E-489B-913C-34257077F5FE}" type="presOf" srcId="{BC8E022E-0785-4040-86FF-B4C2B3E89C13}" destId="{85A6219D-DFDE-421B-9644-FF304600A3C2}" srcOrd="0" destOrd="0" presId="urn:microsoft.com/office/officeart/2005/8/layout/orgChart1"/>
    <dgm:cxn modelId="{1B9507BD-2388-4278-854D-3DAF6671805F}" type="presParOf" srcId="{85A6219D-DFDE-421B-9644-FF304600A3C2}" destId="{BE1D011A-86C2-41DB-8E72-79AE5B73881D}" srcOrd="0" destOrd="0" presId="urn:microsoft.com/office/officeart/2005/8/layout/orgChart1"/>
    <dgm:cxn modelId="{DFDD40E9-B5B5-41F8-86C0-66C10B7D8947}" type="presOf" srcId="{BC8E022E-0785-4040-86FF-B4C2B3E89C13}" destId="{BE1D011A-86C2-41DB-8E72-79AE5B73881D}" srcOrd="0" destOrd="0" presId="urn:microsoft.com/office/officeart/2005/8/layout/orgChart1"/>
    <dgm:cxn modelId="{0EB00BDB-C4F5-4151-9FC9-C5096D145221}" type="presParOf" srcId="{85A6219D-DFDE-421B-9644-FF304600A3C2}" destId="{F5D0A1D5-DC53-413F-A2A1-FC6303F0BC5D}" srcOrd="1" destOrd="0" presId="urn:microsoft.com/office/officeart/2005/8/layout/orgChart1"/>
    <dgm:cxn modelId="{97F57EDB-D5DA-4747-97BF-5E89A2A744BD}" type="presOf" srcId="{BC8E022E-0785-4040-86FF-B4C2B3E89C13}" destId="{F5D0A1D5-DC53-413F-A2A1-FC6303F0BC5D}" srcOrd="0" destOrd="0" presId="urn:microsoft.com/office/officeart/2005/8/layout/orgChart1"/>
    <dgm:cxn modelId="{3F8A3B15-BBA5-4731-885C-3DA11E9BD87D}" type="presParOf" srcId="{9223A632-275E-4D4D-9960-69EA9EABF81F}" destId="{BE5B628C-41B4-4860-AF30-8D47A16D1FD2}" srcOrd="1" destOrd="3" presId="urn:microsoft.com/office/officeart/2005/8/layout/orgChart1"/>
    <dgm:cxn modelId="{ECF3E95C-ECE5-4522-A856-D68157E331D7}" type="presParOf" srcId="{9223A632-275E-4D4D-9960-69EA9EABF81F}" destId="{49E198F9-1391-44C1-9689-754AD38E9BF5}" srcOrd="2" destOrd="3" presId="urn:microsoft.com/office/officeart/2005/8/layout/orgChart1"/>
    <dgm:cxn modelId="{8C960354-C429-431F-8573-CA795E6E86F3}" type="presParOf" srcId="{5E07B7EF-F4AE-4DAF-9E02-4D071B4B8569}" destId="{2E4FA951-2AC7-4077-8481-7428E6243432}" srcOrd="4" destOrd="1" presId="urn:microsoft.com/office/officeart/2005/8/layout/orgChart1"/>
    <dgm:cxn modelId="{88820D52-C098-4371-B450-0D50AD7B8199}" type="presOf" srcId="{B86D2603-79EC-4023-A75F-39AA0E64B742}" destId="{2E4FA951-2AC7-4077-8481-7428E6243432}" srcOrd="0" destOrd="0" presId="urn:microsoft.com/office/officeart/2005/8/layout/orgChart1"/>
    <dgm:cxn modelId="{691EB8B0-5016-4D74-AE79-8B120E5E7258}" type="presParOf" srcId="{5E07B7EF-F4AE-4DAF-9E02-4D071B4B8569}" destId="{A3559374-048E-4914-8D59-AEBB69C677B7}" srcOrd="5" destOrd="1" presId="urn:microsoft.com/office/officeart/2005/8/layout/orgChart1"/>
    <dgm:cxn modelId="{D9E992AF-9C43-4AC6-BFCD-E8895FC02695}" type="presParOf" srcId="{A3559374-048E-4914-8D59-AEBB69C677B7}" destId="{1886034A-2106-4659-ABF9-B48E3E5E382A}" srcOrd="0" destOrd="5" presId="urn:microsoft.com/office/officeart/2005/8/layout/orgChart1"/>
    <dgm:cxn modelId="{6324E76C-E95C-4594-9C97-8AA34BE004FE}" type="presOf" srcId="{49648AFC-1BA2-41A2-8C95-D1BF8E717EAF}" destId="{1886034A-2106-4659-ABF9-B48E3E5E382A}" srcOrd="0" destOrd="0" presId="urn:microsoft.com/office/officeart/2005/8/layout/orgChart1"/>
    <dgm:cxn modelId="{5BEA7293-4A57-475D-AF9B-E895211FC4B0}" type="presParOf" srcId="{1886034A-2106-4659-ABF9-B48E3E5E382A}" destId="{44077F2C-F5D4-4EB7-93CD-579A7E559984}" srcOrd="0" destOrd="0" presId="urn:microsoft.com/office/officeart/2005/8/layout/orgChart1"/>
    <dgm:cxn modelId="{EC6D29C8-6187-44E1-B44E-FFF44AECFEF9}" type="presOf" srcId="{49648AFC-1BA2-41A2-8C95-D1BF8E717EAF}" destId="{44077F2C-F5D4-4EB7-93CD-579A7E559984}" srcOrd="0" destOrd="0" presId="urn:microsoft.com/office/officeart/2005/8/layout/orgChart1"/>
    <dgm:cxn modelId="{56408EC6-CEE1-4A51-B293-EDAF2213603C}" type="presParOf" srcId="{1886034A-2106-4659-ABF9-B48E3E5E382A}" destId="{DCE2B615-A27B-4E8A-87D5-DEC2845BE371}" srcOrd="1" destOrd="0" presId="urn:microsoft.com/office/officeart/2005/8/layout/orgChart1"/>
    <dgm:cxn modelId="{137FD08D-23F1-4B2E-8AD4-D5756C3B9E10}" type="presOf" srcId="{49648AFC-1BA2-41A2-8C95-D1BF8E717EAF}" destId="{DCE2B615-A27B-4E8A-87D5-DEC2845BE371}" srcOrd="0" destOrd="0" presId="urn:microsoft.com/office/officeart/2005/8/layout/orgChart1"/>
    <dgm:cxn modelId="{15A6ED7F-36A0-4A93-83CB-9B3DFBE7E5E3}" type="presParOf" srcId="{A3559374-048E-4914-8D59-AEBB69C677B7}" destId="{9A414056-BC60-4471-9721-263591D35B7B}" srcOrd="1" destOrd="5" presId="urn:microsoft.com/office/officeart/2005/8/layout/orgChart1"/>
    <dgm:cxn modelId="{BF5DD54F-081A-4454-8313-D8A11367D0D0}" type="presParOf" srcId="{A3559374-048E-4914-8D59-AEBB69C677B7}" destId="{29AA2647-2F0E-4DE5-9B71-A26D783E7113}" srcOrd="2" destOrd="5" presId="urn:microsoft.com/office/officeart/2005/8/layout/orgChart1"/>
    <dgm:cxn modelId="{D8D3EF96-E616-44D7-99EF-46CF7AAC0DDB}" type="presParOf" srcId="{5E07B7EF-F4AE-4DAF-9E02-4D071B4B8569}" destId="{719F6EA1-C806-443A-893B-51742058BAE9}" srcOrd="6" destOrd="1" presId="urn:microsoft.com/office/officeart/2005/8/layout/orgChart1"/>
    <dgm:cxn modelId="{F2F917A0-98B0-41FA-A5E6-5491705F7574}" type="presOf" srcId="{6B7F9415-0182-458E-82A6-EC342C25641B}" destId="{719F6EA1-C806-443A-893B-51742058BAE9}" srcOrd="0" destOrd="0" presId="urn:microsoft.com/office/officeart/2005/8/layout/orgChart1"/>
    <dgm:cxn modelId="{16539449-B39A-4D59-BD3A-91FFE27EDFB0}" type="presParOf" srcId="{5E07B7EF-F4AE-4DAF-9E02-4D071B4B8569}" destId="{3D28104D-B5E9-4019-BF06-8EE2B31BCCA8}" srcOrd="7" destOrd="1" presId="urn:microsoft.com/office/officeart/2005/8/layout/orgChart1"/>
    <dgm:cxn modelId="{591871EE-CECD-42CC-A85A-6F811FDE197F}" type="presParOf" srcId="{3D28104D-B5E9-4019-BF06-8EE2B31BCCA8}" destId="{B4E41563-FF6A-4F24-AA3F-3694029BE6B1}" srcOrd="0" destOrd="7" presId="urn:microsoft.com/office/officeart/2005/8/layout/orgChart1"/>
    <dgm:cxn modelId="{C429EF25-C62D-45A2-9D1E-3113E0A732D2}" type="presOf" srcId="{C4DF58B6-B7D7-430D-8FF7-834D138EEC58}" destId="{B4E41563-FF6A-4F24-AA3F-3694029BE6B1}" srcOrd="0" destOrd="0" presId="urn:microsoft.com/office/officeart/2005/8/layout/orgChart1"/>
    <dgm:cxn modelId="{F8ED2A4A-D336-4575-AA32-46D8BA599B6F}" type="presParOf" srcId="{B4E41563-FF6A-4F24-AA3F-3694029BE6B1}" destId="{671FC58E-6AEA-400F-8BBF-973363245559}" srcOrd="0" destOrd="0" presId="urn:microsoft.com/office/officeart/2005/8/layout/orgChart1"/>
    <dgm:cxn modelId="{52AAD21D-285D-4C26-BB0C-98D751C2ABC4}" type="presOf" srcId="{C4DF58B6-B7D7-430D-8FF7-834D138EEC58}" destId="{671FC58E-6AEA-400F-8BBF-973363245559}" srcOrd="0" destOrd="0" presId="urn:microsoft.com/office/officeart/2005/8/layout/orgChart1"/>
    <dgm:cxn modelId="{308E7EAA-529A-4E33-993A-F889241A3AB1}" type="presParOf" srcId="{B4E41563-FF6A-4F24-AA3F-3694029BE6B1}" destId="{A50B3397-72D0-4611-B5E2-1E857D13A706}" srcOrd="1" destOrd="0" presId="urn:microsoft.com/office/officeart/2005/8/layout/orgChart1"/>
    <dgm:cxn modelId="{9805E384-15DB-4AB3-94FE-F0F05453D035}" type="presOf" srcId="{C4DF58B6-B7D7-430D-8FF7-834D138EEC58}" destId="{A50B3397-72D0-4611-B5E2-1E857D13A706}" srcOrd="0" destOrd="0" presId="urn:microsoft.com/office/officeart/2005/8/layout/orgChart1"/>
    <dgm:cxn modelId="{41496A77-2217-4C1C-9A31-AA64C2F138AF}" type="presParOf" srcId="{3D28104D-B5E9-4019-BF06-8EE2B31BCCA8}" destId="{4716D931-E5E1-42DA-80FA-44B490FA0400}" srcOrd="1" destOrd="7" presId="urn:microsoft.com/office/officeart/2005/8/layout/orgChart1"/>
    <dgm:cxn modelId="{5E1D6F2A-8208-42DE-A1FF-3E30D9138373}" type="presParOf" srcId="{3D28104D-B5E9-4019-BF06-8EE2B31BCCA8}" destId="{9B8A91E5-0220-4093-9642-3A4C62D95220}" srcOrd="2" destOrd="7" presId="urn:microsoft.com/office/officeart/2005/8/layout/orgChart1"/>
    <dgm:cxn modelId="{7C89F883-5E58-4BE7-A3D0-F84BCD7723C2}" type="presParOf" srcId="{5E07B7EF-F4AE-4DAF-9E02-4D071B4B8569}" destId="{2255F35C-E318-4D4F-86D3-0C5C291243A0}" srcOrd="8" destOrd="1" presId="urn:microsoft.com/office/officeart/2005/8/layout/orgChart1"/>
    <dgm:cxn modelId="{1DEFF5D0-2D07-4C8D-B16E-138ABCCAE0B1}" type="presOf" srcId="{47944CFE-AE0A-43EB-8146-90D09666FA8A}" destId="{2255F35C-E318-4D4F-86D3-0C5C291243A0}" srcOrd="0" destOrd="0" presId="urn:microsoft.com/office/officeart/2005/8/layout/orgChart1"/>
    <dgm:cxn modelId="{05767567-B6D7-4D8F-A38B-734AFE23D787}" type="presParOf" srcId="{5E07B7EF-F4AE-4DAF-9E02-4D071B4B8569}" destId="{1A34BB54-BF9B-4E65-8FD3-30CDC1A01E5A}" srcOrd="9" destOrd="1" presId="urn:microsoft.com/office/officeart/2005/8/layout/orgChart1"/>
    <dgm:cxn modelId="{8E9F1784-46E4-4068-85A5-112EFAEC15D5}" type="presParOf" srcId="{1A34BB54-BF9B-4E65-8FD3-30CDC1A01E5A}" destId="{E76E5DBD-C954-43E3-97DF-D9E5AB32F120}" srcOrd="0" destOrd="9" presId="urn:microsoft.com/office/officeart/2005/8/layout/orgChart1"/>
    <dgm:cxn modelId="{296C5907-A78D-4DDC-966E-93C8E5F33131}" type="presOf" srcId="{567BBE27-9B5D-43D6-9ED0-4C0A56FB02FA}" destId="{E76E5DBD-C954-43E3-97DF-D9E5AB32F120}" srcOrd="0" destOrd="0" presId="urn:microsoft.com/office/officeart/2005/8/layout/orgChart1"/>
    <dgm:cxn modelId="{49A7CC80-CE53-4DD9-9FB6-F6A32E03BBB3}" type="presParOf" srcId="{E76E5DBD-C954-43E3-97DF-D9E5AB32F120}" destId="{3DC61F81-5C62-4E04-9707-E0311166D1F0}" srcOrd="0" destOrd="0" presId="urn:microsoft.com/office/officeart/2005/8/layout/orgChart1"/>
    <dgm:cxn modelId="{728B93A6-1033-4861-98FF-BFF6E7EA07C9}" type="presOf" srcId="{567BBE27-9B5D-43D6-9ED0-4C0A56FB02FA}" destId="{3DC61F81-5C62-4E04-9707-E0311166D1F0}" srcOrd="0" destOrd="0" presId="urn:microsoft.com/office/officeart/2005/8/layout/orgChart1"/>
    <dgm:cxn modelId="{B2EA17EF-3BBF-4F3F-B49A-C48FF54B35C4}" type="presParOf" srcId="{E76E5DBD-C954-43E3-97DF-D9E5AB32F120}" destId="{C7C0B837-CEAE-4FD6-BA95-F69CFF441FDA}" srcOrd="1" destOrd="0" presId="urn:microsoft.com/office/officeart/2005/8/layout/orgChart1"/>
    <dgm:cxn modelId="{0ADB55DC-C3F9-48F1-8D40-6308C216F369}" type="presOf" srcId="{567BBE27-9B5D-43D6-9ED0-4C0A56FB02FA}" destId="{C7C0B837-CEAE-4FD6-BA95-F69CFF441FDA}" srcOrd="0" destOrd="0" presId="urn:microsoft.com/office/officeart/2005/8/layout/orgChart1"/>
    <dgm:cxn modelId="{ABF64A57-3142-4BDB-A028-ED910AE6A156}" type="presParOf" srcId="{1A34BB54-BF9B-4E65-8FD3-30CDC1A01E5A}" destId="{2F737AB3-400C-42C4-A6CC-0A75B334391A}" srcOrd="1" destOrd="9" presId="urn:microsoft.com/office/officeart/2005/8/layout/orgChart1"/>
    <dgm:cxn modelId="{ADCF1313-6283-4DE2-A454-DCF9443E8C52}" type="presParOf" srcId="{1A34BB54-BF9B-4E65-8FD3-30CDC1A01E5A}" destId="{ADC25E49-569D-45A1-BA21-ACE1F5C995F4}" srcOrd="2" destOrd="9" presId="urn:microsoft.com/office/officeart/2005/8/layout/orgChart1"/>
    <dgm:cxn modelId="{F21F4E4E-1423-4A0C-ADE5-206F7A252909}" type="presParOf" srcId="{F9F8DEFF-ADEF-4669-A6AE-3BE0E5126EEE}" destId="{80F727B4-A26F-4614-9648-0FFC75111EC6}" srcOrd="2" destOrd="7" presId="urn:microsoft.com/office/officeart/2005/8/layout/orgChart1"/>
    <dgm:cxn modelId="{DD31E893-A8BB-4E80-86FB-A78985582AFB}" type="presParOf" srcId="{B5AC3795-2CA3-4714-A630-DE56EC21FC0C}" destId="{8F34E781-EE03-4525-A00E-2506F7223C14}" srcOrd="8" destOrd="1" presId="urn:microsoft.com/office/officeart/2005/8/layout/orgChart1"/>
    <dgm:cxn modelId="{3206973F-01A9-49E6-AC90-B6D50284FAAD}" type="presOf" srcId="{7EE6A17C-0142-4B75-8D91-CAC6444DBBB7}" destId="{8F34E781-EE03-4525-A00E-2506F7223C14}" srcOrd="0" destOrd="0" presId="urn:microsoft.com/office/officeart/2005/8/layout/orgChart1"/>
    <dgm:cxn modelId="{8C3248B6-12BE-406F-962A-D1E951CC9436}" type="presParOf" srcId="{B5AC3795-2CA3-4714-A630-DE56EC21FC0C}" destId="{E385F297-3EA7-4810-B340-049C37934A6A}" srcOrd="9" destOrd="1" presId="urn:microsoft.com/office/officeart/2005/8/layout/orgChart1"/>
    <dgm:cxn modelId="{28906BEC-B65B-4EF4-AE35-49954367FE86}" type="presParOf" srcId="{E385F297-3EA7-4810-B340-049C37934A6A}" destId="{70AEE21D-EC97-499D-A3E7-39DEEBA6A8CA}" srcOrd="0" destOrd="9" presId="urn:microsoft.com/office/officeart/2005/8/layout/orgChart1"/>
    <dgm:cxn modelId="{608D8105-2CFF-47E7-AB3C-76181FA8DDCB}" type="presOf" srcId="{435E9CA2-6072-4F7A-A359-3742F3134E86}" destId="{70AEE21D-EC97-499D-A3E7-39DEEBA6A8CA}" srcOrd="0" destOrd="0" presId="urn:microsoft.com/office/officeart/2005/8/layout/orgChart1"/>
    <dgm:cxn modelId="{F5A9A0DC-87C5-4576-8C22-4B001B447672}" type="presParOf" srcId="{70AEE21D-EC97-499D-A3E7-39DEEBA6A8CA}" destId="{733CAEBA-A4E8-4FAB-8B75-1B39765B2107}" srcOrd="0" destOrd="0" presId="urn:microsoft.com/office/officeart/2005/8/layout/orgChart1"/>
    <dgm:cxn modelId="{6C4D7E33-2F0F-4F2D-9128-BCBB0F840A9C}" type="presOf" srcId="{435E9CA2-6072-4F7A-A359-3742F3134E86}" destId="{733CAEBA-A4E8-4FAB-8B75-1B39765B2107}" srcOrd="0" destOrd="0" presId="urn:microsoft.com/office/officeart/2005/8/layout/orgChart1"/>
    <dgm:cxn modelId="{FBCB4396-F446-4A2C-841D-5D80A92DF752}" type="presParOf" srcId="{70AEE21D-EC97-499D-A3E7-39DEEBA6A8CA}" destId="{389B48E3-0ADC-4234-A71C-412153D1A8AF}" srcOrd="1" destOrd="0" presId="urn:microsoft.com/office/officeart/2005/8/layout/orgChart1"/>
    <dgm:cxn modelId="{D346E49D-E680-4DD9-B4EE-440F2AEBF8E9}" type="presOf" srcId="{435E9CA2-6072-4F7A-A359-3742F3134E86}" destId="{389B48E3-0ADC-4234-A71C-412153D1A8AF}" srcOrd="0" destOrd="0" presId="urn:microsoft.com/office/officeart/2005/8/layout/orgChart1"/>
    <dgm:cxn modelId="{FF3519FF-0710-40C4-9966-53269463FEBA}" type="presParOf" srcId="{E385F297-3EA7-4810-B340-049C37934A6A}" destId="{24B29E16-1F8A-45C5-A6C2-BF85AA78D629}" srcOrd="1" destOrd="9" presId="urn:microsoft.com/office/officeart/2005/8/layout/orgChart1"/>
    <dgm:cxn modelId="{004B73B4-56D9-4C95-B45C-CCD307BE1712}" type="presParOf" srcId="{24B29E16-1F8A-45C5-A6C2-BF85AA78D629}" destId="{C8D383B6-D42F-4584-B951-5DB09BA192E7}" srcOrd="0" destOrd="1" presId="urn:microsoft.com/office/officeart/2005/8/layout/orgChart1"/>
    <dgm:cxn modelId="{E3844697-4DA6-4E19-897D-70DBA6DD5115}" type="presOf" srcId="{2741C0FF-2BC4-4380-ADB9-B11DD1E9AB90}" destId="{C8D383B6-D42F-4584-B951-5DB09BA192E7}" srcOrd="0" destOrd="0" presId="urn:microsoft.com/office/officeart/2005/8/layout/orgChart1"/>
    <dgm:cxn modelId="{6526B059-EF58-4D5B-99C7-F0F0A16DC6E5}" type="presParOf" srcId="{24B29E16-1F8A-45C5-A6C2-BF85AA78D629}" destId="{6CB15D95-7FF5-45B9-8E51-3F91A96F38C9}" srcOrd="1" destOrd="1" presId="urn:microsoft.com/office/officeart/2005/8/layout/orgChart1"/>
    <dgm:cxn modelId="{FB005CD9-9E7F-454C-973D-EA6C845D3DB0}" type="presParOf" srcId="{6CB15D95-7FF5-45B9-8E51-3F91A96F38C9}" destId="{63914DDB-177A-48E4-A26B-017985A74385}" srcOrd="0" destOrd="1" presId="urn:microsoft.com/office/officeart/2005/8/layout/orgChart1"/>
    <dgm:cxn modelId="{DE30FEA1-533B-4908-BD69-214D62EFE809}" type="presOf" srcId="{62CA3DE3-CFEF-4E06-9ADE-37B97943BF40}" destId="{63914DDB-177A-48E4-A26B-017985A74385}" srcOrd="0" destOrd="0" presId="urn:microsoft.com/office/officeart/2005/8/layout/orgChart1"/>
    <dgm:cxn modelId="{CCC6446D-6A14-427E-8D9B-5DDDC11F6542}" type="presParOf" srcId="{63914DDB-177A-48E4-A26B-017985A74385}" destId="{1B15147B-0224-4603-ADFB-C410BC7FB1F7}" srcOrd="0" destOrd="0" presId="urn:microsoft.com/office/officeart/2005/8/layout/orgChart1"/>
    <dgm:cxn modelId="{8143DFB0-2A77-48C2-9774-EF705C157130}" type="presOf" srcId="{62CA3DE3-CFEF-4E06-9ADE-37B97943BF40}" destId="{1B15147B-0224-4603-ADFB-C410BC7FB1F7}" srcOrd="0" destOrd="0" presId="urn:microsoft.com/office/officeart/2005/8/layout/orgChart1"/>
    <dgm:cxn modelId="{6A2CC908-F6F9-4741-90E8-87A78B8D937B}" type="presParOf" srcId="{63914DDB-177A-48E4-A26B-017985A74385}" destId="{33ACD5EA-2DC1-4482-8D06-58CF76549689}" srcOrd="1" destOrd="0" presId="urn:microsoft.com/office/officeart/2005/8/layout/orgChart1"/>
    <dgm:cxn modelId="{A58E8208-468E-43BD-A8A9-6B9C9E42C5FD}" type="presOf" srcId="{62CA3DE3-CFEF-4E06-9ADE-37B97943BF40}" destId="{33ACD5EA-2DC1-4482-8D06-58CF76549689}" srcOrd="0" destOrd="0" presId="urn:microsoft.com/office/officeart/2005/8/layout/orgChart1"/>
    <dgm:cxn modelId="{B97A3082-2429-42B4-BD19-14B860E399FD}" type="presParOf" srcId="{6CB15D95-7FF5-45B9-8E51-3F91A96F38C9}" destId="{B77F4721-38FE-4FFD-8FCB-1A50FB56B4A9}" srcOrd="1" destOrd="1" presId="urn:microsoft.com/office/officeart/2005/8/layout/orgChart1"/>
    <dgm:cxn modelId="{7639B587-B8EF-44D3-9540-BB1097048103}" type="presParOf" srcId="{6CB15D95-7FF5-45B9-8E51-3F91A96F38C9}" destId="{50EB5FF1-26CD-4180-A150-4A86FB4F4EDA}" srcOrd="2" destOrd="1" presId="urn:microsoft.com/office/officeart/2005/8/layout/orgChart1"/>
    <dgm:cxn modelId="{E9958751-A71C-4CBA-A962-E324345759FB}" type="presParOf" srcId="{24B29E16-1F8A-45C5-A6C2-BF85AA78D629}" destId="{D58225FA-EB30-4312-8961-3CF61A9DD100}" srcOrd="2" destOrd="1" presId="urn:microsoft.com/office/officeart/2005/8/layout/orgChart1"/>
    <dgm:cxn modelId="{9EB657A0-6A10-45EA-9B03-71612DC8EB2F}" type="presOf" srcId="{E701A90D-C043-4673-A1A1-C42E05066A5C}" destId="{D58225FA-EB30-4312-8961-3CF61A9DD100}" srcOrd="0" destOrd="0" presId="urn:microsoft.com/office/officeart/2005/8/layout/orgChart1"/>
    <dgm:cxn modelId="{861374EF-A20C-4372-AE2A-F8CEFA54839C}" type="presParOf" srcId="{24B29E16-1F8A-45C5-A6C2-BF85AA78D629}" destId="{BAD6FF70-7A8C-4FB4-8B64-FE803B8AD0C7}" srcOrd="3" destOrd="1" presId="urn:microsoft.com/office/officeart/2005/8/layout/orgChart1"/>
    <dgm:cxn modelId="{10E21922-2F01-457C-BC13-84667548EED0}" type="presParOf" srcId="{BAD6FF70-7A8C-4FB4-8B64-FE803B8AD0C7}" destId="{731E7E4D-D5BF-49EA-ADDB-5B875600EBA7}" srcOrd="0" destOrd="3" presId="urn:microsoft.com/office/officeart/2005/8/layout/orgChart1"/>
    <dgm:cxn modelId="{BAEE8F4A-008D-4D92-9A2E-415181A85448}" type="presOf" srcId="{B3D29FB9-3116-489A-B346-5276B2EF3059}" destId="{731E7E4D-D5BF-49EA-ADDB-5B875600EBA7}" srcOrd="0" destOrd="0" presId="urn:microsoft.com/office/officeart/2005/8/layout/orgChart1"/>
    <dgm:cxn modelId="{73AE7FA2-2BE1-4818-80BC-0D03B524AC61}" type="presParOf" srcId="{731E7E4D-D5BF-49EA-ADDB-5B875600EBA7}" destId="{8F681514-7D69-4CBD-99C5-226A5A1B0555}" srcOrd="0" destOrd="0" presId="urn:microsoft.com/office/officeart/2005/8/layout/orgChart1"/>
    <dgm:cxn modelId="{37C80B49-42D4-4421-839F-C7530B33B539}" type="presOf" srcId="{B3D29FB9-3116-489A-B346-5276B2EF3059}" destId="{8F681514-7D69-4CBD-99C5-226A5A1B0555}" srcOrd="0" destOrd="0" presId="urn:microsoft.com/office/officeart/2005/8/layout/orgChart1"/>
    <dgm:cxn modelId="{2F778AAB-BB64-41C6-9138-D458118C27F7}" type="presParOf" srcId="{731E7E4D-D5BF-49EA-ADDB-5B875600EBA7}" destId="{ED108CB8-6B28-470D-8DFE-82A2E0ACA477}" srcOrd="1" destOrd="0" presId="urn:microsoft.com/office/officeart/2005/8/layout/orgChart1"/>
    <dgm:cxn modelId="{662A1E42-F8CE-4F93-9149-46A312804F2E}" type="presOf" srcId="{B3D29FB9-3116-489A-B346-5276B2EF3059}" destId="{ED108CB8-6B28-470D-8DFE-82A2E0ACA477}" srcOrd="0" destOrd="0" presId="urn:microsoft.com/office/officeart/2005/8/layout/orgChart1"/>
    <dgm:cxn modelId="{324A9130-E935-4D17-A8FF-1E99F1BC12DF}" type="presParOf" srcId="{BAD6FF70-7A8C-4FB4-8B64-FE803B8AD0C7}" destId="{FF11A0BD-A30D-4BA6-AD50-480E7697BD93}" srcOrd="1" destOrd="3" presId="urn:microsoft.com/office/officeart/2005/8/layout/orgChart1"/>
    <dgm:cxn modelId="{A5AFAF3B-2FE9-403F-9742-8FD0DB164BDC}" type="presParOf" srcId="{BAD6FF70-7A8C-4FB4-8B64-FE803B8AD0C7}" destId="{36A6B911-4E9D-4C15-BAB6-A1E077622ECB}" srcOrd="2" destOrd="3" presId="urn:microsoft.com/office/officeart/2005/8/layout/orgChart1"/>
    <dgm:cxn modelId="{CC2A7611-7EAD-4AD8-981D-C522391CD662}" type="presParOf" srcId="{E385F297-3EA7-4810-B340-049C37934A6A}" destId="{5771C779-EE31-4A83-8B75-F2785AC4B42E}" srcOrd="2" destOrd="9" presId="urn:microsoft.com/office/officeart/2005/8/layout/orgChart1"/>
    <dgm:cxn modelId="{1FFED112-CBE4-430B-BE70-0EF37F7B6A49}" type="presParOf" srcId="{7DA23F46-F220-4EBA-8DC3-6D7E8934F73D}" destId="{F6A99B7D-59F7-4CE5-909C-3005A3D764AE}" srcOrd="2" destOrd="0" presId="urn:microsoft.com/office/officeart/2005/8/layout/orgChart1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1775AFA-81B0-458D-97CF-6C040E7C6BCA}">
      <dsp:nvSpPr>
        <dsp:cNvPr id="0" name=""/>
        <dsp:cNvSpPr/>
      </dsp:nvSpPr>
      <dsp:spPr>
        <a:xfrm>
          <a:off x="3872513" y="890960"/>
          <a:ext cx="110375" cy="860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929"/>
              </a:lnTo>
              <a:lnTo>
                <a:pt x="110375" y="860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F5979E-92E5-4CE9-B0FA-2B6EB4762992}">
      <dsp:nvSpPr>
        <dsp:cNvPr id="0" name=""/>
        <dsp:cNvSpPr/>
      </dsp:nvSpPr>
      <dsp:spPr>
        <a:xfrm>
          <a:off x="3872513" y="890960"/>
          <a:ext cx="110375" cy="338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485"/>
              </a:lnTo>
              <a:lnTo>
                <a:pt x="110375" y="3384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7367FA-935D-445E-A08D-2018A709CD55}">
      <dsp:nvSpPr>
        <dsp:cNvPr id="0" name=""/>
        <dsp:cNvSpPr/>
      </dsp:nvSpPr>
      <dsp:spPr>
        <a:xfrm>
          <a:off x="2386121" y="368515"/>
          <a:ext cx="1780726" cy="1545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262"/>
              </a:lnTo>
              <a:lnTo>
                <a:pt x="1780726" y="77262"/>
              </a:lnTo>
              <a:lnTo>
                <a:pt x="1780726" y="1545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0B42A1-32F1-4F07-BF94-E1CFEB2D2230}">
      <dsp:nvSpPr>
        <dsp:cNvPr id="0" name=""/>
        <dsp:cNvSpPr/>
      </dsp:nvSpPr>
      <dsp:spPr>
        <a:xfrm>
          <a:off x="2982149" y="890960"/>
          <a:ext cx="110375" cy="1383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3374"/>
              </a:lnTo>
              <a:lnTo>
                <a:pt x="110375" y="13833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83DBD6-C4AA-4A84-8DE2-67467DFA0035}">
      <dsp:nvSpPr>
        <dsp:cNvPr id="0" name=""/>
        <dsp:cNvSpPr/>
      </dsp:nvSpPr>
      <dsp:spPr>
        <a:xfrm>
          <a:off x="2982149" y="890960"/>
          <a:ext cx="110375" cy="860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929"/>
              </a:lnTo>
              <a:lnTo>
                <a:pt x="110375" y="860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FA1BE7-6614-4D58-BD32-23DFD524C104}">
      <dsp:nvSpPr>
        <dsp:cNvPr id="0" name=""/>
        <dsp:cNvSpPr/>
      </dsp:nvSpPr>
      <dsp:spPr>
        <a:xfrm>
          <a:off x="2982149" y="890960"/>
          <a:ext cx="110375" cy="338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485"/>
              </a:lnTo>
              <a:lnTo>
                <a:pt x="110375" y="3384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4E2F82-DA66-4063-AB5D-36FE6EA19520}">
      <dsp:nvSpPr>
        <dsp:cNvPr id="0" name=""/>
        <dsp:cNvSpPr/>
      </dsp:nvSpPr>
      <dsp:spPr>
        <a:xfrm>
          <a:off x="2386121" y="368515"/>
          <a:ext cx="890363" cy="1545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262"/>
              </a:lnTo>
              <a:lnTo>
                <a:pt x="890363" y="77262"/>
              </a:lnTo>
              <a:lnTo>
                <a:pt x="890363" y="1545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2BD930-E279-4B3F-9DB1-10ABA5E2BB23}">
      <dsp:nvSpPr>
        <dsp:cNvPr id="0" name=""/>
        <dsp:cNvSpPr/>
      </dsp:nvSpPr>
      <dsp:spPr>
        <a:xfrm>
          <a:off x="2091786" y="890960"/>
          <a:ext cx="110375" cy="860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929"/>
              </a:lnTo>
              <a:lnTo>
                <a:pt x="110375" y="860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C90F6E-8DEE-4447-A852-26FDCB14D889}">
      <dsp:nvSpPr>
        <dsp:cNvPr id="0" name=""/>
        <dsp:cNvSpPr/>
      </dsp:nvSpPr>
      <dsp:spPr>
        <a:xfrm>
          <a:off x="2091786" y="890960"/>
          <a:ext cx="110375" cy="338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485"/>
              </a:lnTo>
              <a:lnTo>
                <a:pt x="110375" y="3384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A96ECB-0B0E-4F6A-8445-DE820AD4B4C3}">
      <dsp:nvSpPr>
        <dsp:cNvPr id="0" name=""/>
        <dsp:cNvSpPr/>
      </dsp:nvSpPr>
      <dsp:spPr>
        <a:xfrm>
          <a:off x="2340401" y="368515"/>
          <a:ext cx="91440" cy="1545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545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1782B2-539F-4A30-BEB6-7C9169F16ED5}">
      <dsp:nvSpPr>
        <dsp:cNvPr id="0" name=""/>
        <dsp:cNvSpPr/>
      </dsp:nvSpPr>
      <dsp:spPr>
        <a:xfrm>
          <a:off x="1201422" y="890960"/>
          <a:ext cx="110375" cy="860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929"/>
              </a:lnTo>
              <a:lnTo>
                <a:pt x="110375" y="860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135FC0-F34B-4250-82DF-6B6ABB3D9AEA}">
      <dsp:nvSpPr>
        <dsp:cNvPr id="0" name=""/>
        <dsp:cNvSpPr/>
      </dsp:nvSpPr>
      <dsp:spPr>
        <a:xfrm>
          <a:off x="1201422" y="890960"/>
          <a:ext cx="110375" cy="338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485"/>
              </a:lnTo>
              <a:lnTo>
                <a:pt x="110375" y="3384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4889CA-ABDE-4EE4-8395-A95BB9B7D891}">
      <dsp:nvSpPr>
        <dsp:cNvPr id="0" name=""/>
        <dsp:cNvSpPr/>
      </dsp:nvSpPr>
      <dsp:spPr>
        <a:xfrm>
          <a:off x="1495757" y="368515"/>
          <a:ext cx="890363" cy="154525"/>
        </a:xfrm>
        <a:custGeom>
          <a:avLst/>
          <a:gdLst/>
          <a:ahLst/>
          <a:cxnLst/>
          <a:rect l="0" t="0" r="0" b="0"/>
          <a:pathLst>
            <a:path>
              <a:moveTo>
                <a:pt x="890363" y="0"/>
              </a:moveTo>
              <a:lnTo>
                <a:pt x="890363" y="77262"/>
              </a:lnTo>
              <a:lnTo>
                <a:pt x="0" y="77262"/>
              </a:lnTo>
              <a:lnTo>
                <a:pt x="0" y="1545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E2E47A-77F2-43F7-B2A4-5CB3B1D573AA}">
      <dsp:nvSpPr>
        <dsp:cNvPr id="0" name=""/>
        <dsp:cNvSpPr/>
      </dsp:nvSpPr>
      <dsp:spPr>
        <a:xfrm>
          <a:off x="311059" y="890960"/>
          <a:ext cx="110375" cy="13833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83374"/>
              </a:lnTo>
              <a:lnTo>
                <a:pt x="110375" y="138337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C194DB-B456-4ACF-9B51-48CCF6E3B4ED}">
      <dsp:nvSpPr>
        <dsp:cNvPr id="0" name=""/>
        <dsp:cNvSpPr/>
      </dsp:nvSpPr>
      <dsp:spPr>
        <a:xfrm>
          <a:off x="311059" y="890960"/>
          <a:ext cx="110375" cy="8609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60929"/>
              </a:lnTo>
              <a:lnTo>
                <a:pt x="110375" y="8609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E4E421-B5B3-4FC4-BE44-801BDCC2A18C}">
      <dsp:nvSpPr>
        <dsp:cNvPr id="0" name=""/>
        <dsp:cNvSpPr/>
      </dsp:nvSpPr>
      <dsp:spPr>
        <a:xfrm>
          <a:off x="311059" y="890960"/>
          <a:ext cx="110375" cy="3384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38485"/>
              </a:lnTo>
              <a:lnTo>
                <a:pt x="110375" y="3384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AE4237-C134-4959-BFDF-2799F7291C73}">
      <dsp:nvSpPr>
        <dsp:cNvPr id="0" name=""/>
        <dsp:cNvSpPr/>
      </dsp:nvSpPr>
      <dsp:spPr>
        <a:xfrm>
          <a:off x="605394" y="368515"/>
          <a:ext cx="1780726" cy="154525"/>
        </a:xfrm>
        <a:custGeom>
          <a:avLst/>
          <a:gdLst/>
          <a:ahLst/>
          <a:cxnLst/>
          <a:rect l="0" t="0" r="0" b="0"/>
          <a:pathLst>
            <a:path>
              <a:moveTo>
                <a:pt x="1780726" y="0"/>
              </a:moveTo>
              <a:lnTo>
                <a:pt x="1780726" y="77262"/>
              </a:lnTo>
              <a:lnTo>
                <a:pt x="0" y="77262"/>
              </a:lnTo>
              <a:lnTo>
                <a:pt x="0" y="15452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84A296-C160-4255-858C-5E1BD18F9A27}">
      <dsp:nvSpPr>
        <dsp:cNvPr id="0" name=""/>
        <dsp:cNvSpPr/>
      </dsp:nvSpPr>
      <dsp:spPr>
        <a:xfrm>
          <a:off x="2018202" y="596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主页</a:t>
          </a:r>
        </a:p>
      </dsp:txBody>
      <dsp:txXfrm>
        <a:off x="2018202" y="596"/>
        <a:ext cx="735837" cy="367918"/>
      </dsp:txXfrm>
    </dsp:sp>
    <dsp:sp modelId="{F12F9AC0-0FD2-4679-AF99-C7C5BE014734}">
      <dsp:nvSpPr>
        <dsp:cNvPr id="0" name=""/>
        <dsp:cNvSpPr/>
      </dsp:nvSpPr>
      <dsp:spPr>
        <a:xfrm>
          <a:off x="237475" y="523041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游戏研究</a:t>
          </a:r>
        </a:p>
      </dsp:txBody>
      <dsp:txXfrm>
        <a:off x="237475" y="523041"/>
        <a:ext cx="735837" cy="367918"/>
      </dsp:txXfrm>
    </dsp:sp>
    <dsp:sp modelId="{410018D3-033D-424F-B591-3174FB173A3C}">
      <dsp:nvSpPr>
        <dsp:cNvPr id="0" name=""/>
        <dsp:cNvSpPr/>
      </dsp:nvSpPr>
      <dsp:spPr>
        <a:xfrm>
          <a:off x="421435" y="1045486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发展历史</a:t>
          </a:r>
        </a:p>
      </dsp:txBody>
      <dsp:txXfrm>
        <a:off x="421435" y="1045486"/>
        <a:ext cx="735837" cy="367918"/>
      </dsp:txXfrm>
    </dsp:sp>
    <dsp:sp modelId="{B61691AF-19FC-4812-A3A6-C00042E315BE}">
      <dsp:nvSpPr>
        <dsp:cNvPr id="0" name=""/>
        <dsp:cNvSpPr/>
      </dsp:nvSpPr>
      <dsp:spPr>
        <a:xfrm>
          <a:off x="421435" y="1567930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游戏定义</a:t>
          </a:r>
        </a:p>
      </dsp:txBody>
      <dsp:txXfrm>
        <a:off x="421435" y="1567930"/>
        <a:ext cx="735837" cy="367918"/>
      </dsp:txXfrm>
    </dsp:sp>
    <dsp:sp modelId="{210A9FBA-E865-4AAA-89A2-0E32EF5C8F6F}">
      <dsp:nvSpPr>
        <dsp:cNvPr id="0" name=""/>
        <dsp:cNvSpPr/>
      </dsp:nvSpPr>
      <dsp:spPr>
        <a:xfrm>
          <a:off x="421435" y="2090375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游戏分类</a:t>
          </a:r>
        </a:p>
      </dsp:txBody>
      <dsp:txXfrm>
        <a:off x="421435" y="2090375"/>
        <a:ext cx="735837" cy="367918"/>
      </dsp:txXfrm>
    </dsp:sp>
    <dsp:sp modelId="{85B87679-A828-4D4A-AA0B-BCBA17B73465}">
      <dsp:nvSpPr>
        <dsp:cNvPr id="0" name=""/>
        <dsp:cNvSpPr/>
      </dsp:nvSpPr>
      <dsp:spPr>
        <a:xfrm>
          <a:off x="1127839" y="523041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仙剑奇侠传</a:t>
          </a:r>
        </a:p>
      </dsp:txBody>
      <dsp:txXfrm>
        <a:off x="1127839" y="523041"/>
        <a:ext cx="735837" cy="367918"/>
      </dsp:txXfrm>
    </dsp:sp>
    <dsp:sp modelId="{9AA3A869-07BE-4DE9-87A5-EC76B0110461}">
      <dsp:nvSpPr>
        <dsp:cNvPr id="0" name=""/>
        <dsp:cNvSpPr/>
      </dsp:nvSpPr>
      <dsp:spPr>
        <a:xfrm>
          <a:off x="1311798" y="1045486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游戏简介</a:t>
          </a:r>
        </a:p>
      </dsp:txBody>
      <dsp:txXfrm>
        <a:off x="1311798" y="1045486"/>
        <a:ext cx="735837" cy="367918"/>
      </dsp:txXfrm>
    </dsp:sp>
    <dsp:sp modelId="{419CCCB0-33CC-44CD-A084-4C5EF82E4A1D}">
      <dsp:nvSpPr>
        <dsp:cNvPr id="0" name=""/>
        <dsp:cNvSpPr/>
      </dsp:nvSpPr>
      <dsp:spPr>
        <a:xfrm>
          <a:off x="1311798" y="1567930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游戏特色</a:t>
          </a:r>
        </a:p>
      </dsp:txBody>
      <dsp:txXfrm>
        <a:off x="1311798" y="1567930"/>
        <a:ext cx="735837" cy="367918"/>
      </dsp:txXfrm>
    </dsp:sp>
    <dsp:sp modelId="{B02C0076-0230-431D-8EE4-A34A0447575B}">
      <dsp:nvSpPr>
        <dsp:cNvPr id="0" name=""/>
        <dsp:cNvSpPr/>
      </dsp:nvSpPr>
      <dsp:spPr>
        <a:xfrm>
          <a:off x="2018202" y="523041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古剑奇谭</a:t>
          </a:r>
        </a:p>
      </dsp:txBody>
      <dsp:txXfrm>
        <a:off x="2018202" y="523041"/>
        <a:ext cx="735837" cy="367918"/>
      </dsp:txXfrm>
    </dsp:sp>
    <dsp:sp modelId="{C2A75219-5E95-489C-A514-B957817FF4E3}">
      <dsp:nvSpPr>
        <dsp:cNvPr id="0" name=""/>
        <dsp:cNvSpPr/>
      </dsp:nvSpPr>
      <dsp:spPr>
        <a:xfrm>
          <a:off x="2202161" y="1045486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游戏简介</a:t>
          </a:r>
        </a:p>
      </dsp:txBody>
      <dsp:txXfrm>
        <a:off x="2202161" y="1045486"/>
        <a:ext cx="735837" cy="367918"/>
      </dsp:txXfrm>
    </dsp:sp>
    <dsp:sp modelId="{494E0D88-9E9F-439F-A9D9-12CADFAC94B5}">
      <dsp:nvSpPr>
        <dsp:cNvPr id="0" name=""/>
        <dsp:cNvSpPr/>
      </dsp:nvSpPr>
      <dsp:spPr>
        <a:xfrm>
          <a:off x="2202161" y="1567930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游戏特色</a:t>
          </a:r>
        </a:p>
      </dsp:txBody>
      <dsp:txXfrm>
        <a:off x="2202161" y="1567930"/>
        <a:ext cx="735837" cy="367918"/>
      </dsp:txXfrm>
    </dsp:sp>
    <dsp:sp modelId="{34D7FF43-5821-4869-BC8B-A82917B14175}">
      <dsp:nvSpPr>
        <dsp:cNvPr id="0" name=""/>
        <dsp:cNvSpPr/>
      </dsp:nvSpPr>
      <dsp:spPr>
        <a:xfrm>
          <a:off x="2908565" y="523041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王者荣耀</a:t>
          </a:r>
        </a:p>
      </dsp:txBody>
      <dsp:txXfrm>
        <a:off x="2908565" y="523041"/>
        <a:ext cx="735837" cy="367918"/>
      </dsp:txXfrm>
    </dsp:sp>
    <dsp:sp modelId="{51447F07-1E6F-4D08-9494-E08DED303634}">
      <dsp:nvSpPr>
        <dsp:cNvPr id="0" name=""/>
        <dsp:cNvSpPr/>
      </dsp:nvSpPr>
      <dsp:spPr>
        <a:xfrm>
          <a:off x="3092525" y="1045486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新手指南</a:t>
          </a:r>
        </a:p>
      </dsp:txBody>
      <dsp:txXfrm>
        <a:off x="3092525" y="1045486"/>
        <a:ext cx="735837" cy="367918"/>
      </dsp:txXfrm>
    </dsp:sp>
    <dsp:sp modelId="{5E788FE7-342B-4D78-AAD6-79DF9C87798A}">
      <dsp:nvSpPr>
        <dsp:cNvPr id="0" name=""/>
        <dsp:cNvSpPr/>
      </dsp:nvSpPr>
      <dsp:spPr>
        <a:xfrm>
          <a:off x="3092525" y="1567930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英雄介绍</a:t>
          </a:r>
        </a:p>
      </dsp:txBody>
      <dsp:txXfrm>
        <a:off x="3092525" y="1567930"/>
        <a:ext cx="735837" cy="367918"/>
      </dsp:txXfrm>
    </dsp:sp>
    <dsp:sp modelId="{E2A44D12-5935-4254-93DB-4612CA4F9F4E}">
      <dsp:nvSpPr>
        <dsp:cNvPr id="0" name=""/>
        <dsp:cNvSpPr/>
      </dsp:nvSpPr>
      <dsp:spPr>
        <a:xfrm>
          <a:off x="3092525" y="2090375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游戏机制</a:t>
          </a:r>
        </a:p>
      </dsp:txBody>
      <dsp:txXfrm>
        <a:off x="3092525" y="2090375"/>
        <a:ext cx="735837" cy="367918"/>
      </dsp:txXfrm>
    </dsp:sp>
    <dsp:sp modelId="{A2539663-3F59-4FC9-937B-82D510C1BCFE}">
      <dsp:nvSpPr>
        <dsp:cNvPr id="0" name=""/>
        <dsp:cNvSpPr/>
      </dsp:nvSpPr>
      <dsp:spPr>
        <a:xfrm>
          <a:off x="3798929" y="523041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隐形守护者</a:t>
          </a:r>
        </a:p>
      </dsp:txBody>
      <dsp:txXfrm>
        <a:off x="3798929" y="523041"/>
        <a:ext cx="735837" cy="367918"/>
      </dsp:txXfrm>
    </dsp:sp>
    <dsp:sp modelId="{2CC90AE5-E9B9-49FA-885B-F50582DCDC45}">
      <dsp:nvSpPr>
        <dsp:cNvPr id="0" name=""/>
        <dsp:cNvSpPr/>
      </dsp:nvSpPr>
      <dsp:spPr>
        <a:xfrm>
          <a:off x="3982888" y="1045486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背景故事</a:t>
          </a:r>
        </a:p>
      </dsp:txBody>
      <dsp:txXfrm>
        <a:off x="3982888" y="1045486"/>
        <a:ext cx="735837" cy="367918"/>
      </dsp:txXfrm>
    </dsp:sp>
    <dsp:sp modelId="{24713441-4D4C-4BB4-895B-121214C3AD35}">
      <dsp:nvSpPr>
        <dsp:cNvPr id="0" name=""/>
        <dsp:cNvSpPr/>
      </dsp:nvSpPr>
      <dsp:spPr>
        <a:xfrm>
          <a:off x="3982888" y="1567930"/>
          <a:ext cx="735837" cy="3679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游戏角色</a:t>
          </a:r>
        </a:p>
      </dsp:txBody>
      <dsp:txXfrm>
        <a:off x="3982888" y="1567930"/>
        <a:ext cx="735837" cy="3679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>
          <dgm:prSet qsTypeId="urn:microsoft.com/office/officeart/2005/8/quickstyle/simple5"/>
        </dgm:pt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linDir" val="fromT"/>
                  <dgm:param type="chAlign" val="r"/>
                </dgm:alg>
              </dgm:if>
              <dgm:if name="Name23" func="var" arg="hierBranch" op="equ" val="r">
                <dgm:alg type="hierChild">
                  <dgm:param type="linDir" val="fromT"/>
                  <dgm:param type="chAlign" val="l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linDir" val="fromL"/>
                      <dgm:param type="chAlign" val="l"/>
                      <dgm:param type="secLinDir" val="fromT"/>
                      <dgm:param type="secChAlign" val="t"/>
                    </dgm:alg>
                  </dgm:if>
                  <dgm:else name="Name27">
                    <dgm:alg type="hierChild">
                      <dgm:param type="linDir" val="fromR"/>
                      <dgm:param type="chAlign" val="l"/>
                      <dgm:param type="secLinDir" val="fromT"/>
                      <dgm:param type="secChAlign" val="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srcNode" val="rootConnector"/>
                                    <dgm:param type="dim" val="1D"/>
                                    <dgm:param type="endSty" val="noArr"/>
                                    <dgm:param type="connRout" val="bend"/>
                                    <dgm:param type="begPts" val="bCtr"/>
                                    <dgm:param type="endPts" val="midL mid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srcNode" val="rootConnector1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srcNode" val="rootConnector"/>
                                <dgm:param type="dim" val="1D"/>
                                <dgm:param type="endSty" val="noArr"/>
                                <dgm:param type="connRout" val="bend"/>
                                <dgm:param type="begPts" val="bCtr"/>
                                <dgm:param type="endPts" val="midL mid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85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89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05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linDir" val="fromL"/>
                  <dgm:param type="chAlign" val="l"/>
                  <dgm:param type="secLinDir" val="fromT"/>
                  <dgm:param type="secChAlign" val="t"/>
                </dgm:alg>
              </dgm:if>
              <dgm:else name="Name109">
                <dgm:alg type="hierChild">
                  <dgm:param type="linDir" val="fromR"/>
                  <dgm:param type="chAlign" val="l"/>
                  <dgm:param type="secLinDir" val="fromT"/>
                  <dgm:param type="secChAlign" val="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dim" val="1D"/>
                    <dgm:param type="endSty" val="noArr"/>
                    <dgm:param type="connRout" val="bend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linDir" val="fromT"/>
                        <dgm:param type="chAlign" val="r"/>
                      </dgm:alg>
                    </dgm:if>
                    <dgm:if name="Name129" func="var" arg="hierBranch" op="equ" val="r">
                      <dgm:alg type="hierChild">
                        <dgm:param type="linDir" val="fromT"/>
                        <dgm:param type="chAlign" val="l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linDir" val="fromL"/>
                            <dgm:param type="chAlign" val="l"/>
                            <dgm:param type="secLinDir" val="fromT"/>
                            <dgm:param type="secChAlign" val="t"/>
                          </dgm:alg>
                        </dgm:if>
                        <dgm:else name="Name133">
                          <dgm:alg type="hierChild">
                            <dgm:param type="linDir" val="fromR"/>
                            <dgm:param type="chAlign" val="l"/>
                            <dgm:param type="secLinDir" val="fromT"/>
                            <dgm:param type="secChAlign" val="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linDir" val="fromL"/>
                        <dgm:param type="chAlign" val="l"/>
                        <dgm:param type="secLinDir" val="fromT"/>
                        <dgm:param type="secChAlign" val="t"/>
                      </dgm:alg>
                    </dgm:if>
                    <dgm:else name="Name146">
                      <dgm:alg type="hierChild">
                        <dgm:param type="linDir" val="fromR"/>
                        <dgm:param type="chAlign" val="l"/>
                        <dgm:param type="secLinDir" val="fromT"/>
                        <dgm:param type="secChAlign" val="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2020-12-19T00:00:00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A7D669B-C86B-41FC-8853-6182D57F6539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19级电商2班-第一小组-网站开发文档.dotx</Template>
  <Pages>3</Pages>
  <Words>397</Words>
  <Characters>427</Characters>
  <Paragraphs>102</Paragraphs>
  <TotalTime>2</TotalTime>
  <ScaleCrop>false</ScaleCrop>
  <LinksUpToDate>false</LinksUpToDate>
  <CharactersWithSpaces>429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2021-01-03T12:03:00Z</dcterms:created>
  <dc:creator>梦之尘</dc:creator>
  <cp:lastModifiedBy>梦之尘</cp:lastModifiedBy>
  <dcterms:modified xsi:type="dcterms:W3CDTF">2021-01-03T13:13:46Z</dcterms:modified>
  <dc:subject>第几小组</dc:subject>
  <dc:title>网站开发策划书</dc:title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