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bookmarkStart w:id="0" w:name="_GoBack"/>
      <w:bookmarkEnd w:id="0"/>
      <w:r>
        <w:drawing>
          <wp:inline distT="0" distB="0" distL="0" distR="0">
            <wp:extent cx="4008120" cy="710565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6">
                      <a:duotone>
                        <a:prstClr val="black"/>
                        <a:srgbClr val="C0000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972" cy="72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兰蔻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电商二班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小组编号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6号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组长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张利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ascii="黑体" w:hAnsi="Calibri" w:eastAsia="黑体"/>
          <w:sz w:val="30"/>
          <w:szCs w:val="30"/>
        </w:rPr>
      </w:pPr>
      <w:r>
        <w:rPr>
          <w:rFonts w:hint="eastAsia" w:ascii="黑体" w:hAnsi="Calibri" w:eastAsia="黑体"/>
          <w:sz w:val="30"/>
          <w:szCs w:val="30"/>
        </w:rPr>
        <w:t>二〇二一年 一月三号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网站定位及目标</w:t>
      </w:r>
    </w:p>
    <w:p>
      <w:pPr>
        <w:ind w:firstLine="480"/>
        <w:rPr>
          <w:rFonts w:hint="eastAsia"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本网站是介绍关于兰蔻化妆品，并介绍了其中的几个系列产品。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网站架构</w:t>
      </w:r>
    </w:p>
    <w:p>
      <w:pPr>
        <w:jc w:val="center"/>
        <w:rPr>
          <w:i/>
          <w:iCs/>
          <w:color w:val="FF0000"/>
          <w:szCs w:val="24"/>
        </w:rPr>
      </w:pPr>
      <w:r>
        <w:rPr>
          <w:rFonts w:hint="eastAsia"/>
          <w:szCs w:val="24"/>
          <w:lang w:val="zh-CN"/>
        </w:rPr>
        <w:drawing>
          <wp:inline distT="0" distB="0" distL="0" distR="0">
            <wp:extent cx="4956175" cy="2458720"/>
            <wp:effectExtent l="0" t="0" r="0" b="1778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网站栏目功能说明</w:t>
      </w:r>
    </w:p>
    <w:p>
      <w:pPr>
        <w:rPr>
          <w:rFonts w:ascii="楷体" w:hAnsi="楷体" w:eastAsia="楷体"/>
          <w:i/>
          <w:iCs/>
          <w:color w:val="FF0000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本网站是由一个主页面和四个二级页面和十二个三级页面</w:t>
      </w:r>
    </w:p>
    <w:p>
      <w:pPr>
        <w:rPr>
          <w:rFonts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兰蔻小黑瓶：由三张图片链接其下三个三级页面。</w:t>
      </w:r>
    </w:p>
    <w:p>
      <w:pPr>
        <w:rPr>
          <w:rFonts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菁纯：由三张图片链接其下三个三级页面。</w:t>
      </w:r>
    </w:p>
    <w:p>
      <w:pPr>
        <w:rPr>
          <w:rFonts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塑颜：由三张图片链接其下三个三级页面。</w:t>
      </w:r>
    </w:p>
    <w:p>
      <w:pPr>
        <w:rPr>
          <w:rFonts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水份缘：由三张图片链接其下三个三级页面。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站点风格</w:t>
      </w:r>
    </w:p>
    <w:p>
      <w:pPr>
        <w:rPr>
          <w:rFonts w:hint="eastAsia" w:ascii="楷体" w:hAnsi="楷体" w:eastAsia="楷体"/>
          <w:sz w:val="40"/>
          <w:szCs w:val="40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 w:ascii="楷体" w:hAnsi="楷体" w:eastAsia="楷体"/>
          <w:sz w:val="40"/>
          <w:szCs w:val="40"/>
        </w:rPr>
        <w:t>在各级页面中我们都插入了图片，并且设置了背景。我们在二级页面用图片插入超链接，可以进行点击图片进入对应的三级页面。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项目实现</w:t>
      </w:r>
    </w:p>
    <w:p>
      <w:pPr>
        <w:rPr>
          <w:rFonts w:hint="eastAsia"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我们运用了老师在课堂上讲的style标签、div盒子及文本属性等，在文字部分，我们用来header和article。</w:t>
      </w:r>
    </w:p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项目分工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40"/>
                <w:szCs w:val="40"/>
              </w:rPr>
            </w:pPr>
            <w:r>
              <w:rPr>
                <w:rFonts w:hint="eastAsia" w:ascii="楷体" w:hAnsi="楷体" w:eastAsia="楷体"/>
                <w:b/>
                <w:bCs/>
                <w:sz w:val="40"/>
                <w:szCs w:val="40"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40"/>
                <w:szCs w:val="40"/>
              </w:rPr>
            </w:pPr>
            <w:r>
              <w:rPr>
                <w:rFonts w:hint="eastAsia" w:ascii="楷体" w:hAnsi="楷体" w:eastAsia="楷体"/>
                <w:b/>
                <w:bCs/>
                <w:sz w:val="40"/>
                <w:szCs w:val="40"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rFonts w:ascii="楷体" w:hAnsi="楷体" w:eastAsia="楷体"/>
                <w:b/>
                <w:bCs/>
                <w:sz w:val="40"/>
                <w:szCs w:val="40"/>
              </w:rPr>
            </w:pPr>
            <w:r>
              <w:rPr>
                <w:rFonts w:hint="eastAsia" w:ascii="楷体" w:hAnsi="楷体" w:eastAsia="楷体"/>
                <w:b/>
                <w:bCs/>
                <w:sz w:val="40"/>
                <w:szCs w:val="40"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张利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担任组长负责主页和一个二级及部分三级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eastAsia"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吴佩雯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组员，负责主页和一个二级及部分三级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黎家欢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组员，负责主页和一个二级及部分三级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4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秦椿渝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  <w:rPr>
                <w:rFonts w:hint="eastAsia"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组员，部分三级及设计思路</w:t>
            </w:r>
          </w:p>
        </w:tc>
      </w:tr>
    </w:tbl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项目进度计划表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月20日-</w:t>
            </w:r>
            <w:r>
              <w:t>12</w:t>
            </w:r>
            <w:r>
              <w:rPr>
                <w:rFonts w:hint="eastAsia"/>
              </w:rPr>
              <w:t>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 xml:space="preserve"> </w:t>
            </w:r>
            <w:r>
              <w:rPr>
                <w:rFonts w:hint="eastAsia"/>
              </w:rPr>
              <w:t>12月23日-12月26日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ind w:firstLine="1200" w:firstLineChars="500"/>
            </w:pPr>
            <w:r>
              <w:rPr>
                <w:rFonts w:hint="eastAsia"/>
              </w:rPr>
              <w:t>12月26日-1月2日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1月3日</w:t>
            </w:r>
            <w:r>
              <w:t>…</w:t>
            </w:r>
          </w:p>
        </w:tc>
      </w:tr>
    </w:tbl>
    <w:p>
      <w:pPr>
        <w:pStyle w:val="3"/>
        <w:numPr>
          <w:ilvl w:val="0"/>
          <w:numId w:val="1"/>
        </w:numPr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总结</w:t>
      </w:r>
    </w:p>
    <w:p>
      <w:pPr>
        <w:ind w:firstLine="800" w:firstLineChars="200"/>
        <w:rPr>
          <w:rFonts w:hint="eastAsia" w:ascii="楷体" w:hAnsi="楷体" w:eastAsia="楷体"/>
          <w:sz w:val="40"/>
          <w:szCs w:val="40"/>
        </w:rPr>
      </w:pPr>
      <w:r>
        <w:rPr>
          <w:rFonts w:hint="eastAsia" w:ascii="楷体" w:hAnsi="楷体" w:eastAsia="楷体"/>
          <w:sz w:val="40"/>
          <w:szCs w:val="40"/>
        </w:rPr>
        <w:t>通过这次，我们知道啦自己对于代码的掌握度太陌生，总是写着就忘了代码。不是在翻书就是在翻书的路上，但同时也令我们对于代码的记忆和理解更深了。虽然我们在各级页面用了同样的格式，虽然风格有点单调也不会让人眼花缭乱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 w:themeColor="accent1"/>
        <w14:textFill>
          <w14:solidFill>
            <w14:schemeClr w14:val="accent1"/>
          </w14:solidFill>
        </w14:textFill>
      </w:rPr>
    </w:pP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begin"/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instrText xml:space="preserve">PAGE   \* MERGEFORMAT</w:instrTex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separate"/>
    </w:r>
    <w:r>
      <w:rPr>
        <w:caps/>
        <w:color w:val="4472C4" w:themeColor="accent1"/>
        <w:lang w:val="zh-CN"/>
        <w14:textFill>
          <w14:solidFill>
            <w14:schemeClr w14:val="accent1"/>
          </w14:solidFill>
        </w14:textFill>
      </w:rPr>
      <w:t>2</w:t>
    </w:r>
    <w:r>
      <w:rPr>
        <w:caps/>
        <w:color w:val="4472C4" w:themeColor="accent1"/>
        <w14:textFill>
          <w14:solidFill>
            <w14:schemeClr w14:val="accent1"/>
          </w14:solidFill>
        </w14:textFill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04E6"/>
    <w:multiLevelType w:val="multilevel"/>
    <w:tmpl w:val="113004E6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F33"/>
    <w:rsid w:val="000661D1"/>
    <w:rsid w:val="000C3A5E"/>
    <w:rsid w:val="000D4D6A"/>
    <w:rsid w:val="00127FC0"/>
    <w:rsid w:val="00167BCC"/>
    <w:rsid w:val="00170665"/>
    <w:rsid w:val="00204267"/>
    <w:rsid w:val="002E364D"/>
    <w:rsid w:val="002F2E0F"/>
    <w:rsid w:val="00361B6C"/>
    <w:rsid w:val="0037439F"/>
    <w:rsid w:val="0041683C"/>
    <w:rsid w:val="00457DF3"/>
    <w:rsid w:val="00472B98"/>
    <w:rsid w:val="00473686"/>
    <w:rsid w:val="004B485B"/>
    <w:rsid w:val="004F2AC7"/>
    <w:rsid w:val="0051520C"/>
    <w:rsid w:val="0055778C"/>
    <w:rsid w:val="005D2DA1"/>
    <w:rsid w:val="005F24D3"/>
    <w:rsid w:val="00600029"/>
    <w:rsid w:val="0063302D"/>
    <w:rsid w:val="00646FD5"/>
    <w:rsid w:val="006F7D22"/>
    <w:rsid w:val="007C4C3B"/>
    <w:rsid w:val="007F15CF"/>
    <w:rsid w:val="007F380D"/>
    <w:rsid w:val="00803E6A"/>
    <w:rsid w:val="00826F66"/>
    <w:rsid w:val="009C2C38"/>
    <w:rsid w:val="00A04826"/>
    <w:rsid w:val="00A04A63"/>
    <w:rsid w:val="00A150FF"/>
    <w:rsid w:val="00A45F4D"/>
    <w:rsid w:val="00A5581F"/>
    <w:rsid w:val="00AD5EA5"/>
    <w:rsid w:val="00B330FD"/>
    <w:rsid w:val="00B362FE"/>
    <w:rsid w:val="00B420E0"/>
    <w:rsid w:val="00B6426C"/>
    <w:rsid w:val="00C4713E"/>
    <w:rsid w:val="00C65B21"/>
    <w:rsid w:val="00C75788"/>
    <w:rsid w:val="00CC5816"/>
    <w:rsid w:val="00D26547"/>
    <w:rsid w:val="00E03F33"/>
    <w:rsid w:val="00E72764"/>
    <w:rsid w:val="00EB4C8B"/>
    <w:rsid w:val="00F7025B"/>
    <w:rsid w:val="00F921AA"/>
    <w:rsid w:val="00FA3B01"/>
    <w:rsid w:val="00FC5821"/>
    <w:rsid w:val="044C23A5"/>
    <w:rsid w:val="1F133C6C"/>
    <w:rsid w:val="370C62E9"/>
    <w:rsid w:val="39063DCD"/>
    <w:rsid w:val="4024009F"/>
    <w:rsid w:val="54AB54BB"/>
    <w:rsid w:val="65091F93"/>
    <w:rsid w:val="711F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No Spacing"/>
    <w:link w:val="1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0">
    <w:name w:val="无间隔 字符"/>
    <w:basedOn w:val="8"/>
    <w:link w:val="9"/>
    <w:qFormat/>
    <w:uiPriority w:val="1"/>
    <w:rPr>
      <w:kern w:val="0"/>
      <w:sz w:val="22"/>
    </w:rPr>
  </w:style>
  <w:style w:type="character" w:customStyle="1" w:styleId="11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basedOn w:val="8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5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1.xml"/><Relationship Id="rId8" Type="http://schemas.openxmlformats.org/officeDocument/2006/relationships/diagramData" Target="diagrams/data1.xml"/><Relationship Id="rId7" Type="http://schemas.microsoft.com/office/2007/relationships/hdphoto" Target="media/image2.wdp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diagramColors" Target="diagrams/colors1.xml"/><Relationship Id="rId10" Type="http://schemas.openxmlformats.org/officeDocument/2006/relationships/diagramQuickStyle" Target="diagrams/quickStyl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508\Desktop\&#32593;&#31449;&#24320;&#21457;&#25991;&#26723;12.19&#65288;&#27169;&#26495;&#65289;%20(1)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/>
      <dgm:spPr/>
      <dgm:t>
        <a:bodyPr/>
        <a:p>
          <a:r>
            <a:rPr lang="zh-CN" altLang="en-US"/>
            <a:t>主页</a:t>
          </a:r>
        </a:p>
      </dgm:t>
    </dgm:pt>
    <dgm:pt modelId="{473F28D0-F8C9-44DE-B2C5-590846094641}" cxnId="{115991FF-05B2-46AD-A321-F3E78BB6A8F7}" type="parTrans">
      <dgm:prSet/>
      <dgm:spPr/>
      <dgm:t>
        <a:bodyPr/>
        <a:p>
          <a:endParaRPr lang="zh-CN" altLang="en-US"/>
        </a:p>
      </dgm:t>
    </dgm:pt>
    <dgm:pt modelId="{CEE178FF-14FF-4707-93A7-EDF4B13DD564}" cxnId="{115991FF-05B2-46AD-A321-F3E78BB6A8F7}" type="sibTrans">
      <dgm:prSet/>
      <dgm:spPr/>
      <dgm:t>
        <a:bodyPr/>
        <a:p>
          <a:endParaRPr lang="zh-CN" altLang="en-US"/>
        </a:p>
      </dgm:t>
    </dgm:pt>
    <dgm:pt modelId="{FAA02EE0-DBC4-40FB-A9DB-0DAB044FB6C0}">
      <dgm:prSet phldrT="[文本]"/>
      <dgm:spPr/>
      <dgm:t>
        <a:bodyPr/>
        <a:p>
          <a:r>
            <a:rPr lang="zh-CN" altLang="en-US"/>
            <a:t>兰蔻小黑瓶</a:t>
          </a:r>
        </a:p>
      </dgm:t>
    </dgm:pt>
    <dgm:pt modelId="{F596C24F-DFBB-432E-A7F4-BFBB3C76C46A}" cxnId="{CFF0CEE5-5C78-4C49-936C-B7290C02024C}" type="parTrans">
      <dgm:prSet/>
      <dgm:spPr/>
      <dgm:t>
        <a:bodyPr/>
        <a:p>
          <a:endParaRPr lang="zh-CN" altLang="en-US"/>
        </a:p>
      </dgm:t>
    </dgm:pt>
    <dgm:pt modelId="{C4489EE7-295F-43E0-84E9-DDED6E3C41DE}" cxnId="{CFF0CEE5-5C78-4C49-936C-B7290C02024C}" type="sibTrans">
      <dgm:prSet/>
      <dgm:spPr/>
      <dgm:t>
        <a:bodyPr/>
        <a:p>
          <a:endParaRPr lang="zh-CN" altLang="en-US"/>
        </a:p>
      </dgm:t>
    </dgm:pt>
    <dgm:pt modelId="{14B1DFA3-890D-4463-9B0C-5EF5DBD51AC5}">
      <dgm:prSet phldrT="[文本]"/>
      <dgm:spPr/>
      <dgm:t>
        <a:bodyPr/>
        <a:p>
          <a:r>
            <a:rPr lang="zh-CN" altLang="en-US"/>
            <a:t>明星小黑</a:t>
          </a:r>
        </a:p>
      </dgm:t>
    </dgm:pt>
    <dgm:pt modelId="{F92D698D-ACC8-4927-BAA7-6F2930D144DC}" cxnId="{28430B7A-60F0-4C38-828C-FD436918415C}" type="parTrans">
      <dgm:prSet/>
      <dgm:spPr/>
      <dgm:t>
        <a:bodyPr/>
        <a:p>
          <a:endParaRPr lang="zh-CN" altLang="en-US"/>
        </a:p>
      </dgm:t>
    </dgm:pt>
    <dgm:pt modelId="{B4C40CF5-105A-4AD1-907C-ED64B317EA78}" cxnId="{28430B7A-60F0-4C38-828C-FD436918415C}" type="sibTrans">
      <dgm:prSet/>
      <dgm:spPr/>
      <dgm:t>
        <a:bodyPr/>
        <a:p>
          <a:endParaRPr lang="zh-CN" altLang="en-US"/>
        </a:p>
      </dgm:t>
    </dgm:pt>
    <dgm:pt modelId="{59E24B50-EEE2-4EEA-B179-02F915ABFBB5}">
      <dgm:prSet/>
      <dgm:spPr/>
      <dgm:t>
        <a:bodyPr/>
        <a:p>
          <a:r>
            <a:rPr lang="zh-CN" altLang="en-US"/>
            <a:t>大眼精华</a:t>
          </a:r>
        </a:p>
      </dgm:t>
    </dgm:pt>
    <dgm:pt modelId="{5A76589F-7A83-4DD8-A46D-95C49793044F}" cxnId="{A0494250-BFFC-45BA-923C-0DF955E72B32}" type="parTrans">
      <dgm:prSet/>
      <dgm:spPr/>
      <dgm:t>
        <a:bodyPr/>
        <a:p>
          <a:endParaRPr lang="zh-CN" altLang="en-US"/>
        </a:p>
      </dgm:t>
    </dgm:pt>
    <dgm:pt modelId="{DD1F37DB-3B34-4737-8ADD-D47ED4215F61}" cxnId="{A0494250-BFFC-45BA-923C-0DF955E72B32}" type="sibTrans">
      <dgm:prSet/>
      <dgm:spPr/>
      <dgm:t>
        <a:bodyPr/>
        <a:p>
          <a:endParaRPr lang="zh-CN" altLang="en-US"/>
        </a:p>
      </dgm:t>
    </dgm:pt>
    <dgm:pt modelId="{9C81BDFE-F9AC-4CB6-8547-4D7EFF51DEBB}">
      <dgm:prSet phldrT="[文本]"/>
      <dgm:spPr/>
      <dgm:t>
        <a:bodyPr/>
        <a:p>
          <a:r>
            <a:rPr lang="zh-CN" altLang="en-US"/>
            <a:t>发光眼霜</a:t>
          </a:r>
        </a:p>
      </dgm:t>
    </dgm:pt>
    <dgm:pt modelId="{358A3A7B-FC70-4D56-A208-6EA41534B5B5}" cxnId="{6CA1C8C2-674E-4591-99AF-81EBDBFB30F1}" type="parTrans">
      <dgm:prSet/>
      <dgm:spPr/>
      <dgm:t>
        <a:bodyPr/>
        <a:p>
          <a:endParaRPr lang="zh-CN" altLang="en-US"/>
        </a:p>
      </dgm:t>
    </dgm:pt>
    <dgm:pt modelId="{FDE1DA38-077F-4822-93F8-DFFA87E336DD}" cxnId="{6CA1C8C2-674E-4591-99AF-81EBDBFB30F1}" type="sibTrans">
      <dgm:prSet/>
      <dgm:spPr/>
      <dgm:t>
        <a:bodyPr/>
        <a:p>
          <a:endParaRPr lang="zh-CN" altLang="en-US"/>
        </a:p>
      </dgm:t>
    </dgm:pt>
    <dgm:pt modelId="{79F23771-B09D-4158-B245-3403A65B36D3}">
      <dgm:prSet phldrT="[文本]"/>
      <dgm:spPr/>
      <dgm:t>
        <a:bodyPr/>
        <a:p>
          <a:r>
            <a:rPr lang="zh-CN" altLang="en-US"/>
            <a:t>菁纯</a:t>
          </a:r>
        </a:p>
      </dgm:t>
    </dgm:pt>
    <dgm:pt modelId="{2F23F61B-DD81-41CC-8D6D-68BE7329E472}" cxnId="{F48A7F46-C97E-40EA-B1A4-13E9D76717EC}" type="parTrans">
      <dgm:prSet/>
      <dgm:spPr/>
      <dgm:t>
        <a:bodyPr/>
        <a:p>
          <a:endParaRPr lang="zh-CN" altLang="en-US"/>
        </a:p>
      </dgm:t>
    </dgm:pt>
    <dgm:pt modelId="{349379A0-E741-4EE5-A004-7A0BE6E51EC8}" cxnId="{F48A7F46-C97E-40EA-B1A4-13E9D76717EC}" type="sibTrans">
      <dgm:prSet/>
      <dgm:spPr/>
      <dgm:t>
        <a:bodyPr/>
        <a:p>
          <a:endParaRPr lang="zh-CN" altLang="en-US"/>
        </a:p>
      </dgm:t>
    </dgm:pt>
    <dgm:pt modelId="{492F340F-8141-4A25-8D0D-B043E318F114}">
      <dgm:prSet phldrT="[文本]"/>
      <dgm:spPr/>
      <dgm:t>
        <a:bodyPr/>
        <a:p>
          <a:r>
            <a:rPr lang="zh-CN" altLang="en-US"/>
            <a:t>菁纯眼霜</a:t>
          </a:r>
        </a:p>
      </dgm:t>
    </dgm:pt>
    <dgm:pt modelId="{56FD2FBB-E214-42D6-B49E-877D47CA0110}" cxnId="{66E0EE5C-1986-42AA-ACFD-2FC64E54D926}" type="parTrans">
      <dgm:prSet/>
      <dgm:spPr/>
      <dgm:t>
        <a:bodyPr/>
        <a:p>
          <a:endParaRPr lang="zh-CN" altLang="en-US"/>
        </a:p>
      </dgm:t>
    </dgm:pt>
    <dgm:pt modelId="{5550A312-D2A8-4480-8026-BF2D76ECBB37}" cxnId="{66E0EE5C-1986-42AA-ACFD-2FC64E54D926}" type="sibTrans">
      <dgm:prSet/>
      <dgm:spPr/>
      <dgm:t>
        <a:bodyPr/>
        <a:p>
          <a:endParaRPr lang="zh-CN" altLang="en-US"/>
        </a:p>
      </dgm:t>
    </dgm:pt>
    <dgm:pt modelId="{F327A686-EE36-4CA8-B887-B932870173E1}">
      <dgm:prSet/>
      <dgm:spPr/>
      <dgm:t>
        <a:bodyPr/>
        <a:p>
          <a:r>
            <a:rPr lang="zh-CN" altLang="en-US"/>
            <a:t>菁纯面霜</a:t>
          </a:r>
        </a:p>
      </dgm:t>
    </dgm:pt>
    <dgm:pt modelId="{2CCB1E58-1983-4EF2-A3B9-7CB12C25BE44}" cxnId="{4CFBC20E-D6D6-4DA9-AD8C-D5591F48CC90}" type="parTrans">
      <dgm:prSet/>
      <dgm:spPr/>
      <dgm:t>
        <a:bodyPr/>
        <a:p>
          <a:endParaRPr lang="zh-CN" altLang="en-US"/>
        </a:p>
      </dgm:t>
    </dgm:pt>
    <dgm:pt modelId="{0EADAAE9-A560-4B47-B0C6-3CF3D32FD4FF}" cxnId="{4CFBC20E-D6D6-4DA9-AD8C-D5591F48CC90}" type="sibTrans">
      <dgm:prSet/>
      <dgm:spPr/>
      <dgm:t>
        <a:bodyPr/>
        <a:p>
          <a:endParaRPr lang="zh-CN" altLang="en-US"/>
        </a:p>
      </dgm:t>
    </dgm:pt>
    <dgm:pt modelId="{0D0401FA-C8ED-4E1B-A353-96978555B180}">
      <dgm:prSet/>
      <dgm:spPr/>
      <dgm:t>
        <a:bodyPr/>
        <a:p>
          <a:r>
            <a:rPr lang="zh-CN" altLang="en-US"/>
            <a:t>玫瑰精粹水</a:t>
          </a:r>
        </a:p>
      </dgm:t>
    </dgm:pt>
    <dgm:pt modelId="{1BE35B6A-240F-45D9-B639-209460000255}" cxnId="{62E694DA-E7D6-44A2-B053-6CE7CA431397}" type="parTrans">
      <dgm:prSet/>
      <dgm:spPr/>
      <dgm:t>
        <a:bodyPr/>
        <a:p>
          <a:endParaRPr lang="zh-CN" altLang="en-US"/>
        </a:p>
      </dgm:t>
    </dgm:pt>
    <dgm:pt modelId="{DFB85F6A-654F-432B-94E4-7CEB59305D65}" cxnId="{62E694DA-E7D6-44A2-B053-6CE7CA431397}" type="sibTrans">
      <dgm:prSet/>
      <dgm:spPr/>
      <dgm:t>
        <a:bodyPr/>
        <a:p>
          <a:endParaRPr lang="zh-CN" altLang="en-US"/>
        </a:p>
      </dgm:t>
    </dgm:pt>
    <dgm:pt modelId="{56D8227A-F353-44DE-9CB1-ED1C73483C52}">
      <dgm:prSet phldrT="[文本]"/>
      <dgm:spPr/>
      <dgm:t>
        <a:bodyPr/>
        <a:p>
          <a:r>
            <a:rPr lang="zh-CN" altLang="en-US"/>
            <a:t>塑颜</a:t>
          </a:r>
        </a:p>
      </dgm:t>
    </dgm:pt>
    <dgm:pt modelId="{5434F27A-3359-484D-8F99-9014C8498EEE}" cxnId="{0FCF5060-C078-4F70-BC22-3FD3655F6DC5}" type="parTrans">
      <dgm:prSet/>
      <dgm:spPr/>
      <dgm:t>
        <a:bodyPr/>
        <a:p>
          <a:endParaRPr lang="zh-CN" altLang="en-US"/>
        </a:p>
      </dgm:t>
    </dgm:pt>
    <dgm:pt modelId="{0B4C98D0-148C-4216-9DF1-D132DB2CBE67}" cxnId="{0FCF5060-C078-4F70-BC22-3FD3655F6DC5}" type="sibTrans">
      <dgm:prSet/>
      <dgm:spPr/>
      <dgm:t>
        <a:bodyPr/>
        <a:p>
          <a:endParaRPr lang="zh-CN" altLang="en-US"/>
        </a:p>
      </dgm:t>
    </dgm:pt>
    <dgm:pt modelId="{478E48A6-FAEB-4173-9E15-474D4F1F7AC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塑颜</a:t>
          </a:r>
          <a:r>
            <a:rPr lang="zh-CN" altLang="en-US"/>
            <a:t>霜</a:t>
          </a:r>
          <a:r>
            <a:rPr lang="zh-CN" altLang="en-US"/>
            <a:t/>
          </a:r>
          <a:endParaRPr lang="zh-CN" altLang="en-US"/>
        </a:p>
      </dgm:t>
    </dgm:pt>
    <dgm:pt modelId="{BC813D2B-BAAC-48CC-960A-0D24E3AC5FDD}" cxnId="{E43330D1-0A96-4E10-A918-4BF6F16E9815}" type="parTrans">
      <dgm:prSet/>
      <dgm:spPr/>
      <dgm:t>
        <a:bodyPr/>
        <a:p>
          <a:endParaRPr lang="zh-CN" altLang="en-US"/>
        </a:p>
      </dgm:t>
    </dgm:pt>
    <dgm:pt modelId="{45F084F8-D8AA-4908-99A3-0F745D31BAF8}" cxnId="{E43330D1-0A96-4E10-A918-4BF6F16E9815}" type="sibTrans">
      <dgm:prSet/>
      <dgm:spPr/>
      <dgm:t>
        <a:bodyPr/>
        <a:p>
          <a:endParaRPr lang="zh-CN" altLang="en-US"/>
        </a:p>
      </dgm:t>
    </dgm:pt>
    <dgm:pt modelId="{F1AF89D8-E614-4190-8732-5D6D81163FA8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塑颜</a:t>
          </a:r>
          <a:r>
            <a:rPr lang="zh-CN" altLang="en-US"/>
            <a:t>眼霜</a:t>
          </a:r>
          <a:r>
            <a:rPr lang="zh-CN" altLang="en-US"/>
            <a:t/>
          </a:r>
          <a:endParaRPr lang="zh-CN" altLang="en-US"/>
        </a:p>
      </dgm:t>
    </dgm:pt>
    <dgm:pt modelId="{CAC805D2-AEAB-4F77-A5B4-02C5EC6CBB42}" cxnId="{F531450B-74D6-4D3C-9AFE-451D9F7698FE}" type="parTrans">
      <dgm:prSet/>
      <dgm:spPr/>
      <dgm:t>
        <a:bodyPr/>
        <a:p>
          <a:endParaRPr lang="zh-CN" altLang="en-US"/>
        </a:p>
      </dgm:t>
    </dgm:pt>
    <dgm:pt modelId="{79DF0164-E127-432B-A6E7-20F7AB7C19D8}" cxnId="{F531450B-74D6-4D3C-9AFE-451D9F7698FE}" type="sibTrans">
      <dgm:prSet/>
      <dgm:spPr/>
      <dgm:t>
        <a:bodyPr/>
        <a:p>
          <a:endParaRPr lang="zh-CN" altLang="en-US"/>
        </a:p>
      </dgm:t>
    </dgm:pt>
    <dgm:pt modelId="{3911E722-A886-4B22-944E-B528C6BB795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记忆</a:t>
          </a:r>
          <a:r>
            <a:rPr lang="zh-CN" altLang="en-US"/>
            <a:t>凝露</a:t>
          </a:r>
          <a:r>
            <a:rPr lang="zh-CN" altLang="en-US"/>
            <a:t>水</a:t>
          </a:r>
          <a:r>
            <a:rPr lang="zh-CN" altLang="en-US"/>
            <a:t/>
          </a:r>
          <a:endParaRPr lang="zh-CN" altLang="en-US"/>
        </a:p>
      </dgm:t>
    </dgm:pt>
    <dgm:pt modelId="{89AA4AB4-519D-45F6-86F2-708DDD75E75C}" cxnId="{BC6771C7-980A-448D-A994-BD7AB5410C3C}" type="parTrans">
      <dgm:prSet/>
      <dgm:spPr/>
      <dgm:t>
        <a:bodyPr/>
        <a:p>
          <a:endParaRPr lang="zh-CN" altLang="en-US"/>
        </a:p>
      </dgm:t>
    </dgm:pt>
    <dgm:pt modelId="{A3799A7D-4B52-4EE7-8BFC-C9BBC2E2E2F3}" cxnId="{BC6771C7-980A-448D-A994-BD7AB5410C3C}" type="sibTrans">
      <dgm:prSet/>
      <dgm:spPr/>
      <dgm:t>
        <a:bodyPr/>
        <a:p>
          <a:endParaRPr lang="zh-CN" altLang="en-US"/>
        </a:p>
      </dgm:t>
    </dgm:pt>
    <dgm:pt modelId="{09B0A9C2-4631-4C87-A50A-E1E2BF7A705D}">
      <dgm:prSet phldrT="[文本]"/>
      <dgm:spPr/>
      <dgm:t>
        <a:bodyPr/>
        <a:p>
          <a:r>
            <a:rPr lang="zh-CN" altLang="en-US"/>
            <a:t>水份缘</a:t>
          </a:r>
        </a:p>
      </dgm:t>
    </dgm:pt>
    <dgm:pt modelId="{4A09D990-AE17-4820-BC27-6836493DFC77}" cxnId="{0D0D7FF5-3C7D-460B-A39E-23120980F980}" type="parTrans">
      <dgm:prSet/>
      <dgm:spPr/>
      <dgm:t>
        <a:bodyPr/>
        <a:p>
          <a:endParaRPr lang="zh-CN" altLang="en-US"/>
        </a:p>
      </dgm:t>
    </dgm:pt>
    <dgm:pt modelId="{65812E44-EFDB-42BD-97A8-131CEAB27169}" cxnId="{0D0D7FF5-3C7D-460B-A39E-23120980F980}" type="sibTrans">
      <dgm:prSet/>
      <dgm:spPr/>
      <dgm:t>
        <a:bodyPr/>
        <a:p>
          <a:endParaRPr lang="zh-CN" altLang="en-US"/>
        </a:p>
      </dgm:t>
    </dgm:pt>
    <dgm:pt modelId="{68A0C8DE-C4CB-40D4-B5F5-438AC52F9C36}">
      <dgm:prSet phldrT="[文本]"/>
      <dgm:spPr/>
      <dgm:t>
        <a:bodyPr/>
        <a:p>
          <a:r>
            <a:rPr lang="zh-CN" altLang="en-US"/>
            <a:t>口碑粉水</a:t>
          </a:r>
        </a:p>
      </dgm:t>
    </dgm:pt>
    <dgm:pt modelId="{3FDD3A28-66C7-44AB-8F9F-A860DAF0284A}" cxnId="{6C60E3B8-E148-41A3-A59B-30B549EA70A0}" type="parTrans">
      <dgm:prSet/>
      <dgm:spPr/>
      <dgm:t>
        <a:bodyPr/>
        <a:p>
          <a:endParaRPr lang="zh-CN" altLang="en-US"/>
        </a:p>
      </dgm:t>
    </dgm:pt>
    <dgm:pt modelId="{E7EA6C1D-2737-41AA-B568-7A68E63D927E}" cxnId="{6C60E3B8-E148-41A3-A59B-30B549EA70A0}" type="sibTrans">
      <dgm:prSet/>
      <dgm:spPr/>
      <dgm:t>
        <a:bodyPr/>
        <a:p>
          <a:endParaRPr lang="zh-CN" altLang="en-US"/>
        </a:p>
      </dgm:t>
    </dgm:pt>
    <dgm:pt modelId="{65A12B54-C18C-4F07-A946-BF58CF46FB9C}">
      <dgm:prSet phldrT="[文本]"/>
      <dgm:spPr/>
      <dgm:t>
        <a:bodyPr/>
        <a:p>
          <a:r>
            <a:rPr lang="zh-CN" altLang="en-US"/>
            <a:t>水份缘凝霜</a:t>
          </a:r>
        </a:p>
      </dgm:t>
    </dgm:pt>
    <dgm:pt modelId="{92559B6F-5805-4182-8C8F-90C923C1F0AD}" cxnId="{534D1333-7FFA-4726-B7AF-B60B55C991E0}" type="parTrans">
      <dgm:prSet/>
      <dgm:spPr/>
      <dgm:t>
        <a:bodyPr/>
        <a:p>
          <a:endParaRPr lang="zh-CN" altLang="en-US"/>
        </a:p>
      </dgm:t>
    </dgm:pt>
    <dgm:pt modelId="{FF6EAF19-85AD-4ECD-80B2-B58D7695A6EF}" cxnId="{534D1333-7FFA-4726-B7AF-B60B55C991E0}" type="sibTrans">
      <dgm:prSet/>
      <dgm:spPr/>
      <dgm:t>
        <a:bodyPr/>
        <a:p>
          <a:endParaRPr lang="zh-CN" altLang="en-US"/>
        </a:p>
      </dgm:t>
    </dgm:pt>
    <dgm:pt modelId="{44FCBF74-FEC2-480D-9165-F592D428301F}">
      <dgm:prSet/>
      <dgm:spPr/>
      <dgm:t>
        <a:bodyPr/>
        <a:p>
          <a:r>
            <a:rPr lang="zh-CN" altLang="en-US"/>
            <a:t>水份缘咖喱</a:t>
          </a:r>
        </a:p>
      </dgm:t>
    </dgm:pt>
    <dgm:pt modelId="{423A2670-3BBF-425D-AEC6-F22889FA7197}" cxnId="{963A0A63-11F2-4BAA-A267-AAE10FE0C748}" type="parTrans">
      <dgm:prSet/>
      <dgm:spPr/>
    </dgm:pt>
    <dgm:pt modelId="{1442B84B-C132-46E9-B7A0-C8067EFDF789}" cxnId="{963A0A63-11F2-4BAA-A267-AAE10FE0C748}" type="sibTrans">
      <dgm:prSet/>
      <dgm:spPr/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 val="init"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8F4889CA-ABDE-4EE4-8395-A95BB9B7D891}" type="pres">
      <dgm:prSet presAssocID="{F596C24F-DFBB-432E-A7F4-BFBB3C76C46A}" presName="Name37" presStyleLbl="parChTrans1D2" presStyleIdx="0" presStyleCnt="4"/>
      <dgm:spPr/>
    </dgm:pt>
    <dgm:pt modelId="{95F2754E-1416-4DAE-8F20-9433161D0DAA}" type="pres">
      <dgm:prSet presAssocID="{FAA02EE0-DBC4-40FB-A9DB-0DAB044FB6C0}" presName="hierRoot2" presStyleCnt="0">
        <dgm:presLayoutVars>
          <dgm:hierBranch val="init"/>
        </dgm:presLayoutVars>
      </dgm:prSet>
      <dgm:spPr/>
    </dgm:pt>
    <dgm:pt modelId="{8D4B66AC-AF5E-4CB2-AF25-73381E7B0D78}" type="pres">
      <dgm:prSet presAssocID="{FAA02EE0-DBC4-40FB-A9DB-0DAB044FB6C0}" presName="rootComposite" presStyleCnt="0"/>
      <dgm:spPr/>
    </dgm:pt>
    <dgm:pt modelId="{85B87679-A828-4D4A-AA0B-BCBA17B73465}" type="pres">
      <dgm:prSet presAssocID="{FAA02EE0-DBC4-40FB-A9DB-0DAB044FB6C0}" presName="rootText" presStyleLbl="node2" presStyleIdx="0" presStyleCnt="4">
        <dgm:presLayoutVars>
          <dgm:chPref val="3"/>
        </dgm:presLayoutVars>
      </dgm:prSet>
      <dgm:spPr/>
    </dgm:pt>
    <dgm:pt modelId="{32458F53-ECD5-4700-A4B7-39853C521A5E}" type="pres">
      <dgm:prSet presAssocID="{FAA02EE0-DBC4-40FB-A9DB-0DAB044FB6C0}" presName="rootConnector" presStyleCnt="0"/>
      <dgm:spPr/>
    </dgm:pt>
    <dgm:pt modelId="{2DCCFB90-4B94-4CF6-BE4D-2C9CC3B7DBEF}" type="pres">
      <dgm:prSet presAssocID="{FAA02EE0-DBC4-40FB-A9DB-0DAB044FB6C0}" presName="hierChild4" presStyleCnt="0"/>
      <dgm:spPr/>
    </dgm:pt>
    <dgm:pt modelId="{41135FC0-F34B-4250-82DF-6B6ABB3D9AEA}" type="pres">
      <dgm:prSet presAssocID="{F92D698D-ACC8-4927-BAA7-6F2930D144DC}" presName="Name37" presStyleLbl="parChTrans1D3" presStyleIdx="0" presStyleCnt="12"/>
      <dgm:spPr/>
    </dgm:pt>
    <dgm:pt modelId="{A6EC444E-6A53-4113-A72B-F0E4162C8C2E}" type="pres">
      <dgm:prSet presAssocID="{14B1DFA3-890D-4463-9B0C-5EF5DBD51AC5}" presName="hierRoot2" presStyleCnt="0">
        <dgm:presLayoutVars>
          <dgm:hierBranch val="init"/>
        </dgm:presLayoutVars>
      </dgm:prSet>
      <dgm:spPr/>
    </dgm:pt>
    <dgm:pt modelId="{6EB33321-276C-4C60-A626-BA417DEC0C6C}" type="pres">
      <dgm:prSet presAssocID="{14B1DFA3-890D-4463-9B0C-5EF5DBD51AC5}" presName="rootComposite" presStyleCnt="0"/>
      <dgm:spPr/>
    </dgm:pt>
    <dgm:pt modelId="{9AA3A869-07BE-4DE9-87A5-EC76B0110461}" type="pres">
      <dgm:prSet presAssocID="{14B1DFA3-890D-4463-9B0C-5EF5DBD51AC5}" presName="rootText" presStyleLbl="node3" presStyleIdx="0" presStyleCnt="12">
        <dgm:presLayoutVars>
          <dgm:chPref val="3"/>
        </dgm:presLayoutVars>
      </dgm:prSet>
      <dgm:spPr/>
    </dgm:pt>
    <dgm:pt modelId="{1ADC4569-1110-4CA3-97B8-B8D20DE2D966}" type="pres">
      <dgm:prSet presAssocID="{14B1DFA3-890D-4463-9B0C-5EF5DBD51AC5}" presName="rootConnector" presStyleCnt="0"/>
      <dgm:spPr/>
    </dgm:pt>
    <dgm:pt modelId="{15F4E626-046C-49E8-AD4C-C0D4E6214F0A}" type="pres">
      <dgm:prSet presAssocID="{14B1DFA3-890D-4463-9B0C-5EF5DBD51AC5}" presName="hierChild4" presStyleCnt="0"/>
      <dgm:spPr/>
    </dgm:pt>
    <dgm:pt modelId="{9EC4BFC3-D301-469C-BE12-1C07CAED33AE}" type="pres">
      <dgm:prSet presAssocID="{14B1DFA3-890D-4463-9B0C-5EF5DBD51AC5}" presName="hierChild5" presStyleCnt="0"/>
      <dgm:spPr/>
    </dgm:pt>
    <dgm:pt modelId="{C8162743-A9C8-45A1-AFF6-FCBC6A1477B6}" type="pres">
      <dgm:prSet presAssocID="{5A76589F-7A83-4DD8-A46D-95C49793044F}" presName="Name37" presStyleLbl="parChTrans1D3" presStyleIdx="1" presStyleCnt="12"/>
      <dgm:spPr/>
    </dgm:pt>
    <dgm:pt modelId="{C086CFAD-D9ED-4302-9B61-99425BCB99AF}" type="pres">
      <dgm:prSet presAssocID="{59E24B50-EEE2-4EEA-B179-02F915ABFBB5}" presName="hierRoot2" presStyleCnt="0">
        <dgm:presLayoutVars>
          <dgm:hierBranch val="init"/>
        </dgm:presLayoutVars>
      </dgm:prSet>
      <dgm:spPr/>
    </dgm:pt>
    <dgm:pt modelId="{370558C0-1FB4-46DA-9F2B-332D9619B266}" type="pres">
      <dgm:prSet presAssocID="{59E24B50-EEE2-4EEA-B179-02F915ABFBB5}" presName="rootComposite" presStyleCnt="0"/>
      <dgm:spPr/>
    </dgm:pt>
    <dgm:pt modelId="{86D8DB87-0820-48D8-8001-31E18785F7EF}" type="pres">
      <dgm:prSet presAssocID="{59E24B50-EEE2-4EEA-B179-02F915ABFBB5}" presName="rootText" presStyleLbl="node3" presStyleIdx="1" presStyleCnt="12">
        <dgm:presLayoutVars>
          <dgm:chPref val="3"/>
        </dgm:presLayoutVars>
      </dgm:prSet>
      <dgm:spPr/>
    </dgm:pt>
    <dgm:pt modelId="{CC9237C0-4622-41FA-8512-539860AFE97B}" type="pres">
      <dgm:prSet presAssocID="{59E24B50-EEE2-4EEA-B179-02F915ABFBB5}" presName="rootConnector" presStyleCnt="0"/>
      <dgm:spPr/>
    </dgm:pt>
    <dgm:pt modelId="{3653BBA5-17A5-4FD6-9272-9EC7833C69F3}" type="pres">
      <dgm:prSet presAssocID="{59E24B50-EEE2-4EEA-B179-02F915ABFBB5}" presName="hierChild4" presStyleCnt="0"/>
      <dgm:spPr/>
    </dgm:pt>
    <dgm:pt modelId="{1BB81B1F-7126-4E24-BB95-2D2FE483E47A}" type="pres">
      <dgm:prSet presAssocID="{59E24B50-EEE2-4EEA-B179-02F915ABFBB5}" presName="hierChild5" presStyleCnt="0"/>
      <dgm:spPr/>
    </dgm:pt>
    <dgm:pt modelId="{B61782B2-539F-4A30-BEB6-7C9169F16ED5}" type="pres">
      <dgm:prSet presAssocID="{358A3A7B-FC70-4D56-A208-6EA41534B5B5}" presName="Name37" presStyleLbl="parChTrans1D3" presStyleIdx="2" presStyleCnt="12"/>
      <dgm:spPr/>
    </dgm:pt>
    <dgm:pt modelId="{515F51AE-4BF7-41EC-96FE-2287F289D5A6}" type="pres">
      <dgm:prSet presAssocID="{9C81BDFE-F9AC-4CB6-8547-4D7EFF51DEBB}" presName="hierRoot2" presStyleCnt="0">
        <dgm:presLayoutVars>
          <dgm:hierBranch val="init"/>
        </dgm:presLayoutVars>
      </dgm:prSet>
      <dgm:spPr/>
    </dgm:pt>
    <dgm:pt modelId="{263DBAFC-9BBD-4CE8-80EE-FDAFD04AB02B}" type="pres">
      <dgm:prSet presAssocID="{9C81BDFE-F9AC-4CB6-8547-4D7EFF51DEBB}" presName="rootComposite" presStyleCnt="0"/>
      <dgm:spPr/>
    </dgm:pt>
    <dgm:pt modelId="{419CCCB0-33CC-44CD-A084-4C5EF82E4A1D}" type="pres">
      <dgm:prSet presAssocID="{9C81BDFE-F9AC-4CB6-8547-4D7EFF51DEBB}" presName="rootText" presStyleLbl="node3" presStyleIdx="2" presStyleCnt="12">
        <dgm:presLayoutVars>
          <dgm:chPref val="3"/>
        </dgm:presLayoutVars>
      </dgm:prSet>
      <dgm:spPr/>
    </dgm:pt>
    <dgm:pt modelId="{CFDE1EF9-2B43-4937-8DA5-C4F9D4089D5E}" type="pres">
      <dgm:prSet presAssocID="{9C81BDFE-F9AC-4CB6-8547-4D7EFF51DEBB}" presName="rootConnector" presStyleCnt="0"/>
      <dgm:spPr/>
    </dgm:pt>
    <dgm:pt modelId="{FCEDB2EB-C300-4E58-9FB8-53125344225C}" type="pres">
      <dgm:prSet presAssocID="{9C81BDFE-F9AC-4CB6-8547-4D7EFF51DEBB}" presName="hierChild4" presStyleCnt="0"/>
      <dgm:spPr/>
    </dgm:pt>
    <dgm:pt modelId="{66CAB3B5-EC93-4693-9690-6E5405FF9147}" type="pres">
      <dgm:prSet presAssocID="{9C81BDFE-F9AC-4CB6-8547-4D7EFF51DEBB}" presName="hierChild5" presStyleCnt="0"/>
      <dgm:spPr/>
    </dgm:pt>
    <dgm:pt modelId="{E5D7C569-77DC-480C-A41A-79F3F14BB6D1}" type="pres">
      <dgm:prSet presAssocID="{FAA02EE0-DBC4-40FB-A9DB-0DAB044FB6C0}" presName="hierChild5" presStyleCnt="0"/>
      <dgm:spPr/>
    </dgm:pt>
    <dgm:pt modelId="{F4A96ECB-0B0E-4F6A-8445-DE820AD4B4C3}" type="pres">
      <dgm:prSet presAssocID="{2F23F61B-DD81-41CC-8D6D-68BE7329E472}" presName="Name37" presStyleLbl="parChTrans1D2" presStyleIdx="1" presStyleCnt="4"/>
      <dgm:spPr/>
    </dgm:pt>
    <dgm:pt modelId="{1F8C0709-8DF1-4BCC-A513-E0A4084983FB}" type="pres">
      <dgm:prSet presAssocID="{79F23771-B09D-4158-B245-3403A65B36D3}" presName="hierRoot2" presStyleCnt="0">
        <dgm:presLayoutVars>
          <dgm:hierBranch val="init"/>
        </dgm:presLayoutVars>
      </dgm:prSet>
      <dgm:spPr/>
    </dgm:pt>
    <dgm:pt modelId="{C1D0D9DB-F72E-4E68-9CC0-DC013AC7030D}" type="pres">
      <dgm:prSet presAssocID="{79F23771-B09D-4158-B245-3403A65B36D3}" presName="rootComposite" presStyleCnt="0"/>
      <dgm:spPr/>
    </dgm:pt>
    <dgm:pt modelId="{B02C0076-0230-431D-8EE4-A34A0447575B}" type="pres">
      <dgm:prSet presAssocID="{79F23771-B09D-4158-B245-3403A65B36D3}" presName="rootText" presStyleLbl="node2" presStyleIdx="1" presStyleCnt="4">
        <dgm:presLayoutVars>
          <dgm:chPref val="3"/>
        </dgm:presLayoutVars>
      </dgm:prSet>
      <dgm:spPr/>
    </dgm:pt>
    <dgm:pt modelId="{D3A079F0-1737-47D3-A8AC-C04DE2EAFD20}" type="pres">
      <dgm:prSet presAssocID="{79F23771-B09D-4158-B245-3403A65B36D3}" presName="rootConnector" presStyleCnt="0"/>
      <dgm:spPr/>
    </dgm:pt>
    <dgm:pt modelId="{12ADD4B1-D410-4110-980F-E3FA716B50B1}" type="pres">
      <dgm:prSet presAssocID="{79F23771-B09D-4158-B245-3403A65B36D3}" presName="hierChild4" presStyleCnt="0"/>
      <dgm:spPr/>
    </dgm:pt>
    <dgm:pt modelId="{53C90F6E-8DEE-4447-A852-26FDCB14D889}" type="pres">
      <dgm:prSet presAssocID="{56FD2FBB-E214-42D6-B49E-877D47CA0110}" presName="Name37" presStyleLbl="parChTrans1D3" presStyleIdx="3" presStyleCnt="12"/>
      <dgm:spPr/>
    </dgm:pt>
    <dgm:pt modelId="{1A754D7C-9FB8-4762-99D2-77B1EFA9E175}" type="pres">
      <dgm:prSet presAssocID="{492F340F-8141-4A25-8D0D-B043E318F114}" presName="hierRoot2" presStyleCnt="0">
        <dgm:presLayoutVars>
          <dgm:hierBranch val="init"/>
        </dgm:presLayoutVars>
      </dgm:prSet>
      <dgm:spPr/>
    </dgm:pt>
    <dgm:pt modelId="{B99EBA68-9B7C-44C5-84BD-628F4513AE11}" type="pres">
      <dgm:prSet presAssocID="{492F340F-8141-4A25-8D0D-B043E318F114}" presName="rootComposite" presStyleCnt="0"/>
      <dgm:spPr/>
    </dgm:pt>
    <dgm:pt modelId="{C2A75219-5E95-489C-A514-B957817FF4E3}" type="pres">
      <dgm:prSet presAssocID="{492F340F-8141-4A25-8D0D-B043E318F114}" presName="rootText" presStyleLbl="node3" presStyleIdx="3" presStyleCnt="12" custScaleX="97411" custScaleY="83191" custLinFactNeighborX="-1295" custLinFactNeighborY="12945">
        <dgm:presLayoutVars>
          <dgm:chPref val="3"/>
        </dgm:presLayoutVars>
      </dgm:prSet>
      <dgm:spPr/>
    </dgm:pt>
    <dgm:pt modelId="{4F92CA13-FEC6-45E6-90C7-757420409724}" type="pres">
      <dgm:prSet presAssocID="{492F340F-8141-4A25-8D0D-B043E318F114}" presName="rootConnector" presStyleCnt="0"/>
      <dgm:spPr/>
    </dgm:pt>
    <dgm:pt modelId="{4D2FE726-E319-4DED-90DA-69A916C73F5D}" type="pres">
      <dgm:prSet presAssocID="{492F340F-8141-4A25-8D0D-B043E318F114}" presName="hierChild4" presStyleCnt="0"/>
      <dgm:spPr/>
    </dgm:pt>
    <dgm:pt modelId="{B6B76181-7D4E-41B8-A083-E6C146E3C33C}" type="pres">
      <dgm:prSet presAssocID="{492F340F-8141-4A25-8D0D-B043E318F114}" presName="hierChild5" presStyleCnt="0"/>
      <dgm:spPr/>
    </dgm:pt>
    <dgm:pt modelId="{B6F1F852-9248-46CB-9DB3-FD8557F36173}" type="pres">
      <dgm:prSet presAssocID="{2CCB1E58-1983-4EF2-A3B9-7CB12C25BE44}" presName="Name37" presStyleLbl="parChTrans1D3" presStyleIdx="4" presStyleCnt="12"/>
      <dgm:spPr/>
    </dgm:pt>
    <dgm:pt modelId="{1162C92E-F16D-4048-931D-B0E5DBDC402B}" type="pres">
      <dgm:prSet presAssocID="{F327A686-EE36-4CA8-B887-B932870173E1}" presName="hierRoot2" presStyleCnt="0">
        <dgm:presLayoutVars>
          <dgm:hierBranch val="init"/>
        </dgm:presLayoutVars>
      </dgm:prSet>
      <dgm:spPr/>
    </dgm:pt>
    <dgm:pt modelId="{0149CE5C-EB79-45EF-A12C-B37034184BB3}" type="pres">
      <dgm:prSet presAssocID="{F327A686-EE36-4CA8-B887-B932870173E1}" presName="rootComposite" presStyleCnt="0"/>
      <dgm:spPr/>
    </dgm:pt>
    <dgm:pt modelId="{6EA0EDC8-645D-4D7E-8D83-7A0587E2AF38}" type="pres">
      <dgm:prSet presAssocID="{F327A686-EE36-4CA8-B887-B932870173E1}" presName="rootText" presStyleLbl="node3" presStyleIdx="4" presStyleCnt="12">
        <dgm:presLayoutVars>
          <dgm:chPref val="3"/>
        </dgm:presLayoutVars>
      </dgm:prSet>
      <dgm:spPr/>
    </dgm:pt>
    <dgm:pt modelId="{4AA1F3A1-75CA-448C-BB6F-4C7EDEB14208}" type="pres">
      <dgm:prSet presAssocID="{F327A686-EE36-4CA8-B887-B932870173E1}" presName="rootConnector" presStyleCnt="0"/>
      <dgm:spPr/>
    </dgm:pt>
    <dgm:pt modelId="{A50B925A-370D-49CD-A1CA-15A9E55291AA}" type="pres">
      <dgm:prSet presAssocID="{F327A686-EE36-4CA8-B887-B932870173E1}" presName="hierChild4" presStyleCnt="0"/>
      <dgm:spPr/>
    </dgm:pt>
    <dgm:pt modelId="{9FD6AC0B-1D35-42C3-97A9-C6AB1BA6C3F2}" type="pres">
      <dgm:prSet presAssocID="{F327A686-EE36-4CA8-B887-B932870173E1}" presName="hierChild5" presStyleCnt="0"/>
      <dgm:spPr/>
    </dgm:pt>
    <dgm:pt modelId="{3145C1E5-63C3-4BCE-B2B5-0723DD70C98F}" type="pres">
      <dgm:prSet presAssocID="{1BE35B6A-240F-45D9-B639-209460000255}" presName="Name37" presStyleLbl="parChTrans1D3" presStyleIdx="5" presStyleCnt="12"/>
      <dgm:spPr/>
    </dgm:pt>
    <dgm:pt modelId="{8D06A0E6-0321-43B6-897B-BBA962F181D2}" type="pres">
      <dgm:prSet presAssocID="{0D0401FA-C8ED-4E1B-A353-96978555B180}" presName="hierRoot2" presStyleCnt="0">
        <dgm:presLayoutVars>
          <dgm:hierBranch val="init"/>
        </dgm:presLayoutVars>
      </dgm:prSet>
      <dgm:spPr/>
    </dgm:pt>
    <dgm:pt modelId="{C66E41D6-D9B5-47F4-973B-53CEF8C8C52C}" type="pres">
      <dgm:prSet presAssocID="{0D0401FA-C8ED-4E1B-A353-96978555B180}" presName="rootComposite" presStyleCnt="0"/>
      <dgm:spPr/>
    </dgm:pt>
    <dgm:pt modelId="{FA117C6B-2D7A-4444-89DF-C9761E4DAE6A}" type="pres">
      <dgm:prSet presAssocID="{0D0401FA-C8ED-4E1B-A353-96978555B180}" presName="rootText" presStyleLbl="node3" presStyleIdx="5" presStyleCnt="12">
        <dgm:presLayoutVars>
          <dgm:chPref val="3"/>
        </dgm:presLayoutVars>
      </dgm:prSet>
      <dgm:spPr/>
    </dgm:pt>
    <dgm:pt modelId="{A2194F34-0583-40EB-8466-55B24A0EA63C}" type="pres">
      <dgm:prSet presAssocID="{0D0401FA-C8ED-4E1B-A353-96978555B180}" presName="rootConnector" presStyleCnt="0"/>
      <dgm:spPr/>
    </dgm:pt>
    <dgm:pt modelId="{6DAF7C8D-2EC1-426B-B7DE-D5D021412B13}" type="pres">
      <dgm:prSet presAssocID="{0D0401FA-C8ED-4E1B-A353-96978555B180}" presName="hierChild4" presStyleCnt="0"/>
      <dgm:spPr/>
    </dgm:pt>
    <dgm:pt modelId="{B7A274C2-1410-4D06-8BF9-3A1D1003531F}" type="pres">
      <dgm:prSet presAssocID="{0D0401FA-C8ED-4E1B-A353-96978555B180}" presName="hierChild5" presStyleCnt="0"/>
      <dgm:spPr/>
    </dgm:pt>
    <dgm:pt modelId="{F8B34554-BF81-4B1D-B865-CBD4D9D29927}" type="pres">
      <dgm:prSet presAssocID="{79F23771-B09D-4158-B245-3403A65B36D3}" presName="hierChild5" presStyleCnt="0"/>
      <dgm:spPr/>
    </dgm:pt>
    <dgm:pt modelId="{844E2F82-DA66-4063-AB5D-36FE6EA19520}" type="pres">
      <dgm:prSet presAssocID="{5434F27A-3359-484D-8F99-9014C8498EEE}" presName="Name37" presStyleLbl="parChTrans1D2" presStyleIdx="2" presStyleCnt="4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2" presStyleCnt="4" custLinFactNeighborX="-1294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CEB5AC3F-4855-4E88-877D-D7BA5E94CA4C}" type="pres">
      <dgm:prSet presAssocID="{BC813D2B-BAAC-48CC-960A-0D24E3AC5FDD}" presName="Name37" presStyleLbl="parChTrans1D3" presStyleIdx="6" presStyleCnt="12"/>
      <dgm:spPr/>
    </dgm:pt>
    <dgm:pt modelId="{39621A17-52CE-49D6-AA5A-CBC9A1740148}" type="pres">
      <dgm:prSet presAssocID="{478E48A6-FAEB-4173-9E15-474D4F1F7ACC}" presName="hierRoot2" presStyleCnt="0">
        <dgm:presLayoutVars>
          <dgm:hierBranch val="init"/>
        </dgm:presLayoutVars>
      </dgm:prSet>
      <dgm:spPr/>
    </dgm:pt>
    <dgm:pt modelId="{2DEF833F-EBFA-430A-A40C-F34D6C18BC7E}" type="pres">
      <dgm:prSet presAssocID="{478E48A6-FAEB-4173-9E15-474D4F1F7ACC}" presName="rootComposite" presStyleCnt="0"/>
      <dgm:spPr/>
    </dgm:pt>
    <dgm:pt modelId="{48017290-9E7F-4CC9-9B90-67C70EA7EDD8}" type="pres">
      <dgm:prSet presAssocID="{478E48A6-FAEB-4173-9E15-474D4F1F7ACC}" presName="rootText" presStyleLbl="node3" presStyleIdx="6" presStyleCnt="12">
        <dgm:presLayoutVars>
          <dgm:chPref val="3"/>
        </dgm:presLayoutVars>
      </dgm:prSet>
      <dgm:spPr/>
    </dgm:pt>
    <dgm:pt modelId="{5DEBA035-9905-4088-8D8A-3921378DEE87}" type="pres">
      <dgm:prSet presAssocID="{478E48A6-FAEB-4173-9E15-474D4F1F7ACC}" presName="rootConnector" presStyleCnt="0"/>
      <dgm:spPr/>
    </dgm:pt>
    <dgm:pt modelId="{936B3BD8-9958-4652-A29E-22C2D7AC3858}" type="pres">
      <dgm:prSet presAssocID="{478E48A6-FAEB-4173-9E15-474D4F1F7ACC}" presName="hierChild4" presStyleCnt="0"/>
      <dgm:spPr/>
    </dgm:pt>
    <dgm:pt modelId="{56A8219A-2836-454C-B786-1BA57AB0BF5A}" type="pres">
      <dgm:prSet presAssocID="{478E48A6-FAEB-4173-9E15-474D4F1F7ACC}" presName="hierChild5" presStyleCnt="0"/>
      <dgm:spPr/>
    </dgm:pt>
    <dgm:pt modelId="{51FA1BE7-6614-4D58-BD32-23DFD524C104}" type="pres">
      <dgm:prSet presAssocID="{CAC805D2-AEAB-4F77-A5B4-02C5EC6CBB42}" presName="Name37" presStyleLbl="parChTrans1D3" presStyleIdx="7" presStyleCnt="12"/>
      <dgm:spPr/>
    </dgm:pt>
    <dgm:pt modelId="{3D30074C-F236-4883-8C21-47B5153C67F8}" type="pres">
      <dgm:prSet presAssocID="{F1AF89D8-E614-4190-8732-5D6D81163FA8}" presName="hierRoot2" presStyleCnt="0">
        <dgm:presLayoutVars>
          <dgm:hierBranch val="init"/>
        </dgm:presLayoutVars>
      </dgm:prSet>
      <dgm:spPr/>
    </dgm:pt>
    <dgm:pt modelId="{09664CF9-9D3C-43A5-9650-9D6ADBD58D1B}" type="pres">
      <dgm:prSet presAssocID="{F1AF89D8-E614-4190-8732-5D6D81163FA8}" presName="rootComposite" presStyleCnt="0"/>
      <dgm:spPr/>
    </dgm:pt>
    <dgm:pt modelId="{51447F07-1E6F-4D08-9494-E08DED303634}" type="pres">
      <dgm:prSet presAssocID="{F1AF89D8-E614-4190-8732-5D6D81163FA8}" presName="rootText" presStyleLbl="node3" presStyleIdx="7" presStyleCnt="12">
        <dgm:presLayoutVars>
          <dgm:chPref val="3"/>
        </dgm:presLayoutVars>
      </dgm:prSet>
      <dgm:spPr/>
    </dgm:pt>
    <dgm:pt modelId="{71150CAD-0109-4921-AE59-6E403041A3E7}" type="pres">
      <dgm:prSet presAssocID="{F1AF89D8-E614-4190-8732-5D6D81163FA8}" presName="rootConnector" presStyleCnt="0"/>
      <dgm:spPr/>
    </dgm:pt>
    <dgm:pt modelId="{E62F7519-7D8C-4105-ABF6-25A65B4FB7B1}" type="pres">
      <dgm:prSet presAssocID="{F1AF89D8-E614-4190-8732-5D6D81163FA8}" presName="hierChild4" presStyleCnt="0"/>
      <dgm:spPr/>
    </dgm:pt>
    <dgm:pt modelId="{7342A658-DB6C-4411-8F1B-3953CC1AABA1}" type="pres">
      <dgm:prSet presAssocID="{F1AF89D8-E614-4190-8732-5D6D81163FA8}" presName="hierChild5" presStyleCnt="0"/>
      <dgm:spPr/>
    </dgm:pt>
    <dgm:pt modelId="{87E40DB9-77E4-455A-94EA-4EA6DB3BD08E}" type="pres">
      <dgm:prSet presAssocID="{89AA4AB4-519D-45F6-86F2-708DDD75E75C}" presName="Name37" presStyleLbl="parChTrans1D3" presStyleIdx="8" presStyleCnt="12"/>
      <dgm:spPr/>
    </dgm:pt>
    <dgm:pt modelId="{4B9B2F0E-03B8-43C1-ACE4-D01A1BC7BD9E}" type="pres">
      <dgm:prSet presAssocID="{3911E722-A886-4B22-944E-B528C6BB795C}" presName="hierRoot2" presStyleCnt="0">
        <dgm:presLayoutVars>
          <dgm:hierBranch val="init"/>
        </dgm:presLayoutVars>
      </dgm:prSet>
      <dgm:spPr/>
    </dgm:pt>
    <dgm:pt modelId="{5174F894-E7E7-4781-A173-DE84C15A3ED1}" type="pres">
      <dgm:prSet presAssocID="{3911E722-A886-4B22-944E-B528C6BB795C}" presName="rootComposite" presStyleCnt="0"/>
      <dgm:spPr/>
    </dgm:pt>
    <dgm:pt modelId="{92118C10-A9BB-4EA1-87AD-F49649AFAE61}" type="pres">
      <dgm:prSet presAssocID="{3911E722-A886-4B22-944E-B528C6BB795C}" presName="rootText" presStyleLbl="node3" presStyleIdx="8" presStyleCnt="12">
        <dgm:presLayoutVars>
          <dgm:chPref val="3"/>
        </dgm:presLayoutVars>
      </dgm:prSet>
      <dgm:spPr/>
    </dgm:pt>
    <dgm:pt modelId="{C0853D58-4A80-4D4F-8717-3F400C4F43AF}" type="pres">
      <dgm:prSet presAssocID="{3911E722-A886-4B22-944E-B528C6BB795C}" presName="rootConnector" presStyleCnt="0"/>
      <dgm:spPr/>
    </dgm:pt>
    <dgm:pt modelId="{5DFA2F38-4F69-4DCF-97A9-91F777ED91A5}" type="pres">
      <dgm:prSet presAssocID="{3911E722-A886-4B22-944E-B528C6BB795C}" presName="hierChild4" presStyleCnt="0"/>
      <dgm:spPr/>
    </dgm:pt>
    <dgm:pt modelId="{925D1569-9829-4B4F-ACD0-C26E05F23B34}" type="pres">
      <dgm:prSet presAssocID="{3911E722-A886-4B22-944E-B528C6BB795C}" presName="hierChild5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1D7367FA-935D-445E-A08D-2018A709CD55}" type="pres">
      <dgm:prSet presAssocID="{4A09D990-AE17-4820-BC27-6836493DFC77}" presName="Name37" presStyleLbl="parChTrans1D2" presStyleIdx="3" presStyleCnt="4"/>
      <dgm:spPr/>
    </dgm:pt>
    <dgm:pt modelId="{25662639-3D83-4E62-9F08-BB2681D5D417}" type="pres">
      <dgm:prSet presAssocID="{09B0A9C2-4631-4C87-A50A-E1E2BF7A705D}" presName="hierRoot2" presStyleCnt="0">
        <dgm:presLayoutVars>
          <dgm:hierBranch val="init"/>
        </dgm:presLayoutVars>
      </dgm:prSet>
      <dgm:spPr/>
    </dgm:pt>
    <dgm:pt modelId="{1DA0266F-C696-4EBC-BE81-B8CC64A5DCD5}" type="pres">
      <dgm:prSet presAssocID="{09B0A9C2-4631-4C87-A50A-E1E2BF7A705D}" presName="rootComposite" presStyleCnt="0"/>
      <dgm:spPr/>
    </dgm:pt>
    <dgm:pt modelId="{A2539663-3F59-4FC9-937B-82D510C1BCFE}" type="pres">
      <dgm:prSet presAssocID="{09B0A9C2-4631-4C87-A50A-E1E2BF7A705D}" presName="rootText" presStyleLbl="node2" presStyleIdx="3" presStyleCnt="4">
        <dgm:presLayoutVars>
          <dgm:chPref val="3"/>
        </dgm:presLayoutVars>
      </dgm:prSet>
      <dgm:spPr/>
    </dgm:pt>
    <dgm:pt modelId="{10EA3969-BDF9-4BA5-8135-9AE9C9048AEA}" type="pres">
      <dgm:prSet presAssocID="{09B0A9C2-4631-4C87-A50A-E1E2BF7A705D}" presName="rootConnector" presStyleCnt="0"/>
      <dgm:spPr/>
    </dgm:pt>
    <dgm:pt modelId="{1620224C-B912-4D8D-AE99-B2DEF20FB191}" type="pres">
      <dgm:prSet presAssocID="{09B0A9C2-4631-4C87-A50A-E1E2BF7A705D}" presName="hierChild4" presStyleCnt="0"/>
      <dgm:spPr/>
    </dgm:pt>
    <dgm:pt modelId="{63F5979E-92E5-4CE9-B0FA-2B6EB4762992}" type="pres">
      <dgm:prSet presAssocID="{3FDD3A28-66C7-44AB-8F9F-A860DAF0284A}" presName="Name37" presStyleLbl="parChTrans1D3" presStyleIdx="9" presStyleCnt="12"/>
      <dgm:spPr/>
    </dgm:pt>
    <dgm:pt modelId="{9BE375A0-3AC5-45F5-9B5C-4E732AE526DA}" type="pres">
      <dgm:prSet presAssocID="{68A0C8DE-C4CB-40D4-B5F5-438AC52F9C36}" presName="hierRoot2" presStyleCnt="0">
        <dgm:presLayoutVars>
          <dgm:hierBranch val="init"/>
        </dgm:presLayoutVars>
      </dgm:prSet>
      <dgm:spPr/>
    </dgm:pt>
    <dgm:pt modelId="{3D3948A4-0502-4BB8-B6A3-B472833F5E0D}" type="pres">
      <dgm:prSet presAssocID="{68A0C8DE-C4CB-40D4-B5F5-438AC52F9C36}" presName="rootComposite" presStyleCnt="0"/>
      <dgm:spPr/>
    </dgm:pt>
    <dgm:pt modelId="{2CC90AE5-E9B9-49FA-885B-F50582DCDC45}" type="pres">
      <dgm:prSet presAssocID="{68A0C8DE-C4CB-40D4-B5F5-438AC52F9C36}" presName="rootText" presStyleLbl="node3" presStyleIdx="9" presStyleCnt="12">
        <dgm:presLayoutVars>
          <dgm:chPref val="3"/>
        </dgm:presLayoutVars>
      </dgm:prSet>
      <dgm:spPr/>
    </dgm:pt>
    <dgm:pt modelId="{E7252964-E649-47D6-8454-0179EA233F2E}" type="pres">
      <dgm:prSet presAssocID="{68A0C8DE-C4CB-40D4-B5F5-438AC52F9C36}" presName="rootConnector" presStyleCnt="0"/>
      <dgm:spPr/>
    </dgm:pt>
    <dgm:pt modelId="{5FCFE717-5B02-47FF-A107-710D8B8DAC68}" type="pres">
      <dgm:prSet presAssocID="{68A0C8DE-C4CB-40D4-B5F5-438AC52F9C36}" presName="hierChild4" presStyleCnt="0"/>
      <dgm:spPr/>
    </dgm:pt>
    <dgm:pt modelId="{03DD4868-84F6-4E29-99E7-BFA96B6745C4}" type="pres">
      <dgm:prSet presAssocID="{68A0C8DE-C4CB-40D4-B5F5-438AC52F9C36}" presName="hierChild5" presStyleCnt="0"/>
      <dgm:spPr/>
    </dgm:pt>
    <dgm:pt modelId="{C1775AFA-81B0-458D-97CF-6C040E7C6BCA}" type="pres">
      <dgm:prSet presAssocID="{92559B6F-5805-4182-8C8F-90C923C1F0AD}" presName="Name37" presStyleLbl="parChTrans1D3" presStyleIdx="10" presStyleCnt="12"/>
      <dgm:spPr/>
    </dgm:pt>
    <dgm:pt modelId="{D3FAEADD-45D5-4BD6-8659-64B1CAA54EA6}" type="pres">
      <dgm:prSet presAssocID="{65A12B54-C18C-4F07-A946-BF58CF46FB9C}" presName="hierRoot2" presStyleCnt="0">
        <dgm:presLayoutVars>
          <dgm:hierBranch val="init"/>
        </dgm:presLayoutVars>
      </dgm:prSet>
      <dgm:spPr/>
    </dgm:pt>
    <dgm:pt modelId="{520C53F1-39B2-441E-BE8D-B9FA9A41235B}" type="pres">
      <dgm:prSet presAssocID="{65A12B54-C18C-4F07-A946-BF58CF46FB9C}" presName="rootComposite" presStyleCnt="0"/>
      <dgm:spPr/>
    </dgm:pt>
    <dgm:pt modelId="{24713441-4D4C-4BB4-895B-121214C3AD35}" type="pres">
      <dgm:prSet presAssocID="{65A12B54-C18C-4F07-A946-BF58CF46FB9C}" presName="rootText" presStyleLbl="node3" presStyleIdx="10" presStyleCnt="12">
        <dgm:presLayoutVars>
          <dgm:chPref val="3"/>
        </dgm:presLayoutVars>
      </dgm:prSet>
      <dgm:spPr/>
    </dgm:pt>
    <dgm:pt modelId="{522BE609-5B84-45F6-840E-3FF06F09B428}" type="pres">
      <dgm:prSet presAssocID="{65A12B54-C18C-4F07-A946-BF58CF46FB9C}" presName="rootConnector" presStyleCnt="0"/>
      <dgm:spPr/>
    </dgm:pt>
    <dgm:pt modelId="{81C3A5EC-BA17-4483-89F1-78AFE75EDA75}" type="pres">
      <dgm:prSet presAssocID="{65A12B54-C18C-4F07-A946-BF58CF46FB9C}" presName="hierChild4" presStyleCnt="0"/>
      <dgm:spPr/>
    </dgm:pt>
    <dgm:pt modelId="{5CDEE40E-1C5A-46D6-8858-ADA1BDEB91D1}" type="pres">
      <dgm:prSet presAssocID="{65A12B54-C18C-4F07-A946-BF58CF46FB9C}" presName="hierChild5" presStyleCnt="0"/>
      <dgm:spPr/>
    </dgm:pt>
    <dgm:pt modelId="{019AF8AD-E784-4CF3-A65C-A5458F503195}" type="pres">
      <dgm:prSet presAssocID="{423A2670-3BBF-425D-AEC6-F22889FA7197}" presName="Name37" presStyleLbl="parChTrans1D3" presStyleIdx="11" presStyleCnt="12"/>
      <dgm:spPr/>
    </dgm:pt>
    <dgm:pt modelId="{FDA21531-0491-463B-A37E-3A664B0667E9}" type="pres">
      <dgm:prSet presAssocID="{44FCBF74-FEC2-480D-9165-F592D428301F}" presName="hierRoot2" presStyleCnt="0">
        <dgm:presLayoutVars>
          <dgm:hierBranch val="init"/>
        </dgm:presLayoutVars>
      </dgm:prSet>
      <dgm:spPr/>
    </dgm:pt>
    <dgm:pt modelId="{09B201ED-CF61-4D80-B4BE-39CB58D17448}" type="pres">
      <dgm:prSet presAssocID="{44FCBF74-FEC2-480D-9165-F592D428301F}" presName="rootComposite" presStyleCnt="0"/>
      <dgm:spPr/>
    </dgm:pt>
    <dgm:pt modelId="{E624863B-2D3E-40F9-8821-95647FA8C803}" type="pres">
      <dgm:prSet presAssocID="{44FCBF74-FEC2-480D-9165-F592D428301F}" presName="rootText" presStyleLbl="node3" presStyleIdx="11" presStyleCnt="12">
        <dgm:presLayoutVars>
          <dgm:chPref val="3"/>
        </dgm:presLayoutVars>
      </dgm:prSet>
      <dgm:spPr/>
    </dgm:pt>
    <dgm:pt modelId="{A3F9C4AD-9D46-4AA8-AE67-C6029AEEF969}" type="pres">
      <dgm:prSet presAssocID="{44FCBF74-FEC2-480D-9165-F592D428301F}" presName="rootConnector" presStyleCnt="0"/>
      <dgm:spPr/>
    </dgm:pt>
    <dgm:pt modelId="{E16B9514-6DAF-429B-9C29-E92D56E5B4E6}" type="pres">
      <dgm:prSet presAssocID="{44FCBF74-FEC2-480D-9165-F592D428301F}" presName="hierChild4" presStyleCnt="0"/>
      <dgm:spPr/>
    </dgm:pt>
    <dgm:pt modelId="{C6496500-3AC1-42EA-A033-B78FDC96D9AA}" type="pres">
      <dgm:prSet presAssocID="{44FCBF74-FEC2-480D-9165-F592D428301F}" presName="hierChild5" presStyleCnt="0"/>
      <dgm:spPr/>
    </dgm:pt>
    <dgm:pt modelId="{7394A124-4540-4E0E-8C20-A25368F7B91E}" type="pres">
      <dgm:prSet presAssocID="{09B0A9C2-4631-4C87-A50A-E1E2BF7A705D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115991FF-05B2-46AD-A321-F3E78BB6A8F7}" srcId="{BD0ACEDC-2854-4EB1-8A2C-A79C14281FD4}" destId="{3BFE1CFC-23B6-4C1D-BF7A-89A3ACACE36C}" srcOrd="0" destOrd="0" parTransId="{473F28D0-F8C9-44DE-B2C5-590846094641}" sibTransId="{CEE178FF-14FF-4707-93A7-EDF4B13DD564}"/>
    <dgm:cxn modelId="{CFF0CEE5-5C78-4C49-936C-B7290C02024C}" srcId="{3BFE1CFC-23B6-4C1D-BF7A-89A3ACACE36C}" destId="{FAA02EE0-DBC4-40FB-A9DB-0DAB044FB6C0}" srcOrd="0" destOrd="0" parTransId="{F596C24F-DFBB-432E-A7F4-BFBB3C76C46A}" sibTransId="{C4489EE7-295F-43E0-84E9-DDED6E3C41DE}"/>
    <dgm:cxn modelId="{28430B7A-60F0-4C38-828C-FD436918415C}" srcId="{FAA02EE0-DBC4-40FB-A9DB-0DAB044FB6C0}" destId="{14B1DFA3-890D-4463-9B0C-5EF5DBD51AC5}" srcOrd="0" destOrd="0" parTransId="{F92D698D-ACC8-4927-BAA7-6F2930D144DC}" sibTransId="{B4C40CF5-105A-4AD1-907C-ED64B317EA78}"/>
    <dgm:cxn modelId="{A0494250-BFFC-45BA-923C-0DF955E72B32}" srcId="{FAA02EE0-DBC4-40FB-A9DB-0DAB044FB6C0}" destId="{59E24B50-EEE2-4EEA-B179-02F915ABFBB5}" srcOrd="1" destOrd="0" parTransId="{5A76589F-7A83-4DD8-A46D-95C49793044F}" sibTransId="{DD1F37DB-3B34-4737-8ADD-D47ED4215F61}"/>
    <dgm:cxn modelId="{6CA1C8C2-674E-4591-99AF-81EBDBFB30F1}" srcId="{FAA02EE0-DBC4-40FB-A9DB-0DAB044FB6C0}" destId="{9C81BDFE-F9AC-4CB6-8547-4D7EFF51DEBB}" srcOrd="2" destOrd="0" parTransId="{358A3A7B-FC70-4D56-A208-6EA41534B5B5}" sibTransId="{FDE1DA38-077F-4822-93F8-DFFA87E336DD}"/>
    <dgm:cxn modelId="{F48A7F46-C97E-40EA-B1A4-13E9D76717EC}" srcId="{3BFE1CFC-23B6-4C1D-BF7A-89A3ACACE36C}" destId="{79F23771-B09D-4158-B245-3403A65B36D3}" srcOrd="1" destOrd="0" parTransId="{2F23F61B-DD81-41CC-8D6D-68BE7329E472}" sibTransId="{349379A0-E741-4EE5-A004-7A0BE6E51EC8}"/>
    <dgm:cxn modelId="{66E0EE5C-1986-42AA-ACFD-2FC64E54D926}" srcId="{79F23771-B09D-4158-B245-3403A65B36D3}" destId="{492F340F-8141-4A25-8D0D-B043E318F114}" srcOrd="0" destOrd="1" parTransId="{56FD2FBB-E214-42D6-B49E-877D47CA0110}" sibTransId="{5550A312-D2A8-4480-8026-BF2D76ECBB37}"/>
    <dgm:cxn modelId="{4CFBC20E-D6D6-4DA9-AD8C-D5591F48CC90}" srcId="{79F23771-B09D-4158-B245-3403A65B36D3}" destId="{F327A686-EE36-4CA8-B887-B932870173E1}" srcOrd="1" destOrd="1" parTransId="{2CCB1E58-1983-4EF2-A3B9-7CB12C25BE44}" sibTransId="{0EADAAE9-A560-4B47-B0C6-3CF3D32FD4FF}"/>
    <dgm:cxn modelId="{62E694DA-E7D6-44A2-B053-6CE7CA431397}" srcId="{79F23771-B09D-4158-B245-3403A65B36D3}" destId="{0D0401FA-C8ED-4E1B-A353-96978555B180}" srcOrd="2" destOrd="1" parTransId="{1BE35B6A-240F-45D9-B639-209460000255}" sibTransId="{DFB85F6A-654F-432B-94E4-7CEB59305D65}"/>
    <dgm:cxn modelId="{0FCF5060-C078-4F70-BC22-3FD3655F6DC5}" srcId="{3BFE1CFC-23B6-4C1D-BF7A-89A3ACACE36C}" destId="{56D8227A-F353-44DE-9CB1-ED1C73483C52}" srcOrd="2" destOrd="0" parTransId="{5434F27A-3359-484D-8F99-9014C8498EEE}" sibTransId="{0B4C98D0-148C-4216-9DF1-D132DB2CBE67}"/>
    <dgm:cxn modelId="{E43330D1-0A96-4E10-A918-4BF6F16E9815}" srcId="{56D8227A-F353-44DE-9CB1-ED1C73483C52}" destId="{478E48A6-FAEB-4173-9E15-474D4F1F7ACC}" srcOrd="0" destOrd="2" parTransId="{BC813D2B-BAAC-48CC-960A-0D24E3AC5FDD}" sibTransId="{45F084F8-D8AA-4908-99A3-0F745D31BAF8}"/>
    <dgm:cxn modelId="{F531450B-74D6-4D3C-9AFE-451D9F7698FE}" srcId="{56D8227A-F353-44DE-9CB1-ED1C73483C52}" destId="{F1AF89D8-E614-4190-8732-5D6D81163FA8}" srcOrd="1" destOrd="2" parTransId="{CAC805D2-AEAB-4F77-A5B4-02C5EC6CBB42}" sibTransId="{79DF0164-E127-432B-A6E7-20F7AB7C19D8}"/>
    <dgm:cxn modelId="{BC6771C7-980A-448D-A994-BD7AB5410C3C}" srcId="{56D8227A-F353-44DE-9CB1-ED1C73483C52}" destId="{3911E722-A886-4B22-944E-B528C6BB795C}" srcOrd="2" destOrd="2" parTransId="{89AA4AB4-519D-45F6-86F2-708DDD75E75C}" sibTransId="{A3799A7D-4B52-4EE7-8BFC-C9BBC2E2E2F3}"/>
    <dgm:cxn modelId="{0D0D7FF5-3C7D-460B-A39E-23120980F980}" srcId="{3BFE1CFC-23B6-4C1D-BF7A-89A3ACACE36C}" destId="{09B0A9C2-4631-4C87-A50A-E1E2BF7A705D}" srcOrd="3" destOrd="0" parTransId="{4A09D990-AE17-4820-BC27-6836493DFC77}" sibTransId="{65812E44-EFDB-42BD-97A8-131CEAB27169}"/>
    <dgm:cxn modelId="{6C60E3B8-E148-41A3-A59B-30B549EA70A0}" srcId="{09B0A9C2-4631-4C87-A50A-E1E2BF7A705D}" destId="{68A0C8DE-C4CB-40D4-B5F5-438AC52F9C36}" srcOrd="0" destOrd="3" parTransId="{3FDD3A28-66C7-44AB-8F9F-A860DAF0284A}" sibTransId="{E7EA6C1D-2737-41AA-B568-7A68E63D927E}"/>
    <dgm:cxn modelId="{534D1333-7FFA-4726-B7AF-B60B55C991E0}" srcId="{09B0A9C2-4631-4C87-A50A-E1E2BF7A705D}" destId="{65A12B54-C18C-4F07-A946-BF58CF46FB9C}" srcOrd="1" destOrd="3" parTransId="{92559B6F-5805-4182-8C8F-90C923C1F0AD}" sibTransId="{FF6EAF19-85AD-4ECD-80B2-B58D7695A6EF}"/>
    <dgm:cxn modelId="{963A0A63-11F2-4BAA-A267-AAE10FE0C748}" srcId="{09B0A9C2-4631-4C87-A50A-E1E2BF7A705D}" destId="{44FCBF74-FEC2-480D-9165-F592D428301F}" srcOrd="2" destOrd="3" parTransId="{423A2670-3BBF-425D-AEC6-F22889FA7197}" sibTransId="{1442B84B-C132-46E9-B7A0-C8067EFDF789}"/>
    <dgm:cxn modelId="{62C0CB67-99D8-4232-A9DD-F7703102DBA4}" type="presOf" srcId="{BD0ACEDC-2854-4EB1-8A2C-A79C14281FD4}" destId="{2E9A55F5-1DA4-419B-8DD3-BA65BC24C1FC}" srcOrd="0" destOrd="0" presId="urn:microsoft.com/office/officeart/2005/8/layout/orgChart1#1"/>
    <dgm:cxn modelId="{5CCE543B-7EFA-40B9-8E4F-9B1F72041924}" type="presParOf" srcId="{2E9A55F5-1DA4-419B-8DD3-BA65BC24C1FC}" destId="{7DA23F46-F220-4EBA-8DC3-6D7E8934F73D}" srcOrd="0" destOrd="0" presId="urn:microsoft.com/office/officeart/2005/8/layout/orgChart1#1"/>
    <dgm:cxn modelId="{B1FE1598-D92B-4C10-8725-F1D2119D3ECB}" type="presParOf" srcId="{7DA23F46-F220-4EBA-8DC3-6D7E8934F73D}" destId="{9412B890-DABF-4C2B-9BFD-25F28AB380C4}" srcOrd="0" destOrd="0" presId="urn:microsoft.com/office/officeart/2005/8/layout/orgChart1#1"/>
    <dgm:cxn modelId="{9DC940D6-3BD9-4A59-B2B2-3F16C7C0B704}" type="presOf" srcId="{3BFE1CFC-23B6-4C1D-BF7A-89A3ACACE36C}" destId="{9412B890-DABF-4C2B-9BFD-25F28AB380C4}" srcOrd="0" destOrd="0" presId="urn:microsoft.com/office/officeart/2005/8/layout/orgChart1#1"/>
    <dgm:cxn modelId="{7617F0ED-BE1B-4C4B-9BD7-35DFB6BE4F91}" type="presParOf" srcId="{9412B890-DABF-4C2B-9BFD-25F28AB380C4}" destId="{8384A296-C160-4255-858C-5E1BD18F9A27}" srcOrd="0" destOrd="0" presId="urn:microsoft.com/office/officeart/2005/8/layout/orgChart1#1"/>
    <dgm:cxn modelId="{83291704-EA62-447B-A378-10C0008A5E1A}" type="presOf" srcId="{3BFE1CFC-23B6-4C1D-BF7A-89A3ACACE36C}" destId="{8384A296-C160-4255-858C-5E1BD18F9A27}" srcOrd="0" destOrd="0" presId="urn:microsoft.com/office/officeart/2005/8/layout/orgChart1#1"/>
    <dgm:cxn modelId="{7A705E6B-4E7C-40C3-898B-450BD871E4DC}" type="presParOf" srcId="{9412B890-DABF-4C2B-9BFD-25F28AB380C4}" destId="{3A0AD106-C984-47A8-8DDB-1FA020C6CFBD}" srcOrd="1" destOrd="0" presId="urn:microsoft.com/office/officeart/2005/8/layout/orgChart1#1"/>
    <dgm:cxn modelId="{D238CAF5-A72F-4343-BE79-8ED7C1B2222D}" type="presOf" srcId="{3BFE1CFC-23B6-4C1D-BF7A-89A3ACACE36C}" destId="{3A0AD106-C984-47A8-8DDB-1FA020C6CFBD}" srcOrd="0" destOrd="0" presId="urn:microsoft.com/office/officeart/2005/8/layout/orgChart1#1"/>
    <dgm:cxn modelId="{ABDB5DF3-3443-4173-8221-4E7D5BC8E0B4}" type="presParOf" srcId="{7DA23F46-F220-4EBA-8DC3-6D7E8934F73D}" destId="{B5AC3795-2CA3-4714-A630-DE56EC21FC0C}" srcOrd="1" destOrd="0" presId="urn:microsoft.com/office/officeart/2005/8/layout/orgChart1#1"/>
    <dgm:cxn modelId="{D71F273A-1901-4B8E-AEBE-9D8D70258985}" type="presParOf" srcId="{B5AC3795-2CA3-4714-A630-DE56EC21FC0C}" destId="{8F4889CA-ABDE-4EE4-8395-A95BB9B7D891}" srcOrd="0" destOrd="1" presId="urn:microsoft.com/office/officeart/2005/8/layout/orgChart1#1"/>
    <dgm:cxn modelId="{32A88AE1-1F4E-4550-9BC6-4BCC34D258D0}" type="presOf" srcId="{F596C24F-DFBB-432E-A7F4-BFBB3C76C46A}" destId="{8F4889CA-ABDE-4EE4-8395-A95BB9B7D891}" srcOrd="0" destOrd="0" presId="urn:microsoft.com/office/officeart/2005/8/layout/orgChart1#1"/>
    <dgm:cxn modelId="{751A3979-F39A-4288-A6E6-EE145A5F96A5}" type="presParOf" srcId="{B5AC3795-2CA3-4714-A630-DE56EC21FC0C}" destId="{95F2754E-1416-4DAE-8F20-9433161D0DAA}" srcOrd="1" destOrd="1" presId="urn:microsoft.com/office/officeart/2005/8/layout/orgChart1#1"/>
    <dgm:cxn modelId="{356EA0F6-11D7-49FB-B2A3-5021C7B019BF}" type="presParOf" srcId="{95F2754E-1416-4DAE-8F20-9433161D0DAA}" destId="{8D4B66AC-AF5E-4CB2-AF25-73381E7B0D78}" srcOrd="0" destOrd="1" presId="urn:microsoft.com/office/officeart/2005/8/layout/orgChart1#1"/>
    <dgm:cxn modelId="{690B97A5-8BF8-4661-985E-9F6BFC27B1A2}" type="presOf" srcId="{FAA02EE0-DBC4-40FB-A9DB-0DAB044FB6C0}" destId="{8D4B66AC-AF5E-4CB2-AF25-73381E7B0D78}" srcOrd="0" destOrd="0" presId="urn:microsoft.com/office/officeart/2005/8/layout/orgChart1#1"/>
    <dgm:cxn modelId="{CCFA6B22-3D10-4A2B-BAA3-3A909FA9DC47}" type="presParOf" srcId="{8D4B66AC-AF5E-4CB2-AF25-73381E7B0D78}" destId="{85B87679-A828-4D4A-AA0B-BCBA17B73465}" srcOrd="0" destOrd="0" presId="urn:microsoft.com/office/officeart/2005/8/layout/orgChart1#1"/>
    <dgm:cxn modelId="{B4E258CA-495A-4C60-B64C-CCC4FC2C97F9}" type="presOf" srcId="{FAA02EE0-DBC4-40FB-A9DB-0DAB044FB6C0}" destId="{85B87679-A828-4D4A-AA0B-BCBA17B73465}" srcOrd="0" destOrd="0" presId="urn:microsoft.com/office/officeart/2005/8/layout/orgChart1#1"/>
    <dgm:cxn modelId="{17D61FC1-B832-4616-A73A-3FBE246D13C5}" type="presParOf" srcId="{8D4B66AC-AF5E-4CB2-AF25-73381E7B0D78}" destId="{32458F53-ECD5-4700-A4B7-39853C521A5E}" srcOrd="1" destOrd="0" presId="urn:microsoft.com/office/officeart/2005/8/layout/orgChart1#1"/>
    <dgm:cxn modelId="{4BF71499-E56D-4818-AB2F-ED5F98B1518E}" type="presOf" srcId="{FAA02EE0-DBC4-40FB-A9DB-0DAB044FB6C0}" destId="{32458F53-ECD5-4700-A4B7-39853C521A5E}" srcOrd="0" destOrd="0" presId="urn:microsoft.com/office/officeart/2005/8/layout/orgChart1#1"/>
    <dgm:cxn modelId="{6801ECE1-E196-40B3-81F1-91326A84F679}" type="presParOf" srcId="{95F2754E-1416-4DAE-8F20-9433161D0DAA}" destId="{2DCCFB90-4B94-4CF6-BE4D-2C9CC3B7DBEF}" srcOrd="1" destOrd="1" presId="urn:microsoft.com/office/officeart/2005/8/layout/orgChart1#1"/>
    <dgm:cxn modelId="{65C50FFC-F7DA-4A17-BDBF-6DD9FCDDF120}" type="presParOf" srcId="{2DCCFB90-4B94-4CF6-BE4D-2C9CC3B7DBEF}" destId="{41135FC0-F34B-4250-82DF-6B6ABB3D9AEA}" srcOrd="0" destOrd="1" presId="urn:microsoft.com/office/officeart/2005/8/layout/orgChart1#1"/>
    <dgm:cxn modelId="{F573B942-F1E1-4A9D-B84D-866D31F67F7D}" type="presOf" srcId="{F92D698D-ACC8-4927-BAA7-6F2930D144DC}" destId="{41135FC0-F34B-4250-82DF-6B6ABB3D9AEA}" srcOrd="0" destOrd="0" presId="urn:microsoft.com/office/officeart/2005/8/layout/orgChart1#1"/>
    <dgm:cxn modelId="{BA5A4141-1A37-4B99-B8C1-2E715719C287}" type="presParOf" srcId="{2DCCFB90-4B94-4CF6-BE4D-2C9CC3B7DBEF}" destId="{A6EC444E-6A53-4113-A72B-F0E4162C8C2E}" srcOrd="1" destOrd="1" presId="urn:microsoft.com/office/officeart/2005/8/layout/orgChart1#1"/>
    <dgm:cxn modelId="{D271E113-8E17-457D-A8A1-A571DEE68381}" type="presParOf" srcId="{A6EC444E-6A53-4113-A72B-F0E4162C8C2E}" destId="{6EB33321-276C-4C60-A626-BA417DEC0C6C}" srcOrd="0" destOrd="1" presId="urn:microsoft.com/office/officeart/2005/8/layout/orgChart1#1"/>
    <dgm:cxn modelId="{A24A556F-3D69-4A0E-9A59-92B684E8A2E6}" type="presOf" srcId="{14B1DFA3-890D-4463-9B0C-5EF5DBD51AC5}" destId="{6EB33321-276C-4C60-A626-BA417DEC0C6C}" srcOrd="0" destOrd="0" presId="urn:microsoft.com/office/officeart/2005/8/layout/orgChart1#1"/>
    <dgm:cxn modelId="{24F5F1A2-506F-40E0-801A-3CC92FBAA4C7}" type="presParOf" srcId="{6EB33321-276C-4C60-A626-BA417DEC0C6C}" destId="{9AA3A869-07BE-4DE9-87A5-EC76B0110461}" srcOrd="0" destOrd="0" presId="urn:microsoft.com/office/officeart/2005/8/layout/orgChart1#1"/>
    <dgm:cxn modelId="{E81D79F5-A19F-4268-9CB4-14DA51EE7D6C}" type="presOf" srcId="{14B1DFA3-890D-4463-9B0C-5EF5DBD51AC5}" destId="{9AA3A869-07BE-4DE9-87A5-EC76B0110461}" srcOrd="0" destOrd="0" presId="urn:microsoft.com/office/officeart/2005/8/layout/orgChart1#1"/>
    <dgm:cxn modelId="{0E7CB448-C040-4FF7-B634-DF5D1BE4E258}" type="presParOf" srcId="{6EB33321-276C-4C60-A626-BA417DEC0C6C}" destId="{1ADC4569-1110-4CA3-97B8-B8D20DE2D966}" srcOrd="1" destOrd="0" presId="urn:microsoft.com/office/officeart/2005/8/layout/orgChart1#1"/>
    <dgm:cxn modelId="{EC419838-2609-4036-BB6E-911EEE276C82}" type="presOf" srcId="{14B1DFA3-890D-4463-9B0C-5EF5DBD51AC5}" destId="{1ADC4569-1110-4CA3-97B8-B8D20DE2D966}" srcOrd="0" destOrd="0" presId="urn:microsoft.com/office/officeart/2005/8/layout/orgChart1#1"/>
    <dgm:cxn modelId="{52FDD014-7DEB-41FB-9807-3315FD4A591D}" type="presParOf" srcId="{A6EC444E-6A53-4113-A72B-F0E4162C8C2E}" destId="{15F4E626-046C-49E8-AD4C-C0D4E6214F0A}" srcOrd="1" destOrd="1" presId="urn:microsoft.com/office/officeart/2005/8/layout/orgChart1#1"/>
    <dgm:cxn modelId="{86FDF384-5686-4B8A-9CB0-A8690A7C9F4B}" type="presParOf" srcId="{A6EC444E-6A53-4113-A72B-F0E4162C8C2E}" destId="{9EC4BFC3-D301-469C-BE12-1C07CAED33AE}" srcOrd="2" destOrd="1" presId="urn:microsoft.com/office/officeart/2005/8/layout/orgChart1#1"/>
    <dgm:cxn modelId="{EB927A22-0100-4772-A3D8-4783CD359C3F}" type="presParOf" srcId="{2DCCFB90-4B94-4CF6-BE4D-2C9CC3B7DBEF}" destId="{C8162743-A9C8-45A1-AFF6-FCBC6A1477B6}" srcOrd="2" destOrd="1" presId="urn:microsoft.com/office/officeart/2005/8/layout/orgChart1#1"/>
    <dgm:cxn modelId="{FE6296C6-BFD9-4BE1-8588-AB74E4909733}" type="presOf" srcId="{5A76589F-7A83-4DD8-A46D-95C49793044F}" destId="{C8162743-A9C8-45A1-AFF6-FCBC6A1477B6}" srcOrd="0" destOrd="0" presId="urn:microsoft.com/office/officeart/2005/8/layout/orgChart1#1"/>
    <dgm:cxn modelId="{510493C8-42F4-42BE-9449-B498598F8697}" type="presParOf" srcId="{2DCCFB90-4B94-4CF6-BE4D-2C9CC3B7DBEF}" destId="{C086CFAD-D9ED-4302-9B61-99425BCB99AF}" srcOrd="3" destOrd="1" presId="urn:microsoft.com/office/officeart/2005/8/layout/orgChart1#1"/>
    <dgm:cxn modelId="{77FEADA2-2515-47C9-88EE-3B089FCA9E1B}" type="presParOf" srcId="{C086CFAD-D9ED-4302-9B61-99425BCB99AF}" destId="{370558C0-1FB4-46DA-9F2B-332D9619B266}" srcOrd="0" destOrd="3" presId="urn:microsoft.com/office/officeart/2005/8/layout/orgChart1#1"/>
    <dgm:cxn modelId="{8FF055DE-23CF-49F4-80CC-12AF0F87A350}" type="presOf" srcId="{59E24B50-EEE2-4EEA-B179-02F915ABFBB5}" destId="{370558C0-1FB4-46DA-9F2B-332D9619B266}" srcOrd="0" destOrd="0" presId="urn:microsoft.com/office/officeart/2005/8/layout/orgChart1#1"/>
    <dgm:cxn modelId="{072C3BE6-7FA8-4505-85BB-C2500FCFE257}" type="presParOf" srcId="{370558C0-1FB4-46DA-9F2B-332D9619B266}" destId="{86D8DB87-0820-48D8-8001-31E18785F7EF}" srcOrd="0" destOrd="0" presId="urn:microsoft.com/office/officeart/2005/8/layout/orgChart1#1"/>
    <dgm:cxn modelId="{7BEA52A3-9073-44C1-A392-06573D85DC89}" type="presOf" srcId="{59E24B50-EEE2-4EEA-B179-02F915ABFBB5}" destId="{86D8DB87-0820-48D8-8001-31E18785F7EF}" srcOrd="0" destOrd="0" presId="urn:microsoft.com/office/officeart/2005/8/layout/orgChart1#1"/>
    <dgm:cxn modelId="{59F151F3-9AB5-4231-9D6A-FFFEF037729B}" type="presParOf" srcId="{370558C0-1FB4-46DA-9F2B-332D9619B266}" destId="{CC9237C0-4622-41FA-8512-539860AFE97B}" srcOrd="1" destOrd="0" presId="urn:microsoft.com/office/officeart/2005/8/layout/orgChart1#1"/>
    <dgm:cxn modelId="{80EF50E8-5DF5-4A1D-8B9C-2D76F0DA2BA3}" type="presOf" srcId="{59E24B50-EEE2-4EEA-B179-02F915ABFBB5}" destId="{CC9237C0-4622-41FA-8512-539860AFE97B}" srcOrd="0" destOrd="0" presId="urn:microsoft.com/office/officeart/2005/8/layout/orgChart1#1"/>
    <dgm:cxn modelId="{CD6456DB-84A8-499E-938D-A7886D9230D3}" type="presParOf" srcId="{C086CFAD-D9ED-4302-9B61-99425BCB99AF}" destId="{3653BBA5-17A5-4FD6-9272-9EC7833C69F3}" srcOrd="1" destOrd="3" presId="urn:microsoft.com/office/officeart/2005/8/layout/orgChart1#1"/>
    <dgm:cxn modelId="{4868B10C-C929-41E1-B840-6D43C86AB50B}" type="presParOf" srcId="{C086CFAD-D9ED-4302-9B61-99425BCB99AF}" destId="{1BB81B1F-7126-4E24-BB95-2D2FE483E47A}" srcOrd="2" destOrd="3" presId="urn:microsoft.com/office/officeart/2005/8/layout/orgChart1#1"/>
    <dgm:cxn modelId="{E2DBF5F0-258E-48BF-9FA4-31758399B0EA}" type="presParOf" srcId="{2DCCFB90-4B94-4CF6-BE4D-2C9CC3B7DBEF}" destId="{B61782B2-539F-4A30-BEB6-7C9169F16ED5}" srcOrd="4" destOrd="1" presId="urn:microsoft.com/office/officeart/2005/8/layout/orgChart1#1"/>
    <dgm:cxn modelId="{6B67F240-8F98-41F7-B44E-C4D2FD1B1D8F}" type="presOf" srcId="{358A3A7B-FC70-4D56-A208-6EA41534B5B5}" destId="{B61782B2-539F-4A30-BEB6-7C9169F16ED5}" srcOrd="0" destOrd="0" presId="urn:microsoft.com/office/officeart/2005/8/layout/orgChart1#1"/>
    <dgm:cxn modelId="{CB7D0653-0A7A-49A1-A90A-360FC34B72E9}" type="presParOf" srcId="{2DCCFB90-4B94-4CF6-BE4D-2C9CC3B7DBEF}" destId="{515F51AE-4BF7-41EC-96FE-2287F289D5A6}" srcOrd="5" destOrd="1" presId="urn:microsoft.com/office/officeart/2005/8/layout/orgChart1#1"/>
    <dgm:cxn modelId="{7CEA99C3-4F48-42C2-93D5-55F7099A2FD2}" type="presParOf" srcId="{515F51AE-4BF7-41EC-96FE-2287F289D5A6}" destId="{263DBAFC-9BBD-4CE8-80EE-FDAFD04AB02B}" srcOrd="0" destOrd="5" presId="urn:microsoft.com/office/officeart/2005/8/layout/orgChart1#1"/>
    <dgm:cxn modelId="{52E69E70-32C6-4A92-8E1A-4154A81FABF9}" type="presOf" srcId="{9C81BDFE-F9AC-4CB6-8547-4D7EFF51DEBB}" destId="{263DBAFC-9BBD-4CE8-80EE-FDAFD04AB02B}" srcOrd="0" destOrd="0" presId="urn:microsoft.com/office/officeart/2005/8/layout/orgChart1#1"/>
    <dgm:cxn modelId="{15B19350-B93B-42A7-87A8-8B9912970DE2}" type="presParOf" srcId="{263DBAFC-9BBD-4CE8-80EE-FDAFD04AB02B}" destId="{419CCCB0-33CC-44CD-A084-4C5EF82E4A1D}" srcOrd="0" destOrd="0" presId="urn:microsoft.com/office/officeart/2005/8/layout/orgChart1#1"/>
    <dgm:cxn modelId="{87F5B936-E65F-4295-A3BA-C6C56F4FF1E6}" type="presOf" srcId="{9C81BDFE-F9AC-4CB6-8547-4D7EFF51DEBB}" destId="{419CCCB0-33CC-44CD-A084-4C5EF82E4A1D}" srcOrd="0" destOrd="0" presId="urn:microsoft.com/office/officeart/2005/8/layout/orgChart1#1"/>
    <dgm:cxn modelId="{5E744EA3-B702-4A3B-B880-D3B31312C649}" type="presParOf" srcId="{263DBAFC-9BBD-4CE8-80EE-FDAFD04AB02B}" destId="{CFDE1EF9-2B43-4937-8DA5-C4F9D4089D5E}" srcOrd="1" destOrd="0" presId="urn:microsoft.com/office/officeart/2005/8/layout/orgChart1#1"/>
    <dgm:cxn modelId="{C70E8D50-96B3-4BB7-931A-1A64BFA25E4E}" type="presOf" srcId="{9C81BDFE-F9AC-4CB6-8547-4D7EFF51DEBB}" destId="{CFDE1EF9-2B43-4937-8DA5-C4F9D4089D5E}" srcOrd="0" destOrd="0" presId="urn:microsoft.com/office/officeart/2005/8/layout/orgChart1#1"/>
    <dgm:cxn modelId="{FBAFE4F7-6079-4A9C-85FD-DE65476A15E1}" type="presParOf" srcId="{515F51AE-4BF7-41EC-96FE-2287F289D5A6}" destId="{FCEDB2EB-C300-4E58-9FB8-53125344225C}" srcOrd="1" destOrd="5" presId="urn:microsoft.com/office/officeart/2005/8/layout/orgChart1#1"/>
    <dgm:cxn modelId="{0C1562B8-962A-4761-92E1-DE0BEE54F891}" type="presParOf" srcId="{515F51AE-4BF7-41EC-96FE-2287F289D5A6}" destId="{66CAB3B5-EC93-4693-9690-6E5405FF9147}" srcOrd="2" destOrd="5" presId="urn:microsoft.com/office/officeart/2005/8/layout/orgChart1#1"/>
    <dgm:cxn modelId="{4074F75C-B635-44AB-8849-0619D082E975}" type="presParOf" srcId="{95F2754E-1416-4DAE-8F20-9433161D0DAA}" destId="{E5D7C569-77DC-480C-A41A-79F3F14BB6D1}" srcOrd="2" destOrd="1" presId="urn:microsoft.com/office/officeart/2005/8/layout/orgChart1#1"/>
    <dgm:cxn modelId="{26931F32-5FB1-4D20-8CEB-96F81C24F780}" type="presParOf" srcId="{B5AC3795-2CA3-4714-A630-DE56EC21FC0C}" destId="{F4A96ECB-0B0E-4F6A-8445-DE820AD4B4C3}" srcOrd="2" destOrd="1" presId="urn:microsoft.com/office/officeart/2005/8/layout/orgChart1#1"/>
    <dgm:cxn modelId="{2794FC2E-B4E2-4AE6-BFA9-1931F88CB139}" type="presOf" srcId="{2F23F61B-DD81-41CC-8D6D-68BE7329E472}" destId="{F4A96ECB-0B0E-4F6A-8445-DE820AD4B4C3}" srcOrd="0" destOrd="0" presId="urn:microsoft.com/office/officeart/2005/8/layout/orgChart1#1"/>
    <dgm:cxn modelId="{2F644632-0CD0-4F7E-8AF6-3629CE2A3132}" type="presParOf" srcId="{B5AC3795-2CA3-4714-A630-DE56EC21FC0C}" destId="{1F8C0709-8DF1-4BCC-A513-E0A4084983FB}" srcOrd="3" destOrd="1" presId="urn:microsoft.com/office/officeart/2005/8/layout/orgChart1#1"/>
    <dgm:cxn modelId="{C5CE9B19-C541-4B6F-B268-5FAC3E34FE8D}" type="presParOf" srcId="{1F8C0709-8DF1-4BCC-A513-E0A4084983FB}" destId="{C1D0D9DB-F72E-4E68-9CC0-DC013AC7030D}" srcOrd="0" destOrd="3" presId="urn:microsoft.com/office/officeart/2005/8/layout/orgChart1#1"/>
    <dgm:cxn modelId="{01BD2E36-675B-4CBE-A78C-FB1B0EB98D71}" type="presOf" srcId="{79F23771-B09D-4158-B245-3403A65B36D3}" destId="{C1D0D9DB-F72E-4E68-9CC0-DC013AC7030D}" srcOrd="0" destOrd="0" presId="urn:microsoft.com/office/officeart/2005/8/layout/orgChart1#1"/>
    <dgm:cxn modelId="{4898F0D6-A4B3-492D-840D-22E99F1EDDDF}" type="presParOf" srcId="{C1D0D9DB-F72E-4E68-9CC0-DC013AC7030D}" destId="{B02C0076-0230-431D-8EE4-A34A0447575B}" srcOrd="0" destOrd="0" presId="urn:microsoft.com/office/officeart/2005/8/layout/orgChart1#1"/>
    <dgm:cxn modelId="{628E1ACF-1D99-4DB5-B92A-EB5958CD21BC}" type="presOf" srcId="{79F23771-B09D-4158-B245-3403A65B36D3}" destId="{B02C0076-0230-431D-8EE4-A34A0447575B}" srcOrd="0" destOrd="0" presId="urn:microsoft.com/office/officeart/2005/8/layout/orgChart1#1"/>
    <dgm:cxn modelId="{A45CE94E-9BBF-4837-92D0-01F0F7B2419C}" type="presParOf" srcId="{C1D0D9DB-F72E-4E68-9CC0-DC013AC7030D}" destId="{D3A079F0-1737-47D3-A8AC-C04DE2EAFD20}" srcOrd="1" destOrd="0" presId="urn:microsoft.com/office/officeart/2005/8/layout/orgChart1#1"/>
    <dgm:cxn modelId="{2255D217-C6CE-486B-B78C-B2DB2E03F69D}" type="presOf" srcId="{79F23771-B09D-4158-B245-3403A65B36D3}" destId="{D3A079F0-1737-47D3-A8AC-C04DE2EAFD20}" srcOrd="0" destOrd="0" presId="urn:microsoft.com/office/officeart/2005/8/layout/orgChart1#1"/>
    <dgm:cxn modelId="{A1D4FECD-8A53-4129-9414-E7B2EEDCBAD3}" type="presParOf" srcId="{1F8C0709-8DF1-4BCC-A513-E0A4084983FB}" destId="{12ADD4B1-D410-4110-980F-E3FA716B50B1}" srcOrd="1" destOrd="3" presId="urn:microsoft.com/office/officeart/2005/8/layout/orgChart1#1"/>
    <dgm:cxn modelId="{EC9EE3E3-2397-4B3B-B553-352B8280E001}" type="presParOf" srcId="{12ADD4B1-D410-4110-980F-E3FA716B50B1}" destId="{53C90F6E-8DEE-4447-A852-26FDCB14D889}" srcOrd="0" destOrd="1" presId="urn:microsoft.com/office/officeart/2005/8/layout/orgChart1#1"/>
    <dgm:cxn modelId="{0EA7A4B1-8EA3-48AE-9C63-44143291C5F3}" type="presOf" srcId="{56FD2FBB-E214-42D6-B49E-877D47CA0110}" destId="{53C90F6E-8DEE-4447-A852-26FDCB14D889}" srcOrd="0" destOrd="0" presId="urn:microsoft.com/office/officeart/2005/8/layout/orgChart1#1"/>
    <dgm:cxn modelId="{E38F16A8-994D-47E2-A6A7-2A87ED443231}" type="presParOf" srcId="{12ADD4B1-D410-4110-980F-E3FA716B50B1}" destId="{1A754D7C-9FB8-4762-99D2-77B1EFA9E175}" srcOrd="1" destOrd="1" presId="urn:microsoft.com/office/officeart/2005/8/layout/orgChart1#1"/>
    <dgm:cxn modelId="{CEF8E188-C754-439B-82EA-C321C75A1FF7}" type="presParOf" srcId="{1A754D7C-9FB8-4762-99D2-77B1EFA9E175}" destId="{B99EBA68-9B7C-44C5-84BD-628F4513AE11}" srcOrd="0" destOrd="1" presId="urn:microsoft.com/office/officeart/2005/8/layout/orgChart1#1"/>
    <dgm:cxn modelId="{9C0F0831-DABE-4811-85C6-E759DB49D13C}" type="presOf" srcId="{492F340F-8141-4A25-8D0D-B043E318F114}" destId="{B99EBA68-9B7C-44C5-84BD-628F4513AE11}" srcOrd="0" destOrd="0" presId="urn:microsoft.com/office/officeart/2005/8/layout/orgChart1#1"/>
    <dgm:cxn modelId="{06209D42-E981-4800-8BAF-FA09E517664D}" type="presParOf" srcId="{B99EBA68-9B7C-44C5-84BD-628F4513AE11}" destId="{C2A75219-5E95-489C-A514-B957817FF4E3}" srcOrd="0" destOrd="0" presId="urn:microsoft.com/office/officeart/2005/8/layout/orgChart1#1"/>
    <dgm:cxn modelId="{771CF303-60BF-48A7-8EBA-A8F448ABDF35}" type="presOf" srcId="{492F340F-8141-4A25-8D0D-B043E318F114}" destId="{C2A75219-5E95-489C-A514-B957817FF4E3}" srcOrd="0" destOrd="0" presId="urn:microsoft.com/office/officeart/2005/8/layout/orgChart1#1"/>
    <dgm:cxn modelId="{6E0352EC-880C-4AB4-911F-6466D28D3CF2}" type="presParOf" srcId="{B99EBA68-9B7C-44C5-84BD-628F4513AE11}" destId="{4F92CA13-FEC6-45E6-90C7-757420409724}" srcOrd="1" destOrd="0" presId="urn:microsoft.com/office/officeart/2005/8/layout/orgChart1#1"/>
    <dgm:cxn modelId="{8D889292-DAEB-460E-B6BE-DB57674F7DC1}" type="presOf" srcId="{492F340F-8141-4A25-8D0D-B043E318F114}" destId="{4F92CA13-FEC6-45E6-90C7-757420409724}" srcOrd="0" destOrd="0" presId="urn:microsoft.com/office/officeart/2005/8/layout/orgChart1#1"/>
    <dgm:cxn modelId="{7AFB5686-EDF6-4739-94A9-41CD22D49580}" type="presParOf" srcId="{1A754D7C-9FB8-4762-99D2-77B1EFA9E175}" destId="{4D2FE726-E319-4DED-90DA-69A916C73F5D}" srcOrd="1" destOrd="1" presId="urn:microsoft.com/office/officeart/2005/8/layout/orgChart1#1"/>
    <dgm:cxn modelId="{B7378193-14B0-4264-BCD1-F135FDED38C4}" type="presParOf" srcId="{1A754D7C-9FB8-4762-99D2-77B1EFA9E175}" destId="{B6B76181-7D4E-41B8-A083-E6C146E3C33C}" srcOrd="2" destOrd="1" presId="urn:microsoft.com/office/officeart/2005/8/layout/orgChart1#1"/>
    <dgm:cxn modelId="{0E3D6C9D-CEF2-4597-91E1-C0E16585D74E}" type="presParOf" srcId="{12ADD4B1-D410-4110-980F-E3FA716B50B1}" destId="{B6F1F852-9248-46CB-9DB3-FD8557F36173}" srcOrd="2" destOrd="1" presId="urn:microsoft.com/office/officeart/2005/8/layout/orgChart1#1"/>
    <dgm:cxn modelId="{BCF886B7-CC01-4612-BE6F-E3CAF5DFF042}" type="presOf" srcId="{2CCB1E58-1983-4EF2-A3B9-7CB12C25BE44}" destId="{B6F1F852-9248-46CB-9DB3-FD8557F36173}" srcOrd="0" destOrd="0" presId="urn:microsoft.com/office/officeart/2005/8/layout/orgChart1#1"/>
    <dgm:cxn modelId="{1ED0AABE-8CC5-43C5-9905-223D54C1D332}" type="presParOf" srcId="{12ADD4B1-D410-4110-980F-E3FA716B50B1}" destId="{1162C92E-F16D-4048-931D-B0E5DBDC402B}" srcOrd="3" destOrd="1" presId="urn:microsoft.com/office/officeart/2005/8/layout/orgChart1#1"/>
    <dgm:cxn modelId="{DE770BCB-EB31-4646-B6A0-386171E2FFCA}" type="presParOf" srcId="{1162C92E-F16D-4048-931D-B0E5DBDC402B}" destId="{0149CE5C-EB79-45EF-A12C-B37034184BB3}" srcOrd="0" destOrd="3" presId="urn:microsoft.com/office/officeart/2005/8/layout/orgChart1#1"/>
    <dgm:cxn modelId="{2C8CBCE2-AB6D-4965-98D3-4A918B455690}" type="presOf" srcId="{F327A686-EE36-4CA8-B887-B932870173E1}" destId="{0149CE5C-EB79-45EF-A12C-B37034184BB3}" srcOrd="0" destOrd="0" presId="urn:microsoft.com/office/officeart/2005/8/layout/orgChart1#1"/>
    <dgm:cxn modelId="{9835791F-A7A5-4E42-B107-8CF9778F6B50}" type="presParOf" srcId="{0149CE5C-EB79-45EF-A12C-B37034184BB3}" destId="{6EA0EDC8-645D-4D7E-8D83-7A0587E2AF38}" srcOrd="0" destOrd="0" presId="urn:microsoft.com/office/officeart/2005/8/layout/orgChart1#1"/>
    <dgm:cxn modelId="{A041D769-B764-47A4-A9AA-9B89F2B937AC}" type="presOf" srcId="{F327A686-EE36-4CA8-B887-B932870173E1}" destId="{6EA0EDC8-645D-4D7E-8D83-7A0587E2AF38}" srcOrd="0" destOrd="0" presId="urn:microsoft.com/office/officeart/2005/8/layout/orgChart1#1"/>
    <dgm:cxn modelId="{3BDD4369-45C5-4B13-81E7-418F4C50E549}" type="presParOf" srcId="{0149CE5C-EB79-45EF-A12C-B37034184BB3}" destId="{4AA1F3A1-75CA-448C-BB6F-4C7EDEB14208}" srcOrd="1" destOrd="0" presId="urn:microsoft.com/office/officeart/2005/8/layout/orgChart1#1"/>
    <dgm:cxn modelId="{237F661C-C4A9-481F-8290-C68A2A896946}" type="presOf" srcId="{F327A686-EE36-4CA8-B887-B932870173E1}" destId="{4AA1F3A1-75CA-448C-BB6F-4C7EDEB14208}" srcOrd="0" destOrd="0" presId="urn:microsoft.com/office/officeart/2005/8/layout/orgChart1#1"/>
    <dgm:cxn modelId="{07E7D26B-6793-49A0-9975-7FB59CEB689E}" type="presParOf" srcId="{1162C92E-F16D-4048-931D-B0E5DBDC402B}" destId="{A50B925A-370D-49CD-A1CA-15A9E55291AA}" srcOrd="1" destOrd="3" presId="urn:microsoft.com/office/officeart/2005/8/layout/orgChart1#1"/>
    <dgm:cxn modelId="{3B7A8E65-3700-4085-9308-F81C74F157DB}" type="presParOf" srcId="{1162C92E-F16D-4048-931D-B0E5DBDC402B}" destId="{9FD6AC0B-1D35-42C3-97A9-C6AB1BA6C3F2}" srcOrd="2" destOrd="3" presId="urn:microsoft.com/office/officeart/2005/8/layout/orgChart1#1"/>
    <dgm:cxn modelId="{DA59D0EC-2A00-4E1F-AD6C-8A7675902AEB}" type="presParOf" srcId="{12ADD4B1-D410-4110-980F-E3FA716B50B1}" destId="{3145C1E5-63C3-4BCE-B2B5-0723DD70C98F}" srcOrd="4" destOrd="1" presId="urn:microsoft.com/office/officeart/2005/8/layout/orgChart1#1"/>
    <dgm:cxn modelId="{4E960E53-4255-4877-974F-32EFE32AC9BF}" type="presOf" srcId="{1BE35B6A-240F-45D9-B639-209460000255}" destId="{3145C1E5-63C3-4BCE-B2B5-0723DD70C98F}" srcOrd="0" destOrd="0" presId="urn:microsoft.com/office/officeart/2005/8/layout/orgChart1#1"/>
    <dgm:cxn modelId="{7DA127FE-8F24-4DB2-80FC-4A1B13839E50}" type="presParOf" srcId="{12ADD4B1-D410-4110-980F-E3FA716B50B1}" destId="{8D06A0E6-0321-43B6-897B-BBA962F181D2}" srcOrd="5" destOrd="1" presId="urn:microsoft.com/office/officeart/2005/8/layout/orgChart1#1"/>
    <dgm:cxn modelId="{C70DC3AF-A3EE-4957-B85F-88237B88E42E}" type="presParOf" srcId="{8D06A0E6-0321-43B6-897B-BBA962F181D2}" destId="{C66E41D6-D9B5-47F4-973B-53CEF8C8C52C}" srcOrd="0" destOrd="5" presId="urn:microsoft.com/office/officeart/2005/8/layout/orgChart1#1"/>
    <dgm:cxn modelId="{100EBB28-4142-4210-8738-664438B2F370}" type="presOf" srcId="{0D0401FA-C8ED-4E1B-A353-96978555B180}" destId="{C66E41D6-D9B5-47F4-973B-53CEF8C8C52C}" srcOrd="0" destOrd="0" presId="urn:microsoft.com/office/officeart/2005/8/layout/orgChart1#1"/>
    <dgm:cxn modelId="{3E7B38FE-8483-4C71-B19F-1D52AD5170B5}" type="presParOf" srcId="{C66E41D6-D9B5-47F4-973B-53CEF8C8C52C}" destId="{FA117C6B-2D7A-4444-89DF-C9761E4DAE6A}" srcOrd="0" destOrd="0" presId="urn:microsoft.com/office/officeart/2005/8/layout/orgChart1#1"/>
    <dgm:cxn modelId="{625D9BF7-5B05-4F93-96FC-9350D9391D69}" type="presOf" srcId="{0D0401FA-C8ED-4E1B-A353-96978555B180}" destId="{FA117C6B-2D7A-4444-89DF-C9761E4DAE6A}" srcOrd="0" destOrd="0" presId="urn:microsoft.com/office/officeart/2005/8/layout/orgChart1#1"/>
    <dgm:cxn modelId="{D427E28D-B0D9-422E-9634-4DABE2F2DC16}" type="presParOf" srcId="{C66E41D6-D9B5-47F4-973B-53CEF8C8C52C}" destId="{A2194F34-0583-40EB-8466-55B24A0EA63C}" srcOrd="1" destOrd="0" presId="urn:microsoft.com/office/officeart/2005/8/layout/orgChart1#1"/>
    <dgm:cxn modelId="{A8AE14FE-A444-482F-BE4E-588F5CDC4A71}" type="presOf" srcId="{0D0401FA-C8ED-4E1B-A353-96978555B180}" destId="{A2194F34-0583-40EB-8466-55B24A0EA63C}" srcOrd="0" destOrd="0" presId="urn:microsoft.com/office/officeart/2005/8/layout/orgChart1#1"/>
    <dgm:cxn modelId="{AD4BC84F-0070-4A17-9736-9DAA27D27297}" type="presParOf" srcId="{8D06A0E6-0321-43B6-897B-BBA962F181D2}" destId="{6DAF7C8D-2EC1-426B-B7DE-D5D021412B13}" srcOrd="1" destOrd="5" presId="urn:microsoft.com/office/officeart/2005/8/layout/orgChart1#1"/>
    <dgm:cxn modelId="{2D0BE03F-4473-4368-87E8-4AE780BB694B}" type="presParOf" srcId="{8D06A0E6-0321-43B6-897B-BBA962F181D2}" destId="{B7A274C2-1410-4D06-8BF9-3A1D1003531F}" srcOrd="2" destOrd="5" presId="urn:microsoft.com/office/officeart/2005/8/layout/orgChart1#1"/>
    <dgm:cxn modelId="{0DE56823-759D-493D-AC83-AAEBB0E0C697}" type="presParOf" srcId="{1F8C0709-8DF1-4BCC-A513-E0A4084983FB}" destId="{F8B34554-BF81-4B1D-B865-CBD4D9D29927}" srcOrd="2" destOrd="3" presId="urn:microsoft.com/office/officeart/2005/8/layout/orgChart1#1"/>
    <dgm:cxn modelId="{C90C3D8A-B56D-46F9-BF5B-4EEB7CDA6762}" type="presParOf" srcId="{B5AC3795-2CA3-4714-A630-DE56EC21FC0C}" destId="{844E2F82-DA66-4063-AB5D-36FE6EA19520}" srcOrd="4" destOrd="1" presId="urn:microsoft.com/office/officeart/2005/8/layout/orgChart1#1"/>
    <dgm:cxn modelId="{51218195-45FF-48DD-AF0E-DAB69491DED2}" type="presOf" srcId="{5434F27A-3359-484D-8F99-9014C8498EEE}" destId="{844E2F82-DA66-4063-AB5D-36FE6EA19520}" srcOrd="0" destOrd="0" presId="urn:microsoft.com/office/officeart/2005/8/layout/orgChart1#1"/>
    <dgm:cxn modelId="{A9B33759-3FE6-438F-A26F-E53E816697DB}" type="presParOf" srcId="{B5AC3795-2CA3-4714-A630-DE56EC21FC0C}" destId="{74441172-E8C7-41AC-96B9-1B3F91EFDC00}" srcOrd="5" destOrd="1" presId="urn:microsoft.com/office/officeart/2005/8/layout/orgChart1#1"/>
    <dgm:cxn modelId="{2A6556AD-6E9B-4E0C-855C-791327BD1C40}" type="presParOf" srcId="{74441172-E8C7-41AC-96B9-1B3F91EFDC00}" destId="{B80010A4-0F06-4EED-BF81-338DFFA5B350}" srcOrd="0" destOrd="5" presId="urn:microsoft.com/office/officeart/2005/8/layout/orgChart1#1"/>
    <dgm:cxn modelId="{69CA6DBF-45F8-4584-965F-5CD312431E85}" type="presOf" srcId="{56D8227A-F353-44DE-9CB1-ED1C73483C52}" destId="{B80010A4-0F06-4EED-BF81-338DFFA5B350}" srcOrd="0" destOrd="0" presId="urn:microsoft.com/office/officeart/2005/8/layout/orgChart1#1"/>
    <dgm:cxn modelId="{C72C431D-AC99-4072-AF53-69D33E731A94}" type="presParOf" srcId="{B80010A4-0F06-4EED-BF81-338DFFA5B350}" destId="{34D7FF43-5821-4869-BC8B-A82917B14175}" srcOrd="0" destOrd="0" presId="urn:microsoft.com/office/officeart/2005/8/layout/orgChart1#1"/>
    <dgm:cxn modelId="{A8C2DBD6-5BD3-480C-89C7-AB69204CAF5C}" type="presOf" srcId="{56D8227A-F353-44DE-9CB1-ED1C73483C52}" destId="{34D7FF43-5821-4869-BC8B-A82917B14175}" srcOrd="0" destOrd="0" presId="urn:microsoft.com/office/officeart/2005/8/layout/orgChart1#1"/>
    <dgm:cxn modelId="{529FDB4F-F4FE-4C48-9245-B8D9D80C4358}" type="presParOf" srcId="{B80010A4-0F06-4EED-BF81-338DFFA5B350}" destId="{F8AD40C9-759D-4E8F-9D7C-565DF4D22848}" srcOrd="1" destOrd="0" presId="urn:microsoft.com/office/officeart/2005/8/layout/orgChart1#1"/>
    <dgm:cxn modelId="{7EC3E193-E3CF-424E-98B5-241504FFF951}" type="presOf" srcId="{56D8227A-F353-44DE-9CB1-ED1C73483C52}" destId="{F8AD40C9-759D-4E8F-9D7C-565DF4D22848}" srcOrd="0" destOrd="0" presId="urn:microsoft.com/office/officeart/2005/8/layout/orgChart1#1"/>
    <dgm:cxn modelId="{9FDEBB23-57CD-4884-971D-24082457451C}" type="presParOf" srcId="{74441172-E8C7-41AC-96B9-1B3F91EFDC00}" destId="{5FFC0C56-6CCC-4FF8-AA94-8E4C44CD8834}" srcOrd="1" destOrd="5" presId="urn:microsoft.com/office/officeart/2005/8/layout/orgChart1#1"/>
    <dgm:cxn modelId="{B5BB01E0-57BC-4C0B-AE2D-A7912B4580CB}" type="presParOf" srcId="{5FFC0C56-6CCC-4FF8-AA94-8E4C44CD8834}" destId="{CEB5AC3F-4855-4E88-877D-D7BA5E94CA4C}" srcOrd="0" destOrd="1" presId="urn:microsoft.com/office/officeart/2005/8/layout/orgChart1#1"/>
    <dgm:cxn modelId="{F82773F9-EA07-47F5-A64D-9E90FEEE07F2}" type="presOf" srcId="{BC813D2B-BAAC-48CC-960A-0D24E3AC5FDD}" destId="{CEB5AC3F-4855-4E88-877D-D7BA5E94CA4C}" srcOrd="0" destOrd="0" presId="urn:microsoft.com/office/officeart/2005/8/layout/orgChart1#1"/>
    <dgm:cxn modelId="{3CA38754-EAD4-493F-B417-2F05EB3996C0}" type="presParOf" srcId="{5FFC0C56-6CCC-4FF8-AA94-8E4C44CD8834}" destId="{39621A17-52CE-49D6-AA5A-CBC9A1740148}" srcOrd="1" destOrd="1" presId="urn:microsoft.com/office/officeart/2005/8/layout/orgChart1#1"/>
    <dgm:cxn modelId="{31FA67B1-1D61-4A06-BB13-9043AE8F309C}" type="presParOf" srcId="{39621A17-52CE-49D6-AA5A-CBC9A1740148}" destId="{2DEF833F-EBFA-430A-A40C-F34D6C18BC7E}" srcOrd="0" destOrd="1" presId="urn:microsoft.com/office/officeart/2005/8/layout/orgChart1#1"/>
    <dgm:cxn modelId="{B1D623BE-CF62-4FEE-916E-AB327035AD81}" type="presOf" srcId="{478E48A6-FAEB-4173-9E15-474D4F1F7ACC}" destId="{2DEF833F-EBFA-430A-A40C-F34D6C18BC7E}" srcOrd="0" destOrd="0" presId="urn:microsoft.com/office/officeart/2005/8/layout/orgChart1#1"/>
    <dgm:cxn modelId="{3858349F-648D-4211-B83B-08D4DFAF71E6}" type="presParOf" srcId="{2DEF833F-EBFA-430A-A40C-F34D6C18BC7E}" destId="{48017290-9E7F-4CC9-9B90-67C70EA7EDD8}" srcOrd="0" destOrd="0" presId="urn:microsoft.com/office/officeart/2005/8/layout/orgChart1#1"/>
    <dgm:cxn modelId="{0F2637FA-4DBF-4731-A4B1-C9943CB41B73}" type="presOf" srcId="{478E48A6-FAEB-4173-9E15-474D4F1F7ACC}" destId="{48017290-9E7F-4CC9-9B90-67C70EA7EDD8}" srcOrd="0" destOrd="0" presId="urn:microsoft.com/office/officeart/2005/8/layout/orgChart1#1"/>
    <dgm:cxn modelId="{2A3C1158-17BF-45D2-8865-7A63782A7D05}" type="presParOf" srcId="{2DEF833F-EBFA-430A-A40C-F34D6C18BC7E}" destId="{5DEBA035-9905-4088-8D8A-3921378DEE87}" srcOrd="1" destOrd="0" presId="urn:microsoft.com/office/officeart/2005/8/layout/orgChart1#1"/>
    <dgm:cxn modelId="{09BB886D-3EF6-42F0-ABEA-0A4E525A6C6B}" type="presOf" srcId="{478E48A6-FAEB-4173-9E15-474D4F1F7ACC}" destId="{5DEBA035-9905-4088-8D8A-3921378DEE87}" srcOrd="0" destOrd="0" presId="urn:microsoft.com/office/officeart/2005/8/layout/orgChart1#1"/>
    <dgm:cxn modelId="{B2405722-D7C9-4B82-85E1-E6F2B9059C1E}" type="presParOf" srcId="{39621A17-52CE-49D6-AA5A-CBC9A1740148}" destId="{936B3BD8-9958-4652-A29E-22C2D7AC3858}" srcOrd="1" destOrd="1" presId="urn:microsoft.com/office/officeart/2005/8/layout/orgChart1#1"/>
    <dgm:cxn modelId="{7A0F0844-5110-4C98-9755-BD02D39DE12E}" type="presParOf" srcId="{39621A17-52CE-49D6-AA5A-CBC9A1740148}" destId="{56A8219A-2836-454C-B786-1BA57AB0BF5A}" srcOrd="2" destOrd="1" presId="urn:microsoft.com/office/officeart/2005/8/layout/orgChart1#1"/>
    <dgm:cxn modelId="{A9C3540D-233C-4D94-8C39-576B15936E6C}" type="presParOf" srcId="{5FFC0C56-6CCC-4FF8-AA94-8E4C44CD8834}" destId="{51FA1BE7-6614-4D58-BD32-23DFD524C104}" srcOrd="2" destOrd="1" presId="urn:microsoft.com/office/officeart/2005/8/layout/orgChart1#1"/>
    <dgm:cxn modelId="{AC01B3E1-C36E-4A71-81E2-D6C1E0A62DC9}" type="presOf" srcId="{CAC805D2-AEAB-4F77-A5B4-02C5EC6CBB42}" destId="{51FA1BE7-6614-4D58-BD32-23DFD524C104}" srcOrd="0" destOrd="0" presId="urn:microsoft.com/office/officeart/2005/8/layout/orgChart1#1"/>
    <dgm:cxn modelId="{D6C4CC03-F220-4C22-B295-A62D50FAE6E6}" type="presParOf" srcId="{5FFC0C56-6CCC-4FF8-AA94-8E4C44CD8834}" destId="{3D30074C-F236-4883-8C21-47B5153C67F8}" srcOrd="3" destOrd="1" presId="urn:microsoft.com/office/officeart/2005/8/layout/orgChart1#1"/>
    <dgm:cxn modelId="{2937D8C4-2C12-4585-9FAC-3E902157BC57}" type="presParOf" srcId="{3D30074C-F236-4883-8C21-47B5153C67F8}" destId="{09664CF9-9D3C-43A5-9650-9D6ADBD58D1B}" srcOrd="0" destOrd="3" presId="urn:microsoft.com/office/officeart/2005/8/layout/orgChart1#1"/>
    <dgm:cxn modelId="{3216DBA0-2913-4934-91C5-54152CF94915}" type="presOf" srcId="{F1AF89D8-E614-4190-8732-5D6D81163FA8}" destId="{09664CF9-9D3C-43A5-9650-9D6ADBD58D1B}" srcOrd="0" destOrd="0" presId="urn:microsoft.com/office/officeart/2005/8/layout/orgChart1#1"/>
    <dgm:cxn modelId="{C0E8F57F-246C-4E0E-97CE-154A3D3E2D1C}" type="presParOf" srcId="{09664CF9-9D3C-43A5-9650-9D6ADBD58D1B}" destId="{51447F07-1E6F-4D08-9494-E08DED303634}" srcOrd="0" destOrd="0" presId="urn:microsoft.com/office/officeart/2005/8/layout/orgChart1#1"/>
    <dgm:cxn modelId="{142277F5-D742-4E6E-A1CC-EB673075C763}" type="presOf" srcId="{F1AF89D8-E614-4190-8732-5D6D81163FA8}" destId="{51447F07-1E6F-4D08-9494-E08DED303634}" srcOrd="0" destOrd="0" presId="urn:microsoft.com/office/officeart/2005/8/layout/orgChart1#1"/>
    <dgm:cxn modelId="{4F2D3AB6-267E-4C2A-8BD0-F4E2BD692E17}" type="presParOf" srcId="{09664CF9-9D3C-43A5-9650-9D6ADBD58D1B}" destId="{71150CAD-0109-4921-AE59-6E403041A3E7}" srcOrd="1" destOrd="0" presId="urn:microsoft.com/office/officeart/2005/8/layout/orgChart1#1"/>
    <dgm:cxn modelId="{4075D04A-60EE-45AB-B262-0D56EA844D7A}" type="presOf" srcId="{F1AF89D8-E614-4190-8732-5D6D81163FA8}" destId="{71150CAD-0109-4921-AE59-6E403041A3E7}" srcOrd="0" destOrd="0" presId="urn:microsoft.com/office/officeart/2005/8/layout/orgChart1#1"/>
    <dgm:cxn modelId="{353D45D9-B2FD-4296-94B7-86C389B40C97}" type="presParOf" srcId="{3D30074C-F236-4883-8C21-47B5153C67F8}" destId="{E62F7519-7D8C-4105-ABF6-25A65B4FB7B1}" srcOrd="1" destOrd="3" presId="urn:microsoft.com/office/officeart/2005/8/layout/orgChart1#1"/>
    <dgm:cxn modelId="{DC3E2438-4486-4EB0-977A-0F09218762FB}" type="presParOf" srcId="{3D30074C-F236-4883-8C21-47B5153C67F8}" destId="{7342A658-DB6C-4411-8F1B-3953CC1AABA1}" srcOrd="2" destOrd="3" presId="urn:microsoft.com/office/officeart/2005/8/layout/orgChart1#1"/>
    <dgm:cxn modelId="{65B60925-7AE6-488F-BA1C-84A9C02BA423}" type="presParOf" srcId="{5FFC0C56-6CCC-4FF8-AA94-8E4C44CD8834}" destId="{87E40DB9-77E4-455A-94EA-4EA6DB3BD08E}" srcOrd="4" destOrd="1" presId="urn:microsoft.com/office/officeart/2005/8/layout/orgChart1#1"/>
    <dgm:cxn modelId="{E5F63E2E-BE04-47BE-8DE9-7E32744BFDB0}" type="presOf" srcId="{89AA4AB4-519D-45F6-86F2-708DDD75E75C}" destId="{87E40DB9-77E4-455A-94EA-4EA6DB3BD08E}" srcOrd="0" destOrd="0" presId="urn:microsoft.com/office/officeart/2005/8/layout/orgChart1#1"/>
    <dgm:cxn modelId="{7010CB87-010A-467D-A477-304A0AB30AE3}" type="presParOf" srcId="{5FFC0C56-6CCC-4FF8-AA94-8E4C44CD8834}" destId="{4B9B2F0E-03B8-43C1-ACE4-D01A1BC7BD9E}" srcOrd="5" destOrd="1" presId="urn:microsoft.com/office/officeart/2005/8/layout/orgChart1#1"/>
    <dgm:cxn modelId="{F844E37C-20BD-433E-852C-95FBF9782642}" type="presParOf" srcId="{4B9B2F0E-03B8-43C1-ACE4-D01A1BC7BD9E}" destId="{5174F894-E7E7-4781-A173-DE84C15A3ED1}" srcOrd="0" destOrd="5" presId="urn:microsoft.com/office/officeart/2005/8/layout/orgChart1#1"/>
    <dgm:cxn modelId="{2DA69E98-5386-406A-BF41-94223FCE3F67}" type="presOf" srcId="{3911E722-A886-4B22-944E-B528C6BB795C}" destId="{5174F894-E7E7-4781-A173-DE84C15A3ED1}" srcOrd="0" destOrd="0" presId="urn:microsoft.com/office/officeart/2005/8/layout/orgChart1#1"/>
    <dgm:cxn modelId="{9478757A-4A36-4034-B612-700AD7D9B68A}" type="presParOf" srcId="{5174F894-E7E7-4781-A173-DE84C15A3ED1}" destId="{92118C10-A9BB-4EA1-87AD-F49649AFAE61}" srcOrd="0" destOrd="0" presId="urn:microsoft.com/office/officeart/2005/8/layout/orgChart1#1"/>
    <dgm:cxn modelId="{7C641537-3F98-468F-A507-282B84913B9F}" type="presOf" srcId="{3911E722-A886-4B22-944E-B528C6BB795C}" destId="{92118C10-A9BB-4EA1-87AD-F49649AFAE61}" srcOrd="0" destOrd="0" presId="urn:microsoft.com/office/officeart/2005/8/layout/orgChart1#1"/>
    <dgm:cxn modelId="{7F544EBF-075C-4339-A86E-057C53D4A9F7}" type="presParOf" srcId="{5174F894-E7E7-4781-A173-DE84C15A3ED1}" destId="{C0853D58-4A80-4D4F-8717-3F400C4F43AF}" srcOrd="1" destOrd="0" presId="urn:microsoft.com/office/officeart/2005/8/layout/orgChart1#1"/>
    <dgm:cxn modelId="{D0F5AC6D-4E54-4D0B-8A4B-DBA8C9670356}" type="presOf" srcId="{3911E722-A886-4B22-944E-B528C6BB795C}" destId="{C0853D58-4A80-4D4F-8717-3F400C4F43AF}" srcOrd="0" destOrd="0" presId="urn:microsoft.com/office/officeart/2005/8/layout/orgChart1#1"/>
    <dgm:cxn modelId="{3351587A-6B70-4214-9D4A-BDE3EFD6EA1A}" type="presParOf" srcId="{4B9B2F0E-03B8-43C1-ACE4-D01A1BC7BD9E}" destId="{5DFA2F38-4F69-4DCF-97A9-91F777ED91A5}" srcOrd="1" destOrd="5" presId="urn:microsoft.com/office/officeart/2005/8/layout/orgChart1#1"/>
    <dgm:cxn modelId="{A01CAF87-88B7-47AF-BFF4-762480396EF6}" type="presParOf" srcId="{4B9B2F0E-03B8-43C1-ACE4-D01A1BC7BD9E}" destId="{925D1569-9829-4B4F-ACD0-C26E05F23B34}" srcOrd="2" destOrd="5" presId="urn:microsoft.com/office/officeart/2005/8/layout/orgChart1#1"/>
    <dgm:cxn modelId="{A7CB2BD4-7A59-4A3F-B1B3-C906D1669A6B}" type="presParOf" srcId="{74441172-E8C7-41AC-96B9-1B3F91EFDC00}" destId="{784312CE-9BF8-42E8-8892-36C3B5EEFC55}" srcOrd="2" destOrd="5" presId="urn:microsoft.com/office/officeart/2005/8/layout/orgChart1#1"/>
    <dgm:cxn modelId="{78C48DF6-63B8-4697-8E4B-1B3BAA9D1443}" type="presParOf" srcId="{B5AC3795-2CA3-4714-A630-DE56EC21FC0C}" destId="{1D7367FA-935D-445E-A08D-2018A709CD55}" srcOrd="6" destOrd="1" presId="urn:microsoft.com/office/officeart/2005/8/layout/orgChart1#1"/>
    <dgm:cxn modelId="{032B3395-F539-4D50-960E-703DC988A70E}" type="presOf" srcId="{4A09D990-AE17-4820-BC27-6836493DFC77}" destId="{1D7367FA-935D-445E-A08D-2018A709CD55}" srcOrd="0" destOrd="0" presId="urn:microsoft.com/office/officeart/2005/8/layout/orgChart1#1"/>
    <dgm:cxn modelId="{3449DC94-316C-4195-9522-BE256E6C36FF}" type="presParOf" srcId="{B5AC3795-2CA3-4714-A630-DE56EC21FC0C}" destId="{25662639-3D83-4E62-9F08-BB2681D5D417}" srcOrd="7" destOrd="1" presId="urn:microsoft.com/office/officeart/2005/8/layout/orgChart1#1"/>
    <dgm:cxn modelId="{DB571BA6-1D59-4FDC-B4CE-DA1662DBB189}" type="presParOf" srcId="{25662639-3D83-4E62-9F08-BB2681D5D417}" destId="{1DA0266F-C696-4EBC-BE81-B8CC64A5DCD5}" srcOrd="0" destOrd="7" presId="urn:microsoft.com/office/officeart/2005/8/layout/orgChart1#1"/>
    <dgm:cxn modelId="{C9A2447C-4B6D-4510-92EF-6B817CE216A9}" type="presOf" srcId="{09B0A9C2-4631-4C87-A50A-E1E2BF7A705D}" destId="{1DA0266F-C696-4EBC-BE81-B8CC64A5DCD5}" srcOrd="0" destOrd="0" presId="urn:microsoft.com/office/officeart/2005/8/layout/orgChart1#1"/>
    <dgm:cxn modelId="{F0FF3C5D-5120-4B20-A0FC-C5DDA331BCF7}" type="presParOf" srcId="{1DA0266F-C696-4EBC-BE81-B8CC64A5DCD5}" destId="{A2539663-3F59-4FC9-937B-82D510C1BCFE}" srcOrd="0" destOrd="0" presId="urn:microsoft.com/office/officeart/2005/8/layout/orgChart1#1"/>
    <dgm:cxn modelId="{5D701647-0351-4CB8-93E5-13E54345D731}" type="presOf" srcId="{09B0A9C2-4631-4C87-A50A-E1E2BF7A705D}" destId="{A2539663-3F59-4FC9-937B-82D510C1BCFE}" srcOrd="0" destOrd="0" presId="urn:microsoft.com/office/officeart/2005/8/layout/orgChart1#1"/>
    <dgm:cxn modelId="{D608FCC4-77FD-4BDB-AB88-72F3354FDA14}" type="presParOf" srcId="{1DA0266F-C696-4EBC-BE81-B8CC64A5DCD5}" destId="{10EA3969-BDF9-4BA5-8135-9AE9C9048AEA}" srcOrd="1" destOrd="0" presId="urn:microsoft.com/office/officeart/2005/8/layout/orgChart1#1"/>
    <dgm:cxn modelId="{8708BF2D-15D4-4E10-ADE9-A388607284A3}" type="presOf" srcId="{09B0A9C2-4631-4C87-A50A-E1E2BF7A705D}" destId="{10EA3969-BDF9-4BA5-8135-9AE9C9048AEA}" srcOrd="0" destOrd="0" presId="urn:microsoft.com/office/officeart/2005/8/layout/orgChart1#1"/>
    <dgm:cxn modelId="{CD81408E-3DCC-47EB-9FDE-C289AA6B95FC}" type="presParOf" srcId="{25662639-3D83-4E62-9F08-BB2681D5D417}" destId="{1620224C-B912-4D8D-AE99-B2DEF20FB191}" srcOrd="1" destOrd="7" presId="urn:microsoft.com/office/officeart/2005/8/layout/orgChart1#1"/>
    <dgm:cxn modelId="{934B9EAA-EACA-42F9-9C12-00907B2FD418}" type="presParOf" srcId="{1620224C-B912-4D8D-AE99-B2DEF20FB191}" destId="{63F5979E-92E5-4CE9-B0FA-2B6EB4762992}" srcOrd="0" destOrd="1" presId="urn:microsoft.com/office/officeart/2005/8/layout/orgChart1#1"/>
    <dgm:cxn modelId="{7D930D28-49F2-45C9-86E8-5D28969C1E0C}" type="presOf" srcId="{3FDD3A28-66C7-44AB-8F9F-A860DAF0284A}" destId="{63F5979E-92E5-4CE9-B0FA-2B6EB4762992}" srcOrd="0" destOrd="0" presId="urn:microsoft.com/office/officeart/2005/8/layout/orgChart1#1"/>
    <dgm:cxn modelId="{77C20AA5-4C5B-4F97-A896-FA031F722825}" type="presParOf" srcId="{1620224C-B912-4D8D-AE99-B2DEF20FB191}" destId="{9BE375A0-3AC5-45F5-9B5C-4E732AE526DA}" srcOrd="1" destOrd="1" presId="urn:microsoft.com/office/officeart/2005/8/layout/orgChart1#1"/>
    <dgm:cxn modelId="{7D8CC71C-82C7-487D-BBE7-ADF75B79C796}" type="presParOf" srcId="{9BE375A0-3AC5-45F5-9B5C-4E732AE526DA}" destId="{3D3948A4-0502-4BB8-B6A3-B472833F5E0D}" srcOrd="0" destOrd="1" presId="urn:microsoft.com/office/officeart/2005/8/layout/orgChart1#1"/>
    <dgm:cxn modelId="{62C7BC39-09A9-46B6-AD32-E539E5AD6F5A}" type="presOf" srcId="{68A0C8DE-C4CB-40D4-B5F5-438AC52F9C36}" destId="{3D3948A4-0502-4BB8-B6A3-B472833F5E0D}" srcOrd="0" destOrd="0" presId="urn:microsoft.com/office/officeart/2005/8/layout/orgChart1#1"/>
    <dgm:cxn modelId="{1075131D-5B46-4027-8777-40DA0CB9C699}" type="presParOf" srcId="{3D3948A4-0502-4BB8-B6A3-B472833F5E0D}" destId="{2CC90AE5-E9B9-49FA-885B-F50582DCDC45}" srcOrd="0" destOrd="0" presId="urn:microsoft.com/office/officeart/2005/8/layout/orgChart1#1"/>
    <dgm:cxn modelId="{7285EEB6-9996-4848-8605-8382953990AE}" type="presOf" srcId="{68A0C8DE-C4CB-40D4-B5F5-438AC52F9C36}" destId="{2CC90AE5-E9B9-49FA-885B-F50582DCDC45}" srcOrd="0" destOrd="0" presId="urn:microsoft.com/office/officeart/2005/8/layout/orgChart1#1"/>
    <dgm:cxn modelId="{6D78F78D-42FD-458F-9634-0A1B7F2D3D9C}" type="presParOf" srcId="{3D3948A4-0502-4BB8-B6A3-B472833F5E0D}" destId="{E7252964-E649-47D6-8454-0179EA233F2E}" srcOrd="1" destOrd="0" presId="urn:microsoft.com/office/officeart/2005/8/layout/orgChart1#1"/>
    <dgm:cxn modelId="{3899637B-D319-465A-AFD3-9B498056A35B}" type="presOf" srcId="{68A0C8DE-C4CB-40D4-B5F5-438AC52F9C36}" destId="{E7252964-E649-47D6-8454-0179EA233F2E}" srcOrd="0" destOrd="0" presId="urn:microsoft.com/office/officeart/2005/8/layout/orgChart1#1"/>
    <dgm:cxn modelId="{536B76A5-094C-42D1-B40B-E5F6ED62AE7D}" type="presParOf" srcId="{9BE375A0-3AC5-45F5-9B5C-4E732AE526DA}" destId="{5FCFE717-5B02-47FF-A107-710D8B8DAC68}" srcOrd="1" destOrd="1" presId="urn:microsoft.com/office/officeart/2005/8/layout/orgChart1#1"/>
    <dgm:cxn modelId="{3F2292A1-3F2B-4721-AEC5-C56C44F2A433}" type="presParOf" srcId="{9BE375A0-3AC5-45F5-9B5C-4E732AE526DA}" destId="{03DD4868-84F6-4E29-99E7-BFA96B6745C4}" srcOrd="2" destOrd="1" presId="urn:microsoft.com/office/officeart/2005/8/layout/orgChart1#1"/>
    <dgm:cxn modelId="{8DE563C9-DDC8-46CE-B02C-275942F8C6FC}" type="presParOf" srcId="{1620224C-B912-4D8D-AE99-B2DEF20FB191}" destId="{C1775AFA-81B0-458D-97CF-6C040E7C6BCA}" srcOrd="2" destOrd="1" presId="urn:microsoft.com/office/officeart/2005/8/layout/orgChart1#1"/>
    <dgm:cxn modelId="{E811E0CB-33E8-4897-90EE-6029243E71B0}" type="presOf" srcId="{92559B6F-5805-4182-8C8F-90C923C1F0AD}" destId="{C1775AFA-81B0-458D-97CF-6C040E7C6BCA}" srcOrd="0" destOrd="0" presId="urn:microsoft.com/office/officeart/2005/8/layout/orgChart1#1"/>
    <dgm:cxn modelId="{BCA540DA-D0A5-4A27-888A-4984E1470CED}" type="presParOf" srcId="{1620224C-B912-4D8D-AE99-B2DEF20FB191}" destId="{D3FAEADD-45D5-4BD6-8659-64B1CAA54EA6}" srcOrd="3" destOrd="1" presId="urn:microsoft.com/office/officeart/2005/8/layout/orgChart1#1"/>
    <dgm:cxn modelId="{36244E7C-00E0-4958-9289-1E221259F9A2}" type="presParOf" srcId="{D3FAEADD-45D5-4BD6-8659-64B1CAA54EA6}" destId="{520C53F1-39B2-441E-BE8D-B9FA9A41235B}" srcOrd="0" destOrd="3" presId="urn:microsoft.com/office/officeart/2005/8/layout/orgChart1#1"/>
    <dgm:cxn modelId="{98B88C8F-1BAA-458B-8B6D-3F7CF67C05F4}" type="presOf" srcId="{65A12B54-C18C-4F07-A946-BF58CF46FB9C}" destId="{520C53F1-39B2-441E-BE8D-B9FA9A41235B}" srcOrd="0" destOrd="0" presId="urn:microsoft.com/office/officeart/2005/8/layout/orgChart1#1"/>
    <dgm:cxn modelId="{E942AB74-29B9-4C82-B045-CBB0D93BDC32}" type="presParOf" srcId="{520C53F1-39B2-441E-BE8D-B9FA9A41235B}" destId="{24713441-4D4C-4BB4-895B-121214C3AD35}" srcOrd="0" destOrd="0" presId="urn:microsoft.com/office/officeart/2005/8/layout/orgChart1#1"/>
    <dgm:cxn modelId="{0C1AF12E-C105-42BE-AC01-979FDBBACF17}" type="presOf" srcId="{65A12B54-C18C-4F07-A946-BF58CF46FB9C}" destId="{24713441-4D4C-4BB4-895B-121214C3AD35}" srcOrd="0" destOrd="0" presId="urn:microsoft.com/office/officeart/2005/8/layout/orgChart1#1"/>
    <dgm:cxn modelId="{EB1B29A4-818E-4114-B2F2-6AC8960CC887}" type="presParOf" srcId="{520C53F1-39B2-441E-BE8D-B9FA9A41235B}" destId="{522BE609-5B84-45F6-840E-3FF06F09B428}" srcOrd="1" destOrd="0" presId="urn:microsoft.com/office/officeart/2005/8/layout/orgChart1#1"/>
    <dgm:cxn modelId="{CD73E974-5FD0-4B42-BA3E-E9E03B7BA74F}" type="presOf" srcId="{65A12B54-C18C-4F07-A946-BF58CF46FB9C}" destId="{522BE609-5B84-45F6-840E-3FF06F09B428}" srcOrd="0" destOrd="0" presId="urn:microsoft.com/office/officeart/2005/8/layout/orgChart1#1"/>
    <dgm:cxn modelId="{AADBD15B-D08E-4649-8867-398B8941940A}" type="presParOf" srcId="{D3FAEADD-45D5-4BD6-8659-64B1CAA54EA6}" destId="{81C3A5EC-BA17-4483-89F1-78AFE75EDA75}" srcOrd="1" destOrd="3" presId="urn:microsoft.com/office/officeart/2005/8/layout/orgChart1#1"/>
    <dgm:cxn modelId="{2655C4F1-4F9F-418E-B018-0461FE995793}" type="presParOf" srcId="{D3FAEADD-45D5-4BD6-8659-64B1CAA54EA6}" destId="{5CDEE40E-1C5A-46D6-8858-ADA1BDEB91D1}" srcOrd="2" destOrd="3" presId="urn:microsoft.com/office/officeart/2005/8/layout/orgChart1#1"/>
    <dgm:cxn modelId="{CA117959-140E-4A95-B98B-21BA79C6FD9F}" type="presParOf" srcId="{1620224C-B912-4D8D-AE99-B2DEF20FB191}" destId="{019AF8AD-E784-4CF3-A65C-A5458F503195}" srcOrd="4" destOrd="1" presId="urn:microsoft.com/office/officeart/2005/8/layout/orgChart1#1"/>
    <dgm:cxn modelId="{1D2D1D7F-C927-4269-AF93-56EDD8A802D5}" type="presOf" srcId="{423A2670-3BBF-425D-AEC6-F22889FA7197}" destId="{019AF8AD-E784-4CF3-A65C-A5458F503195}" srcOrd="0" destOrd="0" presId="urn:microsoft.com/office/officeart/2005/8/layout/orgChart1#1"/>
    <dgm:cxn modelId="{A4A6E243-DBF5-4816-A936-32CC3D3FAE56}" type="presParOf" srcId="{1620224C-B912-4D8D-AE99-B2DEF20FB191}" destId="{FDA21531-0491-463B-A37E-3A664B0667E9}" srcOrd="5" destOrd="1" presId="urn:microsoft.com/office/officeart/2005/8/layout/orgChart1#1"/>
    <dgm:cxn modelId="{926EC2BA-D444-4F9C-B3DE-C77E5C52528F}" type="presParOf" srcId="{FDA21531-0491-463B-A37E-3A664B0667E9}" destId="{09B201ED-CF61-4D80-B4BE-39CB58D17448}" srcOrd="0" destOrd="5" presId="urn:microsoft.com/office/officeart/2005/8/layout/orgChart1#1"/>
    <dgm:cxn modelId="{A5A78FCE-E627-4057-B4F1-1B9E76DBDA26}" type="presOf" srcId="{44FCBF74-FEC2-480D-9165-F592D428301F}" destId="{09B201ED-CF61-4D80-B4BE-39CB58D17448}" srcOrd="0" destOrd="0" presId="urn:microsoft.com/office/officeart/2005/8/layout/orgChart1#1"/>
    <dgm:cxn modelId="{649EED4D-751A-4D83-BA8A-5EBCF76712B1}" type="presParOf" srcId="{09B201ED-CF61-4D80-B4BE-39CB58D17448}" destId="{E624863B-2D3E-40F9-8821-95647FA8C803}" srcOrd="0" destOrd="0" presId="urn:microsoft.com/office/officeart/2005/8/layout/orgChart1#1"/>
    <dgm:cxn modelId="{4D3EE725-35FF-46DF-9838-F7D65196B062}" type="presOf" srcId="{44FCBF74-FEC2-480D-9165-F592D428301F}" destId="{E624863B-2D3E-40F9-8821-95647FA8C803}" srcOrd="0" destOrd="0" presId="urn:microsoft.com/office/officeart/2005/8/layout/orgChart1#1"/>
    <dgm:cxn modelId="{486D7046-D7FD-4841-88BC-D7C5174724D9}" type="presParOf" srcId="{09B201ED-CF61-4D80-B4BE-39CB58D17448}" destId="{A3F9C4AD-9D46-4AA8-AE67-C6029AEEF969}" srcOrd="1" destOrd="0" presId="urn:microsoft.com/office/officeart/2005/8/layout/orgChart1#1"/>
    <dgm:cxn modelId="{60C9867A-64A3-4AB9-BBE9-4BD65A5894FC}" type="presOf" srcId="{44FCBF74-FEC2-480D-9165-F592D428301F}" destId="{A3F9C4AD-9D46-4AA8-AE67-C6029AEEF969}" srcOrd="0" destOrd="0" presId="urn:microsoft.com/office/officeart/2005/8/layout/orgChart1#1"/>
    <dgm:cxn modelId="{394EEA15-3638-4B91-B364-08D7350D7BA6}" type="presParOf" srcId="{FDA21531-0491-463B-A37E-3A664B0667E9}" destId="{E16B9514-6DAF-429B-9C29-E92D56E5B4E6}" srcOrd="1" destOrd="5" presId="urn:microsoft.com/office/officeart/2005/8/layout/orgChart1#1"/>
    <dgm:cxn modelId="{8286D756-DDD0-4EAF-B1E4-5DA96A282821}" type="presParOf" srcId="{FDA21531-0491-463B-A37E-3A664B0667E9}" destId="{C6496500-3AC1-42EA-A033-B78FDC96D9AA}" srcOrd="2" destOrd="5" presId="urn:microsoft.com/office/officeart/2005/8/layout/orgChart1#1"/>
    <dgm:cxn modelId="{7FEA413D-F82C-48F9-9B4E-B98223434077}" type="presParOf" srcId="{25662639-3D83-4E62-9F08-BB2681D5D417}" destId="{7394A124-4540-4E0E-8C20-A25368F7B91E}" srcOrd="2" destOrd="7" presId="urn:microsoft.com/office/officeart/2005/8/layout/orgChart1#1"/>
    <dgm:cxn modelId="{53667AB1-40EB-4AF1-A12A-AB8593220346}" type="presParOf" srcId="{7DA23F46-F220-4EBA-8DC3-6D7E8934F73D}" destId="{F6A99B7D-59F7-4CE5-909C-3005A3D764AE}" srcOrd="2" destOrd="0" presId="urn:microsoft.com/office/officeart/2005/8/layout/orgChart1#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19AF8AD-E784-4CF3-A65C-A5458F503195}">
      <dsp:nvSpPr>
        <dsp:cNvPr id="0" name=""/>
        <dsp:cNvSpPr/>
      </dsp:nvSpPr>
      <dsp:spPr>
        <a:xfrm>
          <a:off x="3427312" y="890876"/>
          <a:ext cx="110375" cy="138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66"/>
              </a:lnTo>
              <a:lnTo>
                <a:pt x="110375" y="1383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775AFA-81B0-458D-97CF-6C040E7C6BCA}">
      <dsp:nvSpPr>
        <dsp:cNvPr id="0" name=""/>
        <dsp:cNvSpPr/>
      </dsp:nvSpPr>
      <dsp:spPr>
        <a:xfrm>
          <a:off x="3427312" y="890876"/>
          <a:ext cx="110375" cy="86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5"/>
              </a:lnTo>
              <a:lnTo>
                <a:pt x="110375" y="86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427312" y="890876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08" y="368434"/>
          <a:ext cx="1335537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335537" y="77262"/>
              </a:lnTo>
              <a:lnTo>
                <a:pt x="1335537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E40DB9-77E4-455A-94EA-4EA6DB3BD08E}">
      <dsp:nvSpPr>
        <dsp:cNvPr id="0" name=""/>
        <dsp:cNvSpPr/>
      </dsp:nvSpPr>
      <dsp:spPr>
        <a:xfrm>
          <a:off x="2527432" y="890876"/>
          <a:ext cx="119896" cy="138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66"/>
              </a:lnTo>
              <a:lnTo>
                <a:pt x="119896" y="1383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527432" y="890876"/>
          <a:ext cx="119896" cy="86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5"/>
              </a:lnTo>
              <a:lnTo>
                <a:pt x="119896" y="86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5AC3F-4855-4E88-877D-D7BA5E94CA4C}">
      <dsp:nvSpPr>
        <dsp:cNvPr id="0" name=""/>
        <dsp:cNvSpPr/>
      </dsp:nvSpPr>
      <dsp:spPr>
        <a:xfrm>
          <a:off x="2527432" y="890876"/>
          <a:ext cx="119896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9896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08" y="368434"/>
          <a:ext cx="435657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435657" y="77262"/>
              </a:lnTo>
              <a:lnTo>
                <a:pt x="435657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45C1E5-63C3-4BCE-B2B5-0723DD70C98F}">
      <dsp:nvSpPr>
        <dsp:cNvPr id="0" name=""/>
        <dsp:cNvSpPr/>
      </dsp:nvSpPr>
      <dsp:spPr>
        <a:xfrm>
          <a:off x="1646595" y="890876"/>
          <a:ext cx="110375" cy="13215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21523"/>
              </a:lnTo>
              <a:lnTo>
                <a:pt x="110375" y="13215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F1F852-9248-46CB-9DB3-FD8557F36173}">
      <dsp:nvSpPr>
        <dsp:cNvPr id="0" name=""/>
        <dsp:cNvSpPr/>
      </dsp:nvSpPr>
      <dsp:spPr>
        <a:xfrm>
          <a:off x="1646595" y="890876"/>
          <a:ext cx="110375" cy="799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9082"/>
              </a:lnTo>
              <a:lnTo>
                <a:pt x="110375" y="7990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1646595" y="890876"/>
          <a:ext cx="100845" cy="355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188"/>
              </a:lnTo>
              <a:lnTo>
                <a:pt x="100845" y="3551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1940929" y="368434"/>
          <a:ext cx="445179" cy="154525"/>
        </a:xfrm>
        <a:custGeom>
          <a:avLst/>
          <a:gdLst/>
          <a:ahLst/>
          <a:cxnLst/>
          <a:rect l="0" t="0" r="0" b="0"/>
          <a:pathLst>
            <a:path>
              <a:moveTo>
                <a:pt x="445179" y="0"/>
              </a:moveTo>
              <a:lnTo>
                <a:pt x="445179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756237" y="890876"/>
          <a:ext cx="110375" cy="1383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66"/>
              </a:lnTo>
              <a:lnTo>
                <a:pt x="110375" y="13833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162743-A9C8-45A1-AFF6-FCBC6A1477B6}">
      <dsp:nvSpPr>
        <dsp:cNvPr id="0" name=""/>
        <dsp:cNvSpPr/>
      </dsp:nvSpPr>
      <dsp:spPr>
        <a:xfrm>
          <a:off x="756237" y="890876"/>
          <a:ext cx="110375" cy="860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5"/>
              </a:lnTo>
              <a:lnTo>
                <a:pt x="110375" y="8609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756237" y="890876"/>
          <a:ext cx="110375" cy="338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3"/>
              </a:lnTo>
              <a:lnTo>
                <a:pt x="110375" y="3384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050570" y="368434"/>
          <a:ext cx="1335537" cy="154525"/>
        </a:xfrm>
        <a:custGeom>
          <a:avLst/>
          <a:gdLst/>
          <a:ahLst/>
          <a:cxnLst/>
          <a:rect l="0" t="0" r="0" b="0"/>
          <a:pathLst>
            <a:path>
              <a:moveTo>
                <a:pt x="1335537" y="0"/>
              </a:moveTo>
              <a:lnTo>
                <a:pt x="1335537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191" y="518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191" y="518"/>
        <a:ext cx="735833" cy="367916"/>
      </dsp:txXfrm>
    </dsp:sp>
    <dsp:sp modelId="{85B87679-A828-4D4A-AA0B-BCBA17B73465}">
      <dsp:nvSpPr>
        <dsp:cNvPr id="0" name=""/>
        <dsp:cNvSpPr/>
      </dsp:nvSpPr>
      <dsp:spPr>
        <a:xfrm>
          <a:off x="682653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兰蔻小黑瓶</a:t>
          </a:r>
        </a:p>
      </dsp:txBody>
      <dsp:txXfrm>
        <a:off x="682653" y="522959"/>
        <a:ext cx="735833" cy="367916"/>
      </dsp:txXfrm>
    </dsp:sp>
    <dsp:sp modelId="{9AA3A869-07BE-4DE9-87A5-EC76B0110461}">
      <dsp:nvSpPr>
        <dsp:cNvPr id="0" name=""/>
        <dsp:cNvSpPr/>
      </dsp:nvSpPr>
      <dsp:spPr>
        <a:xfrm>
          <a:off x="866612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明星小黑</a:t>
          </a:r>
        </a:p>
      </dsp:txBody>
      <dsp:txXfrm>
        <a:off x="866612" y="1045401"/>
        <a:ext cx="735833" cy="367916"/>
      </dsp:txXfrm>
    </dsp:sp>
    <dsp:sp modelId="{86D8DB87-0820-48D8-8001-31E18785F7EF}">
      <dsp:nvSpPr>
        <dsp:cNvPr id="0" name=""/>
        <dsp:cNvSpPr/>
      </dsp:nvSpPr>
      <dsp:spPr>
        <a:xfrm>
          <a:off x="866612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大眼精华</a:t>
          </a:r>
        </a:p>
      </dsp:txBody>
      <dsp:txXfrm>
        <a:off x="866612" y="1567843"/>
        <a:ext cx="735833" cy="367916"/>
      </dsp:txXfrm>
    </dsp:sp>
    <dsp:sp modelId="{419CCCB0-33CC-44CD-A084-4C5EF82E4A1D}">
      <dsp:nvSpPr>
        <dsp:cNvPr id="0" name=""/>
        <dsp:cNvSpPr/>
      </dsp:nvSpPr>
      <dsp:spPr>
        <a:xfrm>
          <a:off x="866612" y="2090285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发光眼霜</a:t>
          </a:r>
        </a:p>
      </dsp:txBody>
      <dsp:txXfrm>
        <a:off x="866612" y="2090285"/>
        <a:ext cx="735833" cy="367916"/>
      </dsp:txXfrm>
    </dsp:sp>
    <dsp:sp modelId="{B02C0076-0230-431D-8EE4-A34A0447575B}">
      <dsp:nvSpPr>
        <dsp:cNvPr id="0" name=""/>
        <dsp:cNvSpPr/>
      </dsp:nvSpPr>
      <dsp:spPr>
        <a:xfrm>
          <a:off x="1573012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菁纯</a:t>
          </a:r>
        </a:p>
      </dsp:txBody>
      <dsp:txXfrm>
        <a:off x="1573012" y="522959"/>
        <a:ext cx="735833" cy="367916"/>
      </dsp:txXfrm>
    </dsp:sp>
    <dsp:sp modelId="{C2A75219-5E95-489C-A514-B957817FF4E3}">
      <dsp:nvSpPr>
        <dsp:cNvPr id="0" name=""/>
        <dsp:cNvSpPr/>
      </dsp:nvSpPr>
      <dsp:spPr>
        <a:xfrm>
          <a:off x="1747441" y="1093028"/>
          <a:ext cx="716782" cy="30607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菁纯眼霜</a:t>
          </a:r>
        </a:p>
      </dsp:txBody>
      <dsp:txXfrm>
        <a:off x="1747441" y="1093028"/>
        <a:ext cx="716782" cy="306073"/>
      </dsp:txXfrm>
    </dsp:sp>
    <dsp:sp modelId="{6EA0EDC8-645D-4D7E-8D83-7A0587E2AF38}">
      <dsp:nvSpPr>
        <dsp:cNvPr id="0" name=""/>
        <dsp:cNvSpPr/>
      </dsp:nvSpPr>
      <dsp:spPr>
        <a:xfrm>
          <a:off x="1756970" y="1506000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菁纯面霜</a:t>
          </a:r>
        </a:p>
      </dsp:txBody>
      <dsp:txXfrm>
        <a:off x="1756970" y="1506000"/>
        <a:ext cx="735833" cy="367916"/>
      </dsp:txXfrm>
    </dsp:sp>
    <dsp:sp modelId="{FA117C6B-2D7A-4444-89DF-C9761E4DAE6A}">
      <dsp:nvSpPr>
        <dsp:cNvPr id="0" name=""/>
        <dsp:cNvSpPr/>
      </dsp:nvSpPr>
      <dsp:spPr>
        <a:xfrm>
          <a:off x="1756970" y="2028442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玫瑰精粹水</a:t>
          </a:r>
        </a:p>
      </dsp:txBody>
      <dsp:txXfrm>
        <a:off x="1756970" y="2028442"/>
        <a:ext cx="735833" cy="367916"/>
      </dsp:txXfrm>
    </dsp:sp>
    <dsp:sp modelId="{34D7FF43-5821-4869-BC8B-A82917B14175}">
      <dsp:nvSpPr>
        <dsp:cNvPr id="0" name=""/>
        <dsp:cNvSpPr/>
      </dsp:nvSpPr>
      <dsp:spPr>
        <a:xfrm>
          <a:off x="2453849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塑颜</a:t>
          </a:r>
        </a:p>
      </dsp:txBody>
      <dsp:txXfrm>
        <a:off x="2453849" y="522959"/>
        <a:ext cx="735833" cy="367916"/>
      </dsp:txXfrm>
    </dsp:sp>
    <dsp:sp modelId="{48017290-9E7F-4CC9-9B90-67C70EA7EDD8}">
      <dsp:nvSpPr>
        <dsp:cNvPr id="0" name=""/>
        <dsp:cNvSpPr/>
      </dsp:nvSpPr>
      <dsp:spPr>
        <a:xfrm>
          <a:off x="2647329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647329" y="1045401"/>
        <a:ext cx="735833" cy="367916"/>
      </dsp:txXfrm>
    </dsp:sp>
    <dsp:sp modelId="{51447F07-1E6F-4D08-9494-E08DED303634}">
      <dsp:nvSpPr>
        <dsp:cNvPr id="0" name=""/>
        <dsp:cNvSpPr/>
      </dsp:nvSpPr>
      <dsp:spPr>
        <a:xfrm>
          <a:off x="2647329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647329" y="1567843"/>
        <a:ext cx="735833" cy="367916"/>
      </dsp:txXfrm>
    </dsp:sp>
    <dsp:sp modelId="{92118C10-A9BB-4EA1-87AD-F49649AFAE61}">
      <dsp:nvSpPr>
        <dsp:cNvPr id="0" name=""/>
        <dsp:cNvSpPr/>
      </dsp:nvSpPr>
      <dsp:spPr>
        <a:xfrm>
          <a:off x="2647329" y="2090285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1100" kern="1200"/>
        </a:p>
      </dsp:txBody>
      <dsp:txXfrm>
        <a:off x="2647329" y="2090285"/>
        <a:ext cx="735833" cy="367916"/>
      </dsp:txXfrm>
    </dsp:sp>
    <dsp:sp modelId="{A2539663-3F59-4FC9-937B-82D510C1BCFE}">
      <dsp:nvSpPr>
        <dsp:cNvPr id="0" name=""/>
        <dsp:cNvSpPr/>
      </dsp:nvSpPr>
      <dsp:spPr>
        <a:xfrm>
          <a:off x="3353729" y="522959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水份缘</a:t>
          </a:r>
        </a:p>
      </dsp:txBody>
      <dsp:txXfrm>
        <a:off x="3353729" y="522959"/>
        <a:ext cx="735833" cy="367916"/>
      </dsp:txXfrm>
    </dsp:sp>
    <dsp:sp modelId="{2CC90AE5-E9B9-49FA-885B-F50582DCDC45}">
      <dsp:nvSpPr>
        <dsp:cNvPr id="0" name=""/>
        <dsp:cNvSpPr/>
      </dsp:nvSpPr>
      <dsp:spPr>
        <a:xfrm>
          <a:off x="3537687" y="1045401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口碑粉水</a:t>
          </a:r>
        </a:p>
      </dsp:txBody>
      <dsp:txXfrm>
        <a:off x="3537687" y="1045401"/>
        <a:ext cx="735833" cy="367916"/>
      </dsp:txXfrm>
    </dsp:sp>
    <dsp:sp modelId="{24713441-4D4C-4BB4-895B-121214C3AD35}">
      <dsp:nvSpPr>
        <dsp:cNvPr id="0" name=""/>
        <dsp:cNvSpPr/>
      </dsp:nvSpPr>
      <dsp:spPr>
        <a:xfrm>
          <a:off x="3537687" y="1567843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水份缘凝霜</a:t>
          </a:r>
        </a:p>
      </dsp:txBody>
      <dsp:txXfrm>
        <a:off x="3537687" y="1567843"/>
        <a:ext cx="735833" cy="367916"/>
      </dsp:txXfrm>
    </dsp:sp>
    <dsp:sp modelId="{E624863B-2D3E-40F9-8821-95647FA8C803}">
      <dsp:nvSpPr>
        <dsp:cNvPr id="0" name=""/>
        <dsp:cNvSpPr/>
      </dsp:nvSpPr>
      <dsp:spPr>
        <a:xfrm>
          <a:off x="3537687" y="2090285"/>
          <a:ext cx="735833" cy="3679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水份缘咖喱</a:t>
          </a:r>
        </a:p>
      </dsp:txBody>
      <dsp:txXfrm>
        <a:off x="3537687" y="2090285"/>
        <a:ext cx="735833" cy="3679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8A7D669B-C86B-41FC-8853-6182D57F65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网站开发文档12.19（模板） (1).dotx</Template>
  <Pages>4</Pages>
  <Words>104</Words>
  <Characters>597</Characters>
  <Lines>4</Lines>
  <Paragraphs>1</Paragraphs>
  <TotalTime>3</TotalTime>
  <ScaleCrop>false</ScaleCrop>
  <LinksUpToDate>false</LinksUpToDate>
  <CharactersWithSpaces>700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2021-01-03T07:35:00Z</dcterms:created>
  <dc:creator>何雄林</dc:creator>
  <cp:lastModifiedBy>双林</cp:lastModifiedBy>
  <dcterms:modified xsi:type="dcterms:W3CDTF">2021-01-03T12:35:30Z</dcterms:modified>
  <dc:subject>第几小组</dc:subject>
  <dc:title>网站开发策划书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