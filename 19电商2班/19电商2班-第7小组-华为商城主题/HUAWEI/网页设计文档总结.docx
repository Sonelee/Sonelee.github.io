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ascii="黑体" w:hAnsi="华文中宋" w:eastAsia="黑体"/>
          <w:spacing w:val="20"/>
          <w:sz w:val="72"/>
          <w:szCs w:val="72"/>
        </w:rPr>
      </w:pPr>
      <w:r>
        <w:drawing>
          <wp:inline distT="0" distB="0" distL="0" distR="0">
            <wp:extent cx="4008120" cy="71056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duotone>
                        <a:prstClr val="black"/>
                        <a:srgbClr val="C00000">
                          <a:tint val="45000"/>
                          <a:satMod val="400000"/>
                        </a:srgbClr>
                      </a:duotone>
                      <a:extLst>
                        <a:ext uri="{BEBA8EAE-BF5A-486C-A8C5-ECC9F3942E4B}">
                          <a14:imgProps xmlns:a14="http://schemas.microsoft.com/office/drawing/2010/main">
                            <a14:imgLayer r:embed="rId7">
                              <a14:imgEffect>
                                <a14:brightnessContrast bright="-40000" contrast="40000"/>
                              </a14:imgEffect>
                            </a14:imgLayer>
                          </a14:imgProps>
                        </a:ext>
                      </a:extLst>
                    </a:blip>
                    <a:stretch>
                      <a:fillRect/>
                    </a:stretch>
                  </pic:blipFill>
                  <pic:spPr>
                    <a:xfrm>
                      <a:off x="0" y="0"/>
                      <a:ext cx="4068972" cy="721634"/>
                    </a:xfrm>
                    <a:prstGeom prst="rect">
                      <a:avLst/>
                    </a:prstGeom>
                  </pic:spPr>
                </pic:pic>
              </a:graphicData>
            </a:graphic>
          </wp:inline>
        </w:drawing>
      </w: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jc w:val="center"/>
        <w:rPr>
          <w:rFonts w:ascii="Calibri" w:hAnsi="Calibri" w:eastAsia="黑体"/>
          <w:sz w:val="72"/>
          <w:szCs w:val="72"/>
        </w:rPr>
      </w:pPr>
      <w:r>
        <w:rPr>
          <w:rFonts w:hint="eastAsia" w:ascii="Calibri" w:hAnsi="Calibri" w:eastAsia="黑体"/>
          <w:sz w:val="72"/>
          <w:szCs w:val="72"/>
        </w:rPr>
        <w:t>《网页设计与制作》</w:t>
      </w:r>
    </w:p>
    <w:p>
      <w:pPr>
        <w:jc w:val="center"/>
        <w:rPr>
          <w:rFonts w:ascii="Calibri" w:hAnsi="Calibri" w:eastAsia="黑体"/>
          <w:sz w:val="72"/>
          <w:szCs w:val="72"/>
        </w:rPr>
      </w:pPr>
      <w:r>
        <w:rPr>
          <w:rFonts w:hint="eastAsia" w:ascii="Calibri" w:hAnsi="Calibri" w:eastAsia="黑体"/>
          <w:sz w:val="72"/>
          <w:szCs w:val="72"/>
        </w:rPr>
        <w:t>网站开发文档</w:t>
      </w: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b/>
          <w:bCs/>
        </w:rPr>
      </w:pPr>
    </w:p>
    <w:p>
      <w:pPr>
        <w:rPr>
          <w:rFonts w:ascii="Calibri" w:hAnsi="Calibri"/>
          <w:b/>
          <w:bCs/>
        </w:rPr>
      </w:pPr>
    </w:p>
    <w:p>
      <w:pPr>
        <w:rPr>
          <w:rFonts w:hint="eastAsia" w:ascii="Calibri" w:hAnsi="Calibri"/>
          <w:b/>
          <w:bCs/>
        </w:rPr>
      </w:pPr>
    </w:p>
    <w:tbl>
      <w:tblPr>
        <w:tblStyle w:val="6"/>
        <w:tblW w:w="6823"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616" w:hRule="atLeast"/>
          <w:jc w:val="center"/>
        </w:trPr>
        <w:tc>
          <w:tcPr>
            <w:tcW w:w="1963" w:type="dxa"/>
          </w:tcPr>
          <w:p>
            <w:pPr>
              <w:spacing w:line="600" w:lineRule="exact"/>
              <w:jc w:val="distribute"/>
              <w:rPr>
                <w:rFonts w:ascii="Calibri" w:hAnsi="Calibri" w:eastAsia="黑体"/>
                <w:spacing w:val="30"/>
                <w:kern w:val="10"/>
                <w:sz w:val="30"/>
              </w:rPr>
            </w:pPr>
            <w:r>
              <w:rPr>
                <w:rFonts w:hint="eastAsia" w:ascii="Calibri" w:hAnsi="Calibri" w:eastAsia="黑体"/>
                <w:spacing w:val="30"/>
                <w:kern w:val="10"/>
                <w:sz w:val="30"/>
              </w:rPr>
              <w:t>网站主题</w:t>
            </w:r>
          </w:p>
        </w:tc>
        <w:tc>
          <w:tcPr>
            <w:tcW w:w="4860" w:type="dxa"/>
            <w:tcBorders>
              <w:bottom w:val="single" w:color="auto" w:sz="4" w:space="0"/>
            </w:tcBorders>
            <w:vAlign w:val="center"/>
          </w:tcPr>
          <w:p>
            <w:pPr>
              <w:spacing w:line="600" w:lineRule="exact"/>
              <w:jc w:val="center"/>
              <w:rPr>
                <w:rFonts w:hint="default" w:ascii="Calibri" w:hAnsi="Calibri" w:eastAsia="黑体"/>
                <w:spacing w:val="30"/>
                <w:kern w:val="10"/>
                <w:sz w:val="30"/>
                <w:lang w:val="en-US" w:eastAsia="zh-CN"/>
              </w:rPr>
            </w:pPr>
            <w:r>
              <w:rPr>
                <w:rFonts w:hint="eastAsia" w:ascii="Calibri" w:hAnsi="Calibri" w:eastAsia="黑体"/>
                <w:spacing w:val="30"/>
                <w:kern w:val="10"/>
                <w:sz w:val="30"/>
                <w:lang w:val="en-US" w:eastAsia="zh-CN"/>
              </w:rPr>
              <w:t>华为官网</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Pr>
          <w:p>
            <w:pPr>
              <w:spacing w:line="600" w:lineRule="exact"/>
              <w:jc w:val="distribute"/>
              <w:rPr>
                <w:rFonts w:ascii="Calibri" w:hAnsi="Calibri" w:eastAsia="黑体"/>
                <w:spacing w:val="30"/>
                <w:kern w:val="10"/>
                <w:sz w:val="30"/>
              </w:rPr>
            </w:pPr>
            <w:r>
              <w:rPr>
                <w:rFonts w:hint="eastAsia" w:ascii="Calibri" w:hAnsi="Calibri" w:eastAsia="黑体"/>
                <w:spacing w:val="30"/>
                <w:kern w:val="10"/>
                <w:sz w:val="30"/>
              </w:rPr>
              <w:t>班级</w:t>
            </w:r>
          </w:p>
        </w:tc>
        <w:tc>
          <w:tcPr>
            <w:tcW w:w="4860" w:type="dxa"/>
            <w:tcBorders>
              <w:bottom w:val="single" w:color="auto" w:sz="4" w:space="0"/>
            </w:tcBorders>
            <w:vAlign w:val="center"/>
          </w:tcPr>
          <w:p>
            <w:pPr>
              <w:spacing w:line="600" w:lineRule="exact"/>
              <w:jc w:val="center"/>
              <w:rPr>
                <w:rFonts w:hint="default" w:ascii="Calibri" w:hAnsi="Calibri" w:eastAsia="黑体"/>
                <w:spacing w:val="30"/>
                <w:kern w:val="10"/>
                <w:sz w:val="30"/>
                <w:lang w:val="en-US" w:eastAsia="zh-CN"/>
              </w:rPr>
            </w:pPr>
            <w:r>
              <w:rPr>
                <w:rFonts w:hint="eastAsia" w:ascii="Calibri" w:hAnsi="Calibri" w:eastAsia="黑体"/>
                <w:spacing w:val="30"/>
                <w:kern w:val="10"/>
                <w:sz w:val="30"/>
                <w:lang w:val="en-US" w:eastAsia="zh-CN"/>
              </w:rPr>
              <w:t>19级电子商务2班</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616" w:hRule="atLeast"/>
          <w:jc w:val="center"/>
        </w:trPr>
        <w:tc>
          <w:tcPr>
            <w:tcW w:w="1963" w:type="dxa"/>
          </w:tcPr>
          <w:p>
            <w:pPr>
              <w:spacing w:line="600" w:lineRule="exact"/>
              <w:jc w:val="distribute"/>
              <w:rPr>
                <w:rFonts w:hint="eastAsia" w:ascii="Calibri" w:hAnsi="Calibri" w:eastAsia="黑体"/>
                <w:spacing w:val="30"/>
                <w:kern w:val="10"/>
                <w:sz w:val="30"/>
              </w:rPr>
            </w:pPr>
            <w:r>
              <w:rPr>
                <w:rFonts w:hint="eastAsia" w:ascii="Calibri" w:hAnsi="Calibri" w:eastAsia="黑体"/>
                <w:spacing w:val="30"/>
                <w:kern w:val="10"/>
                <w:sz w:val="30"/>
              </w:rPr>
              <w:t>小组编号</w:t>
            </w:r>
          </w:p>
        </w:tc>
        <w:tc>
          <w:tcPr>
            <w:tcW w:w="4860" w:type="dxa"/>
            <w:tcBorders>
              <w:top w:val="single" w:color="auto" w:sz="4" w:space="0"/>
              <w:bottom w:val="single" w:color="auto" w:sz="4" w:space="0"/>
            </w:tcBorders>
            <w:vAlign w:val="center"/>
          </w:tcPr>
          <w:p>
            <w:pPr>
              <w:spacing w:line="600" w:lineRule="exact"/>
              <w:jc w:val="center"/>
              <w:rPr>
                <w:rFonts w:hint="eastAsia" w:ascii="Calibri" w:hAnsi="Calibri" w:eastAsia="黑体"/>
                <w:spacing w:val="30"/>
                <w:kern w:val="10"/>
                <w:sz w:val="30"/>
                <w:lang w:val="en-US" w:eastAsia="zh-CN"/>
              </w:rPr>
            </w:pPr>
            <w:r>
              <w:rPr>
                <w:rFonts w:hint="eastAsia" w:ascii="Calibri" w:hAnsi="Calibri" w:eastAsia="黑体"/>
                <w:spacing w:val="30"/>
                <w:kern w:val="10"/>
                <w:sz w:val="30"/>
                <w:lang w:val="en-US" w:eastAsia="zh-CN"/>
              </w:rPr>
              <w:t>7</w:t>
            </w:r>
            <w:bookmarkStart w:id="0" w:name="_GoBack"/>
            <w:bookmarkEnd w:id="0"/>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Borders>
              <w:bottom w:val="nil"/>
            </w:tcBorders>
          </w:tcPr>
          <w:p>
            <w:pPr>
              <w:spacing w:line="600" w:lineRule="exact"/>
              <w:jc w:val="distribute"/>
              <w:rPr>
                <w:rFonts w:hint="eastAsia" w:ascii="Calibri" w:hAnsi="Calibri" w:eastAsia="黑体"/>
                <w:spacing w:val="30"/>
                <w:kern w:val="10"/>
                <w:sz w:val="30"/>
              </w:rPr>
            </w:pPr>
            <w:r>
              <w:rPr>
                <w:rFonts w:hint="eastAsia" w:ascii="Calibri" w:hAnsi="Calibri" w:eastAsia="黑体"/>
                <w:spacing w:val="30"/>
                <w:kern w:val="10"/>
                <w:sz w:val="30"/>
              </w:rPr>
              <w:t>组长</w:t>
            </w:r>
          </w:p>
        </w:tc>
        <w:tc>
          <w:tcPr>
            <w:tcW w:w="4860" w:type="dxa"/>
            <w:tcBorders>
              <w:top w:val="single" w:color="auto" w:sz="4" w:space="0"/>
              <w:bottom w:val="single" w:color="auto" w:sz="4" w:space="0"/>
            </w:tcBorders>
            <w:vAlign w:val="center"/>
          </w:tcPr>
          <w:p>
            <w:pPr>
              <w:spacing w:line="600" w:lineRule="exact"/>
              <w:jc w:val="center"/>
              <w:rPr>
                <w:rFonts w:hint="default" w:ascii="Calibri" w:hAnsi="Calibri" w:eastAsia="黑体"/>
                <w:spacing w:val="30"/>
                <w:kern w:val="10"/>
                <w:sz w:val="30"/>
                <w:lang w:val="en-US" w:eastAsia="zh-CN"/>
              </w:rPr>
            </w:pPr>
            <w:r>
              <w:rPr>
                <w:rFonts w:hint="eastAsia" w:ascii="Calibri" w:hAnsi="Calibri" w:eastAsia="黑体"/>
                <w:spacing w:val="30"/>
                <w:kern w:val="10"/>
                <w:sz w:val="30"/>
                <w:lang w:val="en-US" w:eastAsia="zh-CN"/>
              </w:rPr>
              <w:t>郎金平</w:t>
            </w:r>
          </w:p>
        </w:tc>
      </w:tr>
    </w:tbl>
    <w:p>
      <w:pPr>
        <w:rPr>
          <w:rFonts w:ascii="Calibri" w:hAnsi="Calibri"/>
        </w:rPr>
      </w:pPr>
    </w:p>
    <w:p>
      <w:pPr>
        <w:rPr>
          <w:rFonts w:ascii="Calibri" w:hAnsi="Calibri"/>
        </w:rPr>
      </w:pPr>
    </w:p>
    <w:p>
      <w:pPr>
        <w:jc w:val="center"/>
        <w:rPr>
          <w:rFonts w:ascii="黑体" w:hAnsi="Calibri" w:eastAsia="黑体"/>
          <w:sz w:val="30"/>
          <w:szCs w:val="30"/>
        </w:rPr>
      </w:pPr>
      <w:r>
        <w:rPr>
          <w:rFonts w:hint="eastAsia" w:ascii="黑体" w:hAnsi="Calibri" w:eastAsia="黑体"/>
          <w:sz w:val="30"/>
          <w:szCs w:val="30"/>
        </w:rPr>
        <w:t>二〇二〇年 十二月</w:t>
      </w:r>
    </w:p>
    <w:p>
      <w:pPr>
        <w:jc w:val="center"/>
        <w:rPr>
          <w:rFonts w:eastAsia="黑体"/>
          <w:color w:val="0563C1"/>
          <w:u w:val="single"/>
        </w:rPr>
      </w:pPr>
      <w:r>
        <w:rPr>
          <w:rFonts w:ascii="黑体" w:hAnsi="Calibri" w:eastAsia="黑体"/>
          <w:sz w:val="30"/>
          <w:szCs w:val="30"/>
        </w:rPr>
        <w:br w:type="page"/>
      </w:r>
    </w:p>
    <w:p>
      <w:pPr>
        <w:pStyle w:val="3"/>
        <w:numPr>
          <w:ilvl w:val="0"/>
          <w:numId w:val="1"/>
        </w:numPr>
      </w:pPr>
      <w:r>
        <w:rPr>
          <w:rFonts w:hint="eastAsia"/>
        </w:rPr>
        <w:t>网站定位及目标</w:t>
      </w:r>
    </w:p>
    <w:p>
      <w:pPr>
        <w:rPr>
          <w:rFonts w:hint="eastAsia"/>
          <w:szCs w:val="24"/>
          <w:lang w:val="en-US" w:eastAsia="zh-CN"/>
        </w:rPr>
      </w:pPr>
      <w:r>
        <w:rPr>
          <w:rFonts w:hint="eastAsia"/>
          <w:szCs w:val="24"/>
          <w:lang w:val="en-US" w:eastAsia="zh-CN"/>
        </w:rPr>
        <w:t>本网站定位科技企业：华为官网。</w:t>
      </w:r>
    </w:p>
    <w:p>
      <w:pPr>
        <w:rPr>
          <w:rFonts w:hint="default"/>
          <w:szCs w:val="24"/>
          <w:lang w:val="en-US" w:eastAsia="zh-CN"/>
        </w:rPr>
      </w:pPr>
      <w:r>
        <w:rPr>
          <w:rFonts w:hint="eastAsia"/>
          <w:szCs w:val="24"/>
          <w:lang w:val="en-US" w:eastAsia="zh-CN"/>
        </w:rPr>
        <w:t>我们的目标是：做的好做的棒，本网页含有借鉴，但其大多数是我们自主学习创作。首页的视频是我们经过几天查阅和同学帮助得以习来。</w:t>
      </w:r>
    </w:p>
    <w:p>
      <w:pPr>
        <w:rPr>
          <w:szCs w:val="24"/>
        </w:rPr>
      </w:pPr>
    </w:p>
    <w:p>
      <w:pPr>
        <w:pStyle w:val="3"/>
        <w:numPr>
          <w:ilvl w:val="0"/>
          <w:numId w:val="1"/>
        </w:numPr>
      </w:pPr>
      <w:r>
        <w:rPr>
          <w:rFonts w:hint="eastAsia"/>
        </w:rPr>
        <w:t>网站架构</w:t>
      </w:r>
    </w:p>
    <w:p>
      <w:pPr>
        <w:jc w:val="center"/>
        <w:rPr>
          <w:i/>
          <w:iCs/>
          <w:color w:val="FF0000"/>
          <w:szCs w:val="24"/>
        </w:rPr>
      </w:pPr>
      <w:r>
        <w:rPr>
          <w:rFonts w:hint="eastAsia"/>
          <w:szCs w:val="24"/>
          <w:lang w:val="zh-CN"/>
        </w:rPr>
        <w:drawing>
          <wp:inline distT="0" distB="0" distL="0" distR="0">
            <wp:extent cx="4956175" cy="2458720"/>
            <wp:effectExtent l="0" t="0" r="0" b="1778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3"/>
        <w:numPr>
          <w:ilvl w:val="0"/>
          <w:numId w:val="1"/>
        </w:numPr>
      </w:pPr>
      <w:r>
        <w:rPr>
          <w:rFonts w:hint="eastAsia"/>
        </w:rPr>
        <w:t>网站栏目功能说明</w:t>
      </w:r>
    </w:p>
    <w:p>
      <w:pPr>
        <w:rPr>
          <w:rFonts w:hint="eastAsia"/>
          <w:szCs w:val="24"/>
          <w:lang w:val="en-US" w:eastAsia="zh-CN"/>
        </w:rPr>
      </w:pPr>
      <w:r>
        <w:rPr>
          <w:rFonts w:hint="eastAsia"/>
          <w:szCs w:val="24"/>
          <w:lang w:val="en-US" w:eastAsia="zh-CN"/>
        </w:rPr>
        <w:t>关于产品页面：对手机和笔记本图片添加了放大功能，使图片更有科技感。</w:t>
      </w:r>
    </w:p>
    <w:p>
      <w:pPr>
        <w:rPr>
          <w:rFonts w:hint="default"/>
          <w:szCs w:val="24"/>
          <w:lang w:val="en-US" w:eastAsia="zh-CN"/>
        </w:rPr>
      </w:pPr>
      <w:r>
        <w:rPr>
          <w:rFonts w:hint="eastAsia"/>
          <w:szCs w:val="24"/>
          <w:lang w:val="en-US" w:eastAsia="zh-CN"/>
        </w:rPr>
        <w:t>手机页面：展示了华为公司的手机产品，可以点击图片查看手机详情</w:t>
      </w:r>
    </w:p>
    <w:p>
      <w:pPr>
        <w:rPr>
          <w:rFonts w:hint="default"/>
          <w:szCs w:val="24"/>
          <w:lang w:val="en-US" w:eastAsia="zh-CN"/>
        </w:rPr>
      </w:pPr>
      <w:r>
        <w:rPr>
          <w:rFonts w:hint="eastAsia"/>
          <w:szCs w:val="24"/>
          <w:lang w:val="en-US" w:eastAsia="zh-CN"/>
        </w:rPr>
        <w:t>笔记本页面：展示了华为公司的高端笔记本产品，可以点击图片查看笔记本详情</w:t>
      </w:r>
    </w:p>
    <w:p>
      <w:pPr>
        <w:rPr>
          <w:rFonts w:hint="eastAsia"/>
          <w:szCs w:val="24"/>
          <w:lang w:val="en-US" w:eastAsia="zh-CN"/>
        </w:rPr>
      </w:pPr>
      <w:r>
        <w:rPr>
          <w:rFonts w:hint="eastAsia"/>
          <w:szCs w:val="24"/>
          <w:lang w:val="en-US" w:eastAsia="zh-CN"/>
        </w:rPr>
        <w:t>智能穿戴：展示了华为公司的智能穿戴产品，一目了然各系列手表</w:t>
      </w:r>
    </w:p>
    <w:p>
      <w:pPr>
        <w:rPr>
          <w:rFonts w:hint="default"/>
          <w:szCs w:val="24"/>
          <w:lang w:val="en-US" w:eastAsia="zh-CN"/>
        </w:rPr>
      </w:pPr>
      <w:r>
        <w:rPr>
          <w:rFonts w:hint="eastAsia"/>
          <w:szCs w:val="24"/>
          <w:lang w:val="en-US" w:eastAsia="zh-CN"/>
        </w:rPr>
        <w:t>关于华为页面：简述了华为公司的背景以及发展概括</w:t>
      </w:r>
    </w:p>
    <w:p>
      <w:pPr>
        <w:pStyle w:val="3"/>
        <w:numPr>
          <w:ilvl w:val="0"/>
          <w:numId w:val="1"/>
        </w:numPr>
      </w:pPr>
      <w:r>
        <w:rPr>
          <w:rFonts w:hint="eastAsia"/>
        </w:rPr>
        <w:t>站点风格</w:t>
      </w:r>
    </w:p>
    <w:p>
      <w:pPr>
        <w:rPr>
          <w:rFonts w:hint="eastAsia"/>
          <w:szCs w:val="24"/>
          <w:lang w:val="en-US" w:eastAsia="zh-CN"/>
        </w:rPr>
      </w:pPr>
      <w:r>
        <w:rPr>
          <w:rFonts w:hint="eastAsia"/>
          <w:szCs w:val="24"/>
          <w:lang w:val="en-US" w:eastAsia="zh-CN"/>
        </w:rPr>
        <w:t>本网站建设风格包括：科技、简约、大气</w:t>
      </w:r>
    </w:p>
    <w:p>
      <w:pPr>
        <w:rPr>
          <w:rFonts w:hint="default"/>
          <w:szCs w:val="24"/>
          <w:lang w:val="en-US" w:eastAsia="zh-CN"/>
        </w:rPr>
      </w:pPr>
      <w:r>
        <w:rPr>
          <w:rFonts w:hint="eastAsia"/>
          <w:szCs w:val="24"/>
          <w:lang w:val="en-US" w:eastAsia="zh-CN"/>
        </w:rPr>
        <w:t>我们小组都喜欢华为产品，因为华为的产品是国货之光，且产品设计和创新技术代表了中国顶尖的科技水平。我们认为科技、简约、大气是华为的风格，所以我们建设了具有科技风的华为网站。</w:t>
      </w:r>
    </w:p>
    <w:p>
      <w:pPr>
        <w:rPr>
          <w:szCs w:val="24"/>
        </w:rPr>
      </w:pPr>
    </w:p>
    <w:p>
      <w:pPr>
        <w:pStyle w:val="3"/>
        <w:numPr>
          <w:ilvl w:val="0"/>
          <w:numId w:val="1"/>
        </w:numPr>
      </w:pPr>
      <w:r>
        <w:rPr>
          <w:rFonts w:hint="eastAsia"/>
        </w:rPr>
        <w:t>项目实现</w:t>
      </w:r>
    </w:p>
    <w:p>
      <w:pPr>
        <w:rPr>
          <w:rFonts w:hint="default" w:eastAsiaTheme="minorEastAsia"/>
          <w:szCs w:val="24"/>
          <w:lang w:val="en-US" w:eastAsia="zh-CN"/>
        </w:rPr>
      </w:pPr>
      <w:r>
        <w:rPr>
          <w:rFonts w:hint="eastAsia"/>
          <w:szCs w:val="24"/>
          <w:lang w:val="en-US" w:eastAsia="zh-CN"/>
        </w:rPr>
        <w:t>我们小组在做做网页中遇到三个困难：</w:t>
      </w:r>
    </w:p>
    <w:p>
      <w:pPr>
        <w:rPr>
          <w:rFonts w:hint="eastAsia"/>
          <w:szCs w:val="24"/>
          <w:lang w:val="en-US" w:eastAsia="zh-CN"/>
        </w:rPr>
      </w:pPr>
      <w:r>
        <w:rPr>
          <w:rFonts w:hint="eastAsia"/>
          <w:szCs w:val="24"/>
          <w:lang w:val="en-US" w:eastAsia="zh-CN"/>
        </w:rPr>
        <w:t>第一个困难就是首页的视频，我们想要做全屏且带有背景音效的大气首页，因未学过在html中插入视频，我们在首页就卡住了，在网络上学习了两天并和室友沟通，第三天终于小成。</w:t>
      </w:r>
    </w:p>
    <w:p>
      <w:pPr>
        <w:rPr>
          <w:rFonts w:hint="eastAsia"/>
          <w:szCs w:val="24"/>
          <w:lang w:val="en-US" w:eastAsia="zh-CN"/>
        </w:rPr>
      </w:pPr>
      <w:r>
        <w:rPr>
          <w:rFonts w:hint="eastAsia"/>
          <w:szCs w:val="24"/>
          <w:lang w:val="en-US" w:eastAsia="zh-CN"/>
        </w:rPr>
        <w:t>第二个困难就是二级页面的布局，跨过这个困难我们花了四五天才略有攻破，我们通过书上的资料和所学的知识加上课后的摸索把网页布局搞定了。</w:t>
      </w:r>
    </w:p>
    <w:p/>
    <w:p>
      <w:pPr>
        <w:pStyle w:val="3"/>
        <w:numPr>
          <w:ilvl w:val="0"/>
          <w:numId w:val="1"/>
        </w:numPr>
      </w:pPr>
      <w:r>
        <w:rPr>
          <w:rFonts w:hint="eastAsia"/>
        </w:rPr>
        <w:t>项目分工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418"/>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rPr>
                <w:b/>
                <w:bCs/>
              </w:rPr>
            </w:pPr>
            <w:r>
              <w:rPr>
                <w:rFonts w:hint="eastAsia"/>
                <w:b/>
                <w:bCs/>
              </w:rPr>
              <w:t>编号</w:t>
            </w:r>
          </w:p>
        </w:tc>
        <w:tc>
          <w:tcPr>
            <w:tcW w:w="1418" w:type="dxa"/>
            <w:vAlign w:val="center"/>
          </w:tcPr>
          <w:p>
            <w:pPr>
              <w:jc w:val="center"/>
              <w:rPr>
                <w:b/>
                <w:bCs/>
              </w:rPr>
            </w:pPr>
            <w:r>
              <w:rPr>
                <w:rFonts w:hint="eastAsia"/>
                <w:b/>
                <w:bCs/>
              </w:rPr>
              <w:t>姓名</w:t>
            </w:r>
          </w:p>
        </w:tc>
        <w:tc>
          <w:tcPr>
            <w:tcW w:w="5607" w:type="dxa"/>
            <w:vAlign w:val="center"/>
          </w:tcPr>
          <w:p>
            <w:pPr>
              <w:jc w:val="center"/>
              <w:rPr>
                <w:b/>
                <w:bCs/>
              </w:rPr>
            </w:pPr>
            <w:r>
              <w:rPr>
                <w:rFonts w:hint="eastAsia"/>
                <w:b/>
                <w:bCs/>
              </w:rPr>
              <w:t>担任角色以及主要工作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1</w:t>
            </w:r>
          </w:p>
        </w:tc>
        <w:tc>
          <w:tcPr>
            <w:tcW w:w="1418" w:type="dxa"/>
            <w:vAlign w:val="center"/>
          </w:tcPr>
          <w:p>
            <w:pPr>
              <w:jc w:val="center"/>
              <w:rPr>
                <w:rFonts w:hint="default" w:eastAsiaTheme="minorEastAsia"/>
                <w:lang w:val="en-US" w:eastAsia="zh-CN"/>
              </w:rPr>
            </w:pPr>
            <w:r>
              <w:rPr>
                <w:rFonts w:hint="eastAsia"/>
                <w:lang w:val="en-US" w:eastAsia="zh-CN"/>
              </w:rPr>
              <w:t>唐天府</w:t>
            </w:r>
          </w:p>
        </w:tc>
        <w:tc>
          <w:tcPr>
            <w:tcW w:w="5607" w:type="dxa"/>
            <w:vAlign w:val="center"/>
          </w:tcPr>
          <w:p>
            <w:pPr>
              <w:jc w:val="center"/>
              <w:rPr>
                <w:rFonts w:hint="default" w:eastAsiaTheme="minorEastAsia"/>
                <w:lang w:val="en-US" w:eastAsia="zh-CN"/>
              </w:rPr>
            </w:pPr>
            <w:r>
              <w:rPr>
                <w:rFonts w:hint="eastAsia"/>
                <w:lang w:val="en-US" w:eastAsia="zh-CN"/>
              </w:rPr>
              <w:t>首页、二、三级页面的制作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2</w:t>
            </w:r>
          </w:p>
        </w:tc>
        <w:tc>
          <w:tcPr>
            <w:tcW w:w="1418" w:type="dxa"/>
            <w:vAlign w:val="center"/>
          </w:tcPr>
          <w:p>
            <w:pPr>
              <w:jc w:val="center"/>
              <w:rPr>
                <w:rFonts w:hint="eastAsia" w:eastAsiaTheme="minorEastAsia"/>
                <w:lang w:val="en-US" w:eastAsia="zh-CN"/>
              </w:rPr>
            </w:pPr>
            <w:r>
              <w:rPr>
                <w:rFonts w:hint="eastAsia"/>
                <w:lang w:val="en-US" w:eastAsia="zh-CN"/>
              </w:rPr>
              <w:t>王开磊</w:t>
            </w:r>
          </w:p>
        </w:tc>
        <w:tc>
          <w:tcPr>
            <w:tcW w:w="5607" w:type="dxa"/>
            <w:vAlign w:val="center"/>
          </w:tcPr>
          <w:p>
            <w:pPr>
              <w:jc w:val="center"/>
              <w:rPr>
                <w:rFonts w:hint="default" w:eastAsiaTheme="minorEastAsia"/>
                <w:lang w:val="en-US" w:eastAsia="zh-CN"/>
              </w:rPr>
            </w:pPr>
            <w:r>
              <w:rPr>
                <w:rFonts w:hint="eastAsia"/>
                <w:lang w:val="en-US" w:eastAsia="zh-CN"/>
              </w:rPr>
              <w:t>笔记本三级页面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3</w:t>
            </w:r>
          </w:p>
        </w:tc>
        <w:tc>
          <w:tcPr>
            <w:tcW w:w="1418" w:type="dxa"/>
            <w:vAlign w:val="center"/>
          </w:tcPr>
          <w:p>
            <w:pPr>
              <w:jc w:val="center"/>
              <w:rPr>
                <w:rFonts w:hint="default" w:eastAsiaTheme="minorEastAsia"/>
                <w:lang w:val="en-US" w:eastAsia="zh-CN"/>
              </w:rPr>
            </w:pPr>
            <w:r>
              <w:rPr>
                <w:rFonts w:hint="eastAsia"/>
                <w:lang w:val="en-US" w:eastAsia="zh-CN"/>
              </w:rPr>
              <w:t>郎金平</w:t>
            </w:r>
          </w:p>
        </w:tc>
        <w:tc>
          <w:tcPr>
            <w:tcW w:w="5607" w:type="dxa"/>
            <w:vAlign w:val="center"/>
          </w:tcPr>
          <w:p>
            <w:pPr>
              <w:jc w:val="center"/>
              <w:rPr>
                <w:rFonts w:hint="default" w:eastAsiaTheme="minorEastAsia"/>
                <w:lang w:val="en-US" w:eastAsia="zh-CN"/>
              </w:rPr>
            </w:pPr>
            <w:r>
              <w:rPr>
                <w:rFonts w:hint="eastAsia"/>
                <w:lang w:val="en-US" w:eastAsia="zh-CN"/>
              </w:rPr>
              <w:t>二级页面布局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4</w:t>
            </w:r>
          </w:p>
        </w:tc>
        <w:tc>
          <w:tcPr>
            <w:tcW w:w="1418" w:type="dxa"/>
            <w:vAlign w:val="center"/>
          </w:tcPr>
          <w:p>
            <w:pPr>
              <w:jc w:val="center"/>
              <w:rPr>
                <w:rFonts w:hint="default" w:eastAsiaTheme="minorEastAsia"/>
                <w:lang w:val="en-US" w:eastAsia="zh-CN"/>
              </w:rPr>
            </w:pPr>
            <w:r>
              <w:rPr>
                <w:rFonts w:hint="eastAsia"/>
                <w:lang w:val="en-US" w:eastAsia="zh-CN"/>
              </w:rPr>
              <w:t>邓志伟</w:t>
            </w:r>
          </w:p>
        </w:tc>
        <w:tc>
          <w:tcPr>
            <w:tcW w:w="5607" w:type="dxa"/>
            <w:vAlign w:val="center"/>
          </w:tcPr>
          <w:p>
            <w:pPr>
              <w:jc w:val="center"/>
              <w:rPr>
                <w:rFonts w:hint="default" w:eastAsiaTheme="minorEastAsia"/>
                <w:lang w:val="en-US" w:eastAsia="zh-CN"/>
              </w:rPr>
            </w:pPr>
            <w:r>
              <w:rPr>
                <w:rFonts w:hint="eastAsia"/>
                <w:lang w:val="en-US" w:eastAsia="zh-CN"/>
              </w:rPr>
              <w:t>收集高质量图片以及后期补缺</w:t>
            </w:r>
          </w:p>
        </w:tc>
      </w:tr>
    </w:tbl>
    <w:p>
      <w:pPr>
        <w:pStyle w:val="3"/>
        <w:numPr>
          <w:ilvl w:val="0"/>
          <w:numId w:val="1"/>
        </w:numPr>
      </w:pPr>
      <w:r>
        <w:rPr>
          <w:rFonts w:hint="eastAsia"/>
        </w:rPr>
        <w:t>项目进度计划表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985"/>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rPr>
                <w:b/>
                <w:bCs/>
              </w:rPr>
            </w:pPr>
            <w:r>
              <w:rPr>
                <w:rFonts w:hint="eastAsia"/>
                <w:b/>
                <w:bCs/>
              </w:rPr>
              <w:t>编号</w:t>
            </w:r>
          </w:p>
        </w:tc>
        <w:tc>
          <w:tcPr>
            <w:tcW w:w="1985" w:type="dxa"/>
            <w:vAlign w:val="center"/>
          </w:tcPr>
          <w:p>
            <w:pPr>
              <w:jc w:val="center"/>
              <w:rPr>
                <w:b/>
                <w:bCs/>
              </w:rPr>
            </w:pPr>
            <w:r>
              <w:rPr>
                <w:rFonts w:hint="eastAsia"/>
                <w:b/>
                <w:bCs/>
              </w:rPr>
              <w:t>项目名称</w:t>
            </w:r>
          </w:p>
        </w:tc>
        <w:tc>
          <w:tcPr>
            <w:tcW w:w="5040" w:type="dxa"/>
            <w:vAlign w:val="center"/>
          </w:tcPr>
          <w:p>
            <w:pPr>
              <w:jc w:val="center"/>
              <w:rPr>
                <w:b/>
                <w:bCs/>
              </w:rPr>
            </w:pPr>
            <w:r>
              <w:rPr>
                <w:rFonts w:hint="eastAsia"/>
                <w:b/>
                <w:bCs/>
              </w:rPr>
              <w:t>时间节点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1</w:t>
            </w:r>
          </w:p>
        </w:tc>
        <w:tc>
          <w:tcPr>
            <w:tcW w:w="1985" w:type="dxa"/>
            <w:vAlign w:val="center"/>
          </w:tcPr>
          <w:p>
            <w:pPr>
              <w:jc w:val="center"/>
            </w:pPr>
            <w:r>
              <w:rPr>
                <w:rFonts w:hint="eastAsia"/>
              </w:rPr>
              <w:t>网站规划</w:t>
            </w:r>
          </w:p>
        </w:tc>
        <w:tc>
          <w:tcPr>
            <w:tcW w:w="5040" w:type="dxa"/>
            <w:vAlign w:val="center"/>
          </w:tcPr>
          <w:p>
            <w:pPr>
              <w:jc w:val="center"/>
            </w:pPr>
            <w:r>
              <w:t>12</w:t>
            </w:r>
            <w:r>
              <w:rPr>
                <w:rFonts w:hint="eastAsia"/>
              </w:rPr>
              <w:t>月</w:t>
            </w:r>
            <w:r>
              <w:rPr>
                <w:rFonts w:hint="eastAsia"/>
                <w:lang w:val="en-US" w:eastAsia="zh-CN"/>
              </w:rPr>
              <w:t>20</w:t>
            </w:r>
            <w:r>
              <w:rPr>
                <w:rFonts w:hint="eastAsia"/>
              </w:rPr>
              <w:t>日-</w:t>
            </w:r>
            <w:r>
              <w:t>12</w:t>
            </w:r>
            <w:r>
              <w:rPr>
                <w:rFonts w:hint="eastAsia"/>
              </w:rPr>
              <w:t>月</w:t>
            </w:r>
            <w:r>
              <w:rPr>
                <w:rFonts w:hint="eastAsia"/>
                <w:lang w:val="en-US" w:eastAsia="zh-CN"/>
              </w:rPr>
              <w:t>23</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2</w:t>
            </w:r>
          </w:p>
        </w:tc>
        <w:tc>
          <w:tcPr>
            <w:tcW w:w="1985" w:type="dxa"/>
            <w:vAlign w:val="center"/>
          </w:tcPr>
          <w:p>
            <w:pPr>
              <w:jc w:val="center"/>
            </w:pPr>
            <w:r>
              <w:rPr>
                <w:rFonts w:hint="eastAsia"/>
              </w:rPr>
              <w:t>网站设计</w:t>
            </w:r>
          </w:p>
        </w:tc>
        <w:tc>
          <w:tcPr>
            <w:tcW w:w="5040" w:type="dxa"/>
            <w:vAlign w:val="center"/>
          </w:tcPr>
          <w:p>
            <w:pPr>
              <w:jc w:val="center"/>
            </w:pPr>
            <w:r>
              <w:rPr>
                <w:rFonts w:hint="eastAsia"/>
                <w:lang w:val="en-US" w:eastAsia="zh-CN"/>
              </w:rPr>
              <w:t xml:space="preserve"> 12月23日-12月27日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3</w:t>
            </w:r>
          </w:p>
        </w:tc>
        <w:tc>
          <w:tcPr>
            <w:tcW w:w="1985" w:type="dxa"/>
            <w:vAlign w:val="center"/>
          </w:tcPr>
          <w:p>
            <w:pPr>
              <w:jc w:val="center"/>
            </w:pPr>
            <w:r>
              <w:rPr>
                <w:rFonts w:hint="eastAsia"/>
              </w:rPr>
              <w:t>网站开发</w:t>
            </w:r>
          </w:p>
        </w:tc>
        <w:tc>
          <w:tcPr>
            <w:tcW w:w="5040" w:type="dxa"/>
            <w:vAlign w:val="center"/>
          </w:tcPr>
          <w:p>
            <w:pPr>
              <w:jc w:val="center"/>
              <w:rPr>
                <w:rFonts w:hint="default" w:eastAsiaTheme="minorEastAsia"/>
                <w:lang w:val="en-US" w:eastAsia="zh-CN"/>
              </w:rPr>
            </w:pPr>
            <w:r>
              <w:rPr>
                <w:rFonts w:hint="eastAsia"/>
                <w:lang w:val="en-US" w:eastAsia="zh-CN"/>
              </w:rPr>
              <w:t>12月7日-12月30日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4</w:t>
            </w:r>
          </w:p>
        </w:tc>
        <w:tc>
          <w:tcPr>
            <w:tcW w:w="1985" w:type="dxa"/>
            <w:vAlign w:val="center"/>
          </w:tcPr>
          <w:p>
            <w:pPr>
              <w:jc w:val="center"/>
            </w:pPr>
            <w:r>
              <w:rPr>
                <w:rFonts w:hint="eastAsia"/>
              </w:rPr>
              <w:t>网站提交</w:t>
            </w:r>
          </w:p>
        </w:tc>
        <w:tc>
          <w:tcPr>
            <w:tcW w:w="5040" w:type="dxa"/>
            <w:vAlign w:val="center"/>
          </w:tcPr>
          <w:p>
            <w:pPr>
              <w:jc w:val="center"/>
            </w:pPr>
            <w:r>
              <w:rPr>
                <w:rFonts w:hint="eastAsia"/>
                <w:lang w:val="en-US" w:eastAsia="zh-CN"/>
              </w:rPr>
              <w:t>12月31日下午</w:t>
            </w:r>
          </w:p>
        </w:tc>
      </w:tr>
    </w:tbl>
    <w:p>
      <w:pPr>
        <w:pStyle w:val="3"/>
        <w:numPr>
          <w:ilvl w:val="0"/>
          <w:numId w:val="1"/>
        </w:numPr>
      </w:pPr>
      <w:r>
        <w:rPr>
          <w:rFonts w:hint="eastAsia"/>
        </w:rPr>
        <w:t>总结</w:t>
      </w:r>
    </w:p>
    <w:p>
      <w:pPr>
        <w:ind w:firstLine="480" w:firstLineChars="200"/>
        <w:rPr>
          <w:rFonts w:hint="default" w:eastAsia="宋体"/>
          <w:lang w:val="en-US" w:eastAsia="zh-CN"/>
        </w:rPr>
      </w:pPr>
      <w:r>
        <w:rPr>
          <w:rFonts w:ascii="宋体" w:hAnsi="宋体" w:eastAsia="宋体" w:cs="宋体"/>
          <w:sz w:val="24"/>
          <w:szCs w:val="24"/>
        </w:rPr>
        <w:t>通过本</w:t>
      </w:r>
      <w:r>
        <w:rPr>
          <w:rFonts w:hint="eastAsia" w:ascii="宋体" w:hAnsi="宋体" w:eastAsia="宋体" w:cs="宋体"/>
          <w:sz w:val="24"/>
          <w:szCs w:val="24"/>
          <w:lang w:val="en-US" w:eastAsia="zh-CN"/>
        </w:rPr>
        <w:t>次</w:t>
      </w:r>
      <w:r>
        <w:rPr>
          <w:rFonts w:ascii="宋体" w:hAnsi="宋体" w:eastAsia="宋体" w:cs="宋体"/>
          <w:sz w:val="24"/>
          <w:szCs w:val="24"/>
        </w:rPr>
        <w:t>的实训，在老师的热心指导和精心培养下，我</w:t>
      </w:r>
      <w:r>
        <w:rPr>
          <w:rFonts w:hint="eastAsia" w:ascii="宋体" w:hAnsi="宋体" w:eastAsia="宋体" w:cs="宋体"/>
          <w:sz w:val="24"/>
          <w:szCs w:val="24"/>
          <w:lang w:val="en-US" w:eastAsia="zh-CN"/>
        </w:rPr>
        <w:t>们小组</w:t>
      </w:r>
      <w:r>
        <w:rPr>
          <w:rFonts w:ascii="宋体" w:hAnsi="宋体" w:eastAsia="宋体" w:cs="宋体"/>
          <w:sz w:val="24"/>
          <w:szCs w:val="24"/>
        </w:rPr>
        <w:t>不仅在知识上有了很大的提升而且在心得上也是收获颇多。本次实训的目的旨在检验我们在平常学习中所学知识、将上课所学的理论知识在实践中巩固掌握以及进一步熟悉和掌握网页设计与网页制作的基本流程。</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回顾这次课程设计，至今我</w:t>
      </w:r>
      <w:r>
        <w:rPr>
          <w:rFonts w:hint="eastAsia" w:ascii="宋体" w:hAnsi="宋体" w:eastAsia="宋体" w:cs="宋体"/>
          <w:sz w:val="24"/>
          <w:szCs w:val="24"/>
          <w:lang w:val="en-US" w:eastAsia="zh-CN"/>
        </w:rPr>
        <w:t>们小组</w:t>
      </w:r>
      <w:r>
        <w:rPr>
          <w:rFonts w:ascii="宋体" w:hAnsi="宋体" w:eastAsia="宋体" w:cs="宋体"/>
          <w:sz w:val="24"/>
          <w:szCs w:val="24"/>
        </w:rPr>
        <w:t>仍感慨颇多，的确，从选题到开始制作，从理论到实践，</w:t>
      </w:r>
      <w:r>
        <w:rPr>
          <w:rFonts w:hint="eastAsia" w:ascii="宋体" w:hAnsi="宋体" w:eastAsia="宋体" w:cs="宋体"/>
          <w:sz w:val="24"/>
          <w:szCs w:val="24"/>
          <w:lang w:val="en-US" w:eastAsia="zh-CN"/>
        </w:rPr>
        <w:t>在这段时间里我们</w:t>
      </w:r>
      <w:r>
        <w:rPr>
          <w:rFonts w:ascii="宋体" w:hAnsi="宋体" w:eastAsia="宋体" w:cs="宋体"/>
          <w:sz w:val="24"/>
          <w:szCs w:val="24"/>
        </w:rPr>
        <w:t>学到很多的的东西，不仅可以巩固了以前所学过的知识，</w:t>
      </w:r>
      <w:r>
        <w:rPr>
          <w:rFonts w:hint="eastAsia" w:ascii="宋体" w:hAnsi="宋体" w:eastAsia="宋体" w:cs="宋体"/>
          <w:sz w:val="24"/>
          <w:szCs w:val="24"/>
          <w:lang w:val="en-US" w:eastAsia="zh-CN"/>
        </w:rPr>
        <w:t>还</w:t>
      </w:r>
      <w:r>
        <w:rPr>
          <w:rFonts w:ascii="宋体" w:hAnsi="宋体" w:eastAsia="宋体" w:cs="宋体"/>
          <w:sz w:val="24"/>
          <w:szCs w:val="24"/>
        </w:rPr>
        <w:t>学到了很多在书本上所没有学到过的知识。通过这次课程设计使我懂得了理论与实际相结合是很重要的，只有理论知识是远远不够的，只有把所学的理论知识与实践相结合起来，从理论中得出结论，才能真正为掌握技术，从而提高自己的实际动手能力和独立思考的能力。</w:t>
      </w:r>
      <w:r>
        <w:rPr>
          <w:rFonts w:ascii="宋体" w:hAnsi="宋体" w:eastAsia="宋体" w:cs="宋体"/>
          <w:sz w:val="24"/>
          <w:szCs w:val="24"/>
        </w:rPr>
        <w:br w:type="textWrapping"/>
      </w:r>
      <w:r>
        <w:rPr>
          <w:rFonts w:ascii="宋体" w:hAnsi="宋体" w:eastAsia="宋体" w:cs="宋体"/>
          <w:sz w:val="24"/>
          <w:szCs w:val="24"/>
        </w:rPr>
        <w:t>在设计的过程中遇到问题，可以说得是困难重重，在制作网页过程中难免会遇到过各种各样的问题，就本次实训问题总结如下：</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在div布局中，我</w:t>
      </w:r>
      <w:r>
        <w:rPr>
          <w:rFonts w:hint="eastAsia" w:ascii="宋体" w:hAnsi="宋体" w:eastAsia="宋体" w:cs="宋体"/>
          <w:sz w:val="24"/>
          <w:szCs w:val="24"/>
          <w:lang w:val="en-US" w:eastAsia="zh-CN"/>
        </w:rPr>
        <w:t>们</w:t>
      </w:r>
      <w:r>
        <w:rPr>
          <w:rFonts w:ascii="宋体" w:hAnsi="宋体" w:eastAsia="宋体" w:cs="宋体"/>
          <w:sz w:val="24"/>
          <w:szCs w:val="24"/>
        </w:rPr>
        <w:t>熟练的运用了css样式类和ID建立和配合使用。在布局插入图片时，div被撑开，整体布局因此而受影响。通过类和id配合的使用，重新定义div的大小，通过设置div中类的方框对话框中，设置div的边框值，从而改进了div的显示位置，解决了被撑开的缺点。</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构建好了网页后期，</w:t>
      </w:r>
      <w:r>
        <w:rPr>
          <w:rFonts w:ascii="宋体" w:hAnsi="宋体" w:eastAsia="宋体" w:cs="宋体"/>
          <w:sz w:val="24"/>
          <w:szCs w:val="24"/>
        </w:rPr>
        <w:t>我们对网页的背景做了更改，部分网页部件也做了相应的调整，因此，工作变得更加紧张而又有序。通过</w:t>
      </w:r>
      <w:r>
        <w:rPr>
          <w:rFonts w:hint="eastAsia" w:ascii="宋体" w:hAnsi="宋体" w:eastAsia="宋体" w:cs="宋体"/>
          <w:sz w:val="24"/>
          <w:szCs w:val="24"/>
          <w:lang w:val="en-US" w:eastAsia="zh-CN"/>
        </w:rPr>
        <w:t>两</w:t>
      </w:r>
      <w:r>
        <w:rPr>
          <w:rFonts w:ascii="宋体" w:hAnsi="宋体" w:eastAsia="宋体" w:cs="宋体"/>
          <w:sz w:val="24"/>
          <w:szCs w:val="24"/>
        </w:rPr>
        <w:t>天的设置和改进，网页的整体色调柔和，各个部分相对比较和谐，充满了</w:t>
      </w:r>
      <w:r>
        <w:rPr>
          <w:rFonts w:hint="eastAsia" w:ascii="宋体" w:hAnsi="宋体" w:eastAsia="宋体" w:cs="宋体"/>
          <w:sz w:val="24"/>
          <w:szCs w:val="24"/>
          <w:lang w:val="en-US" w:eastAsia="zh-CN"/>
        </w:rPr>
        <w:t>科技</w:t>
      </w:r>
      <w:r>
        <w:rPr>
          <w:rFonts w:ascii="宋体" w:hAnsi="宋体" w:eastAsia="宋体" w:cs="宋体"/>
          <w:sz w:val="24"/>
          <w:szCs w:val="24"/>
        </w:rPr>
        <w:t>的气息。</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华文行楷" w:eastAsia="华文行楷"/>
      </w:rPr>
    </w:pPr>
    <w:r>
      <w:rPr>
        <w:rFonts w:hint="eastAsia" w:ascii="华文行楷" w:eastAsia="华文行楷"/>
      </w:rPr>
      <w:t>网站开发文档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04E6"/>
    <w:multiLevelType w:val="multilevel"/>
    <w:tmpl w:val="113004E6"/>
    <w:lvl w:ilvl="0" w:tentative="0">
      <w:start w:val="1"/>
      <w:numFmt w:val="japaneseCounting"/>
      <w:lvlText w:val="%1、"/>
      <w:lvlJc w:val="left"/>
      <w:pPr>
        <w:ind w:left="653" w:hanging="653"/>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813A2"/>
    <w:rsid w:val="000661D1"/>
    <w:rsid w:val="000C3A5E"/>
    <w:rsid w:val="00127FC0"/>
    <w:rsid w:val="002E364D"/>
    <w:rsid w:val="002F2E0F"/>
    <w:rsid w:val="00472B98"/>
    <w:rsid w:val="00473686"/>
    <w:rsid w:val="0051520C"/>
    <w:rsid w:val="005D2DA1"/>
    <w:rsid w:val="005F24D3"/>
    <w:rsid w:val="00600029"/>
    <w:rsid w:val="00646FD5"/>
    <w:rsid w:val="006F7D22"/>
    <w:rsid w:val="007F15CF"/>
    <w:rsid w:val="00826F66"/>
    <w:rsid w:val="009C2C38"/>
    <w:rsid w:val="00A04826"/>
    <w:rsid w:val="00A04A63"/>
    <w:rsid w:val="00A150FF"/>
    <w:rsid w:val="00AD5EA5"/>
    <w:rsid w:val="00B330FD"/>
    <w:rsid w:val="00B362FE"/>
    <w:rsid w:val="00B420E0"/>
    <w:rsid w:val="00B6426C"/>
    <w:rsid w:val="00C65B21"/>
    <w:rsid w:val="00C75788"/>
    <w:rsid w:val="00F921AA"/>
    <w:rsid w:val="00FA3B01"/>
    <w:rsid w:val="00FC5821"/>
    <w:rsid w:val="25241A7E"/>
    <w:rsid w:val="3EED63F7"/>
    <w:rsid w:val="45056252"/>
    <w:rsid w:val="51410CBF"/>
    <w:rsid w:val="54577F78"/>
    <w:rsid w:val="58340C52"/>
    <w:rsid w:val="65A61806"/>
    <w:rsid w:val="67872278"/>
    <w:rsid w:val="73B813A2"/>
    <w:rsid w:val="7654336D"/>
    <w:rsid w:val="7E07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No Spacing"/>
    <w:link w:val="10"/>
    <w:qFormat/>
    <w:uiPriority w:val="1"/>
    <w:rPr>
      <w:rFonts w:asciiTheme="minorHAnsi" w:hAnsiTheme="minorHAnsi" w:eastAsiaTheme="minorEastAsia" w:cstheme="minorBidi"/>
      <w:kern w:val="0"/>
      <w:sz w:val="22"/>
      <w:szCs w:val="22"/>
      <w:lang w:val="en-US" w:eastAsia="zh-CN" w:bidi="ar-SA"/>
    </w:rPr>
  </w:style>
  <w:style w:type="character" w:customStyle="1" w:styleId="10">
    <w:name w:val="无间隔 字符"/>
    <w:basedOn w:val="8"/>
    <w:link w:val="9"/>
    <w:uiPriority w:val="1"/>
    <w:rPr>
      <w:kern w:val="0"/>
      <w:sz w:val="22"/>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76\Desktop\&#32593;&#39029;&#35774;&#35745;&#26399;&#26411;&#20316;&#19994;&#25991;&#2672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D0ACEDC-2854-4EB1-8A2C-A79C14281FD4}"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zh-CN" altLang="en-US"/>
        </a:p>
      </dgm:t>
    </dgm:pt>
    <dgm:pt modelId="{3BFE1CFC-23B6-4C1D-BF7A-89A3ACACE36C}">
      <dgm:prSet phldrT="[文本]" phldr="0" custT="0"/>
      <dgm:spPr/>
      <dgm:t>
        <a:bodyPr vert="horz" wrap="square"/>
        <a:p>
          <a:pPr>
            <a:lnSpc>
              <a:spcPct val="100000"/>
            </a:lnSpc>
            <a:spcBef>
              <a:spcPct val="0"/>
            </a:spcBef>
            <a:spcAft>
              <a:spcPct val="35000"/>
            </a:spcAft>
          </a:pPr>
          <a:r>
            <a:rPr lang="zh-CN"/>
            <a:t>华为</a:t>
          </a:r>
          <a:r>
            <a:rPr lang="zh-CN"/>
            <a:t>官网</a:t>
          </a:r>
          <a:r>
            <a:rPr/>
            <a:t/>
          </a:r>
          <a:endParaRPr/>
        </a:p>
      </dgm:t>
    </dgm:pt>
    <dgm:pt modelId="{473F28D0-F8C9-44DE-B2C5-590846094641}" cxnId="{77F92EDC-306C-435C-B43F-6111FBC504F9}" type="parTrans">
      <dgm:prSet/>
      <dgm:spPr/>
      <dgm:t>
        <a:bodyPr/>
        <a:p>
          <a:endParaRPr lang="zh-CN" altLang="en-US"/>
        </a:p>
      </dgm:t>
    </dgm:pt>
    <dgm:pt modelId="{CEE178FF-14FF-4707-93A7-EDF4B13DD564}" cxnId="{77F92EDC-306C-435C-B43F-6111FBC504F9}" type="sibTrans">
      <dgm:prSet/>
      <dgm:spPr/>
      <dgm:t>
        <a:bodyPr/>
        <a:p>
          <a:endParaRPr lang="zh-CN" altLang="en-US"/>
        </a:p>
      </dgm:t>
    </dgm:pt>
    <dgm:pt modelId="{959B3B7F-E388-431B-BD92-8C03D4541571}">
      <dgm:prSet phldrT="[文本]" phldr="0" custT="0"/>
      <dgm:spPr/>
      <dgm:t>
        <a:bodyPr vert="horz" wrap="square"/>
        <a:p>
          <a:pPr>
            <a:lnSpc>
              <a:spcPct val="100000"/>
            </a:lnSpc>
            <a:spcBef>
              <a:spcPct val="0"/>
            </a:spcBef>
            <a:spcAft>
              <a:spcPct val="35000"/>
            </a:spcAft>
          </a:pPr>
          <a:r>
            <a:rPr lang="zh-CN" altLang="en-US"/>
            <a:t>关于产品</a:t>
          </a:r>
          <a:r>
            <a:rPr/>
            <a:t/>
          </a:r>
          <a:endParaRPr/>
        </a:p>
      </dgm:t>
    </dgm:pt>
    <dgm:pt modelId="{CFFB5D2D-90F0-49A6-AF96-B4A0D170F40E}" cxnId="{AF138367-20CE-4753-80BB-8A03E960483E}" type="parTrans">
      <dgm:prSet/>
      <dgm:spPr/>
      <dgm:t>
        <a:bodyPr/>
        <a:p>
          <a:endParaRPr lang="zh-CN" altLang="en-US"/>
        </a:p>
      </dgm:t>
    </dgm:pt>
    <dgm:pt modelId="{55590A84-6091-448A-B7BC-247BC3D34735}" cxnId="{AF138367-20CE-4753-80BB-8A03E960483E}" type="sibTrans">
      <dgm:prSet/>
      <dgm:spPr/>
      <dgm:t>
        <a:bodyPr/>
        <a:p>
          <a:endParaRPr lang="zh-CN" altLang="en-US"/>
        </a:p>
      </dgm:t>
    </dgm:pt>
    <dgm:pt modelId="{651719D4-4BE1-4363-B85E-DCE029A1696A}">
      <dgm:prSet phldrT="[文本]" phldr="0" custT="0"/>
      <dgm:spPr/>
      <dgm:t>
        <a:bodyPr vert="horz" wrap="square"/>
        <a:p>
          <a:pPr>
            <a:lnSpc>
              <a:spcPct val="100000"/>
            </a:lnSpc>
            <a:spcBef>
              <a:spcPct val="0"/>
            </a:spcBef>
            <a:spcAft>
              <a:spcPct val="35000"/>
            </a:spcAft>
          </a:pPr>
          <a:r>
            <a:rPr lang="zh-CN" altLang="en-US"/>
            <a:t>手机</a:t>
          </a:r>
          <a:r>
            <a:rPr lang="zh-CN" altLang="en-US"/>
            <a:t>放大效果</a:t>
          </a:r>
          <a:r>
            <a:rPr/>
            <a:t/>
          </a:r>
          <a:endParaRPr/>
        </a:p>
      </dgm:t>
    </dgm:pt>
    <dgm:pt modelId="{72A9F6DC-93DA-4187-8B13-59E6AFF924A1}" cxnId="{A5641237-871F-4CC6-B0A5-DD2EFC4963C1}" type="parTrans">
      <dgm:prSet/>
      <dgm:spPr/>
      <dgm:t>
        <a:bodyPr/>
        <a:p>
          <a:endParaRPr lang="zh-CN" altLang="en-US"/>
        </a:p>
      </dgm:t>
    </dgm:pt>
    <dgm:pt modelId="{84E3D444-428F-406A-8E4D-A6F0D8ED0F82}" cxnId="{A5641237-871F-4CC6-B0A5-DD2EFC4963C1}" type="sibTrans">
      <dgm:prSet/>
      <dgm:spPr/>
      <dgm:t>
        <a:bodyPr/>
        <a:p>
          <a:endParaRPr lang="zh-CN" altLang="en-US"/>
        </a:p>
      </dgm:t>
    </dgm:pt>
    <dgm:pt modelId="{7CAB458C-6148-4DB7-AF0D-2EACC8E4E71D}">
      <dgm:prSet phldrT="[文本]" phldr="0" custT="0"/>
      <dgm:spPr/>
      <dgm:t>
        <a:bodyPr vert="horz" wrap="square"/>
        <a:p>
          <a:pPr>
            <a:lnSpc>
              <a:spcPct val="100000"/>
            </a:lnSpc>
            <a:spcBef>
              <a:spcPct val="0"/>
            </a:spcBef>
            <a:spcAft>
              <a:spcPct val="35000"/>
            </a:spcAft>
          </a:pPr>
          <a:r>
            <a:rPr lang="zh-CN" altLang="en-US"/>
            <a:t>电脑</a:t>
          </a:r>
          <a:r>
            <a:rPr lang="zh-CN" altLang="en-US"/>
            <a:t>放大效果</a:t>
          </a:r>
          <a:r>
            <a:rPr/>
            <a:t/>
          </a:r>
          <a:endParaRPr/>
        </a:p>
      </dgm:t>
    </dgm:pt>
    <dgm:pt modelId="{975E7209-C508-4CD3-8131-C932A1D1F83B}" cxnId="{888888D0-A5E9-48E6-AD2B-B2BFD0493532}" type="parTrans">
      <dgm:prSet/>
      <dgm:spPr/>
      <dgm:t>
        <a:bodyPr/>
        <a:p>
          <a:endParaRPr lang="zh-CN" altLang="en-US"/>
        </a:p>
      </dgm:t>
    </dgm:pt>
    <dgm:pt modelId="{ED30B7E5-43AB-4A37-AB45-F42606796FF1}" cxnId="{888888D0-A5E9-48E6-AD2B-B2BFD0493532}" type="sibTrans">
      <dgm:prSet/>
      <dgm:spPr/>
      <dgm:t>
        <a:bodyPr/>
        <a:p>
          <a:endParaRPr lang="zh-CN" altLang="en-US"/>
        </a:p>
      </dgm:t>
    </dgm:pt>
    <dgm:pt modelId="{599F9F5B-972C-4369-92CF-F6D591766AE0}">
      <dgm:prSet phldrT="[文本]" phldr="0" custT="0"/>
      <dgm:spPr/>
      <dgm:t>
        <a:bodyPr vert="horz" wrap="square"/>
        <a:p>
          <a:pPr>
            <a:lnSpc>
              <a:spcPct val="100000"/>
            </a:lnSpc>
            <a:spcBef>
              <a:spcPct val="0"/>
            </a:spcBef>
            <a:spcAft>
              <a:spcPct val="35000"/>
            </a:spcAft>
          </a:pPr>
          <a:r>
            <a:rPr lang="zh-CN" altLang="en-US"/>
            <a:t>小组</a:t>
          </a:r>
          <a:r>
            <a:rPr lang="zh-CN" altLang="en-US"/>
            <a:t>成员</a:t>
          </a:r>
          <a:r>
            <a:rPr/>
            <a:t/>
          </a:r>
          <a:endParaRPr/>
        </a:p>
      </dgm:t>
    </dgm:pt>
    <dgm:pt modelId="{20E85ACF-B8DF-4638-AA32-020DD2EA1122}" cxnId="{42EB7777-6249-419C-AA4C-B970DCD5A267}" type="parTrans">
      <dgm:prSet/>
      <dgm:spPr/>
      <dgm:t>
        <a:bodyPr/>
        <a:p>
          <a:endParaRPr lang="zh-CN" altLang="en-US"/>
        </a:p>
      </dgm:t>
    </dgm:pt>
    <dgm:pt modelId="{FF3FC598-0C92-40F1-8C8B-9C96FE501ABF}" cxnId="{42EB7777-6249-419C-AA4C-B970DCD5A267}" type="sibTrans">
      <dgm:prSet/>
      <dgm:spPr/>
      <dgm:t>
        <a:bodyPr/>
        <a:p>
          <a:endParaRPr lang="zh-CN" altLang="en-US"/>
        </a:p>
      </dgm:t>
    </dgm:pt>
    <dgm:pt modelId="{FAA02EE0-DBC4-40FB-A9DB-0DAB044FB6C0}">
      <dgm:prSet phldrT="[文本]" phldr="0" custT="0"/>
      <dgm:spPr/>
      <dgm:t>
        <a:bodyPr vert="horz" wrap="square"/>
        <a:p>
          <a:pPr>
            <a:lnSpc>
              <a:spcPct val="100000"/>
            </a:lnSpc>
            <a:spcBef>
              <a:spcPct val="0"/>
            </a:spcBef>
            <a:spcAft>
              <a:spcPct val="35000"/>
            </a:spcAft>
          </a:pPr>
          <a:r>
            <a:rPr lang="zh-CN" altLang="en-US"/>
            <a:t>手机</a:t>
          </a:r>
          <a:r>
            <a:rPr/>
            <a:t/>
          </a:r>
          <a:endParaRPr/>
        </a:p>
      </dgm:t>
    </dgm:pt>
    <dgm:pt modelId="{F596C24F-DFBB-432E-A7F4-BFBB3C76C46A}" cxnId="{8000A192-0931-403F-8707-28A1F703E2DA}" type="parTrans">
      <dgm:prSet/>
      <dgm:spPr/>
      <dgm:t>
        <a:bodyPr/>
        <a:p>
          <a:endParaRPr lang="zh-CN" altLang="en-US"/>
        </a:p>
      </dgm:t>
    </dgm:pt>
    <dgm:pt modelId="{C4489EE7-295F-43E0-84E9-DDED6E3C41DE}" cxnId="{8000A192-0931-403F-8707-28A1F703E2DA}" type="sibTrans">
      <dgm:prSet/>
      <dgm:spPr/>
      <dgm:t>
        <a:bodyPr/>
        <a:p>
          <a:endParaRPr lang="zh-CN" altLang="en-US"/>
        </a:p>
      </dgm:t>
    </dgm:pt>
    <dgm:pt modelId="{14B1DFA3-890D-4463-9B0C-5EF5DBD51AC5}">
      <dgm:prSet phldrT="[文本]" phldr="0" custT="0"/>
      <dgm:spPr/>
      <dgm:t>
        <a:bodyPr vert="horz" wrap="square"/>
        <a:p>
          <a:pPr>
            <a:lnSpc>
              <a:spcPct val="100000"/>
            </a:lnSpc>
            <a:spcBef>
              <a:spcPct val="0"/>
            </a:spcBef>
            <a:spcAft>
              <a:spcPct val="35000"/>
            </a:spcAft>
          </a:pPr>
          <a:r>
            <a:rPr lang="zh-CN"/>
            <a:t>手机</a:t>
          </a:r>
          <a:r>
            <a:rPr lang="zh-CN"/>
            <a:t>展示</a:t>
          </a:r>
          <a:r>
            <a:rPr/>
            <a:t/>
          </a:r>
          <a:endParaRPr/>
        </a:p>
      </dgm:t>
    </dgm:pt>
    <dgm:pt modelId="{F92D698D-ACC8-4927-BAA7-6F2930D144DC}" cxnId="{553B83E2-593C-4E18-BC5E-5B33144BA116}" type="parTrans">
      <dgm:prSet/>
      <dgm:spPr/>
      <dgm:t>
        <a:bodyPr/>
        <a:p>
          <a:endParaRPr lang="zh-CN" altLang="en-US"/>
        </a:p>
      </dgm:t>
    </dgm:pt>
    <dgm:pt modelId="{B4C40CF5-105A-4AD1-907C-ED64B317EA78}" cxnId="{553B83E2-593C-4E18-BC5E-5B33144BA116}" type="sibTrans">
      <dgm:prSet/>
      <dgm:spPr/>
      <dgm:t>
        <a:bodyPr/>
        <a:p>
          <a:endParaRPr lang="zh-CN" altLang="en-US"/>
        </a:p>
      </dgm:t>
    </dgm:pt>
    <dgm:pt modelId="{9C81BDFE-F9AC-4CB6-8547-4D7EFF51DEBB}">
      <dgm:prSet phldrT="[文本]" phldr="0" custT="0"/>
      <dgm:spPr/>
      <dgm:t>
        <a:bodyPr vert="horz" wrap="square"/>
        <a:p>
          <a:pPr>
            <a:lnSpc>
              <a:spcPct val="100000"/>
            </a:lnSpc>
            <a:spcBef>
              <a:spcPct val="0"/>
            </a:spcBef>
            <a:spcAft>
              <a:spcPct val="35000"/>
            </a:spcAft>
          </a:pPr>
          <a:r>
            <a:rPr lang="zh-CN" altLang="en-US"/>
            <a:t>手机详情</a:t>
          </a:r>
          <a:r>
            <a:rPr/>
            <a:t/>
          </a:r>
          <a:endParaRPr/>
        </a:p>
      </dgm:t>
    </dgm:pt>
    <dgm:pt modelId="{358A3A7B-FC70-4D56-A208-6EA41534B5B5}" cxnId="{8D73C065-3BD3-4A1A-91CD-F2799E931745}" type="parTrans">
      <dgm:prSet/>
      <dgm:spPr/>
      <dgm:t>
        <a:bodyPr/>
        <a:p>
          <a:endParaRPr lang="zh-CN" altLang="en-US"/>
        </a:p>
      </dgm:t>
    </dgm:pt>
    <dgm:pt modelId="{FDE1DA38-077F-4822-93F8-DFFA87E336DD}" cxnId="{8D73C065-3BD3-4A1A-91CD-F2799E931745}" type="sibTrans">
      <dgm:prSet/>
      <dgm:spPr/>
      <dgm:t>
        <a:bodyPr/>
        <a:p>
          <a:endParaRPr lang="zh-CN" altLang="en-US"/>
        </a:p>
      </dgm:t>
    </dgm:pt>
    <dgm:pt modelId="{79F23771-B09D-4158-B245-3403A65B36D3}">
      <dgm:prSet phldrT="[文本]" phldr="0" custT="0"/>
      <dgm:spPr/>
      <dgm:t>
        <a:bodyPr vert="horz" wrap="square"/>
        <a:p>
          <a:pPr>
            <a:lnSpc>
              <a:spcPct val="100000"/>
            </a:lnSpc>
            <a:spcBef>
              <a:spcPct val="0"/>
            </a:spcBef>
            <a:spcAft>
              <a:spcPct val="35000"/>
            </a:spcAft>
          </a:pPr>
          <a:r>
            <a:rPr lang="zh-CN" altLang="en-US"/>
            <a:t>笔记本</a:t>
          </a:r>
          <a:r>
            <a:rPr/>
            <a:t/>
          </a:r>
          <a:endParaRPr/>
        </a:p>
      </dgm:t>
    </dgm:pt>
    <dgm:pt modelId="{2F23F61B-DD81-41CC-8D6D-68BE7329E472}" cxnId="{28D4BBDA-9FE6-49FD-B26F-67F89A515204}" type="parTrans">
      <dgm:prSet/>
      <dgm:spPr/>
      <dgm:t>
        <a:bodyPr/>
        <a:p>
          <a:endParaRPr lang="zh-CN" altLang="en-US"/>
        </a:p>
      </dgm:t>
    </dgm:pt>
    <dgm:pt modelId="{349379A0-E741-4EE5-A004-7A0BE6E51EC8}" cxnId="{28D4BBDA-9FE6-49FD-B26F-67F89A515204}" type="sibTrans">
      <dgm:prSet/>
      <dgm:spPr/>
      <dgm:t>
        <a:bodyPr/>
        <a:p>
          <a:endParaRPr lang="zh-CN" altLang="en-US"/>
        </a:p>
      </dgm:t>
    </dgm:pt>
    <dgm:pt modelId="{492F340F-8141-4A25-8D0D-B043E318F114}">
      <dgm:prSet phldrT="[文本]" phldr="0" custT="0"/>
      <dgm:spPr/>
      <dgm:t>
        <a:bodyPr vert="horz" wrap="square"/>
        <a:p>
          <a:pPr>
            <a:lnSpc>
              <a:spcPct val="100000"/>
            </a:lnSpc>
            <a:spcBef>
              <a:spcPct val="0"/>
            </a:spcBef>
            <a:spcAft>
              <a:spcPct val="35000"/>
            </a:spcAft>
          </a:pPr>
          <a:r>
            <a:rPr lang="zh-CN" altLang="en-US"/>
            <a:t>电脑</a:t>
          </a:r>
          <a:r>
            <a:rPr lang="zh-CN" altLang="en-US"/>
            <a:t>展示</a:t>
          </a:r>
          <a:r>
            <a:rPr/>
            <a:t/>
          </a:r>
          <a:endParaRPr/>
        </a:p>
      </dgm:t>
    </dgm:pt>
    <dgm:pt modelId="{56FD2FBB-E214-42D6-B49E-877D47CA0110}" cxnId="{C8A65647-39A5-4360-AA70-2A2417CE69CD}" type="parTrans">
      <dgm:prSet/>
      <dgm:spPr/>
      <dgm:t>
        <a:bodyPr/>
        <a:p>
          <a:endParaRPr lang="zh-CN" altLang="en-US"/>
        </a:p>
      </dgm:t>
    </dgm:pt>
    <dgm:pt modelId="{5550A312-D2A8-4480-8026-BF2D76ECBB37}" cxnId="{C8A65647-39A5-4360-AA70-2A2417CE69CD}" type="sibTrans">
      <dgm:prSet/>
      <dgm:spPr/>
      <dgm:t>
        <a:bodyPr/>
        <a:p>
          <a:endParaRPr lang="zh-CN" altLang="en-US"/>
        </a:p>
      </dgm:t>
    </dgm:pt>
    <dgm:pt modelId="{E03AA448-324D-422C-9B04-674883D174EA}">
      <dgm:prSet phldrT="[文本]" phldr="0" custT="0"/>
      <dgm:spPr/>
      <dgm:t>
        <a:bodyPr vert="horz" wrap="square"/>
        <a:p>
          <a:pPr>
            <a:lnSpc>
              <a:spcPct val="100000"/>
            </a:lnSpc>
            <a:spcBef>
              <a:spcPct val="0"/>
            </a:spcBef>
            <a:spcAft>
              <a:spcPct val="35000"/>
            </a:spcAft>
          </a:pPr>
          <a:r>
            <a:rPr lang="zh-CN" altLang="en-US"/>
            <a:t>电脑</a:t>
          </a:r>
          <a:r>
            <a:rPr lang="zh-CN" altLang="en-US"/>
            <a:t>详情</a:t>
          </a:r>
          <a:r>
            <a:rPr/>
            <a:t/>
          </a:r>
          <a:endParaRPr/>
        </a:p>
      </dgm:t>
    </dgm:pt>
    <dgm:pt modelId="{77BCD00A-4D3C-4C57-8AA0-1FD79DB630BC}" cxnId="{B4C889D9-D3D2-49CC-9120-4E447BAC1621}" type="parTrans">
      <dgm:prSet/>
      <dgm:spPr/>
      <dgm:t>
        <a:bodyPr/>
        <a:p>
          <a:endParaRPr lang="zh-CN" altLang="en-US"/>
        </a:p>
      </dgm:t>
    </dgm:pt>
    <dgm:pt modelId="{65C420F6-F23F-4EE3-8C43-534364D47457}" cxnId="{B4C889D9-D3D2-49CC-9120-4E447BAC1621}" type="sibTrans">
      <dgm:prSet/>
      <dgm:spPr/>
      <dgm:t>
        <a:bodyPr/>
        <a:p>
          <a:endParaRPr lang="zh-CN" altLang="en-US"/>
        </a:p>
      </dgm:t>
    </dgm:pt>
    <dgm:pt modelId="{56D8227A-F353-44DE-9CB1-ED1C73483C52}">
      <dgm:prSet phldrT="[文本]" phldr="0" custT="0"/>
      <dgm:spPr/>
      <dgm:t>
        <a:bodyPr vert="horz" wrap="square"/>
        <a:p>
          <a:pPr>
            <a:lnSpc>
              <a:spcPct val="100000"/>
            </a:lnSpc>
            <a:spcBef>
              <a:spcPct val="0"/>
            </a:spcBef>
            <a:spcAft>
              <a:spcPct val="35000"/>
            </a:spcAft>
          </a:pPr>
          <a:r>
            <a:rPr lang="zh-CN"/>
            <a:t>智能穿戴</a:t>
          </a:r>
          <a:r>
            <a:rPr/>
            <a:t/>
          </a:r>
          <a:endParaRPr/>
        </a:p>
      </dgm:t>
    </dgm:pt>
    <dgm:pt modelId="{5434F27A-3359-484D-8F99-9014C8498EEE}" cxnId="{DFF9886A-C966-4F3F-A2ED-5D022C087C9E}" type="parTrans">
      <dgm:prSet/>
      <dgm:spPr/>
      <dgm:t>
        <a:bodyPr/>
        <a:p>
          <a:endParaRPr lang="zh-CN" altLang="en-US"/>
        </a:p>
      </dgm:t>
    </dgm:pt>
    <dgm:pt modelId="{0B4C98D0-148C-4216-9DF1-D132DB2CBE67}" cxnId="{DFF9886A-C966-4F3F-A2ED-5D022C087C9E}" type="sibTrans">
      <dgm:prSet/>
      <dgm:spPr/>
      <dgm:t>
        <a:bodyPr/>
        <a:p>
          <a:endParaRPr lang="zh-CN" altLang="en-US"/>
        </a:p>
      </dgm:t>
    </dgm:pt>
    <dgm:pt modelId="{F1AF89D8-E614-4190-8732-5D6D81163FA8}">
      <dgm:prSet phldrT="[文本]" phldr="0" custT="0"/>
      <dgm:spPr/>
      <dgm:t>
        <a:bodyPr vert="horz" wrap="square"/>
        <a:p>
          <a:pPr>
            <a:lnSpc>
              <a:spcPct val="100000"/>
            </a:lnSpc>
            <a:spcBef>
              <a:spcPct val="0"/>
            </a:spcBef>
            <a:spcAft>
              <a:spcPct val="35000"/>
            </a:spcAft>
          </a:pPr>
          <a:r>
            <a:rPr lang="zh-CN" altLang="en-US"/>
            <a:t>手表展示</a:t>
          </a:r>
          <a:r>
            <a:rPr/>
            <a:t/>
          </a:r>
          <a:endParaRPr/>
        </a:p>
      </dgm:t>
    </dgm:pt>
    <dgm:pt modelId="{CAC805D2-AEAB-4F77-A5B4-02C5EC6CBB42}" cxnId="{5F3C596E-CA35-40CA-A720-399E4BD36AFF}" type="parTrans">
      <dgm:prSet/>
      <dgm:spPr/>
      <dgm:t>
        <a:bodyPr/>
        <a:p>
          <a:endParaRPr lang="zh-CN" altLang="en-US"/>
        </a:p>
      </dgm:t>
    </dgm:pt>
    <dgm:pt modelId="{79DF0164-E127-432B-A6E7-20F7AB7C19D8}" cxnId="{5F3C596E-CA35-40CA-A720-399E4BD36AFF}" type="sibTrans">
      <dgm:prSet/>
      <dgm:spPr/>
      <dgm:t>
        <a:bodyPr/>
        <a:p>
          <a:endParaRPr lang="zh-CN" altLang="en-US"/>
        </a:p>
      </dgm:t>
    </dgm:pt>
    <dgm:pt modelId="{FF344D69-3C6B-4F82-83DB-26627F78A1EC}">
      <dgm:prSet phldrT="[文本]" phldr="0" custT="0"/>
      <dgm:spPr/>
      <dgm:t>
        <a:bodyPr vert="horz" wrap="square"/>
        <a:p>
          <a:pPr>
            <a:lnSpc>
              <a:spcPct val="100000"/>
            </a:lnSpc>
            <a:spcBef>
              <a:spcPct val="0"/>
            </a:spcBef>
            <a:spcAft>
              <a:spcPct val="35000"/>
            </a:spcAft>
          </a:pPr>
          <a:r>
            <a:rPr lang="zh-CN"/>
            <a:t>无</a:t>
          </a:r>
          <a:r>
            <a:rPr lang="zh-CN"/>
            <a:t>三级</a:t>
          </a:r>
          <a:r>
            <a:rPr lang="zh-CN"/>
            <a:t>页面</a:t>
          </a:r>
          <a:r>
            <a:rPr/>
            <a:t/>
          </a:r>
          <a:endParaRPr/>
        </a:p>
      </dgm:t>
    </dgm:pt>
    <dgm:pt modelId="{9F764FAE-03AE-4609-9C5A-A5360B3B41A9}" cxnId="{ACF9DC90-95F4-4C75-B7EB-B82AB1CBABDB}" type="parTrans">
      <dgm:prSet/>
      <dgm:spPr/>
      <dgm:t>
        <a:bodyPr/>
        <a:p>
          <a:endParaRPr lang="zh-CN" altLang="en-US"/>
        </a:p>
      </dgm:t>
    </dgm:pt>
    <dgm:pt modelId="{6DBDAFFD-E689-47F9-BA2E-608BB2D1F777}" cxnId="{ACF9DC90-95F4-4C75-B7EB-B82AB1CBABDB}" type="sibTrans">
      <dgm:prSet/>
      <dgm:spPr/>
      <dgm:t>
        <a:bodyPr/>
        <a:p>
          <a:endParaRPr lang="zh-CN" altLang="en-US"/>
        </a:p>
      </dgm:t>
    </dgm:pt>
    <dgm:pt modelId="{09B0A9C2-4631-4C87-A50A-E1E2BF7A705D}">
      <dgm:prSet phldrT="[文本]" phldr="0" custT="0"/>
      <dgm:spPr/>
      <dgm:t>
        <a:bodyPr vert="horz" wrap="square"/>
        <a:p>
          <a:pPr>
            <a:lnSpc>
              <a:spcPct val="100000"/>
            </a:lnSpc>
            <a:spcBef>
              <a:spcPct val="0"/>
            </a:spcBef>
            <a:spcAft>
              <a:spcPct val="35000"/>
            </a:spcAft>
          </a:pPr>
          <a:r>
            <a:rPr lang="zh-CN"/>
            <a:t>关于华为</a:t>
          </a:r>
          <a:r>
            <a:rPr/>
            <a:t/>
          </a:r>
          <a:endParaRPr/>
        </a:p>
      </dgm:t>
    </dgm:pt>
    <dgm:pt modelId="{4A09D990-AE17-4820-BC27-6836493DFC77}" cxnId="{BF5F3510-9BE9-47C4-B817-A3716E96C2C2}" type="parTrans">
      <dgm:prSet/>
      <dgm:spPr/>
      <dgm:t>
        <a:bodyPr/>
        <a:p>
          <a:endParaRPr lang="zh-CN" altLang="en-US"/>
        </a:p>
      </dgm:t>
    </dgm:pt>
    <dgm:pt modelId="{65812E44-EFDB-42BD-97A8-131CEAB27169}" cxnId="{BF5F3510-9BE9-47C4-B817-A3716E96C2C2}" type="sibTrans">
      <dgm:prSet/>
      <dgm:spPr/>
      <dgm:t>
        <a:bodyPr/>
        <a:p>
          <a:endParaRPr lang="zh-CN" altLang="en-US"/>
        </a:p>
      </dgm:t>
    </dgm:pt>
    <dgm:pt modelId="{68A0C8DE-C4CB-40D4-B5F5-438AC52F9C36}">
      <dgm:prSet phldrT="[文本]"/>
      <dgm:spPr/>
      <dgm:t>
        <a:bodyPr/>
        <a:p>
          <a:r>
            <a:rPr lang="zh-CN" altLang="en-US"/>
            <a:t>背景故事</a:t>
          </a:r>
        </a:p>
      </dgm:t>
    </dgm:pt>
    <dgm:pt modelId="{3FDD3A28-66C7-44AB-8F9F-A860DAF0284A}" cxnId="{0660C04B-A86C-4DC3-8058-B631386F9EF4}" type="parTrans">
      <dgm:prSet/>
      <dgm:spPr/>
      <dgm:t>
        <a:bodyPr/>
        <a:p>
          <a:endParaRPr lang="zh-CN" altLang="en-US"/>
        </a:p>
      </dgm:t>
    </dgm:pt>
    <dgm:pt modelId="{E7EA6C1D-2737-41AA-B568-7A68E63D927E}" cxnId="{0660C04B-A86C-4DC3-8058-B631386F9EF4}" type="sibTrans">
      <dgm:prSet/>
      <dgm:spPr/>
      <dgm:t>
        <a:bodyPr/>
        <a:p>
          <a:endParaRPr lang="zh-CN" altLang="en-US"/>
        </a:p>
      </dgm:t>
    </dgm:pt>
    <dgm:pt modelId="{65A12B54-C18C-4F07-A946-BF58CF46FB9C}">
      <dgm:prSet phldrT="[文本]" phldr="0" custT="0"/>
      <dgm:spPr/>
      <dgm:t>
        <a:bodyPr vert="horz" wrap="square"/>
        <a:p>
          <a:pPr>
            <a:lnSpc>
              <a:spcPct val="100000"/>
            </a:lnSpc>
            <a:spcBef>
              <a:spcPct val="0"/>
            </a:spcBef>
            <a:spcAft>
              <a:spcPct val="35000"/>
            </a:spcAft>
          </a:pPr>
          <a:r>
            <a:rPr lang="zh-CN" altLang="en-US"/>
            <a:t>发展</a:t>
          </a:r>
          <a:r>
            <a:rPr lang="zh-CN" altLang="en-US"/>
            <a:t>概括</a:t>
          </a:r>
          <a:r>
            <a:rPr/>
            <a:t/>
          </a:r>
          <a:endParaRPr/>
        </a:p>
      </dgm:t>
    </dgm:pt>
    <dgm:pt modelId="{92559B6F-5805-4182-8C8F-90C923C1F0AD}" cxnId="{E41E4B89-0406-4386-BC46-F73F6AFF0F38}" type="parTrans">
      <dgm:prSet/>
      <dgm:spPr/>
      <dgm:t>
        <a:bodyPr/>
        <a:p>
          <a:endParaRPr lang="zh-CN" altLang="en-US"/>
        </a:p>
      </dgm:t>
    </dgm:pt>
    <dgm:pt modelId="{FF6EAF19-85AD-4ECD-80B2-B58D7695A6EF}" cxnId="{E41E4B89-0406-4386-BC46-F73F6AFF0F38}" type="sibTrans">
      <dgm:prSet/>
      <dgm:spPr/>
      <dgm:t>
        <a:bodyPr/>
        <a:p>
          <a:endParaRPr lang="zh-CN" altLang="en-US"/>
        </a:p>
      </dgm:t>
    </dgm:pt>
    <dgm:pt modelId="{2E9A55F5-1DA4-419B-8DD3-BA65BC24C1FC}" type="pres">
      <dgm:prSet presAssocID="{BD0ACEDC-2854-4EB1-8A2C-A79C14281FD4}" presName="hierChild1" presStyleCnt="0">
        <dgm:presLayoutVars>
          <dgm:orgChart val="1"/>
          <dgm:chPref val="1"/>
          <dgm:dir/>
          <dgm:animOne val="branch"/>
          <dgm:animLvl val="lvl"/>
          <dgm:resizeHandles/>
        </dgm:presLayoutVars>
      </dgm:prSet>
      <dgm:spPr/>
    </dgm:pt>
    <dgm:pt modelId="{7DA23F46-F220-4EBA-8DC3-6D7E8934F73D}" type="pres">
      <dgm:prSet presAssocID="{3BFE1CFC-23B6-4C1D-BF7A-89A3ACACE36C}" presName="hierRoot1" presStyleCnt="0">
        <dgm:presLayoutVars>
          <dgm:hierBranch val="init"/>
        </dgm:presLayoutVars>
      </dgm:prSet>
      <dgm:spPr/>
    </dgm:pt>
    <dgm:pt modelId="{9412B890-DABF-4C2B-9BFD-25F28AB380C4}" type="pres">
      <dgm:prSet presAssocID="{3BFE1CFC-23B6-4C1D-BF7A-89A3ACACE36C}" presName="rootComposite1" presStyleCnt="0"/>
      <dgm:spPr/>
    </dgm:pt>
    <dgm:pt modelId="{8384A296-C160-4255-858C-5E1BD18F9A27}" type="pres">
      <dgm:prSet presAssocID="{3BFE1CFC-23B6-4C1D-BF7A-89A3ACACE36C}" presName="rootText1" presStyleLbl="node0" presStyleIdx="0" presStyleCnt="1">
        <dgm:presLayoutVars>
          <dgm:chPref val="3"/>
        </dgm:presLayoutVars>
      </dgm:prSet>
      <dgm:spPr/>
    </dgm:pt>
    <dgm:pt modelId="{3A0AD106-C984-47A8-8DDB-1FA020C6CFBD}" type="pres">
      <dgm:prSet presAssocID="{3BFE1CFC-23B6-4C1D-BF7A-89A3ACACE36C}" presName="rootConnector1" presStyleCnt="0"/>
      <dgm:spPr/>
    </dgm:pt>
    <dgm:pt modelId="{B5AC3795-2CA3-4714-A630-DE56EC21FC0C}" type="pres">
      <dgm:prSet presAssocID="{3BFE1CFC-23B6-4C1D-BF7A-89A3ACACE36C}" presName="hierChild2" presStyleCnt="0"/>
      <dgm:spPr/>
    </dgm:pt>
    <dgm:pt modelId="{B2AE4237-C134-4959-BFDF-2799F7291C73}" type="pres">
      <dgm:prSet presAssocID="{CFFB5D2D-90F0-49A6-AF96-B4A0D170F40E}" presName="Name37" presStyleLbl="parChTrans1D2" presStyleIdx="0" presStyleCnt="5"/>
      <dgm:spPr/>
    </dgm:pt>
    <dgm:pt modelId="{A08E1630-8CD6-4002-9C26-5B44C07709FF}" type="pres">
      <dgm:prSet presAssocID="{959B3B7F-E388-431B-BD92-8C03D4541571}" presName="hierRoot2" presStyleCnt="0">
        <dgm:presLayoutVars>
          <dgm:hierBranch val="init"/>
        </dgm:presLayoutVars>
      </dgm:prSet>
      <dgm:spPr/>
    </dgm:pt>
    <dgm:pt modelId="{1A144FB0-9D78-4065-9453-5D4597A5229D}" type="pres">
      <dgm:prSet presAssocID="{959B3B7F-E388-431B-BD92-8C03D4541571}" presName="rootComposite" presStyleCnt="0"/>
      <dgm:spPr/>
    </dgm:pt>
    <dgm:pt modelId="{F12F9AC0-0FD2-4679-AF99-C7C5BE014734}" type="pres">
      <dgm:prSet presAssocID="{959B3B7F-E388-431B-BD92-8C03D4541571}" presName="rootText" presStyleLbl="node2" presStyleIdx="0" presStyleCnt="5">
        <dgm:presLayoutVars>
          <dgm:chPref val="3"/>
        </dgm:presLayoutVars>
      </dgm:prSet>
      <dgm:spPr/>
    </dgm:pt>
    <dgm:pt modelId="{1AC889FE-8545-49FF-A171-23A16EC3FAE8}" type="pres">
      <dgm:prSet presAssocID="{959B3B7F-E388-431B-BD92-8C03D4541571}" presName="rootConnector" presStyleCnt="0"/>
      <dgm:spPr/>
    </dgm:pt>
    <dgm:pt modelId="{5FFDEAA3-1E14-4827-9C54-DC49B1025234}" type="pres">
      <dgm:prSet presAssocID="{959B3B7F-E388-431B-BD92-8C03D4541571}" presName="hierChild4" presStyleCnt="0"/>
      <dgm:spPr/>
    </dgm:pt>
    <dgm:pt modelId="{92E4E421-B5B3-4FC4-BE44-801BDCC2A18C}" type="pres">
      <dgm:prSet presAssocID="{72A9F6DC-93DA-4187-8B13-59E6AFF924A1}" presName="Name37" presStyleLbl="parChTrans1D3" presStyleIdx="0" presStyleCnt="11"/>
      <dgm:spPr/>
    </dgm:pt>
    <dgm:pt modelId="{A58FA8AB-43F7-402A-B3E8-CDF81D5F8358}" type="pres">
      <dgm:prSet presAssocID="{651719D4-4BE1-4363-B85E-DCE029A1696A}" presName="hierRoot2" presStyleCnt="0">
        <dgm:presLayoutVars>
          <dgm:hierBranch val="init"/>
        </dgm:presLayoutVars>
      </dgm:prSet>
      <dgm:spPr/>
    </dgm:pt>
    <dgm:pt modelId="{23095339-595B-42E6-B323-0862666A48F6}" type="pres">
      <dgm:prSet presAssocID="{651719D4-4BE1-4363-B85E-DCE029A1696A}" presName="rootComposite" presStyleCnt="0"/>
      <dgm:spPr/>
    </dgm:pt>
    <dgm:pt modelId="{410018D3-033D-424F-B591-3174FB173A3C}" type="pres">
      <dgm:prSet presAssocID="{651719D4-4BE1-4363-B85E-DCE029A1696A}" presName="rootText" presStyleLbl="node3" presStyleIdx="0" presStyleCnt="11">
        <dgm:presLayoutVars>
          <dgm:chPref val="3"/>
        </dgm:presLayoutVars>
      </dgm:prSet>
      <dgm:spPr/>
    </dgm:pt>
    <dgm:pt modelId="{4C1C0FE6-4A05-4C95-B023-0AB42642825E}" type="pres">
      <dgm:prSet presAssocID="{651719D4-4BE1-4363-B85E-DCE029A1696A}" presName="rootConnector" presStyleCnt="0"/>
      <dgm:spPr/>
    </dgm:pt>
    <dgm:pt modelId="{42E7EBE0-7CA3-4B1A-A180-5854E9948132}" type="pres">
      <dgm:prSet presAssocID="{651719D4-4BE1-4363-B85E-DCE029A1696A}" presName="hierChild4" presStyleCnt="0"/>
      <dgm:spPr/>
    </dgm:pt>
    <dgm:pt modelId="{4BE8631F-845F-4DFD-AF4F-11958B81ADD2}" type="pres">
      <dgm:prSet presAssocID="{651719D4-4BE1-4363-B85E-DCE029A1696A}" presName="hierChild5" presStyleCnt="0"/>
      <dgm:spPr/>
    </dgm:pt>
    <dgm:pt modelId="{0AC194DB-B456-4ACF-9B51-48CCF6E3B4ED}" type="pres">
      <dgm:prSet presAssocID="{975E7209-C508-4CD3-8131-C932A1D1F83B}" presName="Name37" presStyleLbl="parChTrans1D3" presStyleIdx="1" presStyleCnt="11"/>
      <dgm:spPr/>
    </dgm:pt>
    <dgm:pt modelId="{6ED5F6FF-E472-4843-B060-E5ECBB7B8C7D}" type="pres">
      <dgm:prSet presAssocID="{7CAB458C-6148-4DB7-AF0D-2EACC8E4E71D}" presName="hierRoot2" presStyleCnt="0">
        <dgm:presLayoutVars>
          <dgm:hierBranch val="init"/>
        </dgm:presLayoutVars>
      </dgm:prSet>
      <dgm:spPr/>
    </dgm:pt>
    <dgm:pt modelId="{D0BAB3E5-29A6-4AF8-AB0A-FCBF7889EB68}" type="pres">
      <dgm:prSet presAssocID="{7CAB458C-6148-4DB7-AF0D-2EACC8E4E71D}" presName="rootComposite" presStyleCnt="0"/>
      <dgm:spPr/>
    </dgm:pt>
    <dgm:pt modelId="{B61691AF-19FC-4812-A3A6-C00042E315BE}" type="pres">
      <dgm:prSet presAssocID="{7CAB458C-6148-4DB7-AF0D-2EACC8E4E71D}" presName="rootText" presStyleLbl="node3" presStyleIdx="1" presStyleCnt="11">
        <dgm:presLayoutVars>
          <dgm:chPref val="3"/>
        </dgm:presLayoutVars>
      </dgm:prSet>
      <dgm:spPr/>
    </dgm:pt>
    <dgm:pt modelId="{CDC85A9B-CFA6-4708-9F9D-399E93C8EB00}" type="pres">
      <dgm:prSet presAssocID="{7CAB458C-6148-4DB7-AF0D-2EACC8E4E71D}" presName="rootConnector" presStyleCnt="0"/>
      <dgm:spPr/>
    </dgm:pt>
    <dgm:pt modelId="{F9411972-D927-422B-9C0E-97886519A74E}" type="pres">
      <dgm:prSet presAssocID="{7CAB458C-6148-4DB7-AF0D-2EACC8E4E71D}" presName="hierChild4" presStyleCnt="0"/>
      <dgm:spPr/>
    </dgm:pt>
    <dgm:pt modelId="{25DAFF5D-B258-4936-9A01-98983BB34214}" type="pres">
      <dgm:prSet presAssocID="{7CAB458C-6148-4DB7-AF0D-2EACC8E4E71D}" presName="hierChild5" presStyleCnt="0"/>
      <dgm:spPr/>
    </dgm:pt>
    <dgm:pt modelId="{ABE2E47A-77F2-43F7-B2A4-5CB3B1D573AA}" type="pres">
      <dgm:prSet presAssocID="{20E85ACF-B8DF-4638-AA32-020DD2EA1122}" presName="Name37" presStyleLbl="parChTrans1D3" presStyleIdx="2" presStyleCnt="11"/>
      <dgm:spPr/>
    </dgm:pt>
    <dgm:pt modelId="{31F5886F-166A-4B8B-B04B-B655CB9EEF0D}" type="pres">
      <dgm:prSet presAssocID="{599F9F5B-972C-4369-92CF-F6D591766AE0}" presName="hierRoot2" presStyleCnt="0">
        <dgm:presLayoutVars>
          <dgm:hierBranch val="init"/>
        </dgm:presLayoutVars>
      </dgm:prSet>
      <dgm:spPr/>
    </dgm:pt>
    <dgm:pt modelId="{77407D6D-D0AC-4EA1-87C7-EAB25947CD80}" type="pres">
      <dgm:prSet presAssocID="{599F9F5B-972C-4369-92CF-F6D591766AE0}" presName="rootComposite" presStyleCnt="0"/>
      <dgm:spPr/>
    </dgm:pt>
    <dgm:pt modelId="{210A9FBA-E865-4AAA-89A2-0E32EF5C8F6F}" type="pres">
      <dgm:prSet presAssocID="{599F9F5B-972C-4369-92CF-F6D591766AE0}" presName="rootText" presStyleLbl="node3" presStyleIdx="2" presStyleCnt="11">
        <dgm:presLayoutVars>
          <dgm:chPref val="3"/>
        </dgm:presLayoutVars>
      </dgm:prSet>
      <dgm:spPr/>
    </dgm:pt>
    <dgm:pt modelId="{4B7D4994-F5E3-4479-8482-89B0BEF3B7F6}" type="pres">
      <dgm:prSet presAssocID="{599F9F5B-972C-4369-92CF-F6D591766AE0}" presName="rootConnector" presStyleCnt="0"/>
      <dgm:spPr/>
    </dgm:pt>
    <dgm:pt modelId="{11C6688B-27CD-4DC7-8B7E-D5648C048682}" type="pres">
      <dgm:prSet presAssocID="{599F9F5B-972C-4369-92CF-F6D591766AE0}" presName="hierChild4" presStyleCnt="0"/>
      <dgm:spPr/>
    </dgm:pt>
    <dgm:pt modelId="{93D50C39-7B09-498C-920E-01FA358BA623}" type="pres">
      <dgm:prSet presAssocID="{599F9F5B-972C-4369-92CF-F6D591766AE0}" presName="hierChild5" presStyleCnt="0"/>
      <dgm:spPr/>
    </dgm:pt>
    <dgm:pt modelId="{CF548366-65C2-4AEE-9A4D-306A7310CD0B}" type="pres">
      <dgm:prSet presAssocID="{959B3B7F-E388-431B-BD92-8C03D4541571}" presName="hierChild5" presStyleCnt="0"/>
      <dgm:spPr/>
    </dgm:pt>
    <dgm:pt modelId="{8F4889CA-ABDE-4EE4-8395-A95BB9B7D891}" type="pres">
      <dgm:prSet presAssocID="{F596C24F-DFBB-432E-A7F4-BFBB3C76C46A}" presName="Name37" presStyleLbl="parChTrans1D2" presStyleIdx="1" presStyleCnt="5"/>
      <dgm:spPr/>
    </dgm:pt>
    <dgm:pt modelId="{95F2754E-1416-4DAE-8F20-9433161D0DAA}" type="pres">
      <dgm:prSet presAssocID="{FAA02EE0-DBC4-40FB-A9DB-0DAB044FB6C0}" presName="hierRoot2" presStyleCnt="0">
        <dgm:presLayoutVars>
          <dgm:hierBranch val="init"/>
        </dgm:presLayoutVars>
      </dgm:prSet>
      <dgm:spPr/>
    </dgm:pt>
    <dgm:pt modelId="{8D4B66AC-AF5E-4CB2-AF25-73381E7B0D78}" type="pres">
      <dgm:prSet presAssocID="{FAA02EE0-DBC4-40FB-A9DB-0DAB044FB6C0}" presName="rootComposite" presStyleCnt="0"/>
      <dgm:spPr/>
    </dgm:pt>
    <dgm:pt modelId="{85B87679-A828-4D4A-AA0B-BCBA17B73465}" type="pres">
      <dgm:prSet presAssocID="{FAA02EE0-DBC4-40FB-A9DB-0DAB044FB6C0}" presName="rootText" presStyleLbl="node2" presStyleIdx="1" presStyleCnt="5">
        <dgm:presLayoutVars>
          <dgm:chPref val="3"/>
        </dgm:presLayoutVars>
      </dgm:prSet>
      <dgm:spPr/>
    </dgm:pt>
    <dgm:pt modelId="{32458F53-ECD5-4700-A4B7-39853C521A5E}" type="pres">
      <dgm:prSet presAssocID="{FAA02EE0-DBC4-40FB-A9DB-0DAB044FB6C0}" presName="rootConnector" presStyleCnt="0"/>
      <dgm:spPr/>
    </dgm:pt>
    <dgm:pt modelId="{2DCCFB90-4B94-4CF6-BE4D-2C9CC3B7DBEF}" type="pres">
      <dgm:prSet presAssocID="{FAA02EE0-DBC4-40FB-A9DB-0DAB044FB6C0}" presName="hierChild4" presStyleCnt="0"/>
      <dgm:spPr/>
    </dgm:pt>
    <dgm:pt modelId="{41135FC0-F34B-4250-82DF-6B6ABB3D9AEA}" type="pres">
      <dgm:prSet presAssocID="{F92D698D-ACC8-4927-BAA7-6F2930D144DC}" presName="Name37" presStyleLbl="parChTrans1D3" presStyleIdx="3" presStyleCnt="11"/>
      <dgm:spPr/>
    </dgm:pt>
    <dgm:pt modelId="{A6EC444E-6A53-4113-A72B-F0E4162C8C2E}" type="pres">
      <dgm:prSet presAssocID="{14B1DFA3-890D-4463-9B0C-5EF5DBD51AC5}" presName="hierRoot2" presStyleCnt="0">
        <dgm:presLayoutVars>
          <dgm:hierBranch val="init"/>
        </dgm:presLayoutVars>
      </dgm:prSet>
      <dgm:spPr/>
    </dgm:pt>
    <dgm:pt modelId="{6EB33321-276C-4C60-A626-BA417DEC0C6C}" type="pres">
      <dgm:prSet presAssocID="{14B1DFA3-890D-4463-9B0C-5EF5DBD51AC5}" presName="rootComposite" presStyleCnt="0"/>
      <dgm:spPr/>
    </dgm:pt>
    <dgm:pt modelId="{9AA3A869-07BE-4DE9-87A5-EC76B0110461}" type="pres">
      <dgm:prSet presAssocID="{14B1DFA3-890D-4463-9B0C-5EF5DBD51AC5}" presName="rootText" presStyleLbl="node3" presStyleIdx="3" presStyleCnt="11">
        <dgm:presLayoutVars>
          <dgm:chPref val="3"/>
        </dgm:presLayoutVars>
      </dgm:prSet>
      <dgm:spPr/>
    </dgm:pt>
    <dgm:pt modelId="{1ADC4569-1110-4CA3-97B8-B8D20DE2D966}" type="pres">
      <dgm:prSet presAssocID="{14B1DFA3-890D-4463-9B0C-5EF5DBD51AC5}" presName="rootConnector" presStyleCnt="0"/>
      <dgm:spPr/>
    </dgm:pt>
    <dgm:pt modelId="{15F4E626-046C-49E8-AD4C-C0D4E6214F0A}" type="pres">
      <dgm:prSet presAssocID="{14B1DFA3-890D-4463-9B0C-5EF5DBD51AC5}" presName="hierChild4" presStyleCnt="0"/>
      <dgm:spPr/>
    </dgm:pt>
    <dgm:pt modelId="{9EC4BFC3-D301-469C-BE12-1C07CAED33AE}" type="pres">
      <dgm:prSet presAssocID="{14B1DFA3-890D-4463-9B0C-5EF5DBD51AC5}" presName="hierChild5" presStyleCnt="0"/>
      <dgm:spPr/>
    </dgm:pt>
    <dgm:pt modelId="{B61782B2-539F-4A30-BEB6-7C9169F16ED5}" type="pres">
      <dgm:prSet presAssocID="{358A3A7B-FC70-4D56-A208-6EA41534B5B5}" presName="Name37" presStyleLbl="parChTrans1D3" presStyleIdx="4" presStyleCnt="11"/>
      <dgm:spPr/>
    </dgm:pt>
    <dgm:pt modelId="{515F51AE-4BF7-41EC-96FE-2287F289D5A6}" type="pres">
      <dgm:prSet presAssocID="{9C81BDFE-F9AC-4CB6-8547-4D7EFF51DEBB}" presName="hierRoot2" presStyleCnt="0">
        <dgm:presLayoutVars>
          <dgm:hierBranch val="init"/>
        </dgm:presLayoutVars>
      </dgm:prSet>
      <dgm:spPr/>
    </dgm:pt>
    <dgm:pt modelId="{263DBAFC-9BBD-4CE8-80EE-FDAFD04AB02B}" type="pres">
      <dgm:prSet presAssocID="{9C81BDFE-F9AC-4CB6-8547-4D7EFF51DEBB}" presName="rootComposite" presStyleCnt="0"/>
      <dgm:spPr/>
    </dgm:pt>
    <dgm:pt modelId="{419CCCB0-33CC-44CD-A084-4C5EF82E4A1D}" type="pres">
      <dgm:prSet presAssocID="{9C81BDFE-F9AC-4CB6-8547-4D7EFF51DEBB}" presName="rootText" presStyleLbl="node3" presStyleIdx="4" presStyleCnt="11">
        <dgm:presLayoutVars>
          <dgm:chPref val="3"/>
        </dgm:presLayoutVars>
      </dgm:prSet>
      <dgm:spPr/>
    </dgm:pt>
    <dgm:pt modelId="{CFDE1EF9-2B43-4937-8DA5-C4F9D4089D5E}" type="pres">
      <dgm:prSet presAssocID="{9C81BDFE-F9AC-4CB6-8547-4D7EFF51DEBB}" presName="rootConnector" presStyleCnt="0"/>
      <dgm:spPr/>
    </dgm:pt>
    <dgm:pt modelId="{FCEDB2EB-C300-4E58-9FB8-53125344225C}" type="pres">
      <dgm:prSet presAssocID="{9C81BDFE-F9AC-4CB6-8547-4D7EFF51DEBB}" presName="hierChild4" presStyleCnt="0"/>
      <dgm:spPr/>
    </dgm:pt>
    <dgm:pt modelId="{66CAB3B5-EC93-4693-9690-6E5405FF9147}" type="pres">
      <dgm:prSet presAssocID="{9C81BDFE-F9AC-4CB6-8547-4D7EFF51DEBB}" presName="hierChild5" presStyleCnt="0"/>
      <dgm:spPr/>
    </dgm:pt>
    <dgm:pt modelId="{E5D7C569-77DC-480C-A41A-79F3F14BB6D1}" type="pres">
      <dgm:prSet presAssocID="{FAA02EE0-DBC4-40FB-A9DB-0DAB044FB6C0}" presName="hierChild5" presStyleCnt="0"/>
      <dgm:spPr/>
    </dgm:pt>
    <dgm:pt modelId="{F4A96ECB-0B0E-4F6A-8445-DE820AD4B4C3}" type="pres">
      <dgm:prSet presAssocID="{2F23F61B-DD81-41CC-8D6D-68BE7329E472}" presName="Name37" presStyleLbl="parChTrans1D2" presStyleIdx="2" presStyleCnt="5"/>
      <dgm:spPr/>
    </dgm:pt>
    <dgm:pt modelId="{1F8C0709-8DF1-4BCC-A513-E0A4084983FB}" type="pres">
      <dgm:prSet presAssocID="{79F23771-B09D-4158-B245-3403A65B36D3}" presName="hierRoot2" presStyleCnt="0">
        <dgm:presLayoutVars>
          <dgm:hierBranch val="init"/>
        </dgm:presLayoutVars>
      </dgm:prSet>
      <dgm:spPr/>
    </dgm:pt>
    <dgm:pt modelId="{C1D0D9DB-F72E-4E68-9CC0-DC013AC7030D}" type="pres">
      <dgm:prSet presAssocID="{79F23771-B09D-4158-B245-3403A65B36D3}" presName="rootComposite" presStyleCnt="0"/>
      <dgm:spPr/>
    </dgm:pt>
    <dgm:pt modelId="{B02C0076-0230-431D-8EE4-A34A0447575B}" type="pres">
      <dgm:prSet presAssocID="{79F23771-B09D-4158-B245-3403A65B36D3}" presName="rootText" presStyleLbl="node2" presStyleIdx="2" presStyleCnt="5">
        <dgm:presLayoutVars>
          <dgm:chPref val="3"/>
        </dgm:presLayoutVars>
      </dgm:prSet>
      <dgm:spPr/>
    </dgm:pt>
    <dgm:pt modelId="{D3A079F0-1737-47D3-A8AC-C04DE2EAFD20}" type="pres">
      <dgm:prSet presAssocID="{79F23771-B09D-4158-B245-3403A65B36D3}" presName="rootConnector" presStyleCnt="0"/>
      <dgm:spPr/>
    </dgm:pt>
    <dgm:pt modelId="{12ADD4B1-D410-4110-980F-E3FA716B50B1}" type="pres">
      <dgm:prSet presAssocID="{79F23771-B09D-4158-B245-3403A65B36D3}" presName="hierChild4" presStyleCnt="0"/>
      <dgm:spPr/>
    </dgm:pt>
    <dgm:pt modelId="{53C90F6E-8DEE-4447-A852-26FDCB14D889}" type="pres">
      <dgm:prSet presAssocID="{56FD2FBB-E214-42D6-B49E-877D47CA0110}" presName="Name37" presStyleLbl="parChTrans1D3" presStyleIdx="5" presStyleCnt="11"/>
      <dgm:spPr/>
    </dgm:pt>
    <dgm:pt modelId="{1A754D7C-9FB8-4762-99D2-77B1EFA9E175}" type="pres">
      <dgm:prSet presAssocID="{492F340F-8141-4A25-8D0D-B043E318F114}" presName="hierRoot2" presStyleCnt="0">
        <dgm:presLayoutVars>
          <dgm:hierBranch val="init"/>
        </dgm:presLayoutVars>
      </dgm:prSet>
      <dgm:spPr/>
    </dgm:pt>
    <dgm:pt modelId="{B99EBA68-9B7C-44C5-84BD-628F4513AE11}" type="pres">
      <dgm:prSet presAssocID="{492F340F-8141-4A25-8D0D-B043E318F114}" presName="rootComposite" presStyleCnt="0"/>
      <dgm:spPr/>
    </dgm:pt>
    <dgm:pt modelId="{C2A75219-5E95-489C-A514-B957817FF4E3}" type="pres">
      <dgm:prSet presAssocID="{492F340F-8141-4A25-8D0D-B043E318F114}" presName="rootText" presStyleLbl="node3" presStyleIdx="5" presStyleCnt="11">
        <dgm:presLayoutVars>
          <dgm:chPref val="3"/>
        </dgm:presLayoutVars>
      </dgm:prSet>
      <dgm:spPr/>
    </dgm:pt>
    <dgm:pt modelId="{4F92CA13-FEC6-45E6-90C7-757420409724}" type="pres">
      <dgm:prSet presAssocID="{492F340F-8141-4A25-8D0D-B043E318F114}" presName="rootConnector" presStyleCnt="0"/>
      <dgm:spPr/>
    </dgm:pt>
    <dgm:pt modelId="{4D2FE726-E319-4DED-90DA-69A916C73F5D}" type="pres">
      <dgm:prSet presAssocID="{492F340F-8141-4A25-8D0D-B043E318F114}" presName="hierChild4" presStyleCnt="0"/>
      <dgm:spPr/>
    </dgm:pt>
    <dgm:pt modelId="{B6B76181-7D4E-41B8-A083-E6C146E3C33C}" type="pres">
      <dgm:prSet presAssocID="{492F340F-8141-4A25-8D0D-B043E318F114}" presName="hierChild5" presStyleCnt="0"/>
      <dgm:spPr/>
    </dgm:pt>
    <dgm:pt modelId="{1E2BD930-E279-4B3F-9DB1-10ABA5E2BB23}" type="pres">
      <dgm:prSet presAssocID="{77BCD00A-4D3C-4C57-8AA0-1FD79DB630BC}" presName="Name37" presStyleLbl="parChTrans1D3" presStyleIdx="6" presStyleCnt="11"/>
      <dgm:spPr/>
    </dgm:pt>
    <dgm:pt modelId="{EFCCD824-E424-4BD1-AF49-93C2A57094BD}" type="pres">
      <dgm:prSet presAssocID="{E03AA448-324D-422C-9B04-674883D174EA}" presName="hierRoot2" presStyleCnt="0">
        <dgm:presLayoutVars>
          <dgm:hierBranch val="init"/>
        </dgm:presLayoutVars>
      </dgm:prSet>
      <dgm:spPr/>
    </dgm:pt>
    <dgm:pt modelId="{304FA723-AB83-4A4E-AC7E-DE032B4322F3}" type="pres">
      <dgm:prSet presAssocID="{E03AA448-324D-422C-9B04-674883D174EA}" presName="rootComposite" presStyleCnt="0"/>
      <dgm:spPr/>
    </dgm:pt>
    <dgm:pt modelId="{494E0D88-9E9F-439F-A9D9-12CADFAC94B5}" type="pres">
      <dgm:prSet presAssocID="{E03AA448-324D-422C-9B04-674883D174EA}" presName="rootText" presStyleLbl="node3" presStyleIdx="6" presStyleCnt="11">
        <dgm:presLayoutVars>
          <dgm:chPref val="3"/>
        </dgm:presLayoutVars>
      </dgm:prSet>
      <dgm:spPr/>
    </dgm:pt>
    <dgm:pt modelId="{05528FCF-5B75-4CB7-A8B5-DE9258F5AA8B}" type="pres">
      <dgm:prSet presAssocID="{E03AA448-324D-422C-9B04-674883D174EA}" presName="rootConnector" presStyleCnt="0"/>
      <dgm:spPr/>
    </dgm:pt>
    <dgm:pt modelId="{63C21197-CA41-4CDB-AC0F-DD98A1F4E9CC}" type="pres">
      <dgm:prSet presAssocID="{E03AA448-324D-422C-9B04-674883D174EA}" presName="hierChild4" presStyleCnt="0"/>
      <dgm:spPr/>
    </dgm:pt>
    <dgm:pt modelId="{DF9D4389-3ECC-4C75-A72C-676F046A69BB}" type="pres">
      <dgm:prSet presAssocID="{E03AA448-324D-422C-9B04-674883D174EA}" presName="hierChild5" presStyleCnt="0"/>
      <dgm:spPr/>
    </dgm:pt>
    <dgm:pt modelId="{F8B34554-BF81-4B1D-B865-CBD4D9D29927}" type="pres">
      <dgm:prSet presAssocID="{79F23771-B09D-4158-B245-3403A65B36D3}" presName="hierChild5" presStyleCnt="0"/>
      <dgm:spPr/>
    </dgm:pt>
    <dgm:pt modelId="{844E2F82-DA66-4063-AB5D-36FE6EA19520}" type="pres">
      <dgm:prSet presAssocID="{5434F27A-3359-484D-8F99-9014C8498EEE}" presName="Name37" presStyleLbl="parChTrans1D2" presStyleIdx="3" presStyleCnt="5"/>
      <dgm:spPr/>
    </dgm:pt>
    <dgm:pt modelId="{74441172-E8C7-41AC-96B9-1B3F91EFDC00}" type="pres">
      <dgm:prSet presAssocID="{56D8227A-F353-44DE-9CB1-ED1C73483C52}" presName="hierRoot2" presStyleCnt="0">
        <dgm:presLayoutVars>
          <dgm:hierBranch val="init"/>
        </dgm:presLayoutVars>
      </dgm:prSet>
      <dgm:spPr/>
    </dgm:pt>
    <dgm:pt modelId="{B80010A4-0F06-4EED-BF81-338DFFA5B350}" type="pres">
      <dgm:prSet presAssocID="{56D8227A-F353-44DE-9CB1-ED1C73483C52}" presName="rootComposite" presStyleCnt="0"/>
      <dgm:spPr/>
    </dgm:pt>
    <dgm:pt modelId="{34D7FF43-5821-4869-BC8B-A82917B14175}" type="pres">
      <dgm:prSet presAssocID="{56D8227A-F353-44DE-9CB1-ED1C73483C52}" presName="rootText" presStyleLbl="node2" presStyleIdx="3" presStyleCnt="5">
        <dgm:presLayoutVars>
          <dgm:chPref val="3"/>
        </dgm:presLayoutVars>
      </dgm:prSet>
      <dgm:spPr/>
    </dgm:pt>
    <dgm:pt modelId="{F8AD40C9-759D-4E8F-9D7C-565DF4D22848}" type="pres">
      <dgm:prSet presAssocID="{56D8227A-F353-44DE-9CB1-ED1C73483C52}" presName="rootConnector" presStyleCnt="0"/>
      <dgm:spPr/>
    </dgm:pt>
    <dgm:pt modelId="{5FFC0C56-6CCC-4FF8-AA94-8E4C44CD8834}" type="pres">
      <dgm:prSet presAssocID="{56D8227A-F353-44DE-9CB1-ED1C73483C52}" presName="hierChild4" presStyleCnt="0"/>
      <dgm:spPr/>
    </dgm:pt>
    <dgm:pt modelId="{51FA1BE7-6614-4D58-BD32-23DFD524C104}" type="pres">
      <dgm:prSet presAssocID="{CAC805D2-AEAB-4F77-A5B4-02C5EC6CBB42}" presName="Name37" presStyleLbl="parChTrans1D3" presStyleIdx="7" presStyleCnt="11"/>
      <dgm:spPr/>
    </dgm:pt>
    <dgm:pt modelId="{3D30074C-F236-4883-8C21-47B5153C67F8}" type="pres">
      <dgm:prSet presAssocID="{F1AF89D8-E614-4190-8732-5D6D81163FA8}" presName="hierRoot2" presStyleCnt="0">
        <dgm:presLayoutVars>
          <dgm:hierBranch val="init"/>
        </dgm:presLayoutVars>
      </dgm:prSet>
      <dgm:spPr/>
    </dgm:pt>
    <dgm:pt modelId="{09664CF9-9D3C-43A5-9650-9D6ADBD58D1B}" type="pres">
      <dgm:prSet presAssocID="{F1AF89D8-E614-4190-8732-5D6D81163FA8}" presName="rootComposite" presStyleCnt="0"/>
      <dgm:spPr/>
    </dgm:pt>
    <dgm:pt modelId="{51447F07-1E6F-4D08-9494-E08DED303634}" type="pres">
      <dgm:prSet presAssocID="{F1AF89D8-E614-4190-8732-5D6D81163FA8}" presName="rootText" presStyleLbl="node3" presStyleIdx="7" presStyleCnt="11">
        <dgm:presLayoutVars>
          <dgm:chPref val="3"/>
        </dgm:presLayoutVars>
      </dgm:prSet>
      <dgm:spPr/>
    </dgm:pt>
    <dgm:pt modelId="{71150CAD-0109-4921-AE59-6E403041A3E7}" type="pres">
      <dgm:prSet presAssocID="{F1AF89D8-E614-4190-8732-5D6D81163FA8}" presName="rootConnector" presStyleCnt="0"/>
      <dgm:spPr/>
    </dgm:pt>
    <dgm:pt modelId="{E62F7519-7D8C-4105-ABF6-25A65B4FB7B1}" type="pres">
      <dgm:prSet presAssocID="{F1AF89D8-E614-4190-8732-5D6D81163FA8}" presName="hierChild4" presStyleCnt="0"/>
      <dgm:spPr/>
    </dgm:pt>
    <dgm:pt modelId="{7342A658-DB6C-4411-8F1B-3953CC1AABA1}" type="pres">
      <dgm:prSet presAssocID="{F1AF89D8-E614-4190-8732-5D6D81163FA8}" presName="hierChild5" presStyleCnt="0"/>
      <dgm:spPr/>
    </dgm:pt>
    <dgm:pt modelId="{470B42A1-32F1-4F07-BF94-E1CFEB2D2230}" type="pres">
      <dgm:prSet presAssocID="{9F764FAE-03AE-4609-9C5A-A5360B3B41A9}" presName="Name37" presStyleLbl="parChTrans1D3" presStyleIdx="8" presStyleCnt="11"/>
      <dgm:spPr/>
    </dgm:pt>
    <dgm:pt modelId="{3502F60E-F854-47C6-BCC0-43EBB06C8D07}" type="pres">
      <dgm:prSet presAssocID="{FF344D69-3C6B-4F82-83DB-26627F78A1EC}" presName="hierRoot2" presStyleCnt="0">
        <dgm:presLayoutVars>
          <dgm:hierBranch val="init"/>
        </dgm:presLayoutVars>
      </dgm:prSet>
      <dgm:spPr/>
    </dgm:pt>
    <dgm:pt modelId="{7B8D267B-34DC-46A2-BDCA-D00031DEFC73}" type="pres">
      <dgm:prSet presAssocID="{FF344D69-3C6B-4F82-83DB-26627F78A1EC}" presName="rootComposite" presStyleCnt="0"/>
      <dgm:spPr/>
    </dgm:pt>
    <dgm:pt modelId="{E2A44D12-5935-4254-93DB-4612CA4F9F4E}" type="pres">
      <dgm:prSet presAssocID="{FF344D69-3C6B-4F82-83DB-26627F78A1EC}" presName="rootText" presStyleLbl="node3" presStyleIdx="8" presStyleCnt="11">
        <dgm:presLayoutVars>
          <dgm:chPref val="3"/>
        </dgm:presLayoutVars>
      </dgm:prSet>
      <dgm:spPr/>
    </dgm:pt>
    <dgm:pt modelId="{D7560339-7274-47C6-9284-911FAA49921E}" type="pres">
      <dgm:prSet presAssocID="{FF344D69-3C6B-4F82-83DB-26627F78A1EC}" presName="rootConnector" presStyleCnt="0"/>
      <dgm:spPr/>
    </dgm:pt>
    <dgm:pt modelId="{65654CF2-C400-4C17-8D02-A8D22C67703C}" type="pres">
      <dgm:prSet presAssocID="{FF344D69-3C6B-4F82-83DB-26627F78A1EC}" presName="hierChild4" presStyleCnt="0"/>
      <dgm:spPr/>
    </dgm:pt>
    <dgm:pt modelId="{3F91BCAF-83D0-4AC8-9EED-E3C90497F27B}" type="pres">
      <dgm:prSet presAssocID="{FF344D69-3C6B-4F82-83DB-26627F78A1EC}" presName="hierChild5" presStyleCnt="0"/>
      <dgm:spPr/>
    </dgm:pt>
    <dgm:pt modelId="{784312CE-9BF8-42E8-8892-36C3B5EEFC55}" type="pres">
      <dgm:prSet presAssocID="{56D8227A-F353-44DE-9CB1-ED1C73483C52}" presName="hierChild5" presStyleCnt="0"/>
      <dgm:spPr/>
    </dgm:pt>
    <dgm:pt modelId="{1D7367FA-935D-445E-A08D-2018A709CD55}" type="pres">
      <dgm:prSet presAssocID="{4A09D990-AE17-4820-BC27-6836493DFC77}" presName="Name37" presStyleLbl="parChTrans1D2" presStyleIdx="4" presStyleCnt="5"/>
      <dgm:spPr/>
    </dgm:pt>
    <dgm:pt modelId="{25662639-3D83-4E62-9F08-BB2681D5D417}" type="pres">
      <dgm:prSet presAssocID="{09B0A9C2-4631-4C87-A50A-E1E2BF7A705D}" presName="hierRoot2" presStyleCnt="0">
        <dgm:presLayoutVars>
          <dgm:hierBranch val="init"/>
        </dgm:presLayoutVars>
      </dgm:prSet>
      <dgm:spPr/>
    </dgm:pt>
    <dgm:pt modelId="{1DA0266F-C696-4EBC-BE81-B8CC64A5DCD5}" type="pres">
      <dgm:prSet presAssocID="{09B0A9C2-4631-4C87-A50A-E1E2BF7A705D}" presName="rootComposite" presStyleCnt="0"/>
      <dgm:spPr/>
    </dgm:pt>
    <dgm:pt modelId="{A2539663-3F59-4FC9-937B-82D510C1BCFE}" type="pres">
      <dgm:prSet presAssocID="{09B0A9C2-4631-4C87-A50A-E1E2BF7A705D}" presName="rootText" presStyleLbl="node2" presStyleIdx="4" presStyleCnt="5">
        <dgm:presLayoutVars>
          <dgm:chPref val="3"/>
        </dgm:presLayoutVars>
      </dgm:prSet>
      <dgm:spPr/>
    </dgm:pt>
    <dgm:pt modelId="{10EA3969-BDF9-4BA5-8135-9AE9C9048AEA}" type="pres">
      <dgm:prSet presAssocID="{09B0A9C2-4631-4C87-A50A-E1E2BF7A705D}" presName="rootConnector" presStyleCnt="0"/>
      <dgm:spPr/>
    </dgm:pt>
    <dgm:pt modelId="{1620224C-B912-4D8D-AE99-B2DEF20FB191}" type="pres">
      <dgm:prSet presAssocID="{09B0A9C2-4631-4C87-A50A-E1E2BF7A705D}" presName="hierChild4" presStyleCnt="0"/>
      <dgm:spPr/>
    </dgm:pt>
    <dgm:pt modelId="{63F5979E-92E5-4CE9-B0FA-2B6EB4762992}" type="pres">
      <dgm:prSet presAssocID="{3FDD3A28-66C7-44AB-8F9F-A860DAF0284A}" presName="Name37" presStyleLbl="parChTrans1D3" presStyleIdx="9" presStyleCnt="11"/>
      <dgm:spPr/>
    </dgm:pt>
    <dgm:pt modelId="{9BE375A0-3AC5-45F5-9B5C-4E732AE526DA}" type="pres">
      <dgm:prSet presAssocID="{68A0C8DE-C4CB-40D4-B5F5-438AC52F9C36}" presName="hierRoot2" presStyleCnt="0">
        <dgm:presLayoutVars>
          <dgm:hierBranch val="init"/>
        </dgm:presLayoutVars>
      </dgm:prSet>
      <dgm:spPr/>
    </dgm:pt>
    <dgm:pt modelId="{3D3948A4-0502-4BB8-B6A3-B472833F5E0D}" type="pres">
      <dgm:prSet presAssocID="{68A0C8DE-C4CB-40D4-B5F5-438AC52F9C36}" presName="rootComposite" presStyleCnt="0"/>
      <dgm:spPr/>
    </dgm:pt>
    <dgm:pt modelId="{2CC90AE5-E9B9-49FA-885B-F50582DCDC45}" type="pres">
      <dgm:prSet presAssocID="{68A0C8DE-C4CB-40D4-B5F5-438AC52F9C36}" presName="rootText" presStyleLbl="node3" presStyleIdx="9" presStyleCnt="11">
        <dgm:presLayoutVars>
          <dgm:chPref val="3"/>
        </dgm:presLayoutVars>
      </dgm:prSet>
      <dgm:spPr/>
    </dgm:pt>
    <dgm:pt modelId="{E7252964-E649-47D6-8454-0179EA233F2E}" type="pres">
      <dgm:prSet presAssocID="{68A0C8DE-C4CB-40D4-B5F5-438AC52F9C36}" presName="rootConnector" presStyleCnt="0"/>
      <dgm:spPr/>
    </dgm:pt>
    <dgm:pt modelId="{5FCFE717-5B02-47FF-A107-710D8B8DAC68}" type="pres">
      <dgm:prSet presAssocID="{68A0C8DE-C4CB-40D4-B5F5-438AC52F9C36}" presName="hierChild4" presStyleCnt="0"/>
      <dgm:spPr/>
    </dgm:pt>
    <dgm:pt modelId="{03DD4868-84F6-4E29-99E7-BFA96B6745C4}" type="pres">
      <dgm:prSet presAssocID="{68A0C8DE-C4CB-40D4-B5F5-438AC52F9C36}" presName="hierChild5" presStyleCnt="0"/>
      <dgm:spPr/>
    </dgm:pt>
    <dgm:pt modelId="{C1775AFA-81B0-458D-97CF-6C040E7C6BCA}" type="pres">
      <dgm:prSet presAssocID="{92559B6F-5805-4182-8C8F-90C923C1F0AD}" presName="Name37" presStyleLbl="parChTrans1D3" presStyleIdx="10" presStyleCnt="11"/>
      <dgm:spPr/>
    </dgm:pt>
    <dgm:pt modelId="{D3FAEADD-45D5-4BD6-8659-64B1CAA54EA6}" type="pres">
      <dgm:prSet presAssocID="{65A12B54-C18C-4F07-A946-BF58CF46FB9C}" presName="hierRoot2" presStyleCnt="0">
        <dgm:presLayoutVars>
          <dgm:hierBranch val="init"/>
        </dgm:presLayoutVars>
      </dgm:prSet>
      <dgm:spPr/>
    </dgm:pt>
    <dgm:pt modelId="{520C53F1-39B2-441E-BE8D-B9FA9A41235B}" type="pres">
      <dgm:prSet presAssocID="{65A12B54-C18C-4F07-A946-BF58CF46FB9C}" presName="rootComposite" presStyleCnt="0"/>
      <dgm:spPr/>
    </dgm:pt>
    <dgm:pt modelId="{24713441-4D4C-4BB4-895B-121214C3AD35}" type="pres">
      <dgm:prSet presAssocID="{65A12B54-C18C-4F07-A946-BF58CF46FB9C}" presName="rootText" presStyleLbl="node3" presStyleIdx="10" presStyleCnt="11">
        <dgm:presLayoutVars>
          <dgm:chPref val="3"/>
        </dgm:presLayoutVars>
      </dgm:prSet>
      <dgm:spPr/>
    </dgm:pt>
    <dgm:pt modelId="{522BE609-5B84-45F6-840E-3FF06F09B428}" type="pres">
      <dgm:prSet presAssocID="{65A12B54-C18C-4F07-A946-BF58CF46FB9C}" presName="rootConnector" presStyleCnt="0"/>
      <dgm:spPr/>
    </dgm:pt>
    <dgm:pt modelId="{81C3A5EC-BA17-4483-89F1-78AFE75EDA75}" type="pres">
      <dgm:prSet presAssocID="{65A12B54-C18C-4F07-A946-BF58CF46FB9C}" presName="hierChild4" presStyleCnt="0"/>
      <dgm:spPr/>
    </dgm:pt>
    <dgm:pt modelId="{5CDEE40E-1C5A-46D6-8858-ADA1BDEB91D1}" type="pres">
      <dgm:prSet presAssocID="{65A12B54-C18C-4F07-A946-BF58CF46FB9C}" presName="hierChild5" presStyleCnt="0"/>
      <dgm:spPr/>
    </dgm:pt>
    <dgm:pt modelId="{7394A124-4540-4E0E-8C20-A25368F7B91E}" type="pres">
      <dgm:prSet presAssocID="{09B0A9C2-4631-4C87-A50A-E1E2BF7A705D}" presName="hierChild5" presStyleCnt="0"/>
      <dgm:spPr/>
    </dgm:pt>
    <dgm:pt modelId="{F6A99B7D-59F7-4CE5-909C-3005A3D764AE}" type="pres">
      <dgm:prSet presAssocID="{3BFE1CFC-23B6-4C1D-BF7A-89A3ACACE36C}" presName="hierChild3" presStyleCnt="0"/>
      <dgm:spPr/>
    </dgm:pt>
  </dgm:ptLst>
  <dgm:cxnLst>
    <dgm:cxn modelId="{77F92EDC-306C-435C-B43F-6111FBC504F9}" srcId="{BD0ACEDC-2854-4EB1-8A2C-A79C14281FD4}" destId="{3BFE1CFC-23B6-4C1D-BF7A-89A3ACACE36C}" srcOrd="0" destOrd="0" parTransId="{473F28D0-F8C9-44DE-B2C5-590846094641}" sibTransId="{CEE178FF-14FF-4707-93A7-EDF4B13DD564}"/>
    <dgm:cxn modelId="{AF138367-20CE-4753-80BB-8A03E960483E}" srcId="{3BFE1CFC-23B6-4C1D-BF7A-89A3ACACE36C}" destId="{959B3B7F-E388-431B-BD92-8C03D4541571}" srcOrd="0" destOrd="0" parTransId="{CFFB5D2D-90F0-49A6-AF96-B4A0D170F40E}" sibTransId="{55590A84-6091-448A-B7BC-247BC3D34735}"/>
    <dgm:cxn modelId="{A5641237-871F-4CC6-B0A5-DD2EFC4963C1}" srcId="{959B3B7F-E388-431B-BD92-8C03D4541571}" destId="{651719D4-4BE1-4363-B85E-DCE029A1696A}" srcOrd="0" destOrd="0" parTransId="{72A9F6DC-93DA-4187-8B13-59E6AFF924A1}" sibTransId="{84E3D444-428F-406A-8E4D-A6F0D8ED0F82}"/>
    <dgm:cxn modelId="{888888D0-A5E9-48E6-AD2B-B2BFD0493532}" srcId="{959B3B7F-E388-431B-BD92-8C03D4541571}" destId="{7CAB458C-6148-4DB7-AF0D-2EACC8E4E71D}" srcOrd="1" destOrd="0" parTransId="{975E7209-C508-4CD3-8131-C932A1D1F83B}" sibTransId="{ED30B7E5-43AB-4A37-AB45-F42606796FF1}"/>
    <dgm:cxn modelId="{42EB7777-6249-419C-AA4C-B970DCD5A267}" srcId="{959B3B7F-E388-431B-BD92-8C03D4541571}" destId="{599F9F5B-972C-4369-92CF-F6D591766AE0}" srcOrd="2" destOrd="0" parTransId="{20E85ACF-B8DF-4638-AA32-020DD2EA1122}" sibTransId="{FF3FC598-0C92-40F1-8C8B-9C96FE501ABF}"/>
    <dgm:cxn modelId="{8000A192-0931-403F-8707-28A1F703E2DA}" srcId="{3BFE1CFC-23B6-4C1D-BF7A-89A3ACACE36C}" destId="{FAA02EE0-DBC4-40FB-A9DB-0DAB044FB6C0}" srcOrd="1" destOrd="0" parTransId="{F596C24F-DFBB-432E-A7F4-BFBB3C76C46A}" sibTransId="{C4489EE7-295F-43E0-84E9-DDED6E3C41DE}"/>
    <dgm:cxn modelId="{553B83E2-593C-4E18-BC5E-5B33144BA116}" srcId="{FAA02EE0-DBC4-40FB-A9DB-0DAB044FB6C0}" destId="{14B1DFA3-890D-4463-9B0C-5EF5DBD51AC5}" srcOrd="0" destOrd="1" parTransId="{F92D698D-ACC8-4927-BAA7-6F2930D144DC}" sibTransId="{B4C40CF5-105A-4AD1-907C-ED64B317EA78}"/>
    <dgm:cxn modelId="{8D73C065-3BD3-4A1A-91CD-F2799E931745}" srcId="{FAA02EE0-DBC4-40FB-A9DB-0DAB044FB6C0}" destId="{9C81BDFE-F9AC-4CB6-8547-4D7EFF51DEBB}" srcOrd="1" destOrd="1" parTransId="{358A3A7B-FC70-4D56-A208-6EA41534B5B5}" sibTransId="{FDE1DA38-077F-4822-93F8-DFFA87E336DD}"/>
    <dgm:cxn modelId="{28D4BBDA-9FE6-49FD-B26F-67F89A515204}" srcId="{3BFE1CFC-23B6-4C1D-BF7A-89A3ACACE36C}" destId="{79F23771-B09D-4158-B245-3403A65B36D3}" srcOrd="2" destOrd="0" parTransId="{2F23F61B-DD81-41CC-8D6D-68BE7329E472}" sibTransId="{349379A0-E741-4EE5-A004-7A0BE6E51EC8}"/>
    <dgm:cxn modelId="{C8A65647-39A5-4360-AA70-2A2417CE69CD}" srcId="{79F23771-B09D-4158-B245-3403A65B36D3}" destId="{492F340F-8141-4A25-8D0D-B043E318F114}" srcOrd="0" destOrd="2" parTransId="{56FD2FBB-E214-42D6-B49E-877D47CA0110}" sibTransId="{5550A312-D2A8-4480-8026-BF2D76ECBB37}"/>
    <dgm:cxn modelId="{B4C889D9-D3D2-49CC-9120-4E447BAC1621}" srcId="{79F23771-B09D-4158-B245-3403A65B36D3}" destId="{E03AA448-324D-422C-9B04-674883D174EA}" srcOrd="1" destOrd="2" parTransId="{77BCD00A-4D3C-4C57-8AA0-1FD79DB630BC}" sibTransId="{65C420F6-F23F-4EE3-8C43-534364D47457}"/>
    <dgm:cxn modelId="{DFF9886A-C966-4F3F-A2ED-5D022C087C9E}" srcId="{3BFE1CFC-23B6-4C1D-BF7A-89A3ACACE36C}" destId="{56D8227A-F353-44DE-9CB1-ED1C73483C52}" srcOrd="3" destOrd="0" parTransId="{5434F27A-3359-484D-8F99-9014C8498EEE}" sibTransId="{0B4C98D0-148C-4216-9DF1-D132DB2CBE67}"/>
    <dgm:cxn modelId="{5F3C596E-CA35-40CA-A720-399E4BD36AFF}" srcId="{56D8227A-F353-44DE-9CB1-ED1C73483C52}" destId="{F1AF89D8-E614-4190-8732-5D6D81163FA8}" srcOrd="0" destOrd="3" parTransId="{CAC805D2-AEAB-4F77-A5B4-02C5EC6CBB42}" sibTransId="{79DF0164-E127-432B-A6E7-20F7AB7C19D8}"/>
    <dgm:cxn modelId="{ACF9DC90-95F4-4C75-B7EB-B82AB1CBABDB}" srcId="{56D8227A-F353-44DE-9CB1-ED1C73483C52}" destId="{FF344D69-3C6B-4F82-83DB-26627F78A1EC}" srcOrd="1" destOrd="3" parTransId="{9F764FAE-03AE-4609-9C5A-A5360B3B41A9}" sibTransId="{6DBDAFFD-E689-47F9-BA2E-608BB2D1F777}"/>
    <dgm:cxn modelId="{BF5F3510-9BE9-47C4-B817-A3716E96C2C2}" srcId="{3BFE1CFC-23B6-4C1D-BF7A-89A3ACACE36C}" destId="{09B0A9C2-4631-4C87-A50A-E1E2BF7A705D}" srcOrd="4" destOrd="0" parTransId="{4A09D990-AE17-4820-BC27-6836493DFC77}" sibTransId="{65812E44-EFDB-42BD-97A8-131CEAB27169}"/>
    <dgm:cxn modelId="{0660C04B-A86C-4DC3-8058-B631386F9EF4}" srcId="{09B0A9C2-4631-4C87-A50A-E1E2BF7A705D}" destId="{68A0C8DE-C4CB-40D4-B5F5-438AC52F9C36}" srcOrd="0" destOrd="4" parTransId="{3FDD3A28-66C7-44AB-8F9F-A860DAF0284A}" sibTransId="{E7EA6C1D-2737-41AA-B568-7A68E63D927E}"/>
    <dgm:cxn modelId="{E41E4B89-0406-4386-BC46-F73F6AFF0F38}" srcId="{09B0A9C2-4631-4C87-A50A-E1E2BF7A705D}" destId="{65A12B54-C18C-4F07-A946-BF58CF46FB9C}" srcOrd="1" destOrd="4" parTransId="{92559B6F-5805-4182-8C8F-90C923C1F0AD}" sibTransId="{FF6EAF19-85AD-4ECD-80B2-B58D7695A6EF}"/>
    <dgm:cxn modelId="{5F94D009-E88E-4137-AA50-08F5E3ADC18D}" type="presOf" srcId="{BD0ACEDC-2854-4EB1-8A2C-A79C14281FD4}" destId="{2E9A55F5-1DA4-419B-8DD3-BA65BC24C1FC}" srcOrd="0" destOrd="0" presId="urn:microsoft.com/office/officeart/2005/8/layout/orgChart1"/>
    <dgm:cxn modelId="{4F66287C-149F-48DB-B84C-FE4F10211C83}" type="presParOf" srcId="{2E9A55F5-1DA4-419B-8DD3-BA65BC24C1FC}" destId="{7DA23F46-F220-4EBA-8DC3-6D7E8934F73D}" srcOrd="0" destOrd="0" presId="urn:microsoft.com/office/officeart/2005/8/layout/orgChart1"/>
    <dgm:cxn modelId="{9665B834-64E6-4AAB-8F70-B71228337450}" type="presParOf" srcId="{7DA23F46-F220-4EBA-8DC3-6D7E8934F73D}" destId="{9412B890-DABF-4C2B-9BFD-25F28AB380C4}" srcOrd="0" destOrd="0" presId="urn:microsoft.com/office/officeart/2005/8/layout/orgChart1"/>
    <dgm:cxn modelId="{30F72E08-7F40-434B-955A-245F68C38019}" type="presOf" srcId="{3BFE1CFC-23B6-4C1D-BF7A-89A3ACACE36C}" destId="{9412B890-DABF-4C2B-9BFD-25F28AB380C4}" srcOrd="0" destOrd="0" presId="urn:microsoft.com/office/officeart/2005/8/layout/orgChart1"/>
    <dgm:cxn modelId="{0CE62D0E-5B50-4E76-8070-565CC181C028}" type="presParOf" srcId="{9412B890-DABF-4C2B-9BFD-25F28AB380C4}" destId="{8384A296-C160-4255-858C-5E1BD18F9A27}" srcOrd="0" destOrd="0" presId="urn:microsoft.com/office/officeart/2005/8/layout/orgChart1"/>
    <dgm:cxn modelId="{5C164455-1642-4F79-BE1F-F252601B5BDA}" type="presOf" srcId="{3BFE1CFC-23B6-4C1D-BF7A-89A3ACACE36C}" destId="{8384A296-C160-4255-858C-5E1BD18F9A27}" srcOrd="0" destOrd="0" presId="urn:microsoft.com/office/officeart/2005/8/layout/orgChart1"/>
    <dgm:cxn modelId="{31AE5778-50A4-4216-9804-FB0B69243055}" type="presParOf" srcId="{9412B890-DABF-4C2B-9BFD-25F28AB380C4}" destId="{3A0AD106-C984-47A8-8DDB-1FA020C6CFBD}" srcOrd="1" destOrd="0" presId="urn:microsoft.com/office/officeart/2005/8/layout/orgChart1"/>
    <dgm:cxn modelId="{78BA9532-F43C-4A43-9388-8BF49E5DEC63}" type="presOf" srcId="{3BFE1CFC-23B6-4C1D-BF7A-89A3ACACE36C}" destId="{3A0AD106-C984-47A8-8DDB-1FA020C6CFBD}" srcOrd="0" destOrd="0" presId="urn:microsoft.com/office/officeart/2005/8/layout/orgChart1"/>
    <dgm:cxn modelId="{88559FA9-1ADD-4079-A701-A85F1E5473B3}" type="presParOf" srcId="{7DA23F46-F220-4EBA-8DC3-6D7E8934F73D}" destId="{B5AC3795-2CA3-4714-A630-DE56EC21FC0C}" srcOrd="1" destOrd="0" presId="urn:microsoft.com/office/officeart/2005/8/layout/orgChart1"/>
    <dgm:cxn modelId="{76CFEA6B-0DEF-4300-AFFF-423C2815BE3D}" type="presParOf" srcId="{B5AC3795-2CA3-4714-A630-DE56EC21FC0C}" destId="{B2AE4237-C134-4959-BFDF-2799F7291C73}" srcOrd="0" destOrd="1" presId="urn:microsoft.com/office/officeart/2005/8/layout/orgChart1"/>
    <dgm:cxn modelId="{9682E7A8-A4AD-4847-B999-DFAE1128B9F8}" type="presOf" srcId="{CFFB5D2D-90F0-49A6-AF96-B4A0D170F40E}" destId="{B2AE4237-C134-4959-BFDF-2799F7291C73}" srcOrd="0" destOrd="0" presId="urn:microsoft.com/office/officeart/2005/8/layout/orgChart1"/>
    <dgm:cxn modelId="{D918FAF2-AE58-495B-B85E-F3DAB6064387}" type="presParOf" srcId="{B5AC3795-2CA3-4714-A630-DE56EC21FC0C}" destId="{A08E1630-8CD6-4002-9C26-5B44C07709FF}" srcOrd="1" destOrd="1" presId="urn:microsoft.com/office/officeart/2005/8/layout/orgChart1"/>
    <dgm:cxn modelId="{38AA001D-6E68-4652-9924-59F1F79CB6D6}" type="presParOf" srcId="{A08E1630-8CD6-4002-9C26-5B44C07709FF}" destId="{1A144FB0-9D78-4065-9453-5D4597A5229D}" srcOrd="0" destOrd="1" presId="urn:microsoft.com/office/officeart/2005/8/layout/orgChart1"/>
    <dgm:cxn modelId="{BE618ED0-3EBC-42A8-B9A9-4D27A2088395}" type="presOf" srcId="{959B3B7F-E388-431B-BD92-8C03D4541571}" destId="{1A144FB0-9D78-4065-9453-5D4597A5229D}" srcOrd="0" destOrd="0" presId="urn:microsoft.com/office/officeart/2005/8/layout/orgChart1"/>
    <dgm:cxn modelId="{47F6082C-5CDC-444B-AE64-606ED418B8EC}" type="presParOf" srcId="{1A144FB0-9D78-4065-9453-5D4597A5229D}" destId="{F12F9AC0-0FD2-4679-AF99-C7C5BE014734}" srcOrd="0" destOrd="0" presId="urn:microsoft.com/office/officeart/2005/8/layout/orgChart1"/>
    <dgm:cxn modelId="{506F4342-B387-41A1-AB61-AFE30F38341A}" type="presOf" srcId="{959B3B7F-E388-431B-BD92-8C03D4541571}" destId="{F12F9AC0-0FD2-4679-AF99-C7C5BE014734}" srcOrd="0" destOrd="0" presId="urn:microsoft.com/office/officeart/2005/8/layout/orgChart1"/>
    <dgm:cxn modelId="{7641C472-0B50-405A-94F7-C6691829BB91}" type="presParOf" srcId="{1A144FB0-9D78-4065-9453-5D4597A5229D}" destId="{1AC889FE-8545-49FF-A171-23A16EC3FAE8}" srcOrd="1" destOrd="0" presId="urn:microsoft.com/office/officeart/2005/8/layout/orgChart1"/>
    <dgm:cxn modelId="{750614CF-CAF9-4386-9431-8C11813F6903}" type="presOf" srcId="{959B3B7F-E388-431B-BD92-8C03D4541571}" destId="{1AC889FE-8545-49FF-A171-23A16EC3FAE8}" srcOrd="0" destOrd="0" presId="urn:microsoft.com/office/officeart/2005/8/layout/orgChart1"/>
    <dgm:cxn modelId="{B204AE10-B850-4835-B2B8-CEEDDC8E7C2C}" type="presParOf" srcId="{A08E1630-8CD6-4002-9C26-5B44C07709FF}" destId="{5FFDEAA3-1E14-4827-9C54-DC49B1025234}" srcOrd="1" destOrd="1" presId="urn:microsoft.com/office/officeart/2005/8/layout/orgChart1"/>
    <dgm:cxn modelId="{1E5EDD9D-7AB4-49C6-955C-2AD0D70D9051}" type="presParOf" srcId="{5FFDEAA3-1E14-4827-9C54-DC49B1025234}" destId="{92E4E421-B5B3-4FC4-BE44-801BDCC2A18C}" srcOrd="0" destOrd="1" presId="urn:microsoft.com/office/officeart/2005/8/layout/orgChart1"/>
    <dgm:cxn modelId="{91D327CA-AEE5-415F-AADE-82445279EF28}" type="presOf" srcId="{72A9F6DC-93DA-4187-8B13-59E6AFF924A1}" destId="{92E4E421-B5B3-4FC4-BE44-801BDCC2A18C}" srcOrd="0" destOrd="0" presId="urn:microsoft.com/office/officeart/2005/8/layout/orgChart1"/>
    <dgm:cxn modelId="{35F2C1B9-4A84-4CB4-B6F3-D00C3BA65B69}" type="presParOf" srcId="{5FFDEAA3-1E14-4827-9C54-DC49B1025234}" destId="{A58FA8AB-43F7-402A-B3E8-CDF81D5F8358}" srcOrd="1" destOrd="1" presId="urn:microsoft.com/office/officeart/2005/8/layout/orgChart1"/>
    <dgm:cxn modelId="{DE6C9DA1-45F5-4129-AFF8-783BA8465460}" type="presParOf" srcId="{A58FA8AB-43F7-402A-B3E8-CDF81D5F8358}" destId="{23095339-595B-42E6-B323-0862666A48F6}" srcOrd="0" destOrd="1" presId="urn:microsoft.com/office/officeart/2005/8/layout/orgChart1"/>
    <dgm:cxn modelId="{8F60E5F3-D2E8-4A60-8072-691C11F6A883}" type="presOf" srcId="{651719D4-4BE1-4363-B85E-DCE029A1696A}" destId="{23095339-595B-42E6-B323-0862666A48F6}" srcOrd="0" destOrd="0" presId="urn:microsoft.com/office/officeart/2005/8/layout/orgChart1"/>
    <dgm:cxn modelId="{8951BB04-8569-431C-9543-E5CB1E2E114E}" type="presParOf" srcId="{23095339-595B-42E6-B323-0862666A48F6}" destId="{410018D3-033D-424F-B591-3174FB173A3C}" srcOrd="0" destOrd="0" presId="urn:microsoft.com/office/officeart/2005/8/layout/orgChart1"/>
    <dgm:cxn modelId="{BE3B5B75-056F-4FEA-A398-FB45089FA7AB}" type="presOf" srcId="{651719D4-4BE1-4363-B85E-DCE029A1696A}" destId="{410018D3-033D-424F-B591-3174FB173A3C}" srcOrd="0" destOrd="0" presId="urn:microsoft.com/office/officeart/2005/8/layout/orgChart1"/>
    <dgm:cxn modelId="{7600F802-5366-499E-A111-A271A2F4F583}" type="presParOf" srcId="{23095339-595B-42E6-B323-0862666A48F6}" destId="{4C1C0FE6-4A05-4C95-B023-0AB42642825E}" srcOrd="1" destOrd="0" presId="urn:microsoft.com/office/officeart/2005/8/layout/orgChart1"/>
    <dgm:cxn modelId="{5E2C850A-D1AE-41A7-84A5-6713B107BD23}" type="presOf" srcId="{651719D4-4BE1-4363-B85E-DCE029A1696A}" destId="{4C1C0FE6-4A05-4C95-B023-0AB42642825E}" srcOrd="0" destOrd="0" presId="urn:microsoft.com/office/officeart/2005/8/layout/orgChart1"/>
    <dgm:cxn modelId="{1E874A04-1AF0-492A-8493-67914F82531A}" type="presParOf" srcId="{A58FA8AB-43F7-402A-B3E8-CDF81D5F8358}" destId="{42E7EBE0-7CA3-4B1A-A180-5854E9948132}" srcOrd="1" destOrd="1" presId="urn:microsoft.com/office/officeart/2005/8/layout/orgChart1"/>
    <dgm:cxn modelId="{A3FF7F32-E360-4A56-8404-99DEC185A304}" type="presParOf" srcId="{A58FA8AB-43F7-402A-B3E8-CDF81D5F8358}" destId="{4BE8631F-845F-4DFD-AF4F-11958B81ADD2}" srcOrd="2" destOrd="1" presId="urn:microsoft.com/office/officeart/2005/8/layout/orgChart1"/>
    <dgm:cxn modelId="{47D9FCFC-B2A4-4F95-A1EC-53CB4F94E766}" type="presParOf" srcId="{5FFDEAA3-1E14-4827-9C54-DC49B1025234}" destId="{0AC194DB-B456-4ACF-9B51-48CCF6E3B4ED}" srcOrd="2" destOrd="1" presId="urn:microsoft.com/office/officeart/2005/8/layout/orgChart1"/>
    <dgm:cxn modelId="{E5AC1D9A-F482-43D6-9D92-EE70BE6C840C}" type="presOf" srcId="{975E7209-C508-4CD3-8131-C932A1D1F83B}" destId="{0AC194DB-B456-4ACF-9B51-48CCF6E3B4ED}" srcOrd="0" destOrd="0" presId="urn:microsoft.com/office/officeart/2005/8/layout/orgChart1"/>
    <dgm:cxn modelId="{92AC39BD-C812-45A6-B5AA-CB88058A8F04}" type="presParOf" srcId="{5FFDEAA3-1E14-4827-9C54-DC49B1025234}" destId="{6ED5F6FF-E472-4843-B060-E5ECBB7B8C7D}" srcOrd="3" destOrd="1" presId="urn:microsoft.com/office/officeart/2005/8/layout/orgChart1"/>
    <dgm:cxn modelId="{DC1CB895-901A-4DA8-80B0-FF1ECCD266A3}" type="presParOf" srcId="{6ED5F6FF-E472-4843-B060-E5ECBB7B8C7D}" destId="{D0BAB3E5-29A6-4AF8-AB0A-FCBF7889EB68}" srcOrd="0" destOrd="3" presId="urn:microsoft.com/office/officeart/2005/8/layout/orgChart1"/>
    <dgm:cxn modelId="{E1CFEEDC-45EC-46B3-A67C-B983B1DFAEBF}" type="presOf" srcId="{7CAB458C-6148-4DB7-AF0D-2EACC8E4E71D}" destId="{D0BAB3E5-29A6-4AF8-AB0A-FCBF7889EB68}" srcOrd="0" destOrd="0" presId="urn:microsoft.com/office/officeart/2005/8/layout/orgChart1"/>
    <dgm:cxn modelId="{BE0231E0-17B3-493F-8631-CA8AFC08EC55}" type="presParOf" srcId="{D0BAB3E5-29A6-4AF8-AB0A-FCBF7889EB68}" destId="{B61691AF-19FC-4812-A3A6-C00042E315BE}" srcOrd="0" destOrd="0" presId="urn:microsoft.com/office/officeart/2005/8/layout/orgChart1"/>
    <dgm:cxn modelId="{D992D3D3-24E7-4FD4-9D9B-3BE60C7317B2}" type="presOf" srcId="{7CAB458C-6148-4DB7-AF0D-2EACC8E4E71D}" destId="{B61691AF-19FC-4812-A3A6-C00042E315BE}" srcOrd="0" destOrd="0" presId="urn:microsoft.com/office/officeart/2005/8/layout/orgChart1"/>
    <dgm:cxn modelId="{76F47EE8-8D4F-4E23-8EA2-5F1B58383FAC}" type="presParOf" srcId="{D0BAB3E5-29A6-4AF8-AB0A-FCBF7889EB68}" destId="{CDC85A9B-CFA6-4708-9F9D-399E93C8EB00}" srcOrd="1" destOrd="0" presId="urn:microsoft.com/office/officeart/2005/8/layout/orgChart1"/>
    <dgm:cxn modelId="{E2F485E7-8EE2-40B8-83DA-213E6C5B70B2}" type="presOf" srcId="{7CAB458C-6148-4DB7-AF0D-2EACC8E4E71D}" destId="{CDC85A9B-CFA6-4708-9F9D-399E93C8EB00}" srcOrd="0" destOrd="0" presId="urn:microsoft.com/office/officeart/2005/8/layout/orgChart1"/>
    <dgm:cxn modelId="{CA2779EB-D14F-4D81-A05E-35668A67628E}" type="presParOf" srcId="{6ED5F6FF-E472-4843-B060-E5ECBB7B8C7D}" destId="{F9411972-D927-422B-9C0E-97886519A74E}" srcOrd="1" destOrd="3" presId="urn:microsoft.com/office/officeart/2005/8/layout/orgChart1"/>
    <dgm:cxn modelId="{566A4973-504D-409B-8762-7E38D2C12912}" type="presParOf" srcId="{6ED5F6FF-E472-4843-B060-E5ECBB7B8C7D}" destId="{25DAFF5D-B258-4936-9A01-98983BB34214}" srcOrd="2" destOrd="3" presId="urn:microsoft.com/office/officeart/2005/8/layout/orgChart1"/>
    <dgm:cxn modelId="{5517A935-488D-48D2-B61E-78C63C1BDF50}" type="presParOf" srcId="{5FFDEAA3-1E14-4827-9C54-DC49B1025234}" destId="{ABE2E47A-77F2-43F7-B2A4-5CB3B1D573AA}" srcOrd="4" destOrd="1" presId="urn:microsoft.com/office/officeart/2005/8/layout/orgChart1"/>
    <dgm:cxn modelId="{17FC0F6E-58E0-4874-9EE9-5FAD20E44517}" type="presOf" srcId="{20E85ACF-B8DF-4638-AA32-020DD2EA1122}" destId="{ABE2E47A-77F2-43F7-B2A4-5CB3B1D573AA}" srcOrd="0" destOrd="0" presId="urn:microsoft.com/office/officeart/2005/8/layout/orgChart1"/>
    <dgm:cxn modelId="{9E8AF38E-9407-44ED-AA2E-060572E6F1E3}" type="presParOf" srcId="{5FFDEAA3-1E14-4827-9C54-DC49B1025234}" destId="{31F5886F-166A-4B8B-B04B-B655CB9EEF0D}" srcOrd="5" destOrd="1" presId="urn:microsoft.com/office/officeart/2005/8/layout/orgChart1"/>
    <dgm:cxn modelId="{9932A856-6ACC-41ED-8776-2E3F402E716B}" type="presParOf" srcId="{31F5886F-166A-4B8B-B04B-B655CB9EEF0D}" destId="{77407D6D-D0AC-4EA1-87C7-EAB25947CD80}" srcOrd="0" destOrd="5" presId="urn:microsoft.com/office/officeart/2005/8/layout/orgChart1"/>
    <dgm:cxn modelId="{4936D6A4-128F-4816-A98B-61B5970AA97D}" type="presOf" srcId="{599F9F5B-972C-4369-92CF-F6D591766AE0}" destId="{77407D6D-D0AC-4EA1-87C7-EAB25947CD80}" srcOrd="0" destOrd="0" presId="urn:microsoft.com/office/officeart/2005/8/layout/orgChart1"/>
    <dgm:cxn modelId="{1DC6AC3C-0758-4199-ADF2-C81652303C6E}" type="presParOf" srcId="{77407D6D-D0AC-4EA1-87C7-EAB25947CD80}" destId="{210A9FBA-E865-4AAA-89A2-0E32EF5C8F6F}" srcOrd="0" destOrd="0" presId="urn:microsoft.com/office/officeart/2005/8/layout/orgChart1"/>
    <dgm:cxn modelId="{F8688AD1-7B49-4721-8727-A0543EE2323A}" type="presOf" srcId="{599F9F5B-972C-4369-92CF-F6D591766AE0}" destId="{210A9FBA-E865-4AAA-89A2-0E32EF5C8F6F}" srcOrd="0" destOrd="0" presId="urn:microsoft.com/office/officeart/2005/8/layout/orgChart1"/>
    <dgm:cxn modelId="{8BFFD647-2071-4B66-9AA8-F1DC83A9EACD}" type="presParOf" srcId="{77407D6D-D0AC-4EA1-87C7-EAB25947CD80}" destId="{4B7D4994-F5E3-4479-8482-89B0BEF3B7F6}" srcOrd="1" destOrd="0" presId="urn:microsoft.com/office/officeart/2005/8/layout/orgChart1"/>
    <dgm:cxn modelId="{C6356452-087D-476C-A9CA-9BD0681F939C}" type="presOf" srcId="{599F9F5B-972C-4369-92CF-F6D591766AE0}" destId="{4B7D4994-F5E3-4479-8482-89B0BEF3B7F6}" srcOrd="0" destOrd="0" presId="urn:microsoft.com/office/officeart/2005/8/layout/orgChart1"/>
    <dgm:cxn modelId="{D97EE0CF-81CE-4099-9E32-CDA0979FD5A2}" type="presParOf" srcId="{31F5886F-166A-4B8B-B04B-B655CB9EEF0D}" destId="{11C6688B-27CD-4DC7-8B7E-D5648C048682}" srcOrd="1" destOrd="5" presId="urn:microsoft.com/office/officeart/2005/8/layout/orgChart1"/>
    <dgm:cxn modelId="{00F9DAA1-EE5C-4947-870B-F125AD3E9AE0}" type="presParOf" srcId="{31F5886F-166A-4B8B-B04B-B655CB9EEF0D}" destId="{93D50C39-7B09-498C-920E-01FA358BA623}" srcOrd="2" destOrd="5" presId="urn:microsoft.com/office/officeart/2005/8/layout/orgChart1"/>
    <dgm:cxn modelId="{72989241-F362-4B8B-A715-003BB5ADB755}" type="presParOf" srcId="{A08E1630-8CD6-4002-9C26-5B44C07709FF}" destId="{CF548366-65C2-4AEE-9A4D-306A7310CD0B}" srcOrd="2" destOrd="1" presId="urn:microsoft.com/office/officeart/2005/8/layout/orgChart1"/>
    <dgm:cxn modelId="{0DA881AA-E3C6-4718-B899-5F7DC6F30781}" type="presParOf" srcId="{B5AC3795-2CA3-4714-A630-DE56EC21FC0C}" destId="{8F4889CA-ABDE-4EE4-8395-A95BB9B7D891}" srcOrd="2" destOrd="1" presId="urn:microsoft.com/office/officeart/2005/8/layout/orgChart1"/>
    <dgm:cxn modelId="{1678BFCE-F2C8-4BC1-B4D1-7C83F7904C21}" type="presOf" srcId="{F596C24F-DFBB-432E-A7F4-BFBB3C76C46A}" destId="{8F4889CA-ABDE-4EE4-8395-A95BB9B7D891}" srcOrd="0" destOrd="0" presId="urn:microsoft.com/office/officeart/2005/8/layout/orgChart1"/>
    <dgm:cxn modelId="{68E76DE5-F0A3-4BC7-B273-79B4C919F512}" type="presParOf" srcId="{B5AC3795-2CA3-4714-A630-DE56EC21FC0C}" destId="{95F2754E-1416-4DAE-8F20-9433161D0DAA}" srcOrd="3" destOrd="1" presId="urn:microsoft.com/office/officeart/2005/8/layout/orgChart1"/>
    <dgm:cxn modelId="{F30F7E95-B7D9-4352-AC51-AFCF453A7152}" type="presParOf" srcId="{95F2754E-1416-4DAE-8F20-9433161D0DAA}" destId="{8D4B66AC-AF5E-4CB2-AF25-73381E7B0D78}" srcOrd="0" destOrd="3" presId="urn:microsoft.com/office/officeart/2005/8/layout/orgChart1"/>
    <dgm:cxn modelId="{F7CD3078-DBEE-4090-B4C8-3AF5BF6C0828}" type="presOf" srcId="{FAA02EE0-DBC4-40FB-A9DB-0DAB044FB6C0}" destId="{8D4B66AC-AF5E-4CB2-AF25-73381E7B0D78}" srcOrd="0" destOrd="0" presId="urn:microsoft.com/office/officeart/2005/8/layout/orgChart1"/>
    <dgm:cxn modelId="{F2DD7C68-CB29-466E-8245-CBC7E40DD1C0}" type="presParOf" srcId="{8D4B66AC-AF5E-4CB2-AF25-73381E7B0D78}" destId="{85B87679-A828-4D4A-AA0B-BCBA17B73465}" srcOrd="0" destOrd="0" presId="urn:microsoft.com/office/officeart/2005/8/layout/orgChart1"/>
    <dgm:cxn modelId="{D6EE94EA-3E37-4625-BA4A-A48C480DB18E}" type="presOf" srcId="{FAA02EE0-DBC4-40FB-A9DB-0DAB044FB6C0}" destId="{85B87679-A828-4D4A-AA0B-BCBA17B73465}" srcOrd="0" destOrd="0" presId="urn:microsoft.com/office/officeart/2005/8/layout/orgChart1"/>
    <dgm:cxn modelId="{84466697-F646-4798-B499-E99159899B38}" type="presParOf" srcId="{8D4B66AC-AF5E-4CB2-AF25-73381E7B0D78}" destId="{32458F53-ECD5-4700-A4B7-39853C521A5E}" srcOrd="1" destOrd="0" presId="urn:microsoft.com/office/officeart/2005/8/layout/orgChart1"/>
    <dgm:cxn modelId="{0900C3CE-D516-483F-9E34-0EF180FCD501}" type="presOf" srcId="{FAA02EE0-DBC4-40FB-A9DB-0DAB044FB6C0}" destId="{32458F53-ECD5-4700-A4B7-39853C521A5E}" srcOrd="0" destOrd="0" presId="urn:microsoft.com/office/officeart/2005/8/layout/orgChart1"/>
    <dgm:cxn modelId="{37E7C9C5-DC3B-42EC-B5D9-C4A92853366F}" type="presParOf" srcId="{95F2754E-1416-4DAE-8F20-9433161D0DAA}" destId="{2DCCFB90-4B94-4CF6-BE4D-2C9CC3B7DBEF}" srcOrd="1" destOrd="3" presId="urn:microsoft.com/office/officeart/2005/8/layout/orgChart1"/>
    <dgm:cxn modelId="{A9D5D363-B5E1-4AB9-B941-87D1BB229817}" type="presParOf" srcId="{2DCCFB90-4B94-4CF6-BE4D-2C9CC3B7DBEF}" destId="{41135FC0-F34B-4250-82DF-6B6ABB3D9AEA}" srcOrd="0" destOrd="1" presId="urn:microsoft.com/office/officeart/2005/8/layout/orgChart1"/>
    <dgm:cxn modelId="{77BFD2A7-D845-4A87-8FC9-296F56B2AFE5}" type="presOf" srcId="{F92D698D-ACC8-4927-BAA7-6F2930D144DC}" destId="{41135FC0-F34B-4250-82DF-6B6ABB3D9AEA}" srcOrd="0" destOrd="0" presId="urn:microsoft.com/office/officeart/2005/8/layout/orgChart1"/>
    <dgm:cxn modelId="{C2418FFC-58E7-43F1-B0DA-12A00287FAC3}" type="presParOf" srcId="{2DCCFB90-4B94-4CF6-BE4D-2C9CC3B7DBEF}" destId="{A6EC444E-6A53-4113-A72B-F0E4162C8C2E}" srcOrd="1" destOrd="1" presId="urn:microsoft.com/office/officeart/2005/8/layout/orgChart1"/>
    <dgm:cxn modelId="{D1B76FED-0E0B-4412-80CF-29F9348E9131}" type="presParOf" srcId="{A6EC444E-6A53-4113-A72B-F0E4162C8C2E}" destId="{6EB33321-276C-4C60-A626-BA417DEC0C6C}" srcOrd="0" destOrd="1" presId="urn:microsoft.com/office/officeart/2005/8/layout/orgChart1"/>
    <dgm:cxn modelId="{72DBB93D-BB30-4833-BBD4-9C116BDE38F0}" type="presOf" srcId="{14B1DFA3-890D-4463-9B0C-5EF5DBD51AC5}" destId="{6EB33321-276C-4C60-A626-BA417DEC0C6C}" srcOrd="0" destOrd="0" presId="urn:microsoft.com/office/officeart/2005/8/layout/orgChart1"/>
    <dgm:cxn modelId="{26DCA582-7D82-4FB8-A336-40C865F07B4D}" type="presParOf" srcId="{6EB33321-276C-4C60-A626-BA417DEC0C6C}" destId="{9AA3A869-07BE-4DE9-87A5-EC76B0110461}" srcOrd="0" destOrd="0" presId="urn:microsoft.com/office/officeart/2005/8/layout/orgChart1"/>
    <dgm:cxn modelId="{1AFF9C15-5B25-49FC-AE6B-4CC2584057F7}" type="presOf" srcId="{14B1DFA3-890D-4463-9B0C-5EF5DBD51AC5}" destId="{9AA3A869-07BE-4DE9-87A5-EC76B0110461}" srcOrd="0" destOrd="0" presId="urn:microsoft.com/office/officeart/2005/8/layout/orgChart1"/>
    <dgm:cxn modelId="{58821E0D-BA62-4C4D-B12F-7361EEC7E380}" type="presParOf" srcId="{6EB33321-276C-4C60-A626-BA417DEC0C6C}" destId="{1ADC4569-1110-4CA3-97B8-B8D20DE2D966}" srcOrd="1" destOrd="0" presId="urn:microsoft.com/office/officeart/2005/8/layout/orgChart1"/>
    <dgm:cxn modelId="{CCDE2582-EBA0-4E85-A4D7-138CBD970E92}" type="presOf" srcId="{14B1DFA3-890D-4463-9B0C-5EF5DBD51AC5}" destId="{1ADC4569-1110-4CA3-97B8-B8D20DE2D966}" srcOrd="0" destOrd="0" presId="urn:microsoft.com/office/officeart/2005/8/layout/orgChart1"/>
    <dgm:cxn modelId="{8E3017A9-D50C-430D-8177-7DB2007220FD}" type="presParOf" srcId="{A6EC444E-6A53-4113-A72B-F0E4162C8C2E}" destId="{15F4E626-046C-49E8-AD4C-C0D4E6214F0A}" srcOrd="1" destOrd="1" presId="urn:microsoft.com/office/officeart/2005/8/layout/orgChart1"/>
    <dgm:cxn modelId="{1EAA1CE6-6980-4C00-B0F5-7F546AC963AD}" type="presParOf" srcId="{A6EC444E-6A53-4113-A72B-F0E4162C8C2E}" destId="{9EC4BFC3-D301-469C-BE12-1C07CAED33AE}" srcOrd="2" destOrd="1" presId="urn:microsoft.com/office/officeart/2005/8/layout/orgChart1"/>
    <dgm:cxn modelId="{7EF71FDA-08DC-4276-B46D-48D7038406F8}" type="presParOf" srcId="{2DCCFB90-4B94-4CF6-BE4D-2C9CC3B7DBEF}" destId="{B61782B2-539F-4A30-BEB6-7C9169F16ED5}" srcOrd="2" destOrd="1" presId="urn:microsoft.com/office/officeart/2005/8/layout/orgChart1"/>
    <dgm:cxn modelId="{92BCB641-FB8E-4D2D-80EA-298F0FD7D8B8}" type="presOf" srcId="{358A3A7B-FC70-4D56-A208-6EA41534B5B5}" destId="{B61782B2-539F-4A30-BEB6-7C9169F16ED5}" srcOrd="0" destOrd="0" presId="urn:microsoft.com/office/officeart/2005/8/layout/orgChart1"/>
    <dgm:cxn modelId="{7B82045A-5A4C-465F-9CED-B8247863F352}" type="presParOf" srcId="{2DCCFB90-4B94-4CF6-BE4D-2C9CC3B7DBEF}" destId="{515F51AE-4BF7-41EC-96FE-2287F289D5A6}" srcOrd="3" destOrd="1" presId="urn:microsoft.com/office/officeart/2005/8/layout/orgChart1"/>
    <dgm:cxn modelId="{324317E5-9C37-4DA0-BBEC-956F98CEA1CB}" type="presParOf" srcId="{515F51AE-4BF7-41EC-96FE-2287F289D5A6}" destId="{263DBAFC-9BBD-4CE8-80EE-FDAFD04AB02B}" srcOrd="0" destOrd="3" presId="urn:microsoft.com/office/officeart/2005/8/layout/orgChart1"/>
    <dgm:cxn modelId="{9196711F-3BBC-44BE-9BB3-41506D2AD1D6}" type="presOf" srcId="{9C81BDFE-F9AC-4CB6-8547-4D7EFF51DEBB}" destId="{263DBAFC-9BBD-4CE8-80EE-FDAFD04AB02B}" srcOrd="0" destOrd="0" presId="urn:microsoft.com/office/officeart/2005/8/layout/orgChart1"/>
    <dgm:cxn modelId="{A81D43EF-1AEF-4A08-B64B-4CC2170B64D6}" type="presParOf" srcId="{263DBAFC-9BBD-4CE8-80EE-FDAFD04AB02B}" destId="{419CCCB0-33CC-44CD-A084-4C5EF82E4A1D}" srcOrd="0" destOrd="0" presId="urn:microsoft.com/office/officeart/2005/8/layout/orgChart1"/>
    <dgm:cxn modelId="{AF89F1B0-9154-4FC0-B0D4-370B549B9EAD}" type="presOf" srcId="{9C81BDFE-F9AC-4CB6-8547-4D7EFF51DEBB}" destId="{419CCCB0-33CC-44CD-A084-4C5EF82E4A1D}" srcOrd="0" destOrd="0" presId="urn:microsoft.com/office/officeart/2005/8/layout/orgChart1"/>
    <dgm:cxn modelId="{DFE5AFFF-1B55-4833-AF66-B658807D21A4}" type="presParOf" srcId="{263DBAFC-9BBD-4CE8-80EE-FDAFD04AB02B}" destId="{CFDE1EF9-2B43-4937-8DA5-C4F9D4089D5E}" srcOrd="1" destOrd="0" presId="urn:microsoft.com/office/officeart/2005/8/layout/orgChart1"/>
    <dgm:cxn modelId="{C8DF0C07-D003-4B16-8CCE-5F6883CAB0CD}" type="presOf" srcId="{9C81BDFE-F9AC-4CB6-8547-4D7EFF51DEBB}" destId="{CFDE1EF9-2B43-4937-8DA5-C4F9D4089D5E}" srcOrd="0" destOrd="0" presId="urn:microsoft.com/office/officeart/2005/8/layout/orgChart1"/>
    <dgm:cxn modelId="{0966B2C7-CD70-4C68-9524-C703F52CBD31}" type="presParOf" srcId="{515F51AE-4BF7-41EC-96FE-2287F289D5A6}" destId="{FCEDB2EB-C300-4E58-9FB8-53125344225C}" srcOrd="1" destOrd="3" presId="urn:microsoft.com/office/officeart/2005/8/layout/orgChart1"/>
    <dgm:cxn modelId="{A61FB87F-9CE9-4314-98F4-6B2595284D38}" type="presParOf" srcId="{515F51AE-4BF7-41EC-96FE-2287F289D5A6}" destId="{66CAB3B5-EC93-4693-9690-6E5405FF9147}" srcOrd="2" destOrd="3" presId="urn:microsoft.com/office/officeart/2005/8/layout/orgChart1"/>
    <dgm:cxn modelId="{DADCC91D-AFC0-4292-82D3-78BA588C26A7}" type="presParOf" srcId="{95F2754E-1416-4DAE-8F20-9433161D0DAA}" destId="{E5D7C569-77DC-480C-A41A-79F3F14BB6D1}" srcOrd="2" destOrd="3" presId="urn:microsoft.com/office/officeart/2005/8/layout/orgChart1"/>
    <dgm:cxn modelId="{D0181C83-9955-4CE8-A13D-DC710178FE00}" type="presParOf" srcId="{B5AC3795-2CA3-4714-A630-DE56EC21FC0C}" destId="{F4A96ECB-0B0E-4F6A-8445-DE820AD4B4C3}" srcOrd="4" destOrd="1" presId="urn:microsoft.com/office/officeart/2005/8/layout/orgChart1"/>
    <dgm:cxn modelId="{0F13325E-0271-4274-B42F-CB26B43A6FBB}" type="presOf" srcId="{2F23F61B-DD81-41CC-8D6D-68BE7329E472}" destId="{F4A96ECB-0B0E-4F6A-8445-DE820AD4B4C3}" srcOrd="0" destOrd="0" presId="urn:microsoft.com/office/officeart/2005/8/layout/orgChart1"/>
    <dgm:cxn modelId="{B2756C73-D235-4D4F-838C-2AC4AA63AD1C}" type="presParOf" srcId="{B5AC3795-2CA3-4714-A630-DE56EC21FC0C}" destId="{1F8C0709-8DF1-4BCC-A513-E0A4084983FB}" srcOrd="5" destOrd="1" presId="urn:microsoft.com/office/officeart/2005/8/layout/orgChart1"/>
    <dgm:cxn modelId="{68191702-1492-4050-9BB2-305D759BD5CF}" type="presParOf" srcId="{1F8C0709-8DF1-4BCC-A513-E0A4084983FB}" destId="{C1D0D9DB-F72E-4E68-9CC0-DC013AC7030D}" srcOrd="0" destOrd="5" presId="urn:microsoft.com/office/officeart/2005/8/layout/orgChart1"/>
    <dgm:cxn modelId="{4D17067F-2D9A-4561-A43C-9AC5904BF058}" type="presOf" srcId="{79F23771-B09D-4158-B245-3403A65B36D3}" destId="{C1D0D9DB-F72E-4E68-9CC0-DC013AC7030D}" srcOrd="0" destOrd="0" presId="urn:microsoft.com/office/officeart/2005/8/layout/orgChart1"/>
    <dgm:cxn modelId="{936A79E4-6D65-46B0-B5E4-AB548906143E}" type="presParOf" srcId="{C1D0D9DB-F72E-4E68-9CC0-DC013AC7030D}" destId="{B02C0076-0230-431D-8EE4-A34A0447575B}" srcOrd="0" destOrd="0" presId="urn:microsoft.com/office/officeart/2005/8/layout/orgChart1"/>
    <dgm:cxn modelId="{FCAF6764-E462-4B19-B99C-FD88BB3B3528}" type="presOf" srcId="{79F23771-B09D-4158-B245-3403A65B36D3}" destId="{B02C0076-0230-431D-8EE4-A34A0447575B}" srcOrd="0" destOrd="0" presId="urn:microsoft.com/office/officeart/2005/8/layout/orgChart1"/>
    <dgm:cxn modelId="{E57F9DED-2B05-4F10-968B-FE5E03EA9EB0}" type="presParOf" srcId="{C1D0D9DB-F72E-4E68-9CC0-DC013AC7030D}" destId="{D3A079F0-1737-47D3-A8AC-C04DE2EAFD20}" srcOrd="1" destOrd="0" presId="urn:microsoft.com/office/officeart/2005/8/layout/orgChart1"/>
    <dgm:cxn modelId="{1A009704-4A35-4E70-A618-9D9632612A0F}" type="presOf" srcId="{79F23771-B09D-4158-B245-3403A65B36D3}" destId="{D3A079F0-1737-47D3-A8AC-C04DE2EAFD20}" srcOrd="0" destOrd="0" presId="urn:microsoft.com/office/officeart/2005/8/layout/orgChart1"/>
    <dgm:cxn modelId="{DA1265E5-97FF-4F08-99E8-E22B69C0AA07}" type="presParOf" srcId="{1F8C0709-8DF1-4BCC-A513-E0A4084983FB}" destId="{12ADD4B1-D410-4110-980F-E3FA716B50B1}" srcOrd="1" destOrd="5" presId="urn:microsoft.com/office/officeart/2005/8/layout/orgChart1"/>
    <dgm:cxn modelId="{D28459E2-0B54-4C7E-91D8-9F74B87EA2AF}" type="presParOf" srcId="{12ADD4B1-D410-4110-980F-E3FA716B50B1}" destId="{53C90F6E-8DEE-4447-A852-26FDCB14D889}" srcOrd="0" destOrd="1" presId="urn:microsoft.com/office/officeart/2005/8/layout/orgChart1"/>
    <dgm:cxn modelId="{1CD70D4F-FEBE-474C-B1FA-3BCBA1D4442D}" type="presOf" srcId="{56FD2FBB-E214-42D6-B49E-877D47CA0110}" destId="{53C90F6E-8DEE-4447-A852-26FDCB14D889}" srcOrd="0" destOrd="0" presId="urn:microsoft.com/office/officeart/2005/8/layout/orgChart1"/>
    <dgm:cxn modelId="{16F60A5F-73FB-4ACF-8C1C-340B1A6FF3B4}" type="presParOf" srcId="{12ADD4B1-D410-4110-980F-E3FA716B50B1}" destId="{1A754D7C-9FB8-4762-99D2-77B1EFA9E175}" srcOrd="1" destOrd="1" presId="urn:microsoft.com/office/officeart/2005/8/layout/orgChart1"/>
    <dgm:cxn modelId="{ADC3BE8F-0198-4690-86A0-A48B48EDAAC1}" type="presParOf" srcId="{1A754D7C-9FB8-4762-99D2-77B1EFA9E175}" destId="{B99EBA68-9B7C-44C5-84BD-628F4513AE11}" srcOrd="0" destOrd="1" presId="urn:microsoft.com/office/officeart/2005/8/layout/orgChart1"/>
    <dgm:cxn modelId="{32D59FAE-9061-4685-8C44-71DB6F53640E}" type="presOf" srcId="{492F340F-8141-4A25-8D0D-B043E318F114}" destId="{B99EBA68-9B7C-44C5-84BD-628F4513AE11}" srcOrd="0" destOrd="0" presId="urn:microsoft.com/office/officeart/2005/8/layout/orgChart1"/>
    <dgm:cxn modelId="{C202874C-A0E3-4214-A19D-E83056067F6A}" type="presParOf" srcId="{B99EBA68-9B7C-44C5-84BD-628F4513AE11}" destId="{C2A75219-5E95-489C-A514-B957817FF4E3}" srcOrd="0" destOrd="0" presId="urn:microsoft.com/office/officeart/2005/8/layout/orgChart1"/>
    <dgm:cxn modelId="{667567DB-8EDB-4332-94F2-042A78511450}" type="presOf" srcId="{492F340F-8141-4A25-8D0D-B043E318F114}" destId="{C2A75219-5E95-489C-A514-B957817FF4E3}" srcOrd="0" destOrd="0" presId="urn:microsoft.com/office/officeart/2005/8/layout/orgChart1"/>
    <dgm:cxn modelId="{79C840D8-BFD2-4CAC-B377-C2410FB5E94A}" type="presParOf" srcId="{B99EBA68-9B7C-44C5-84BD-628F4513AE11}" destId="{4F92CA13-FEC6-45E6-90C7-757420409724}" srcOrd="1" destOrd="0" presId="urn:microsoft.com/office/officeart/2005/8/layout/orgChart1"/>
    <dgm:cxn modelId="{1B12E457-EA94-4352-9368-A734C37EB695}" type="presOf" srcId="{492F340F-8141-4A25-8D0D-B043E318F114}" destId="{4F92CA13-FEC6-45E6-90C7-757420409724}" srcOrd="0" destOrd="0" presId="urn:microsoft.com/office/officeart/2005/8/layout/orgChart1"/>
    <dgm:cxn modelId="{3BC82611-7820-47B6-9CD2-36818825629F}" type="presParOf" srcId="{1A754D7C-9FB8-4762-99D2-77B1EFA9E175}" destId="{4D2FE726-E319-4DED-90DA-69A916C73F5D}" srcOrd="1" destOrd="1" presId="urn:microsoft.com/office/officeart/2005/8/layout/orgChart1"/>
    <dgm:cxn modelId="{403A2FF7-00A2-4703-925E-EC66B78D53BF}" type="presParOf" srcId="{1A754D7C-9FB8-4762-99D2-77B1EFA9E175}" destId="{B6B76181-7D4E-41B8-A083-E6C146E3C33C}" srcOrd="2" destOrd="1" presId="urn:microsoft.com/office/officeart/2005/8/layout/orgChart1"/>
    <dgm:cxn modelId="{06492653-BAE9-4608-B068-F9A863F25C69}" type="presParOf" srcId="{12ADD4B1-D410-4110-980F-E3FA716B50B1}" destId="{1E2BD930-E279-4B3F-9DB1-10ABA5E2BB23}" srcOrd="2" destOrd="1" presId="urn:microsoft.com/office/officeart/2005/8/layout/orgChart1"/>
    <dgm:cxn modelId="{E659669C-F3D6-4220-9EB9-43A6539518A9}" type="presOf" srcId="{77BCD00A-4D3C-4C57-8AA0-1FD79DB630BC}" destId="{1E2BD930-E279-4B3F-9DB1-10ABA5E2BB23}" srcOrd="0" destOrd="0" presId="urn:microsoft.com/office/officeart/2005/8/layout/orgChart1"/>
    <dgm:cxn modelId="{686371AA-3982-46DD-A6A2-15C63C1A2F52}" type="presParOf" srcId="{12ADD4B1-D410-4110-980F-E3FA716B50B1}" destId="{EFCCD824-E424-4BD1-AF49-93C2A57094BD}" srcOrd="3" destOrd="1" presId="urn:microsoft.com/office/officeart/2005/8/layout/orgChart1"/>
    <dgm:cxn modelId="{EE63245F-2130-4EA8-9C7B-3CFF878C2A38}" type="presParOf" srcId="{EFCCD824-E424-4BD1-AF49-93C2A57094BD}" destId="{304FA723-AB83-4A4E-AC7E-DE032B4322F3}" srcOrd="0" destOrd="3" presId="urn:microsoft.com/office/officeart/2005/8/layout/orgChart1"/>
    <dgm:cxn modelId="{C0B39E74-D195-4F8E-9658-8137FBF41D28}" type="presOf" srcId="{E03AA448-324D-422C-9B04-674883D174EA}" destId="{304FA723-AB83-4A4E-AC7E-DE032B4322F3}" srcOrd="0" destOrd="0" presId="urn:microsoft.com/office/officeart/2005/8/layout/orgChart1"/>
    <dgm:cxn modelId="{9A82B9CB-3DE0-4596-8485-8976DB40613C}" type="presParOf" srcId="{304FA723-AB83-4A4E-AC7E-DE032B4322F3}" destId="{494E0D88-9E9F-439F-A9D9-12CADFAC94B5}" srcOrd="0" destOrd="0" presId="urn:microsoft.com/office/officeart/2005/8/layout/orgChart1"/>
    <dgm:cxn modelId="{6AAF4955-393E-47B9-B00E-640F4336A5D9}" type="presOf" srcId="{E03AA448-324D-422C-9B04-674883D174EA}" destId="{494E0D88-9E9F-439F-A9D9-12CADFAC94B5}" srcOrd="0" destOrd="0" presId="urn:microsoft.com/office/officeart/2005/8/layout/orgChart1"/>
    <dgm:cxn modelId="{D3E9FB40-79DC-4583-BDA4-E1A41E2ED24E}" type="presParOf" srcId="{304FA723-AB83-4A4E-AC7E-DE032B4322F3}" destId="{05528FCF-5B75-4CB7-A8B5-DE9258F5AA8B}" srcOrd="1" destOrd="0" presId="urn:microsoft.com/office/officeart/2005/8/layout/orgChart1"/>
    <dgm:cxn modelId="{CB46703E-3938-4704-9E64-97C33EA20E81}" type="presOf" srcId="{E03AA448-324D-422C-9B04-674883D174EA}" destId="{05528FCF-5B75-4CB7-A8B5-DE9258F5AA8B}" srcOrd="0" destOrd="0" presId="urn:microsoft.com/office/officeart/2005/8/layout/orgChart1"/>
    <dgm:cxn modelId="{66CA9DD7-76A7-45AB-B31B-216AA5516ACF}" type="presParOf" srcId="{EFCCD824-E424-4BD1-AF49-93C2A57094BD}" destId="{63C21197-CA41-4CDB-AC0F-DD98A1F4E9CC}" srcOrd="1" destOrd="3" presId="urn:microsoft.com/office/officeart/2005/8/layout/orgChart1"/>
    <dgm:cxn modelId="{06BC338A-E20D-4FCB-9A89-D5F79B537546}" type="presParOf" srcId="{EFCCD824-E424-4BD1-AF49-93C2A57094BD}" destId="{DF9D4389-3ECC-4C75-A72C-676F046A69BB}" srcOrd="2" destOrd="3" presId="urn:microsoft.com/office/officeart/2005/8/layout/orgChart1"/>
    <dgm:cxn modelId="{DAD7829D-812E-457E-A918-226A1E0C8935}" type="presParOf" srcId="{1F8C0709-8DF1-4BCC-A513-E0A4084983FB}" destId="{F8B34554-BF81-4B1D-B865-CBD4D9D29927}" srcOrd="2" destOrd="5" presId="urn:microsoft.com/office/officeart/2005/8/layout/orgChart1"/>
    <dgm:cxn modelId="{0825C126-01CA-4811-8F82-7F72FD1B0827}" type="presParOf" srcId="{B5AC3795-2CA3-4714-A630-DE56EC21FC0C}" destId="{844E2F82-DA66-4063-AB5D-36FE6EA19520}" srcOrd="6" destOrd="1" presId="urn:microsoft.com/office/officeart/2005/8/layout/orgChart1"/>
    <dgm:cxn modelId="{D92673C1-DB0B-4AB5-AB30-4604011250B8}" type="presOf" srcId="{5434F27A-3359-484D-8F99-9014C8498EEE}" destId="{844E2F82-DA66-4063-AB5D-36FE6EA19520}" srcOrd="0" destOrd="0" presId="urn:microsoft.com/office/officeart/2005/8/layout/orgChart1"/>
    <dgm:cxn modelId="{78AD3C84-07E5-4BC7-A8C3-96515B811422}" type="presParOf" srcId="{B5AC3795-2CA3-4714-A630-DE56EC21FC0C}" destId="{74441172-E8C7-41AC-96B9-1B3F91EFDC00}" srcOrd="7" destOrd="1" presId="urn:microsoft.com/office/officeart/2005/8/layout/orgChart1"/>
    <dgm:cxn modelId="{4229BD7C-8A3E-4694-B625-FA6E442E0C72}" type="presParOf" srcId="{74441172-E8C7-41AC-96B9-1B3F91EFDC00}" destId="{B80010A4-0F06-4EED-BF81-338DFFA5B350}" srcOrd="0" destOrd="7" presId="urn:microsoft.com/office/officeart/2005/8/layout/orgChart1"/>
    <dgm:cxn modelId="{5B149C85-E772-487C-BA8D-15B31002CB16}" type="presOf" srcId="{56D8227A-F353-44DE-9CB1-ED1C73483C52}" destId="{B80010A4-0F06-4EED-BF81-338DFFA5B350}" srcOrd="0" destOrd="0" presId="urn:microsoft.com/office/officeart/2005/8/layout/orgChart1"/>
    <dgm:cxn modelId="{DA910232-2976-4A64-8A96-0FF9D9EB4278}" type="presParOf" srcId="{B80010A4-0F06-4EED-BF81-338DFFA5B350}" destId="{34D7FF43-5821-4869-BC8B-A82917B14175}" srcOrd="0" destOrd="0" presId="urn:microsoft.com/office/officeart/2005/8/layout/orgChart1"/>
    <dgm:cxn modelId="{C04934D8-DE0B-41C2-A3AB-D708292A8545}" type="presOf" srcId="{56D8227A-F353-44DE-9CB1-ED1C73483C52}" destId="{34D7FF43-5821-4869-BC8B-A82917B14175}" srcOrd="0" destOrd="0" presId="urn:microsoft.com/office/officeart/2005/8/layout/orgChart1"/>
    <dgm:cxn modelId="{8E1B014F-78F9-4D59-BC3C-2942BB1CBA2A}" type="presParOf" srcId="{B80010A4-0F06-4EED-BF81-338DFFA5B350}" destId="{F8AD40C9-759D-4E8F-9D7C-565DF4D22848}" srcOrd="1" destOrd="0" presId="urn:microsoft.com/office/officeart/2005/8/layout/orgChart1"/>
    <dgm:cxn modelId="{12ABD7B0-28A5-4E3B-B58A-1B8BE1176F32}" type="presOf" srcId="{56D8227A-F353-44DE-9CB1-ED1C73483C52}" destId="{F8AD40C9-759D-4E8F-9D7C-565DF4D22848}" srcOrd="0" destOrd="0" presId="urn:microsoft.com/office/officeart/2005/8/layout/orgChart1"/>
    <dgm:cxn modelId="{8A58C145-B691-42EF-A1BE-5093CD7517AD}" type="presParOf" srcId="{74441172-E8C7-41AC-96B9-1B3F91EFDC00}" destId="{5FFC0C56-6CCC-4FF8-AA94-8E4C44CD8834}" srcOrd="1" destOrd="7" presId="urn:microsoft.com/office/officeart/2005/8/layout/orgChart1"/>
    <dgm:cxn modelId="{AEDD659F-F3BB-40FD-B4E6-82006B74295B}" type="presParOf" srcId="{5FFC0C56-6CCC-4FF8-AA94-8E4C44CD8834}" destId="{51FA1BE7-6614-4D58-BD32-23DFD524C104}" srcOrd="0" destOrd="1" presId="urn:microsoft.com/office/officeart/2005/8/layout/orgChart1"/>
    <dgm:cxn modelId="{DEA9A6DD-9161-4619-B4EC-CF0B66CD65AF}" type="presOf" srcId="{CAC805D2-AEAB-4F77-A5B4-02C5EC6CBB42}" destId="{51FA1BE7-6614-4D58-BD32-23DFD524C104}" srcOrd="0" destOrd="0" presId="urn:microsoft.com/office/officeart/2005/8/layout/orgChart1"/>
    <dgm:cxn modelId="{7D0B01E5-5689-4AB5-96C6-C1BC33084C84}" type="presParOf" srcId="{5FFC0C56-6CCC-4FF8-AA94-8E4C44CD8834}" destId="{3D30074C-F236-4883-8C21-47B5153C67F8}" srcOrd="1" destOrd="1" presId="urn:microsoft.com/office/officeart/2005/8/layout/orgChart1"/>
    <dgm:cxn modelId="{5399982A-A024-4966-9372-3ABFC6DD502F}" type="presParOf" srcId="{3D30074C-F236-4883-8C21-47B5153C67F8}" destId="{09664CF9-9D3C-43A5-9650-9D6ADBD58D1B}" srcOrd="0" destOrd="1" presId="urn:microsoft.com/office/officeart/2005/8/layout/orgChart1"/>
    <dgm:cxn modelId="{7ED9A144-50A6-4A5F-9C09-30EA74D39FAE}" type="presOf" srcId="{F1AF89D8-E614-4190-8732-5D6D81163FA8}" destId="{09664CF9-9D3C-43A5-9650-9D6ADBD58D1B}" srcOrd="0" destOrd="0" presId="urn:microsoft.com/office/officeart/2005/8/layout/orgChart1"/>
    <dgm:cxn modelId="{5E61CC9F-065B-4510-BF66-F62F5BEB6F3C}" type="presParOf" srcId="{09664CF9-9D3C-43A5-9650-9D6ADBD58D1B}" destId="{51447F07-1E6F-4D08-9494-E08DED303634}" srcOrd="0" destOrd="0" presId="urn:microsoft.com/office/officeart/2005/8/layout/orgChart1"/>
    <dgm:cxn modelId="{9F5532CE-EF7D-4278-832F-0B19E48562BF}" type="presOf" srcId="{F1AF89D8-E614-4190-8732-5D6D81163FA8}" destId="{51447F07-1E6F-4D08-9494-E08DED303634}" srcOrd="0" destOrd="0" presId="urn:microsoft.com/office/officeart/2005/8/layout/orgChart1"/>
    <dgm:cxn modelId="{44BFF943-DD42-4FF5-BE34-BFCD6B73BDCA}" type="presParOf" srcId="{09664CF9-9D3C-43A5-9650-9D6ADBD58D1B}" destId="{71150CAD-0109-4921-AE59-6E403041A3E7}" srcOrd="1" destOrd="0" presId="urn:microsoft.com/office/officeart/2005/8/layout/orgChart1"/>
    <dgm:cxn modelId="{374D08A7-96F0-4FF5-8C10-AC69AC78A6DD}" type="presOf" srcId="{F1AF89D8-E614-4190-8732-5D6D81163FA8}" destId="{71150CAD-0109-4921-AE59-6E403041A3E7}" srcOrd="0" destOrd="0" presId="urn:microsoft.com/office/officeart/2005/8/layout/orgChart1"/>
    <dgm:cxn modelId="{4677D6A9-8B61-4982-A567-16A7FA78DF57}" type="presParOf" srcId="{3D30074C-F236-4883-8C21-47B5153C67F8}" destId="{E62F7519-7D8C-4105-ABF6-25A65B4FB7B1}" srcOrd="1" destOrd="1" presId="urn:microsoft.com/office/officeart/2005/8/layout/orgChart1"/>
    <dgm:cxn modelId="{11883535-DE81-4238-B3E9-D816109B7BEB}" type="presParOf" srcId="{3D30074C-F236-4883-8C21-47B5153C67F8}" destId="{7342A658-DB6C-4411-8F1B-3953CC1AABA1}" srcOrd="2" destOrd="1" presId="urn:microsoft.com/office/officeart/2005/8/layout/orgChart1"/>
    <dgm:cxn modelId="{C7FFE645-8BE5-4780-87FF-71E75747EDAB}" type="presParOf" srcId="{5FFC0C56-6CCC-4FF8-AA94-8E4C44CD8834}" destId="{470B42A1-32F1-4F07-BF94-E1CFEB2D2230}" srcOrd="2" destOrd="1" presId="urn:microsoft.com/office/officeart/2005/8/layout/orgChart1"/>
    <dgm:cxn modelId="{952A136A-9555-45FC-9DCD-E3EB5221F3C4}" type="presOf" srcId="{9F764FAE-03AE-4609-9C5A-A5360B3B41A9}" destId="{470B42A1-32F1-4F07-BF94-E1CFEB2D2230}" srcOrd="0" destOrd="0" presId="urn:microsoft.com/office/officeart/2005/8/layout/orgChart1"/>
    <dgm:cxn modelId="{F16B71E9-72EC-4C64-8EB0-6B63073817DB}" type="presParOf" srcId="{5FFC0C56-6CCC-4FF8-AA94-8E4C44CD8834}" destId="{3502F60E-F854-47C6-BCC0-43EBB06C8D07}" srcOrd="3" destOrd="1" presId="urn:microsoft.com/office/officeart/2005/8/layout/orgChart1"/>
    <dgm:cxn modelId="{EF930D3D-2EF9-4BAD-9049-86A64D71CB6F}" type="presParOf" srcId="{3502F60E-F854-47C6-BCC0-43EBB06C8D07}" destId="{7B8D267B-34DC-46A2-BDCA-D00031DEFC73}" srcOrd="0" destOrd="3" presId="urn:microsoft.com/office/officeart/2005/8/layout/orgChart1"/>
    <dgm:cxn modelId="{B39BC6EA-042C-4462-83AA-32D7578AB17C}" type="presOf" srcId="{FF344D69-3C6B-4F82-83DB-26627F78A1EC}" destId="{7B8D267B-34DC-46A2-BDCA-D00031DEFC73}" srcOrd="0" destOrd="0" presId="urn:microsoft.com/office/officeart/2005/8/layout/orgChart1"/>
    <dgm:cxn modelId="{8E0D598C-FBB8-4700-9E9B-1EF672311207}" type="presParOf" srcId="{7B8D267B-34DC-46A2-BDCA-D00031DEFC73}" destId="{E2A44D12-5935-4254-93DB-4612CA4F9F4E}" srcOrd="0" destOrd="0" presId="urn:microsoft.com/office/officeart/2005/8/layout/orgChart1"/>
    <dgm:cxn modelId="{F194318D-61E1-448A-A680-B09344348284}" type="presOf" srcId="{FF344D69-3C6B-4F82-83DB-26627F78A1EC}" destId="{E2A44D12-5935-4254-93DB-4612CA4F9F4E}" srcOrd="0" destOrd="0" presId="urn:microsoft.com/office/officeart/2005/8/layout/orgChart1"/>
    <dgm:cxn modelId="{25DD20E2-79B0-4265-A918-CF69B2F2C06C}" type="presParOf" srcId="{7B8D267B-34DC-46A2-BDCA-D00031DEFC73}" destId="{D7560339-7274-47C6-9284-911FAA49921E}" srcOrd="1" destOrd="0" presId="urn:microsoft.com/office/officeart/2005/8/layout/orgChart1"/>
    <dgm:cxn modelId="{89DE9279-C95D-462B-A014-50EF628ED100}" type="presOf" srcId="{FF344D69-3C6B-4F82-83DB-26627F78A1EC}" destId="{D7560339-7274-47C6-9284-911FAA49921E}" srcOrd="0" destOrd="0" presId="urn:microsoft.com/office/officeart/2005/8/layout/orgChart1"/>
    <dgm:cxn modelId="{6D2C8BCD-7F94-422A-AFE6-45A876ECFB88}" type="presParOf" srcId="{3502F60E-F854-47C6-BCC0-43EBB06C8D07}" destId="{65654CF2-C400-4C17-8D02-A8D22C67703C}" srcOrd="1" destOrd="3" presId="urn:microsoft.com/office/officeart/2005/8/layout/orgChart1"/>
    <dgm:cxn modelId="{E94F3A9F-E794-4E7B-BF13-43586E67CA28}" type="presParOf" srcId="{3502F60E-F854-47C6-BCC0-43EBB06C8D07}" destId="{3F91BCAF-83D0-4AC8-9EED-E3C90497F27B}" srcOrd="2" destOrd="3" presId="urn:microsoft.com/office/officeart/2005/8/layout/orgChart1"/>
    <dgm:cxn modelId="{2A64D59B-F94A-4976-9929-1E8FC43CD1AD}" type="presParOf" srcId="{74441172-E8C7-41AC-96B9-1B3F91EFDC00}" destId="{784312CE-9BF8-42E8-8892-36C3B5EEFC55}" srcOrd="2" destOrd="7" presId="urn:microsoft.com/office/officeart/2005/8/layout/orgChart1"/>
    <dgm:cxn modelId="{CC8554A4-85F7-464F-9AFE-F97A6E534918}" type="presParOf" srcId="{B5AC3795-2CA3-4714-A630-DE56EC21FC0C}" destId="{1D7367FA-935D-445E-A08D-2018A709CD55}" srcOrd="8" destOrd="1" presId="urn:microsoft.com/office/officeart/2005/8/layout/orgChart1"/>
    <dgm:cxn modelId="{5AE67EFA-7634-451C-901D-C0AED9DA97DC}" type="presOf" srcId="{4A09D990-AE17-4820-BC27-6836493DFC77}" destId="{1D7367FA-935D-445E-A08D-2018A709CD55}" srcOrd="0" destOrd="0" presId="urn:microsoft.com/office/officeart/2005/8/layout/orgChart1"/>
    <dgm:cxn modelId="{ABD2DB52-017E-40BF-A5D4-4552689790ED}" type="presParOf" srcId="{B5AC3795-2CA3-4714-A630-DE56EC21FC0C}" destId="{25662639-3D83-4E62-9F08-BB2681D5D417}" srcOrd="9" destOrd="1" presId="urn:microsoft.com/office/officeart/2005/8/layout/orgChart1"/>
    <dgm:cxn modelId="{6D7995B4-6250-4EE4-B803-D545564D44F2}" type="presParOf" srcId="{25662639-3D83-4E62-9F08-BB2681D5D417}" destId="{1DA0266F-C696-4EBC-BE81-B8CC64A5DCD5}" srcOrd="0" destOrd="9" presId="urn:microsoft.com/office/officeart/2005/8/layout/orgChart1"/>
    <dgm:cxn modelId="{F74D538B-0130-49A6-85CD-9E8F3E0C9F1E}" type="presOf" srcId="{09B0A9C2-4631-4C87-A50A-E1E2BF7A705D}" destId="{1DA0266F-C696-4EBC-BE81-B8CC64A5DCD5}" srcOrd="0" destOrd="0" presId="urn:microsoft.com/office/officeart/2005/8/layout/orgChart1"/>
    <dgm:cxn modelId="{FB74059E-0B0C-47E4-AAAF-B256F60DE14F}" type="presParOf" srcId="{1DA0266F-C696-4EBC-BE81-B8CC64A5DCD5}" destId="{A2539663-3F59-4FC9-937B-82D510C1BCFE}" srcOrd="0" destOrd="0" presId="urn:microsoft.com/office/officeart/2005/8/layout/orgChart1"/>
    <dgm:cxn modelId="{72C190B7-08FE-45D5-B03E-6537D43D9F64}" type="presOf" srcId="{09B0A9C2-4631-4C87-A50A-E1E2BF7A705D}" destId="{A2539663-3F59-4FC9-937B-82D510C1BCFE}" srcOrd="0" destOrd="0" presId="urn:microsoft.com/office/officeart/2005/8/layout/orgChart1"/>
    <dgm:cxn modelId="{2954CF0D-8C3A-4FDA-ACB2-0091F6C2C8B6}" type="presParOf" srcId="{1DA0266F-C696-4EBC-BE81-B8CC64A5DCD5}" destId="{10EA3969-BDF9-4BA5-8135-9AE9C9048AEA}" srcOrd="1" destOrd="0" presId="urn:microsoft.com/office/officeart/2005/8/layout/orgChart1"/>
    <dgm:cxn modelId="{097743A5-2ADC-426F-B876-C8C54BF00506}" type="presOf" srcId="{09B0A9C2-4631-4C87-A50A-E1E2BF7A705D}" destId="{10EA3969-BDF9-4BA5-8135-9AE9C9048AEA}" srcOrd="0" destOrd="0" presId="urn:microsoft.com/office/officeart/2005/8/layout/orgChart1"/>
    <dgm:cxn modelId="{492C41DA-6FC4-4EBD-A842-4BB8263442A2}" type="presParOf" srcId="{25662639-3D83-4E62-9F08-BB2681D5D417}" destId="{1620224C-B912-4D8D-AE99-B2DEF20FB191}" srcOrd="1" destOrd="9" presId="urn:microsoft.com/office/officeart/2005/8/layout/orgChart1"/>
    <dgm:cxn modelId="{068AB36D-94B2-4A0A-8CCA-780CF0A81AEB}" type="presParOf" srcId="{1620224C-B912-4D8D-AE99-B2DEF20FB191}" destId="{63F5979E-92E5-4CE9-B0FA-2B6EB4762992}" srcOrd="0" destOrd="1" presId="urn:microsoft.com/office/officeart/2005/8/layout/orgChart1"/>
    <dgm:cxn modelId="{1CC9F1FB-E360-46AD-8C73-41CCEAC02B18}" type="presOf" srcId="{3FDD3A28-66C7-44AB-8F9F-A860DAF0284A}" destId="{63F5979E-92E5-4CE9-B0FA-2B6EB4762992}" srcOrd="0" destOrd="0" presId="urn:microsoft.com/office/officeart/2005/8/layout/orgChart1"/>
    <dgm:cxn modelId="{C55FFD37-A201-4A21-A7C2-810FE48A2D09}" type="presParOf" srcId="{1620224C-B912-4D8D-AE99-B2DEF20FB191}" destId="{9BE375A0-3AC5-45F5-9B5C-4E732AE526DA}" srcOrd="1" destOrd="1" presId="urn:microsoft.com/office/officeart/2005/8/layout/orgChart1"/>
    <dgm:cxn modelId="{5D9BB6A8-96A6-4DC2-ABA4-574E493E0414}" type="presParOf" srcId="{9BE375A0-3AC5-45F5-9B5C-4E732AE526DA}" destId="{3D3948A4-0502-4BB8-B6A3-B472833F5E0D}" srcOrd="0" destOrd="1" presId="urn:microsoft.com/office/officeart/2005/8/layout/orgChart1"/>
    <dgm:cxn modelId="{AD7C3386-F1D6-40C3-AE9D-03B9D06DF9F6}" type="presOf" srcId="{68A0C8DE-C4CB-40D4-B5F5-438AC52F9C36}" destId="{3D3948A4-0502-4BB8-B6A3-B472833F5E0D}" srcOrd="0" destOrd="0" presId="urn:microsoft.com/office/officeart/2005/8/layout/orgChart1"/>
    <dgm:cxn modelId="{8ABF8342-303C-4160-91C9-36EADD387911}" type="presParOf" srcId="{3D3948A4-0502-4BB8-B6A3-B472833F5E0D}" destId="{2CC90AE5-E9B9-49FA-885B-F50582DCDC45}" srcOrd="0" destOrd="0" presId="urn:microsoft.com/office/officeart/2005/8/layout/orgChart1"/>
    <dgm:cxn modelId="{B91D4FB7-A413-41EF-B43E-05C08AE0EB6B}" type="presOf" srcId="{68A0C8DE-C4CB-40D4-B5F5-438AC52F9C36}" destId="{2CC90AE5-E9B9-49FA-885B-F50582DCDC45}" srcOrd="0" destOrd="0" presId="urn:microsoft.com/office/officeart/2005/8/layout/orgChart1"/>
    <dgm:cxn modelId="{03A8626D-3CAA-49EE-8B5A-4AEE7841410C}" type="presParOf" srcId="{3D3948A4-0502-4BB8-B6A3-B472833F5E0D}" destId="{E7252964-E649-47D6-8454-0179EA233F2E}" srcOrd="1" destOrd="0" presId="urn:microsoft.com/office/officeart/2005/8/layout/orgChart1"/>
    <dgm:cxn modelId="{A95DF917-5463-4880-9224-F64C0FD5305A}" type="presOf" srcId="{68A0C8DE-C4CB-40D4-B5F5-438AC52F9C36}" destId="{E7252964-E649-47D6-8454-0179EA233F2E}" srcOrd="0" destOrd="0" presId="urn:microsoft.com/office/officeart/2005/8/layout/orgChart1"/>
    <dgm:cxn modelId="{0D6C32C6-E8D5-4375-BBBE-06DACAA6C6C2}" type="presParOf" srcId="{9BE375A0-3AC5-45F5-9B5C-4E732AE526DA}" destId="{5FCFE717-5B02-47FF-A107-710D8B8DAC68}" srcOrd="1" destOrd="1" presId="urn:microsoft.com/office/officeart/2005/8/layout/orgChart1"/>
    <dgm:cxn modelId="{8C4E1335-7A0E-42FF-8EA2-A95222084A83}" type="presParOf" srcId="{9BE375A0-3AC5-45F5-9B5C-4E732AE526DA}" destId="{03DD4868-84F6-4E29-99E7-BFA96B6745C4}" srcOrd="2" destOrd="1" presId="urn:microsoft.com/office/officeart/2005/8/layout/orgChart1"/>
    <dgm:cxn modelId="{A9136EDF-F27C-4CFB-ABCA-241A80D1A218}" type="presParOf" srcId="{1620224C-B912-4D8D-AE99-B2DEF20FB191}" destId="{C1775AFA-81B0-458D-97CF-6C040E7C6BCA}" srcOrd="2" destOrd="1" presId="urn:microsoft.com/office/officeart/2005/8/layout/orgChart1"/>
    <dgm:cxn modelId="{1DA049AD-B9FF-46DF-9704-FCD680CE743F}" type="presOf" srcId="{92559B6F-5805-4182-8C8F-90C923C1F0AD}" destId="{C1775AFA-81B0-458D-97CF-6C040E7C6BCA}" srcOrd="0" destOrd="0" presId="urn:microsoft.com/office/officeart/2005/8/layout/orgChart1"/>
    <dgm:cxn modelId="{F7685079-4445-4306-B857-F1EFE03ECB50}" type="presParOf" srcId="{1620224C-B912-4D8D-AE99-B2DEF20FB191}" destId="{D3FAEADD-45D5-4BD6-8659-64B1CAA54EA6}" srcOrd="3" destOrd="1" presId="urn:microsoft.com/office/officeart/2005/8/layout/orgChart1"/>
    <dgm:cxn modelId="{5C682049-60E5-44B7-BB5F-62138D23B7B7}" type="presParOf" srcId="{D3FAEADD-45D5-4BD6-8659-64B1CAA54EA6}" destId="{520C53F1-39B2-441E-BE8D-B9FA9A41235B}" srcOrd="0" destOrd="3" presId="urn:microsoft.com/office/officeart/2005/8/layout/orgChart1"/>
    <dgm:cxn modelId="{A2A32D2C-88F5-4013-8537-24C383F6B012}" type="presOf" srcId="{65A12B54-C18C-4F07-A946-BF58CF46FB9C}" destId="{520C53F1-39B2-441E-BE8D-B9FA9A41235B}" srcOrd="0" destOrd="0" presId="urn:microsoft.com/office/officeart/2005/8/layout/orgChart1"/>
    <dgm:cxn modelId="{1D29214A-472C-40B0-8053-3391B052421F}" type="presParOf" srcId="{520C53F1-39B2-441E-BE8D-B9FA9A41235B}" destId="{24713441-4D4C-4BB4-895B-121214C3AD35}" srcOrd="0" destOrd="0" presId="urn:microsoft.com/office/officeart/2005/8/layout/orgChart1"/>
    <dgm:cxn modelId="{9E3C0A0E-7BA5-4813-B83B-ED17868B8563}" type="presOf" srcId="{65A12B54-C18C-4F07-A946-BF58CF46FB9C}" destId="{24713441-4D4C-4BB4-895B-121214C3AD35}" srcOrd="0" destOrd="0" presId="urn:microsoft.com/office/officeart/2005/8/layout/orgChart1"/>
    <dgm:cxn modelId="{AE6358F4-B4F5-446A-B833-92292B64C10F}" type="presParOf" srcId="{520C53F1-39B2-441E-BE8D-B9FA9A41235B}" destId="{522BE609-5B84-45F6-840E-3FF06F09B428}" srcOrd="1" destOrd="0" presId="urn:microsoft.com/office/officeart/2005/8/layout/orgChart1"/>
    <dgm:cxn modelId="{D8A81C1F-AD54-456C-822C-34438099661D}" type="presOf" srcId="{65A12B54-C18C-4F07-A946-BF58CF46FB9C}" destId="{522BE609-5B84-45F6-840E-3FF06F09B428}" srcOrd="0" destOrd="0" presId="urn:microsoft.com/office/officeart/2005/8/layout/orgChart1"/>
    <dgm:cxn modelId="{27CE60A3-9733-4916-967F-5DA3D6EED9B9}" type="presParOf" srcId="{D3FAEADD-45D5-4BD6-8659-64B1CAA54EA6}" destId="{81C3A5EC-BA17-4483-89F1-78AFE75EDA75}" srcOrd="1" destOrd="3" presId="urn:microsoft.com/office/officeart/2005/8/layout/orgChart1"/>
    <dgm:cxn modelId="{DC254FEA-1D5D-4F7F-A55D-77AF879D8EAE}" type="presParOf" srcId="{D3FAEADD-45D5-4BD6-8659-64B1CAA54EA6}" destId="{5CDEE40E-1C5A-46D6-8858-ADA1BDEB91D1}" srcOrd="2" destOrd="3" presId="urn:microsoft.com/office/officeart/2005/8/layout/orgChart1"/>
    <dgm:cxn modelId="{C6587FE4-86F2-4D2B-BF0F-F0155D782022}" type="presParOf" srcId="{25662639-3D83-4E62-9F08-BB2681D5D417}" destId="{7394A124-4540-4E0E-8C20-A25368F7B91E}" srcOrd="2" destOrd="9" presId="urn:microsoft.com/office/officeart/2005/8/layout/orgChart1"/>
    <dgm:cxn modelId="{735443CF-3DED-4534-A724-206F41C4B457}" type="presParOf" srcId="{7DA23F46-F220-4EBA-8DC3-6D7E8934F73D}" destId="{F6A99B7D-59F7-4CE5-909C-3005A3D764AE}"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775AFA-81B0-458D-97CF-6C040E7C6BCA}">
      <dsp:nvSpPr>
        <dsp:cNvPr id="0" name=""/>
        <dsp:cNvSpPr/>
      </dsp:nvSpPr>
      <dsp:spPr>
        <a:xfrm>
          <a:off x="3872513"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F5979E-92E5-4CE9-B0FA-2B6EB4762992}">
      <dsp:nvSpPr>
        <dsp:cNvPr id="0" name=""/>
        <dsp:cNvSpPr/>
      </dsp:nvSpPr>
      <dsp:spPr>
        <a:xfrm>
          <a:off x="3872513"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367FA-935D-445E-A08D-2018A709CD55}">
      <dsp:nvSpPr>
        <dsp:cNvPr id="0" name=""/>
        <dsp:cNvSpPr/>
      </dsp:nvSpPr>
      <dsp:spPr>
        <a:xfrm>
          <a:off x="2386121" y="368515"/>
          <a:ext cx="1780726" cy="154525"/>
        </a:xfrm>
        <a:custGeom>
          <a:avLst/>
          <a:gdLst/>
          <a:ahLst/>
          <a:cxnLst/>
          <a:rect l="0" t="0" r="0" b="0"/>
          <a:pathLst>
            <a:path>
              <a:moveTo>
                <a:pt x="0" y="0"/>
              </a:moveTo>
              <a:lnTo>
                <a:pt x="0" y="77262"/>
              </a:lnTo>
              <a:lnTo>
                <a:pt x="1780726" y="77262"/>
              </a:lnTo>
              <a:lnTo>
                <a:pt x="1780726"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B42A1-32F1-4F07-BF94-E1CFEB2D2230}">
      <dsp:nvSpPr>
        <dsp:cNvPr id="0" name=""/>
        <dsp:cNvSpPr/>
      </dsp:nvSpPr>
      <dsp:spPr>
        <a:xfrm>
          <a:off x="2982149" y="890960"/>
          <a:ext cx="110375" cy="1383374"/>
        </a:xfrm>
        <a:custGeom>
          <a:avLst/>
          <a:gdLst/>
          <a:ahLst/>
          <a:cxnLst/>
          <a:rect l="0" t="0" r="0" b="0"/>
          <a:pathLst>
            <a:path>
              <a:moveTo>
                <a:pt x="0" y="0"/>
              </a:moveTo>
              <a:lnTo>
                <a:pt x="0" y="1383374"/>
              </a:lnTo>
              <a:lnTo>
                <a:pt x="110375" y="1383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83DBD6-C4AA-4A84-8DE2-67467DFA0035}">
      <dsp:nvSpPr>
        <dsp:cNvPr id="0" name=""/>
        <dsp:cNvSpPr/>
      </dsp:nvSpPr>
      <dsp:spPr>
        <a:xfrm>
          <a:off x="2982149"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A1BE7-6614-4D58-BD32-23DFD524C104}">
      <dsp:nvSpPr>
        <dsp:cNvPr id="0" name=""/>
        <dsp:cNvSpPr/>
      </dsp:nvSpPr>
      <dsp:spPr>
        <a:xfrm>
          <a:off x="2982149"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E2F82-DA66-4063-AB5D-36FE6EA19520}">
      <dsp:nvSpPr>
        <dsp:cNvPr id="0" name=""/>
        <dsp:cNvSpPr/>
      </dsp:nvSpPr>
      <dsp:spPr>
        <a:xfrm>
          <a:off x="2386121" y="368515"/>
          <a:ext cx="890363" cy="154525"/>
        </a:xfrm>
        <a:custGeom>
          <a:avLst/>
          <a:gdLst/>
          <a:ahLst/>
          <a:cxnLst/>
          <a:rect l="0" t="0" r="0" b="0"/>
          <a:pathLst>
            <a:path>
              <a:moveTo>
                <a:pt x="0" y="0"/>
              </a:moveTo>
              <a:lnTo>
                <a:pt x="0" y="77262"/>
              </a:lnTo>
              <a:lnTo>
                <a:pt x="890363" y="77262"/>
              </a:lnTo>
              <a:lnTo>
                <a:pt x="890363"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2BD930-E279-4B3F-9DB1-10ABA5E2BB23}">
      <dsp:nvSpPr>
        <dsp:cNvPr id="0" name=""/>
        <dsp:cNvSpPr/>
      </dsp:nvSpPr>
      <dsp:spPr>
        <a:xfrm>
          <a:off x="2091786"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90F6E-8DEE-4447-A852-26FDCB14D889}">
      <dsp:nvSpPr>
        <dsp:cNvPr id="0" name=""/>
        <dsp:cNvSpPr/>
      </dsp:nvSpPr>
      <dsp:spPr>
        <a:xfrm>
          <a:off x="2091786"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6ECB-0B0E-4F6A-8445-DE820AD4B4C3}">
      <dsp:nvSpPr>
        <dsp:cNvPr id="0" name=""/>
        <dsp:cNvSpPr/>
      </dsp:nvSpPr>
      <dsp:spPr>
        <a:xfrm>
          <a:off x="2340401" y="368515"/>
          <a:ext cx="91440" cy="154525"/>
        </a:xfrm>
        <a:custGeom>
          <a:avLst/>
          <a:gdLst/>
          <a:ahLst/>
          <a:cxnLst/>
          <a:rect l="0" t="0" r="0" b="0"/>
          <a:pathLst>
            <a:path>
              <a:moveTo>
                <a:pt x="45720" y="0"/>
              </a:moveTo>
              <a:lnTo>
                <a:pt x="45720"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782B2-539F-4A30-BEB6-7C9169F16ED5}">
      <dsp:nvSpPr>
        <dsp:cNvPr id="0" name=""/>
        <dsp:cNvSpPr/>
      </dsp:nvSpPr>
      <dsp:spPr>
        <a:xfrm>
          <a:off x="1201422"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35FC0-F34B-4250-82DF-6B6ABB3D9AEA}">
      <dsp:nvSpPr>
        <dsp:cNvPr id="0" name=""/>
        <dsp:cNvSpPr/>
      </dsp:nvSpPr>
      <dsp:spPr>
        <a:xfrm>
          <a:off x="1201422"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4889CA-ABDE-4EE4-8395-A95BB9B7D891}">
      <dsp:nvSpPr>
        <dsp:cNvPr id="0" name=""/>
        <dsp:cNvSpPr/>
      </dsp:nvSpPr>
      <dsp:spPr>
        <a:xfrm>
          <a:off x="1495757" y="368515"/>
          <a:ext cx="890363" cy="154525"/>
        </a:xfrm>
        <a:custGeom>
          <a:avLst/>
          <a:gdLst/>
          <a:ahLst/>
          <a:cxnLst/>
          <a:rect l="0" t="0" r="0" b="0"/>
          <a:pathLst>
            <a:path>
              <a:moveTo>
                <a:pt x="890363" y="0"/>
              </a:moveTo>
              <a:lnTo>
                <a:pt x="890363" y="77262"/>
              </a:lnTo>
              <a:lnTo>
                <a:pt x="0" y="77262"/>
              </a:lnTo>
              <a:lnTo>
                <a:pt x="0"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2E47A-77F2-43F7-B2A4-5CB3B1D573AA}">
      <dsp:nvSpPr>
        <dsp:cNvPr id="0" name=""/>
        <dsp:cNvSpPr/>
      </dsp:nvSpPr>
      <dsp:spPr>
        <a:xfrm>
          <a:off x="311059" y="890960"/>
          <a:ext cx="110375" cy="1383374"/>
        </a:xfrm>
        <a:custGeom>
          <a:avLst/>
          <a:gdLst/>
          <a:ahLst/>
          <a:cxnLst/>
          <a:rect l="0" t="0" r="0" b="0"/>
          <a:pathLst>
            <a:path>
              <a:moveTo>
                <a:pt x="0" y="0"/>
              </a:moveTo>
              <a:lnTo>
                <a:pt x="0" y="1383374"/>
              </a:lnTo>
              <a:lnTo>
                <a:pt x="110375" y="1383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194DB-B456-4ACF-9B51-48CCF6E3B4ED}">
      <dsp:nvSpPr>
        <dsp:cNvPr id="0" name=""/>
        <dsp:cNvSpPr/>
      </dsp:nvSpPr>
      <dsp:spPr>
        <a:xfrm>
          <a:off x="311059"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E4E421-B5B3-4FC4-BE44-801BDCC2A18C}">
      <dsp:nvSpPr>
        <dsp:cNvPr id="0" name=""/>
        <dsp:cNvSpPr/>
      </dsp:nvSpPr>
      <dsp:spPr>
        <a:xfrm>
          <a:off x="311059"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AE4237-C134-4959-BFDF-2799F7291C73}">
      <dsp:nvSpPr>
        <dsp:cNvPr id="0" name=""/>
        <dsp:cNvSpPr/>
      </dsp:nvSpPr>
      <dsp:spPr>
        <a:xfrm>
          <a:off x="605394" y="368515"/>
          <a:ext cx="1780726" cy="154525"/>
        </a:xfrm>
        <a:custGeom>
          <a:avLst/>
          <a:gdLst/>
          <a:ahLst/>
          <a:cxnLst/>
          <a:rect l="0" t="0" r="0" b="0"/>
          <a:pathLst>
            <a:path>
              <a:moveTo>
                <a:pt x="1780726" y="0"/>
              </a:moveTo>
              <a:lnTo>
                <a:pt x="1780726" y="77262"/>
              </a:lnTo>
              <a:lnTo>
                <a:pt x="0" y="77262"/>
              </a:lnTo>
              <a:lnTo>
                <a:pt x="0"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4A296-C160-4255-858C-5E1BD18F9A27}">
      <dsp:nvSpPr>
        <dsp:cNvPr id="0" name=""/>
        <dsp:cNvSpPr/>
      </dsp:nvSpPr>
      <dsp:spPr>
        <a:xfrm>
          <a:off x="2018202" y="59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主页</a:t>
          </a:r>
        </a:p>
      </dsp:txBody>
      <dsp:txXfrm>
        <a:off x="2018202" y="596"/>
        <a:ext cx="735837" cy="367918"/>
      </dsp:txXfrm>
    </dsp:sp>
    <dsp:sp modelId="{F12F9AC0-0FD2-4679-AF99-C7C5BE014734}">
      <dsp:nvSpPr>
        <dsp:cNvPr id="0" name=""/>
        <dsp:cNvSpPr/>
      </dsp:nvSpPr>
      <dsp:spPr>
        <a:xfrm>
          <a:off x="237475"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游戏研究</a:t>
          </a:r>
        </a:p>
      </dsp:txBody>
      <dsp:txXfrm>
        <a:off x="237475" y="523041"/>
        <a:ext cx="735837" cy="367918"/>
      </dsp:txXfrm>
    </dsp:sp>
    <dsp:sp modelId="{410018D3-033D-424F-B591-3174FB173A3C}">
      <dsp:nvSpPr>
        <dsp:cNvPr id="0" name=""/>
        <dsp:cNvSpPr/>
      </dsp:nvSpPr>
      <dsp:spPr>
        <a:xfrm>
          <a:off x="421435"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发展历史</a:t>
          </a:r>
        </a:p>
      </dsp:txBody>
      <dsp:txXfrm>
        <a:off x="421435" y="1045486"/>
        <a:ext cx="735837" cy="367918"/>
      </dsp:txXfrm>
    </dsp:sp>
    <dsp:sp modelId="{B61691AF-19FC-4812-A3A6-C00042E315BE}">
      <dsp:nvSpPr>
        <dsp:cNvPr id="0" name=""/>
        <dsp:cNvSpPr/>
      </dsp:nvSpPr>
      <dsp:spPr>
        <a:xfrm>
          <a:off x="421435"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游戏定义</a:t>
          </a:r>
        </a:p>
      </dsp:txBody>
      <dsp:txXfrm>
        <a:off x="421435" y="1567930"/>
        <a:ext cx="735837" cy="367918"/>
      </dsp:txXfrm>
    </dsp:sp>
    <dsp:sp modelId="{210A9FBA-E865-4AAA-89A2-0E32EF5C8F6F}">
      <dsp:nvSpPr>
        <dsp:cNvPr id="0" name=""/>
        <dsp:cNvSpPr/>
      </dsp:nvSpPr>
      <dsp:spPr>
        <a:xfrm>
          <a:off x="421435" y="2090375"/>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游戏分类</a:t>
          </a:r>
        </a:p>
      </dsp:txBody>
      <dsp:txXfrm>
        <a:off x="421435" y="2090375"/>
        <a:ext cx="735837" cy="367918"/>
      </dsp:txXfrm>
    </dsp:sp>
    <dsp:sp modelId="{85B87679-A828-4D4A-AA0B-BCBA17B73465}">
      <dsp:nvSpPr>
        <dsp:cNvPr id="0" name=""/>
        <dsp:cNvSpPr/>
      </dsp:nvSpPr>
      <dsp:spPr>
        <a:xfrm>
          <a:off x="1127839"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仙剑奇侠传</a:t>
          </a:r>
        </a:p>
      </dsp:txBody>
      <dsp:txXfrm>
        <a:off x="1127839" y="523041"/>
        <a:ext cx="735837" cy="367918"/>
      </dsp:txXfrm>
    </dsp:sp>
    <dsp:sp modelId="{9AA3A869-07BE-4DE9-87A5-EC76B0110461}">
      <dsp:nvSpPr>
        <dsp:cNvPr id="0" name=""/>
        <dsp:cNvSpPr/>
      </dsp:nvSpPr>
      <dsp:spPr>
        <a:xfrm>
          <a:off x="1311798"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游戏简介</a:t>
          </a:r>
        </a:p>
      </dsp:txBody>
      <dsp:txXfrm>
        <a:off x="1311798" y="1045486"/>
        <a:ext cx="735837" cy="367918"/>
      </dsp:txXfrm>
    </dsp:sp>
    <dsp:sp modelId="{419CCCB0-33CC-44CD-A084-4C5EF82E4A1D}">
      <dsp:nvSpPr>
        <dsp:cNvPr id="0" name=""/>
        <dsp:cNvSpPr/>
      </dsp:nvSpPr>
      <dsp:spPr>
        <a:xfrm>
          <a:off x="1311798"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游戏特色</a:t>
          </a:r>
        </a:p>
      </dsp:txBody>
      <dsp:txXfrm>
        <a:off x="1311798" y="1567930"/>
        <a:ext cx="735837" cy="367918"/>
      </dsp:txXfrm>
    </dsp:sp>
    <dsp:sp modelId="{B02C0076-0230-431D-8EE4-A34A0447575B}">
      <dsp:nvSpPr>
        <dsp:cNvPr id="0" name=""/>
        <dsp:cNvSpPr/>
      </dsp:nvSpPr>
      <dsp:spPr>
        <a:xfrm>
          <a:off x="2018202"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古剑奇谭</a:t>
          </a:r>
        </a:p>
      </dsp:txBody>
      <dsp:txXfrm>
        <a:off x="2018202" y="523041"/>
        <a:ext cx="735837" cy="367918"/>
      </dsp:txXfrm>
    </dsp:sp>
    <dsp:sp modelId="{C2A75219-5E95-489C-A514-B957817FF4E3}">
      <dsp:nvSpPr>
        <dsp:cNvPr id="0" name=""/>
        <dsp:cNvSpPr/>
      </dsp:nvSpPr>
      <dsp:spPr>
        <a:xfrm>
          <a:off x="2202161"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游戏简介</a:t>
          </a:r>
        </a:p>
      </dsp:txBody>
      <dsp:txXfrm>
        <a:off x="2202161" y="1045486"/>
        <a:ext cx="735837" cy="367918"/>
      </dsp:txXfrm>
    </dsp:sp>
    <dsp:sp modelId="{494E0D88-9E9F-439F-A9D9-12CADFAC94B5}">
      <dsp:nvSpPr>
        <dsp:cNvPr id="0" name=""/>
        <dsp:cNvSpPr/>
      </dsp:nvSpPr>
      <dsp:spPr>
        <a:xfrm>
          <a:off x="2202161"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游戏特色</a:t>
          </a:r>
        </a:p>
      </dsp:txBody>
      <dsp:txXfrm>
        <a:off x="2202161" y="1567930"/>
        <a:ext cx="735837" cy="367918"/>
      </dsp:txXfrm>
    </dsp:sp>
    <dsp:sp modelId="{34D7FF43-5821-4869-BC8B-A82917B14175}">
      <dsp:nvSpPr>
        <dsp:cNvPr id="0" name=""/>
        <dsp:cNvSpPr/>
      </dsp:nvSpPr>
      <dsp:spPr>
        <a:xfrm>
          <a:off x="2908565"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王者荣耀</a:t>
          </a:r>
        </a:p>
      </dsp:txBody>
      <dsp:txXfrm>
        <a:off x="2908565" y="523041"/>
        <a:ext cx="735837" cy="367918"/>
      </dsp:txXfrm>
    </dsp:sp>
    <dsp:sp modelId="{51447F07-1E6F-4D08-9494-E08DED303634}">
      <dsp:nvSpPr>
        <dsp:cNvPr id="0" name=""/>
        <dsp:cNvSpPr/>
      </dsp:nvSpPr>
      <dsp:spPr>
        <a:xfrm>
          <a:off x="3092525"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新手指南</a:t>
          </a:r>
        </a:p>
      </dsp:txBody>
      <dsp:txXfrm>
        <a:off x="3092525" y="1045486"/>
        <a:ext cx="735837" cy="367918"/>
      </dsp:txXfrm>
    </dsp:sp>
    <dsp:sp modelId="{5E788FE7-342B-4D78-AAD6-79DF9C87798A}">
      <dsp:nvSpPr>
        <dsp:cNvPr id="0" name=""/>
        <dsp:cNvSpPr/>
      </dsp:nvSpPr>
      <dsp:spPr>
        <a:xfrm>
          <a:off x="3092525"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英雄介绍</a:t>
          </a:r>
        </a:p>
      </dsp:txBody>
      <dsp:txXfrm>
        <a:off x="3092525" y="1567930"/>
        <a:ext cx="735837" cy="367918"/>
      </dsp:txXfrm>
    </dsp:sp>
    <dsp:sp modelId="{E2A44D12-5935-4254-93DB-4612CA4F9F4E}">
      <dsp:nvSpPr>
        <dsp:cNvPr id="0" name=""/>
        <dsp:cNvSpPr/>
      </dsp:nvSpPr>
      <dsp:spPr>
        <a:xfrm>
          <a:off x="3092525" y="2090375"/>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游戏机制</a:t>
          </a:r>
        </a:p>
      </dsp:txBody>
      <dsp:txXfrm>
        <a:off x="3092525" y="2090375"/>
        <a:ext cx="735837" cy="367918"/>
      </dsp:txXfrm>
    </dsp:sp>
    <dsp:sp modelId="{A2539663-3F59-4FC9-937B-82D510C1BCFE}">
      <dsp:nvSpPr>
        <dsp:cNvPr id="0" name=""/>
        <dsp:cNvSpPr/>
      </dsp:nvSpPr>
      <dsp:spPr>
        <a:xfrm>
          <a:off x="3798929"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隐形守护者</a:t>
          </a:r>
        </a:p>
      </dsp:txBody>
      <dsp:txXfrm>
        <a:off x="3798929" y="523041"/>
        <a:ext cx="735837" cy="367918"/>
      </dsp:txXfrm>
    </dsp:sp>
    <dsp:sp modelId="{2CC90AE5-E9B9-49FA-885B-F50582DCDC45}">
      <dsp:nvSpPr>
        <dsp:cNvPr id="0" name=""/>
        <dsp:cNvSpPr/>
      </dsp:nvSpPr>
      <dsp:spPr>
        <a:xfrm>
          <a:off x="3982888"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背景故事</a:t>
          </a:r>
        </a:p>
      </dsp:txBody>
      <dsp:txXfrm>
        <a:off x="3982888" y="1045486"/>
        <a:ext cx="735837" cy="367918"/>
      </dsp:txXfrm>
    </dsp:sp>
    <dsp:sp modelId="{24713441-4D4C-4BB4-895B-121214C3AD35}">
      <dsp:nvSpPr>
        <dsp:cNvPr id="0" name=""/>
        <dsp:cNvSpPr/>
      </dsp:nvSpPr>
      <dsp:spPr>
        <a:xfrm>
          <a:off x="3982888"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游戏角色</a:t>
          </a:r>
        </a:p>
      </dsp:txBody>
      <dsp:txXfrm>
        <a:off x="3982888" y="1567930"/>
        <a:ext cx="735837" cy="3679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2020-12-19T00:00:00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A7D669B-C86B-41FC-8853-6182D57F6539}">
  <ds:schemaRefs/>
</ds:datastoreItem>
</file>

<file path=docProps/app.xml><?xml version="1.0" encoding="utf-8"?>
<Properties xmlns="http://schemas.openxmlformats.org/officeDocument/2006/extended-properties" xmlns:vt="http://schemas.openxmlformats.org/officeDocument/2006/docPropsVTypes">
  <Template>网页设计期末作业文档.dotx</Template>
  <Pages>4</Pages>
  <Words>916</Words>
  <Characters>951</Characters>
  <Lines>5</Lines>
  <Paragraphs>1</Paragraphs>
  <TotalTime>542</TotalTime>
  <ScaleCrop>false</ScaleCrop>
  <LinksUpToDate>false</LinksUpToDate>
  <CharactersWithSpaces>954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2020-12-31T06:39:00Z</dcterms:created>
  <dc:creator>空空</dc:creator>
  <cp:lastModifiedBy>空空</cp:lastModifiedBy>
  <dcterms:modified xsi:type="dcterms:W3CDTF">2020-12-31T07:56:45Z</dcterms:modified>
  <dc:subject>第几小组</dc:subject>
  <dc:title>网站开发策划书</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