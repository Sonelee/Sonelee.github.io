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ascii="黑体" w:hAnsi="华文中宋" w:eastAsia="黑体"/>
          <w:spacing w:val="20"/>
          <w:sz w:val="72"/>
          <w:szCs w:val="72"/>
        </w:rPr>
      </w:pPr>
      <w:r>
        <w:drawing>
          <wp:inline distT="0" distB="0" distL="0" distR="0">
            <wp:extent cx="4008120" cy="71056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duotone>
                        <a:prstClr val="black"/>
                        <a:srgbClr val="C00000">
                          <a:tint val="45000"/>
                          <a:satMod val="400000"/>
                        </a:srgbClr>
                      </a:duotone>
                      <a:extLst>
                        <a:ext uri="{BEBA8EAE-BF5A-486C-A8C5-ECC9F3942E4B}">
                          <a14:imgProps xmlns:a14="http://schemas.microsoft.com/office/drawing/2010/main">
                            <a14:imgLayer r:embed="rId7">
                              <a14:imgEffect>
                                <a14:brightnessContrast bright="-40000" contrast="40000"/>
                              </a14:imgEffect>
                            </a14:imgLayer>
                          </a14:imgProps>
                        </a:ext>
                      </a:extLst>
                    </a:blip>
                    <a:stretch>
                      <a:fillRect/>
                    </a:stretch>
                  </pic:blipFill>
                  <pic:spPr>
                    <a:xfrm>
                      <a:off x="0" y="0"/>
                      <a:ext cx="4068972" cy="721634"/>
                    </a:xfrm>
                    <a:prstGeom prst="rect">
                      <a:avLst/>
                    </a:prstGeom>
                  </pic:spPr>
                </pic:pic>
              </a:graphicData>
            </a:graphic>
          </wp:inline>
        </w:drawing>
      </w: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jc w:val="center"/>
        <w:rPr>
          <w:rFonts w:ascii="Calibri" w:hAnsi="Calibri" w:eastAsia="黑体"/>
          <w:sz w:val="72"/>
          <w:szCs w:val="72"/>
        </w:rPr>
      </w:pPr>
      <w:r>
        <w:rPr>
          <w:rFonts w:hint="eastAsia" w:ascii="Calibri" w:hAnsi="Calibri" w:eastAsia="黑体"/>
          <w:sz w:val="72"/>
          <w:szCs w:val="72"/>
        </w:rPr>
        <w:t>《网页设计与制作》</w:t>
      </w:r>
    </w:p>
    <w:p>
      <w:pPr>
        <w:jc w:val="center"/>
        <w:rPr>
          <w:rFonts w:ascii="Calibri" w:hAnsi="Calibri" w:eastAsia="黑体"/>
          <w:sz w:val="72"/>
          <w:szCs w:val="72"/>
        </w:rPr>
      </w:pPr>
      <w:r>
        <w:rPr>
          <w:rFonts w:hint="eastAsia" w:ascii="Calibri" w:hAnsi="Calibri" w:eastAsia="黑体"/>
          <w:sz w:val="72"/>
          <w:szCs w:val="72"/>
        </w:rPr>
        <w:t>网站开发文档</w:t>
      </w: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eastAsia="黑体"/>
          <w:sz w:val="44"/>
        </w:rPr>
      </w:pPr>
    </w:p>
    <w:p>
      <w:pPr>
        <w:rPr>
          <w:rFonts w:ascii="Calibri" w:hAnsi="Calibri"/>
          <w:b/>
          <w:bCs/>
        </w:rPr>
      </w:pPr>
    </w:p>
    <w:p>
      <w:pPr>
        <w:rPr>
          <w:rFonts w:ascii="Calibri" w:hAnsi="Calibri"/>
          <w:b/>
          <w:bCs/>
        </w:rPr>
      </w:pPr>
    </w:p>
    <w:p>
      <w:pPr>
        <w:rPr>
          <w:rFonts w:hint="eastAsia" w:ascii="Calibri" w:hAnsi="Calibri"/>
          <w:b/>
          <w:bCs/>
        </w:rPr>
      </w:pPr>
    </w:p>
    <w:tbl>
      <w:tblPr>
        <w:tblStyle w:val="6"/>
        <w:tblW w:w="6823"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Pr>
          <w:p>
            <w:pPr>
              <w:spacing w:line="600" w:lineRule="exact"/>
              <w:jc w:val="distribute"/>
              <w:rPr>
                <w:rFonts w:ascii="Calibri" w:hAnsi="Calibri" w:eastAsia="黑体"/>
                <w:spacing w:val="30"/>
                <w:kern w:val="10"/>
                <w:sz w:val="30"/>
              </w:rPr>
            </w:pPr>
            <w:r>
              <w:rPr>
                <w:rFonts w:hint="eastAsia" w:ascii="Calibri" w:hAnsi="Calibri" w:eastAsia="黑体"/>
                <w:spacing w:val="30"/>
                <w:kern w:val="10"/>
                <w:sz w:val="30"/>
              </w:rPr>
              <w:t>网站主题</w:t>
            </w:r>
          </w:p>
        </w:tc>
        <w:tc>
          <w:tcPr>
            <w:tcW w:w="4860" w:type="dxa"/>
            <w:tcBorders>
              <w:bottom w:val="single" w:color="auto" w:sz="4" w:space="0"/>
            </w:tcBorders>
            <w:vAlign w:val="center"/>
          </w:tcPr>
          <w:p>
            <w:pPr>
              <w:spacing w:line="600" w:lineRule="exact"/>
              <w:jc w:val="center"/>
              <w:rPr>
                <w:rFonts w:hint="default" w:ascii="Calibri" w:hAnsi="Calibri" w:eastAsia="黑体"/>
                <w:spacing w:val="30"/>
                <w:kern w:val="10"/>
                <w:sz w:val="30"/>
                <w:lang w:val="en-US" w:eastAsia="zh-CN"/>
              </w:rPr>
            </w:pPr>
            <w:r>
              <w:rPr>
                <w:rFonts w:hint="eastAsia" w:ascii="Calibri" w:hAnsi="Calibri" w:eastAsia="黑体"/>
                <w:spacing w:val="30"/>
                <w:kern w:val="10"/>
                <w:sz w:val="30"/>
                <w:lang w:val="en-US" w:eastAsia="zh-CN"/>
              </w:rPr>
              <w:t>成都艺术职业大学简介</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Pr>
          <w:p>
            <w:pPr>
              <w:spacing w:line="600" w:lineRule="exact"/>
              <w:jc w:val="distribute"/>
              <w:rPr>
                <w:rFonts w:ascii="Calibri" w:hAnsi="Calibri" w:eastAsia="黑体"/>
                <w:spacing w:val="30"/>
                <w:kern w:val="10"/>
                <w:sz w:val="30"/>
              </w:rPr>
            </w:pPr>
            <w:r>
              <w:rPr>
                <w:rFonts w:hint="eastAsia" w:ascii="Calibri" w:hAnsi="Calibri" w:eastAsia="黑体"/>
                <w:spacing w:val="30"/>
                <w:kern w:val="10"/>
                <w:sz w:val="30"/>
              </w:rPr>
              <w:t>班级</w:t>
            </w:r>
          </w:p>
        </w:tc>
        <w:tc>
          <w:tcPr>
            <w:tcW w:w="4860" w:type="dxa"/>
            <w:tcBorders>
              <w:bottom w:val="single" w:color="auto" w:sz="4" w:space="0"/>
            </w:tcBorders>
            <w:vAlign w:val="center"/>
          </w:tcPr>
          <w:p>
            <w:pPr>
              <w:spacing w:line="600" w:lineRule="exact"/>
              <w:jc w:val="center"/>
              <w:rPr>
                <w:rFonts w:hint="default" w:ascii="Calibri" w:hAnsi="Calibri" w:eastAsia="黑体"/>
                <w:spacing w:val="30"/>
                <w:kern w:val="10"/>
                <w:sz w:val="30"/>
                <w:lang w:val="en-US" w:eastAsia="zh-CN"/>
              </w:rPr>
            </w:pPr>
            <w:r>
              <w:rPr>
                <w:rFonts w:hint="eastAsia" w:ascii="Calibri" w:hAnsi="Calibri" w:eastAsia="黑体"/>
                <w:spacing w:val="30"/>
                <w:kern w:val="10"/>
                <w:sz w:val="30"/>
                <w:lang w:val="en-US" w:eastAsia="zh-CN"/>
              </w:rPr>
              <w:t>19级电子商务2班</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Pr>
          <w:p>
            <w:pPr>
              <w:spacing w:line="600" w:lineRule="exact"/>
              <w:jc w:val="distribute"/>
              <w:rPr>
                <w:rFonts w:hint="eastAsia" w:ascii="Calibri" w:hAnsi="Calibri" w:eastAsia="黑体"/>
                <w:spacing w:val="30"/>
                <w:kern w:val="10"/>
                <w:sz w:val="30"/>
              </w:rPr>
            </w:pPr>
            <w:r>
              <w:rPr>
                <w:rFonts w:hint="eastAsia" w:ascii="Calibri" w:hAnsi="Calibri" w:eastAsia="黑体"/>
                <w:spacing w:val="30"/>
                <w:kern w:val="10"/>
                <w:sz w:val="30"/>
              </w:rPr>
              <w:t>小组编号</w:t>
            </w:r>
          </w:p>
        </w:tc>
        <w:tc>
          <w:tcPr>
            <w:tcW w:w="4860" w:type="dxa"/>
            <w:tcBorders>
              <w:top w:val="single" w:color="auto" w:sz="4" w:space="0"/>
              <w:bottom w:val="single" w:color="auto" w:sz="4" w:space="0"/>
            </w:tcBorders>
            <w:vAlign w:val="center"/>
          </w:tcPr>
          <w:p>
            <w:pPr>
              <w:spacing w:line="600" w:lineRule="exact"/>
              <w:jc w:val="center"/>
              <w:rPr>
                <w:rFonts w:hint="eastAsia" w:ascii="Calibri" w:hAnsi="Calibri" w:eastAsia="黑体"/>
                <w:spacing w:val="30"/>
                <w:kern w:val="10"/>
                <w:sz w:val="30"/>
                <w:lang w:val="en-US" w:eastAsia="zh-CN"/>
              </w:rPr>
            </w:pPr>
            <w:r>
              <w:rPr>
                <w:rFonts w:hint="eastAsia" w:ascii="Calibri" w:hAnsi="Calibri" w:eastAsia="黑体"/>
                <w:spacing w:val="30"/>
                <w:kern w:val="10"/>
                <w:sz w:val="30"/>
                <w:lang w:val="en-US" w:eastAsia="zh-CN"/>
              </w:rPr>
              <w:t>第四组</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1963" w:type="dxa"/>
            <w:tcBorders>
              <w:bottom w:val="nil"/>
            </w:tcBorders>
          </w:tcPr>
          <w:p>
            <w:pPr>
              <w:spacing w:line="600" w:lineRule="exact"/>
              <w:jc w:val="distribute"/>
              <w:rPr>
                <w:rFonts w:hint="eastAsia" w:ascii="Calibri" w:hAnsi="Calibri" w:eastAsia="黑体"/>
                <w:spacing w:val="30"/>
                <w:kern w:val="10"/>
                <w:sz w:val="30"/>
              </w:rPr>
            </w:pPr>
            <w:r>
              <w:rPr>
                <w:rFonts w:hint="eastAsia" w:ascii="Calibri" w:hAnsi="Calibri" w:eastAsia="黑体"/>
                <w:spacing w:val="30"/>
                <w:kern w:val="10"/>
                <w:sz w:val="30"/>
              </w:rPr>
              <w:t>组长</w:t>
            </w:r>
          </w:p>
        </w:tc>
        <w:tc>
          <w:tcPr>
            <w:tcW w:w="4860" w:type="dxa"/>
            <w:tcBorders>
              <w:top w:val="single" w:color="auto" w:sz="4" w:space="0"/>
              <w:bottom w:val="single" w:color="auto" w:sz="4" w:space="0"/>
            </w:tcBorders>
            <w:vAlign w:val="center"/>
          </w:tcPr>
          <w:p>
            <w:pPr>
              <w:spacing w:line="600" w:lineRule="exact"/>
              <w:jc w:val="center"/>
              <w:rPr>
                <w:rFonts w:hint="default" w:ascii="Calibri" w:hAnsi="Calibri" w:eastAsia="黑体"/>
                <w:spacing w:val="30"/>
                <w:kern w:val="10"/>
                <w:sz w:val="30"/>
                <w:lang w:val="en-US" w:eastAsia="zh-CN"/>
              </w:rPr>
            </w:pPr>
            <w:r>
              <w:rPr>
                <w:rFonts w:hint="eastAsia" w:ascii="Calibri" w:hAnsi="Calibri" w:eastAsia="黑体"/>
                <w:spacing w:val="30"/>
                <w:kern w:val="10"/>
                <w:sz w:val="30"/>
                <w:lang w:val="en-US" w:eastAsia="zh-CN"/>
              </w:rPr>
              <w:t>任彬</w:t>
            </w:r>
          </w:p>
        </w:tc>
      </w:tr>
    </w:tbl>
    <w:p>
      <w:pPr>
        <w:rPr>
          <w:rFonts w:ascii="Calibri" w:hAnsi="Calibri"/>
        </w:rPr>
      </w:pPr>
    </w:p>
    <w:p>
      <w:pPr>
        <w:rPr>
          <w:rFonts w:ascii="Calibri" w:hAnsi="Calibri"/>
        </w:rPr>
      </w:pPr>
    </w:p>
    <w:p>
      <w:pPr>
        <w:jc w:val="center"/>
        <w:rPr>
          <w:rFonts w:ascii="黑体" w:hAnsi="Calibri" w:eastAsia="黑体"/>
          <w:sz w:val="30"/>
          <w:szCs w:val="30"/>
        </w:rPr>
      </w:pPr>
      <w:r>
        <w:rPr>
          <w:rFonts w:hint="eastAsia" w:ascii="黑体" w:hAnsi="Calibri" w:eastAsia="黑体"/>
          <w:sz w:val="30"/>
          <w:szCs w:val="30"/>
        </w:rPr>
        <w:t>二〇二〇年 十二月</w:t>
      </w:r>
    </w:p>
    <w:p>
      <w:pPr>
        <w:jc w:val="center"/>
        <w:rPr>
          <w:rFonts w:eastAsia="黑体"/>
          <w:color w:val="0563C1"/>
          <w:u w:val="single"/>
        </w:rPr>
      </w:pPr>
      <w:r>
        <w:rPr>
          <w:rFonts w:ascii="黑体" w:hAnsi="Calibri" w:eastAsia="黑体"/>
          <w:sz w:val="30"/>
          <w:szCs w:val="30"/>
        </w:rPr>
        <w:br w:type="page"/>
      </w:r>
    </w:p>
    <w:p>
      <w:pPr>
        <w:pStyle w:val="3"/>
        <w:numPr>
          <w:ilvl w:val="0"/>
          <w:numId w:val="1"/>
        </w:numPr>
      </w:pPr>
      <w:r>
        <w:rPr>
          <w:rFonts w:hint="eastAsia"/>
        </w:rPr>
        <w:t>网站定位及目标</w:t>
      </w:r>
    </w:p>
    <w:p>
      <w:pPr>
        <w:rPr>
          <w:rFonts w:hint="default" w:eastAsiaTheme="minorEastAsia"/>
          <w:lang w:val="en-US" w:eastAsia="zh-CN"/>
        </w:rPr>
      </w:pPr>
      <w:r>
        <w:rPr>
          <w:rFonts w:hint="eastAsia"/>
          <w:lang w:val="en-US" w:eastAsia="zh-CN"/>
        </w:rPr>
        <w:t>主要通过它为学生，教师和家长以及社会各界提供一个交流对话窗口，宣传学校的办学理念，展示学校教育教学改革的成果，树立良好的学校形象，能够提供个性化学习平台。</w:t>
      </w:r>
    </w:p>
    <w:p>
      <w:pPr>
        <w:pStyle w:val="3"/>
        <w:numPr>
          <w:ilvl w:val="0"/>
          <w:numId w:val="1"/>
        </w:numPr>
      </w:pPr>
      <w:r>
        <w:rPr>
          <w:rFonts w:hint="eastAsia"/>
        </w:rPr>
        <w:t>网站架构</w:t>
      </w:r>
    </w:p>
    <w:p>
      <w:pPr>
        <w:jc w:val="center"/>
        <w:rPr>
          <w:i/>
          <w:iCs/>
          <w:color w:val="FF0000"/>
          <w:szCs w:val="24"/>
        </w:rPr>
      </w:pPr>
      <w:r>
        <w:rPr>
          <w:rFonts w:hint="eastAsia"/>
          <w:szCs w:val="24"/>
          <w:lang w:val="zh-CN"/>
        </w:rPr>
        <w:drawing>
          <wp:inline distT="0" distB="0" distL="0" distR="0">
            <wp:extent cx="4956175" cy="2458720"/>
            <wp:effectExtent l="0" t="0" r="0" b="1778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3"/>
        <w:numPr>
          <w:ilvl w:val="0"/>
          <w:numId w:val="1"/>
        </w:numPr>
      </w:pPr>
      <w:r>
        <w:rPr>
          <w:rFonts w:hint="eastAsia"/>
        </w:rPr>
        <w:t>网站栏目功能说明</w:t>
      </w:r>
    </w:p>
    <w:p>
      <w:pPr>
        <w:rPr>
          <w:rFonts w:hint="eastAsia"/>
          <w:lang w:val="en-US" w:eastAsia="zh-CN"/>
        </w:rPr>
      </w:pPr>
      <w:r>
        <w:rPr>
          <w:rFonts w:hint="eastAsia"/>
          <w:lang w:val="en-US" w:eastAsia="zh-CN"/>
        </w:rPr>
        <w:t>首页：介绍学校的办学理念，专业设置，师资力量以图文形式突出学校的风采，导航还有文化与管理，建工，城市，体育四个学院模块。</w:t>
      </w:r>
    </w:p>
    <w:p>
      <w:pPr>
        <w:rPr>
          <w:rFonts w:hint="eastAsia"/>
          <w:lang w:val="en-US" w:eastAsia="zh-CN"/>
        </w:rPr>
      </w:pPr>
      <w:r>
        <w:rPr>
          <w:rFonts w:hint="eastAsia"/>
          <w:lang w:val="en-US" w:eastAsia="zh-CN"/>
        </w:rPr>
        <w:t>二级页面包括内容：1.文化与管理学院：主要介绍该学院的师资力量，荣誉证书，培养了大批优秀学生，当前本系开设的所有专业介绍。</w:t>
      </w:r>
    </w:p>
    <w:p>
      <w:pPr>
        <w:numPr>
          <w:ilvl w:val="0"/>
          <w:numId w:val="2"/>
        </w:numPr>
        <w:rPr>
          <w:rFonts w:hint="eastAsia"/>
          <w:lang w:val="en-US" w:eastAsia="zh-CN"/>
        </w:rPr>
      </w:pPr>
      <w:r>
        <w:rPr>
          <w:rFonts w:hint="eastAsia"/>
          <w:lang w:val="en-US" w:eastAsia="zh-CN"/>
        </w:rPr>
        <w:t>建工学院：主要介绍该学院的师资力量，荣誉证书，培养了大批优秀学生，当前本系开设的所有专业介绍。</w:t>
      </w:r>
    </w:p>
    <w:p>
      <w:pPr>
        <w:numPr>
          <w:ilvl w:val="0"/>
          <w:numId w:val="2"/>
        </w:numPr>
        <w:ind w:left="0" w:leftChars="0" w:firstLine="0" w:firstLineChars="0"/>
        <w:rPr>
          <w:rFonts w:hint="eastAsia"/>
          <w:lang w:val="en-US" w:eastAsia="zh-CN"/>
        </w:rPr>
      </w:pPr>
      <w:r>
        <w:rPr>
          <w:rFonts w:hint="eastAsia"/>
          <w:lang w:val="en-US" w:eastAsia="zh-CN"/>
        </w:rPr>
        <w:t>城市学院：主要介绍该学院的师资力量，荣誉证书，培养了大批优秀学生，当前本系开设的所有专业介绍。</w:t>
      </w:r>
    </w:p>
    <w:p>
      <w:pPr>
        <w:rPr>
          <w:rFonts w:hint="eastAsia"/>
          <w:lang w:val="en-US" w:eastAsia="zh-CN"/>
        </w:rPr>
      </w:pPr>
      <w:r>
        <w:rPr>
          <w:rFonts w:hint="eastAsia"/>
          <w:lang w:val="en-US" w:eastAsia="zh-CN"/>
        </w:rPr>
        <w:t>4.体育学院：主要介绍该学院的师资力量，荣誉证书，培养了大批优秀学生，当前本系开设的所有专业介绍。</w:t>
      </w:r>
    </w:p>
    <w:p>
      <w:pPr>
        <w:numPr>
          <w:numId w:val="0"/>
        </w:numPr>
        <w:ind w:leftChars="0"/>
        <w:rPr>
          <w:rFonts w:hint="eastAsia"/>
          <w:lang w:val="en-US" w:eastAsia="zh-CN"/>
        </w:rPr>
      </w:pPr>
    </w:p>
    <w:p>
      <w:pPr>
        <w:numPr>
          <w:numId w:val="0"/>
        </w:numPr>
        <w:rPr>
          <w:rFonts w:hint="eastAsia"/>
          <w:lang w:val="en-US" w:eastAsia="zh-CN"/>
        </w:rPr>
      </w:pPr>
    </w:p>
    <w:p>
      <w:pPr>
        <w:rPr>
          <w:rFonts w:hint="default"/>
          <w:lang w:val="en-US" w:eastAsia="zh-CN"/>
        </w:rPr>
      </w:pPr>
    </w:p>
    <w:p>
      <w:pPr>
        <w:rPr>
          <w:rFonts w:hint="default"/>
          <w:lang w:val="en-US" w:eastAsia="zh-CN"/>
        </w:rPr>
      </w:pPr>
    </w:p>
    <w:p>
      <w:pPr>
        <w:pStyle w:val="3"/>
        <w:numPr>
          <w:ilvl w:val="0"/>
          <w:numId w:val="1"/>
        </w:numPr>
      </w:pPr>
      <w:r>
        <w:rPr>
          <w:rFonts w:hint="eastAsia"/>
        </w:rPr>
        <w:t>站点风格</w:t>
      </w:r>
    </w:p>
    <w:p>
      <w:pPr>
        <w:rPr>
          <w:rFonts w:hint="default"/>
          <w:szCs w:val="24"/>
          <w:lang w:val="en-US" w:eastAsia="zh-CN"/>
        </w:rPr>
      </w:pPr>
      <w:r>
        <w:rPr>
          <w:rFonts w:hint="eastAsia"/>
          <w:szCs w:val="24"/>
          <w:lang w:val="en-US" w:eastAsia="zh-CN"/>
        </w:rPr>
        <w:t>简约，大气。选择该风格的原因是不使用过多的颜色，力求简洁，清爽。色彩鲜艳一些，但不过于杂乱。从审美角度看，在网站设计时，只使用三，四种相匹配颜色能够让网站更美观，避免使网站过于花哨，页面布局合理，导航清晰，能够随时去到网站的任何一个栏目。</w:t>
      </w:r>
    </w:p>
    <w:p>
      <w:pPr>
        <w:pStyle w:val="3"/>
        <w:numPr>
          <w:ilvl w:val="0"/>
          <w:numId w:val="1"/>
        </w:numPr>
      </w:pPr>
      <w:r>
        <w:rPr>
          <w:rFonts w:hint="eastAsia"/>
        </w:rPr>
        <w:t>项目实现</w:t>
      </w:r>
    </w:p>
    <w:p>
      <w:pPr>
        <w:rPr>
          <w:rFonts w:hint="default" w:eastAsiaTheme="minorEastAsia"/>
          <w:lang w:val="en-US" w:eastAsia="zh-CN"/>
        </w:rPr>
      </w:pPr>
      <w:r>
        <w:rPr>
          <w:rFonts w:hint="eastAsia"/>
          <w:lang w:val="en-US" w:eastAsia="zh-CN"/>
        </w:rPr>
        <w:t>在首页导航位置插入了一行，设置了页面的宽度和高度。输入了各学院的链接，分别为文化与管理，建工，城市，体育四个学院。采用的技术工具是:div中创建的“box</w:t>
      </w:r>
      <w:r>
        <w:rPr>
          <w:rFonts w:hint="default"/>
          <w:lang w:val="en-US" w:eastAsia="zh-CN"/>
        </w:rPr>
        <w:t>”</w:t>
      </w:r>
      <w:r>
        <w:rPr>
          <w:rFonts w:hint="eastAsia"/>
          <w:lang w:val="en-US" w:eastAsia="zh-CN"/>
        </w:rPr>
        <w:t>,“banner</w:t>
      </w:r>
      <w:r>
        <w:rPr>
          <w:rFonts w:hint="default"/>
          <w:lang w:val="en-US" w:eastAsia="zh-CN"/>
        </w:rPr>
        <w:t>”</w:t>
      </w:r>
      <w:r>
        <w:rPr>
          <w:rFonts w:hint="eastAsia"/>
          <w:lang w:val="en-US" w:eastAsia="zh-CN"/>
        </w:rPr>
        <w:t>，以及加入的超链接布局的导航，便于能够随时去到任何一个站点，“introduce</w:t>
      </w:r>
      <w:r>
        <w:rPr>
          <w:rFonts w:hint="default"/>
          <w:lang w:val="en-US" w:eastAsia="zh-CN"/>
        </w:rPr>
        <w:t>”</w:t>
      </w:r>
      <w:r>
        <w:rPr>
          <w:rFonts w:hint="eastAsia"/>
          <w:lang w:val="en-US" w:eastAsia="zh-CN"/>
        </w:rPr>
        <w:t>中进行行宽高，字体样式，字体颜色，浮动，在“img</w:t>
      </w:r>
      <w:r>
        <w:rPr>
          <w:rFonts w:hint="default"/>
          <w:lang w:val="en-US" w:eastAsia="zh-CN"/>
        </w:rPr>
        <w:t>”</w:t>
      </w:r>
      <w:r>
        <w:rPr>
          <w:rFonts w:hint="eastAsia"/>
          <w:lang w:val="en-US" w:eastAsia="zh-CN"/>
        </w:rPr>
        <w:t>中加入的代码“pics</w:t>
      </w:r>
      <w:r>
        <w:rPr>
          <w:rFonts w:hint="default"/>
          <w:lang w:val="en-US" w:eastAsia="zh-CN"/>
        </w:rPr>
        <w:t>”</w:t>
      </w:r>
      <w:r>
        <w:rPr>
          <w:rFonts w:hint="eastAsia"/>
          <w:lang w:val="en-US" w:eastAsia="zh-CN"/>
        </w:rPr>
        <w:t>进行图片的行，宽，高，浮动布局的改造。</w:t>
      </w:r>
      <w:bookmarkStart w:id="0" w:name="_GoBack"/>
      <w:bookmarkEnd w:id="0"/>
    </w:p>
    <w:p>
      <w:pPr>
        <w:pStyle w:val="3"/>
        <w:numPr>
          <w:ilvl w:val="0"/>
          <w:numId w:val="1"/>
        </w:numPr>
      </w:pPr>
      <w:r>
        <w:rPr>
          <w:rFonts w:hint="eastAsia"/>
        </w:rPr>
        <w:t>项目分工</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418"/>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rPr>
                <w:b/>
                <w:bCs/>
              </w:rPr>
            </w:pPr>
            <w:r>
              <w:rPr>
                <w:rFonts w:hint="eastAsia"/>
                <w:b/>
                <w:bCs/>
              </w:rPr>
              <w:t>编号</w:t>
            </w:r>
          </w:p>
        </w:tc>
        <w:tc>
          <w:tcPr>
            <w:tcW w:w="1418" w:type="dxa"/>
            <w:vAlign w:val="center"/>
          </w:tcPr>
          <w:p>
            <w:pPr>
              <w:jc w:val="center"/>
              <w:rPr>
                <w:b/>
                <w:bCs/>
              </w:rPr>
            </w:pPr>
            <w:r>
              <w:rPr>
                <w:rFonts w:hint="eastAsia"/>
                <w:b/>
                <w:bCs/>
              </w:rPr>
              <w:t>姓名</w:t>
            </w:r>
          </w:p>
        </w:tc>
        <w:tc>
          <w:tcPr>
            <w:tcW w:w="5607" w:type="dxa"/>
            <w:vAlign w:val="center"/>
          </w:tcPr>
          <w:p>
            <w:pPr>
              <w:jc w:val="center"/>
              <w:rPr>
                <w:b/>
                <w:bCs/>
              </w:rPr>
            </w:pPr>
            <w:r>
              <w:rPr>
                <w:rFonts w:hint="eastAsia"/>
                <w:b/>
                <w:bCs/>
              </w:rPr>
              <w:t>担任角色以及主要工作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1</w:t>
            </w:r>
          </w:p>
        </w:tc>
        <w:tc>
          <w:tcPr>
            <w:tcW w:w="1418" w:type="dxa"/>
            <w:vAlign w:val="center"/>
          </w:tcPr>
          <w:p>
            <w:pPr>
              <w:jc w:val="center"/>
              <w:rPr>
                <w:rFonts w:hint="default" w:eastAsiaTheme="minorEastAsia"/>
                <w:lang w:val="en-US" w:eastAsia="zh-CN"/>
              </w:rPr>
            </w:pPr>
            <w:r>
              <w:rPr>
                <w:rFonts w:hint="eastAsia"/>
                <w:lang w:val="en-US" w:eastAsia="zh-CN"/>
              </w:rPr>
              <w:t>任彬</w:t>
            </w:r>
          </w:p>
        </w:tc>
        <w:tc>
          <w:tcPr>
            <w:tcW w:w="5607" w:type="dxa"/>
            <w:vAlign w:val="center"/>
          </w:tcPr>
          <w:p>
            <w:pPr>
              <w:jc w:val="both"/>
              <w:rPr>
                <w:rFonts w:hint="default" w:eastAsiaTheme="minorEastAsia"/>
                <w:lang w:val="en-US" w:eastAsia="zh-CN"/>
              </w:rPr>
            </w:pPr>
            <w:r>
              <w:rPr>
                <w:rFonts w:hint="eastAsia"/>
                <w:lang w:val="en-US" w:eastAsia="zh-CN"/>
              </w:rPr>
              <w:t>组长 制作首页，二级及三级页面并对内容加以修改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2</w:t>
            </w:r>
          </w:p>
        </w:tc>
        <w:tc>
          <w:tcPr>
            <w:tcW w:w="1418" w:type="dxa"/>
            <w:vAlign w:val="center"/>
          </w:tcPr>
          <w:p>
            <w:pPr>
              <w:jc w:val="center"/>
              <w:rPr>
                <w:rFonts w:hint="default" w:eastAsiaTheme="minorEastAsia"/>
                <w:lang w:val="en-US" w:eastAsia="zh-CN"/>
              </w:rPr>
            </w:pPr>
            <w:r>
              <w:rPr>
                <w:rFonts w:hint="eastAsia"/>
                <w:lang w:val="en-US" w:eastAsia="zh-CN"/>
              </w:rPr>
              <w:t>唐雪琳</w:t>
            </w:r>
          </w:p>
        </w:tc>
        <w:tc>
          <w:tcPr>
            <w:tcW w:w="5607" w:type="dxa"/>
            <w:vAlign w:val="center"/>
          </w:tcPr>
          <w:p>
            <w:pPr>
              <w:jc w:val="both"/>
              <w:rPr>
                <w:rFonts w:hint="default" w:eastAsiaTheme="minorEastAsia"/>
                <w:lang w:val="en-US" w:eastAsia="zh-CN"/>
              </w:rPr>
            </w:pPr>
            <w:r>
              <w:rPr>
                <w:rFonts w:hint="eastAsia"/>
                <w:lang w:val="en-US" w:eastAsia="zh-CN"/>
              </w:rPr>
              <w:t>组员 制作一个学院，二级及相对应内容的三级页面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3</w:t>
            </w:r>
          </w:p>
        </w:tc>
        <w:tc>
          <w:tcPr>
            <w:tcW w:w="1418" w:type="dxa"/>
            <w:vAlign w:val="center"/>
          </w:tcPr>
          <w:p>
            <w:pPr>
              <w:jc w:val="center"/>
              <w:rPr>
                <w:rFonts w:hint="default" w:eastAsiaTheme="minorEastAsia"/>
                <w:lang w:val="en-US" w:eastAsia="zh-CN"/>
              </w:rPr>
            </w:pPr>
            <w:r>
              <w:rPr>
                <w:rFonts w:hint="eastAsia"/>
                <w:lang w:val="en-US" w:eastAsia="zh-CN"/>
              </w:rPr>
              <w:t>苟双姣</w:t>
            </w:r>
          </w:p>
        </w:tc>
        <w:tc>
          <w:tcPr>
            <w:tcW w:w="5607" w:type="dxa"/>
            <w:vAlign w:val="center"/>
          </w:tcPr>
          <w:p>
            <w:pPr>
              <w:tabs>
                <w:tab w:val="left" w:pos="797"/>
              </w:tabs>
              <w:jc w:val="both"/>
              <w:rPr>
                <w:rFonts w:hint="eastAsia" w:eastAsiaTheme="minorEastAsia"/>
                <w:lang w:eastAsia="zh-CN"/>
              </w:rPr>
            </w:pPr>
            <w:r>
              <w:rPr>
                <w:rFonts w:hint="eastAsia"/>
                <w:lang w:val="en-US" w:eastAsia="zh-CN"/>
              </w:rPr>
              <w:t>组员 制作一个学院，二级及相对应内容的三级页面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4</w:t>
            </w:r>
          </w:p>
        </w:tc>
        <w:tc>
          <w:tcPr>
            <w:tcW w:w="1418" w:type="dxa"/>
            <w:vAlign w:val="center"/>
          </w:tcPr>
          <w:p>
            <w:pPr>
              <w:jc w:val="center"/>
              <w:rPr>
                <w:rFonts w:hint="default" w:eastAsiaTheme="minorEastAsia"/>
                <w:lang w:val="en-US" w:eastAsia="zh-CN"/>
              </w:rPr>
            </w:pPr>
            <w:r>
              <w:rPr>
                <w:rFonts w:hint="eastAsia"/>
                <w:lang w:val="en-US" w:eastAsia="zh-CN"/>
              </w:rPr>
              <w:t>曾令雪</w:t>
            </w:r>
          </w:p>
        </w:tc>
        <w:tc>
          <w:tcPr>
            <w:tcW w:w="5607" w:type="dxa"/>
            <w:vAlign w:val="center"/>
          </w:tcPr>
          <w:p>
            <w:pPr>
              <w:jc w:val="both"/>
              <w:rPr>
                <w:rFonts w:hint="eastAsia" w:eastAsiaTheme="minorEastAsia"/>
                <w:lang w:val="en-US" w:eastAsia="zh-CN"/>
              </w:rPr>
            </w:pPr>
            <w:r>
              <w:rPr>
                <w:rFonts w:hint="eastAsia"/>
                <w:lang w:val="en-US" w:eastAsia="zh-CN"/>
              </w:rPr>
              <w:t>组员 制作一个学院，二级及相对应内容的三级页面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5</w:t>
            </w:r>
          </w:p>
        </w:tc>
        <w:tc>
          <w:tcPr>
            <w:tcW w:w="1418" w:type="dxa"/>
            <w:vAlign w:val="center"/>
          </w:tcPr>
          <w:p>
            <w:pPr>
              <w:jc w:val="center"/>
            </w:pPr>
          </w:p>
        </w:tc>
        <w:tc>
          <w:tcPr>
            <w:tcW w:w="5607" w:type="dxa"/>
            <w:vAlign w:val="center"/>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6</w:t>
            </w:r>
          </w:p>
        </w:tc>
        <w:tc>
          <w:tcPr>
            <w:tcW w:w="1418" w:type="dxa"/>
            <w:vAlign w:val="center"/>
          </w:tcPr>
          <w:p>
            <w:pPr>
              <w:jc w:val="center"/>
            </w:pPr>
          </w:p>
        </w:tc>
        <w:tc>
          <w:tcPr>
            <w:tcW w:w="5607" w:type="dxa"/>
            <w:vAlign w:val="center"/>
          </w:tcPr>
          <w:p>
            <w:pPr>
              <w:jc w:val="both"/>
            </w:pPr>
          </w:p>
        </w:tc>
      </w:tr>
    </w:tbl>
    <w:p>
      <w:pPr>
        <w:pStyle w:val="3"/>
        <w:numPr>
          <w:ilvl w:val="0"/>
          <w:numId w:val="1"/>
        </w:numPr>
      </w:pPr>
      <w:r>
        <w:rPr>
          <w:rFonts w:hint="eastAsia"/>
        </w:rPr>
        <w:t>项目进度计划表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985"/>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rPr>
                <w:b/>
                <w:bCs/>
              </w:rPr>
            </w:pPr>
            <w:r>
              <w:rPr>
                <w:rFonts w:hint="eastAsia"/>
                <w:b/>
                <w:bCs/>
              </w:rPr>
              <w:t>编号</w:t>
            </w:r>
          </w:p>
        </w:tc>
        <w:tc>
          <w:tcPr>
            <w:tcW w:w="1985" w:type="dxa"/>
            <w:vAlign w:val="center"/>
          </w:tcPr>
          <w:p>
            <w:pPr>
              <w:jc w:val="center"/>
              <w:rPr>
                <w:b/>
                <w:bCs/>
              </w:rPr>
            </w:pPr>
            <w:r>
              <w:rPr>
                <w:rFonts w:hint="eastAsia"/>
                <w:b/>
                <w:bCs/>
              </w:rPr>
              <w:t>项目名称</w:t>
            </w:r>
          </w:p>
        </w:tc>
        <w:tc>
          <w:tcPr>
            <w:tcW w:w="5040" w:type="dxa"/>
            <w:vAlign w:val="center"/>
          </w:tcPr>
          <w:p>
            <w:pPr>
              <w:jc w:val="center"/>
              <w:rPr>
                <w:b/>
                <w:bCs/>
              </w:rPr>
            </w:pPr>
            <w:r>
              <w:rPr>
                <w:rFonts w:hint="eastAsia"/>
                <w:b/>
                <w:bCs/>
              </w:rPr>
              <w:t>时间节点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1</w:t>
            </w:r>
          </w:p>
        </w:tc>
        <w:tc>
          <w:tcPr>
            <w:tcW w:w="1985" w:type="dxa"/>
            <w:vAlign w:val="center"/>
          </w:tcPr>
          <w:p>
            <w:pPr>
              <w:jc w:val="center"/>
            </w:pPr>
            <w:r>
              <w:rPr>
                <w:rFonts w:hint="eastAsia"/>
              </w:rPr>
              <w:t>网站规划</w:t>
            </w:r>
          </w:p>
        </w:tc>
        <w:tc>
          <w:tcPr>
            <w:tcW w:w="5040" w:type="dxa"/>
            <w:vAlign w:val="center"/>
          </w:tcPr>
          <w:p>
            <w:pPr>
              <w:jc w:val="center"/>
            </w:pPr>
            <w:r>
              <w:t>12</w:t>
            </w:r>
            <w:r>
              <w:rPr>
                <w:rFonts w:hint="eastAsia"/>
              </w:rPr>
              <w:t>月</w:t>
            </w:r>
            <w:r>
              <w:rPr>
                <w:rFonts w:hint="eastAsia"/>
                <w:lang w:val="en-US" w:eastAsia="zh-CN"/>
              </w:rPr>
              <w:t>23</w:t>
            </w:r>
            <w:r>
              <w:rPr>
                <w:rFonts w:hint="eastAsia"/>
              </w:rPr>
              <w:t>日-</w:t>
            </w:r>
            <w:r>
              <w:t>12</w:t>
            </w:r>
            <w:r>
              <w:rPr>
                <w:rFonts w:hint="eastAsia"/>
              </w:rPr>
              <w:t>月</w:t>
            </w:r>
            <w:r>
              <w:rPr>
                <w:rFonts w:hint="eastAsia"/>
                <w:lang w:val="en-US" w:eastAsia="zh-CN"/>
              </w:rPr>
              <w:t>24</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2</w:t>
            </w:r>
          </w:p>
        </w:tc>
        <w:tc>
          <w:tcPr>
            <w:tcW w:w="1985" w:type="dxa"/>
            <w:vAlign w:val="center"/>
          </w:tcPr>
          <w:p>
            <w:pPr>
              <w:jc w:val="center"/>
            </w:pPr>
            <w:r>
              <w:rPr>
                <w:rFonts w:hint="eastAsia"/>
              </w:rPr>
              <w:t>网站设计</w:t>
            </w:r>
          </w:p>
        </w:tc>
        <w:tc>
          <w:tcPr>
            <w:tcW w:w="5040" w:type="dxa"/>
            <w:vAlign w:val="center"/>
          </w:tcPr>
          <w:p>
            <w:pPr>
              <w:jc w:val="both"/>
              <w:rPr>
                <w:rFonts w:hint="default" w:eastAsiaTheme="minorEastAsia"/>
                <w:lang w:val="en-US" w:eastAsia="zh-CN"/>
              </w:rPr>
            </w:pPr>
            <w:r>
              <w:rPr>
                <w:rFonts w:hint="eastAsia"/>
                <w:lang w:val="en-US" w:eastAsia="zh-CN"/>
              </w:rPr>
              <w:t xml:space="preserve">           12月25日-12月29日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3</w:t>
            </w:r>
          </w:p>
        </w:tc>
        <w:tc>
          <w:tcPr>
            <w:tcW w:w="1985" w:type="dxa"/>
            <w:vAlign w:val="center"/>
          </w:tcPr>
          <w:p>
            <w:pPr>
              <w:jc w:val="center"/>
            </w:pPr>
            <w:r>
              <w:rPr>
                <w:rFonts w:hint="eastAsia"/>
              </w:rPr>
              <w:t>网站开发</w:t>
            </w:r>
          </w:p>
        </w:tc>
        <w:tc>
          <w:tcPr>
            <w:tcW w:w="5040" w:type="dxa"/>
            <w:vAlign w:val="center"/>
          </w:tcPr>
          <w:p>
            <w:pPr>
              <w:jc w:val="both"/>
              <w:rPr>
                <w:rFonts w:hint="default" w:eastAsiaTheme="minorEastAsia"/>
                <w:lang w:val="en-US" w:eastAsia="zh-CN"/>
              </w:rPr>
            </w:pPr>
            <w:r>
              <w:rPr>
                <w:rFonts w:hint="eastAsia"/>
                <w:lang w:val="en-US" w:eastAsia="zh-CN"/>
              </w:rPr>
              <w:t xml:space="preserve">           12月30日-1月2日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271" w:type="dxa"/>
            <w:vAlign w:val="center"/>
          </w:tcPr>
          <w:p>
            <w:pPr>
              <w:jc w:val="center"/>
            </w:pPr>
            <w:r>
              <w:rPr>
                <w:rFonts w:hint="eastAsia"/>
              </w:rPr>
              <w:t>4</w:t>
            </w:r>
          </w:p>
        </w:tc>
        <w:tc>
          <w:tcPr>
            <w:tcW w:w="1985" w:type="dxa"/>
            <w:vAlign w:val="center"/>
          </w:tcPr>
          <w:p>
            <w:pPr>
              <w:jc w:val="center"/>
            </w:pPr>
            <w:r>
              <w:rPr>
                <w:rFonts w:hint="eastAsia"/>
              </w:rPr>
              <w:t>网站提交</w:t>
            </w:r>
          </w:p>
        </w:tc>
        <w:tc>
          <w:tcPr>
            <w:tcW w:w="5040" w:type="dxa"/>
            <w:vAlign w:val="center"/>
          </w:tcPr>
          <w:p>
            <w:pPr>
              <w:jc w:val="both"/>
              <w:rPr>
                <w:rFonts w:hint="default" w:eastAsiaTheme="minorEastAsia"/>
                <w:lang w:val="en-US" w:eastAsia="zh-CN"/>
              </w:rPr>
            </w:pPr>
            <w:r>
              <w:rPr>
                <w:rFonts w:hint="eastAsia"/>
                <w:lang w:val="en-US" w:eastAsia="zh-CN"/>
              </w:rPr>
              <w:t xml:space="preserve">            1月3日</w:t>
            </w:r>
          </w:p>
        </w:tc>
      </w:tr>
    </w:tbl>
    <w:p>
      <w:pPr>
        <w:pStyle w:val="3"/>
        <w:numPr>
          <w:ilvl w:val="0"/>
          <w:numId w:val="1"/>
        </w:numPr>
      </w:pPr>
      <w:r>
        <w:rPr>
          <w:rFonts w:hint="eastAsia"/>
        </w:rPr>
        <w:t>总结</w:t>
      </w:r>
    </w:p>
    <w:p>
      <w:pPr>
        <w:rPr>
          <w:rFonts w:hint="default" w:eastAsiaTheme="minorEastAsia"/>
          <w:lang w:val="en-US" w:eastAsia="zh-CN"/>
        </w:rPr>
      </w:pPr>
      <w:r>
        <w:rPr>
          <w:rFonts w:hint="eastAsia"/>
          <w:lang w:val="en-US" w:eastAsia="zh-CN"/>
        </w:rPr>
        <w:t xml:space="preserve">   这次校园网站的设计与分析制作，熟悉了网页设计的过程，知道了首要问题就是确定主题，版面设计的方向和功能板块的策划构思，一个成功的校园网站关键在于策划，从学校的办学特色出发，展示学校各学院的风采，学习到了一些代码的相关术语，知道了如何在正确的地方添加相对应的代码，素材这块也极其难找，还有不足的地方就是网站的整体设计与各模块功能不完全还有待进一步改进和完善。</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华文行楷" w:eastAsia="华文行楷"/>
      </w:rPr>
    </w:pPr>
    <w:r>
      <w:rPr>
        <w:rFonts w:hint="eastAsia" w:ascii="华文行楷" w:eastAsia="华文行楷"/>
      </w:rPr>
      <w:t>网站开发文档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0054C5"/>
    <w:multiLevelType w:val="singleLevel"/>
    <w:tmpl w:val="CE0054C5"/>
    <w:lvl w:ilvl="0" w:tentative="0">
      <w:start w:val="2"/>
      <w:numFmt w:val="decimal"/>
      <w:lvlText w:val="%1."/>
      <w:lvlJc w:val="left"/>
      <w:pPr>
        <w:tabs>
          <w:tab w:val="left" w:pos="312"/>
        </w:tabs>
      </w:pPr>
    </w:lvl>
  </w:abstractNum>
  <w:abstractNum w:abstractNumId="1">
    <w:nsid w:val="113004E6"/>
    <w:multiLevelType w:val="multilevel"/>
    <w:tmpl w:val="113004E6"/>
    <w:lvl w:ilvl="0" w:tentative="0">
      <w:start w:val="1"/>
      <w:numFmt w:val="japaneseCounting"/>
      <w:lvlText w:val="%1、"/>
      <w:lvlJc w:val="left"/>
      <w:pPr>
        <w:ind w:left="653" w:hanging="653"/>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A5686"/>
    <w:rsid w:val="000661D1"/>
    <w:rsid w:val="000C3A5E"/>
    <w:rsid w:val="00127FC0"/>
    <w:rsid w:val="002E364D"/>
    <w:rsid w:val="002F2E0F"/>
    <w:rsid w:val="00472B98"/>
    <w:rsid w:val="00473686"/>
    <w:rsid w:val="0051520C"/>
    <w:rsid w:val="005D2DA1"/>
    <w:rsid w:val="005F24D3"/>
    <w:rsid w:val="00600029"/>
    <w:rsid w:val="00646FD5"/>
    <w:rsid w:val="006F7D22"/>
    <w:rsid w:val="007F15CF"/>
    <w:rsid w:val="00826F66"/>
    <w:rsid w:val="009C2C38"/>
    <w:rsid w:val="00A04826"/>
    <w:rsid w:val="00A04A63"/>
    <w:rsid w:val="00A150FF"/>
    <w:rsid w:val="00AD5EA5"/>
    <w:rsid w:val="00B330FD"/>
    <w:rsid w:val="00B362FE"/>
    <w:rsid w:val="00B420E0"/>
    <w:rsid w:val="00B6426C"/>
    <w:rsid w:val="00C65B21"/>
    <w:rsid w:val="00C75788"/>
    <w:rsid w:val="00F921AA"/>
    <w:rsid w:val="00FA3B01"/>
    <w:rsid w:val="00FC5821"/>
    <w:rsid w:val="0DD12AEF"/>
    <w:rsid w:val="0E1072B0"/>
    <w:rsid w:val="105D5E06"/>
    <w:rsid w:val="21DA5686"/>
    <w:rsid w:val="436D46EB"/>
    <w:rsid w:val="4FDB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No Spacing"/>
    <w:link w:val="10"/>
    <w:qFormat/>
    <w:uiPriority w:val="1"/>
    <w:rPr>
      <w:rFonts w:asciiTheme="minorHAnsi" w:hAnsiTheme="minorHAnsi" w:eastAsiaTheme="minorEastAsia" w:cstheme="minorBidi"/>
      <w:kern w:val="0"/>
      <w:sz w:val="22"/>
      <w:szCs w:val="22"/>
      <w:lang w:val="en-US" w:eastAsia="zh-CN" w:bidi="ar-SA"/>
    </w:rPr>
  </w:style>
  <w:style w:type="character" w:customStyle="1" w:styleId="10">
    <w:name w:val="无间隔 字符"/>
    <w:basedOn w:val="8"/>
    <w:link w:val="9"/>
    <w:uiPriority w:val="1"/>
    <w:rPr>
      <w:kern w:val="0"/>
      <w:sz w:val="22"/>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2593;&#31449;&#24320;&#21457;&#25991;&#26723;12.19&#65288;&#27169;&#26495;&#65289;(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D0ACEDC-2854-4EB1-8A2C-A79C14281FD4}" type="doc">
      <dgm:prSet loTypeId="hierarchy" loCatId="hierarchy" qsTypeId="urn:microsoft.com/office/officeart/2005/8/quickstyle/simple1" qsCatId="simple" csTypeId="urn:microsoft.com/office/officeart/2005/8/colors/accent1_2" csCatId="accent1" phldr="1"/>
      <dgm:spPr/>
      <dgm:t>
        <a:bodyPr/>
        <a:p>
          <a:endParaRPr lang="zh-CN" altLang="en-US"/>
        </a:p>
      </dgm:t>
    </dgm:pt>
    <dgm:pt modelId="{3BFE1CFC-23B6-4C1D-BF7A-89A3ACACE36C}">
      <dgm:prSet phldrT="[文本]" phldr="0" custT="0"/>
      <dgm:spPr/>
      <dgm:t>
        <a:bodyPr vert="horz" wrap="square"/>
        <a:p>
          <a:pPr>
            <a:lnSpc>
              <a:spcPct val="100000"/>
            </a:lnSpc>
            <a:spcBef>
              <a:spcPct val="0"/>
            </a:spcBef>
            <a:spcAft>
              <a:spcPct val="35000"/>
            </a:spcAft>
          </a:pPr>
          <a:r>
            <a:rPr lang="zh-CN"/>
            <a:t>学校</a:t>
          </a:r>
          <a:r>
            <a:rPr lang="zh-CN"/>
            <a:t>简介</a:t>
          </a:r>
          <a:r>
            <a:rPr/>
            <a:t/>
          </a:r>
          <a:endParaRPr/>
        </a:p>
      </dgm:t>
    </dgm:pt>
    <dgm:pt modelId="{473F28D0-F8C9-44DE-B2C5-590846094641}" cxnId="{0FF8EFC7-80BD-4085-87D9-5E9E689BC2F0}" type="parTrans">
      <dgm:prSet/>
      <dgm:spPr/>
      <dgm:t>
        <a:bodyPr/>
        <a:p>
          <a:endParaRPr lang="zh-CN" altLang="en-US"/>
        </a:p>
      </dgm:t>
    </dgm:pt>
    <dgm:pt modelId="{CEE178FF-14FF-4707-93A7-EDF4B13DD564}" cxnId="{0FF8EFC7-80BD-4085-87D9-5E9E689BC2F0}" type="sibTrans">
      <dgm:prSet/>
      <dgm:spPr/>
      <dgm:t>
        <a:bodyPr/>
        <a:p>
          <a:endParaRPr lang="zh-CN" altLang="en-US"/>
        </a:p>
      </dgm:t>
    </dgm:pt>
    <dgm:pt modelId="{959B3B7F-E388-431B-BD92-8C03D4541571}">
      <dgm:prSet phldrT="[文本]" phldr="0" custT="0"/>
      <dgm:spPr/>
      <dgm:t>
        <a:bodyPr vert="horz" wrap="square"/>
        <a:p>
          <a:pPr>
            <a:lnSpc>
              <a:spcPct val="100000"/>
            </a:lnSpc>
            <a:spcBef>
              <a:spcPct val="0"/>
            </a:spcBef>
            <a:spcAft>
              <a:spcPct val="35000"/>
            </a:spcAft>
          </a:pPr>
          <a:r>
            <a:rPr lang="zh-CN"/>
            <a:t>管理</a:t>
          </a:r>
          <a:r>
            <a:rPr lang="zh-CN"/>
            <a:t>学院</a:t>
          </a:r>
          <a:r>
            <a:rPr/>
            <a:t/>
          </a:r>
          <a:endParaRPr/>
        </a:p>
      </dgm:t>
    </dgm:pt>
    <dgm:pt modelId="{CFFB5D2D-90F0-49A6-AF96-B4A0D170F40E}" cxnId="{9BABAA22-30ED-4EAB-8D5B-2108C180ED46}" type="parTrans">
      <dgm:prSet/>
      <dgm:spPr/>
      <dgm:t>
        <a:bodyPr/>
        <a:p>
          <a:endParaRPr lang="zh-CN" altLang="en-US"/>
        </a:p>
      </dgm:t>
    </dgm:pt>
    <dgm:pt modelId="{55590A84-6091-448A-B7BC-247BC3D34735}" cxnId="{9BABAA22-30ED-4EAB-8D5B-2108C180ED46}" type="sibTrans">
      <dgm:prSet/>
      <dgm:spPr/>
      <dgm:t>
        <a:bodyPr/>
        <a:p>
          <a:endParaRPr lang="zh-CN" altLang="en-US"/>
        </a:p>
      </dgm:t>
    </dgm:pt>
    <dgm:pt modelId="{651719D4-4BE1-4363-B85E-DCE029A1696A}">
      <dgm:prSet phldrT="[文本]" phldr="0" custT="0"/>
      <dgm:spPr/>
      <dgm:t>
        <a:bodyPr vert="horz" wrap="square"/>
        <a:p>
          <a:pPr>
            <a:lnSpc>
              <a:spcPct val="100000"/>
            </a:lnSpc>
            <a:spcBef>
              <a:spcPct val="0"/>
            </a:spcBef>
            <a:spcAft>
              <a:spcPct val="35000"/>
            </a:spcAft>
          </a:pPr>
          <a:r>
            <a:rPr lang="zh-CN"/>
            <a:t>财务</a:t>
          </a:r>
          <a:r>
            <a:rPr lang="zh-CN"/>
            <a:t>管理</a:t>
          </a:r>
          <a:r>
            <a:rPr/>
            <a:t/>
          </a:r>
          <a:endParaRPr/>
        </a:p>
      </dgm:t>
    </dgm:pt>
    <dgm:pt modelId="{72A9F6DC-93DA-4187-8B13-59E6AFF924A1}" cxnId="{077BE22C-C289-453D-9001-4B1D1301B5A7}" type="parTrans">
      <dgm:prSet/>
      <dgm:spPr/>
      <dgm:t>
        <a:bodyPr/>
        <a:p>
          <a:endParaRPr lang="zh-CN" altLang="en-US"/>
        </a:p>
      </dgm:t>
    </dgm:pt>
    <dgm:pt modelId="{84E3D444-428F-406A-8E4D-A6F0D8ED0F82}" cxnId="{077BE22C-C289-453D-9001-4B1D1301B5A7}" type="sibTrans">
      <dgm:prSet/>
      <dgm:spPr/>
      <dgm:t>
        <a:bodyPr/>
        <a:p>
          <a:endParaRPr lang="zh-CN" altLang="en-US"/>
        </a:p>
      </dgm:t>
    </dgm:pt>
    <dgm:pt modelId="{7CAB458C-6148-4DB7-AF0D-2EACC8E4E71D}">
      <dgm:prSet phldrT="[文本]" phldr="0" custT="0"/>
      <dgm:spPr/>
      <dgm:t>
        <a:bodyPr vert="horz" wrap="square"/>
        <a:p>
          <a:pPr>
            <a:lnSpc>
              <a:spcPct val="100000"/>
            </a:lnSpc>
            <a:spcBef>
              <a:spcPct val="0"/>
            </a:spcBef>
            <a:spcAft>
              <a:spcPct val="35000"/>
            </a:spcAft>
          </a:pPr>
          <a:r>
            <a:rPr lang="zh-CN"/>
            <a:t>市场</a:t>
          </a:r>
          <a:r>
            <a:rPr lang="zh-CN"/>
            <a:t>营销</a:t>
          </a:r>
          <a:r>
            <a:rPr/>
            <a:t/>
          </a:r>
          <a:endParaRPr/>
        </a:p>
      </dgm:t>
    </dgm:pt>
    <dgm:pt modelId="{975E7209-C508-4CD3-8131-C932A1D1F83B}" cxnId="{3212221E-BD60-4D8B-92DF-783E0A74990B}" type="parTrans">
      <dgm:prSet/>
      <dgm:spPr/>
      <dgm:t>
        <a:bodyPr/>
        <a:p>
          <a:endParaRPr lang="zh-CN" altLang="en-US"/>
        </a:p>
      </dgm:t>
    </dgm:pt>
    <dgm:pt modelId="{ED30B7E5-43AB-4A37-AB45-F42606796FF1}" cxnId="{3212221E-BD60-4D8B-92DF-783E0A74990B}" type="sibTrans">
      <dgm:prSet/>
      <dgm:spPr/>
      <dgm:t>
        <a:bodyPr/>
        <a:p>
          <a:endParaRPr lang="zh-CN" altLang="en-US"/>
        </a:p>
      </dgm:t>
    </dgm:pt>
    <dgm:pt modelId="{FAA02EE0-DBC4-40FB-A9DB-0DAB044FB6C0}">
      <dgm:prSet phldrT="[文本]" phldr="0" custT="0"/>
      <dgm:spPr/>
      <dgm:t>
        <a:bodyPr vert="horz" wrap="square"/>
        <a:p>
          <a:pPr>
            <a:lnSpc>
              <a:spcPct val="100000"/>
            </a:lnSpc>
            <a:spcBef>
              <a:spcPct val="0"/>
            </a:spcBef>
            <a:spcAft>
              <a:spcPct val="35000"/>
            </a:spcAft>
          </a:pPr>
          <a:r>
            <a:rPr lang="zh-CN"/>
            <a:t>建工</a:t>
          </a:r>
          <a:r>
            <a:rPr lang="zh-CN"/>
            <a:t>学院</a:t>
          </a:r>
          <a:r>
            <a:rPr/>
            <a:t/>
          </a:r>
          <a:endParaRPr/>
        </a:p>
      </dgm:t>
    </dgm:pt>
    <dgm:pt modelId="{F596C24F-DFBB-432E-A7F4-BFBB3C76C46A}" cxnId="{749A6E98-8645-49C7-9240-006A38783249}" type="parTrans">
      <dgm:prSet/>
      <dgm:spPr/>
      <dgm:t>
        <a:bodyPr/>
        <a:p>
          <a:endParaRPr lang="zh-CN" altLang="en-US"/>
        </a:p>
      </dgm:t>
    </dgm:pt>
    <dgm:pt modelId="{C4489EE7-295F-43E0-84E9-DDED6E3C41DE}" cxnId="{749A6E98-8645-49C7-9240-006A38783249}" type="sibTrans">
      <dgm:prSet/>
      <dgm:spPr/>
      <dgm:t>
        <a:bodyPr/>
        <a:p>
          <a:endParaRPr lang="zh-CN" altLang="en-US"/>
        </a:p>
      </dgm:t>
    </dgm:pt>
    <dgm:pt modelId="{14B1DFA3-890D-4463-9B0C-5EF5DBD51AC5}">
      <dgm:prSet phldrT="[文本]" phldr="0" custT="0"/>
      <dgm:spPr/>
      <dgm:t>
        <a:bodyPr vert="horz" wrap="square"/>
        <a:p>
          <a:pPr>
            <a:lnSpc>
              <a:spcPct val="100000"/>
            </a:lnSpc>
            <a:spcBef>
              <a:spcPct val="0"/>
            </a:spcBef>
            <a:spcAft>
              <a:spcPct val="35000"/>
            </a:spcAft>
          </a:pPr>
          <a:r>
            <a:rPr lang="zh-CN"/>
            <a:t>计算机</a:t>
          </a:r>
          <a:r>
            <a:rPr lang="zh-CN"/>
            <a:t>专业</a:t>
          </a:r>
          <a:r>
            <a:rPr/>
            <a:t/>
          </a:r>
          <a:endParaRPr/>
        </a:p>
      </dgm:t>
    </dgm:pt>
    <dgm:pt modelId="{F92D698D-ACC8-4927-BAA7-6F2930D144DC}" cxnId="{51F5CB91-6547-4A33-8B3C-49225DA91BD2}" type="parTrans">
      <dgm:prSet/>
      <dgm:spPr/>
      <dgm:t>
        <a:bodyPr/>
        <a:p>
          <a:endParaRPr lang="zh-CN" altLang="en-US"/>
        </a:p>
      </dgm:t>
    </dgm:pt>
    <dgm:pt modelId="{B4C40CF5-105A-4AD1-907C-ED64B317EA78}" cxnId="{51F5CB91-6547-4A33-8B3C-49225DA91BD2}" type="sibTrans">
      <dgm:prSet/>
      <dgm:spPr/>
      <dgm:t>
        <a:bodyPr/>
        <a:p>
          <a:endParaRPr lang="zh-CN" altLang="en-US"/>
        </a:p>
      </dgm:t>
    </dgm:pt>
    <dgm:pt modelId="{9C81BDFE-F9AC-4CB6-8547-4D7EFF51DEBB}">
      <dgm:prSet phldrT="[文本]" phldr="0" custT="0"/>
      <dgm:spPr/>
      <dgm:t>
        <a:bodyPr vert="horz" wrap="square"/>
        <a:p>
          <a:pPr>
            <a:lnSpc>
              <a:spcPct val="100000"/>
            </a:lnSpc>
            <a:spcBef>
              <a:spcPct val="0"/>
            </a:spcBef>
            <a:spcAft>
              <a:spcPct val="35000"/>
            </a:spcAft>
          </a:pPr>
          <a:r>
            <a:rPr lang="zh-CN"/>
            <a:t>工程</a:t>
          </a:r>
          <a:r>
            <a:rPr lang="zh-CN"/>
            <a:t>造价</a:t>
          </a:r>
          <a:r>
            <a:rPr/>
            <a:t/>
          </a:r>
          <a:endParaRPr/>
        </a:p>
      </dgm:t>
    </dgm:pt>
    <dgm:pt modelId="{358A3A7B-FC70-4D56-A208-6EA41534B5B5}" cxnId="{4BF6CCC5-392F-4568-B45F-26F72BBCC408}" type="parTrans">
      <dgm:prSet/>
      <dgm:spPr/>
      <dgm:t>
        <a:bodyPr/>
        <a:p>
          <a:endParaRPr lang="zh-CN" altLang="en-US"/>
        </a:p>
      </dgm:t>
    </dgm:pt>
    <dgm:pt modelId="{FDE1DA38-077F-4822-93F8-DFFA87E336DD}" cxnId="{4BF6CCC5-392F-4568-B45F-26F72BBCC408}" type="sibTrans">
      <dgm:prSet/>
      <dgm:spPr/>
      <dgm:t>
        <a:bodyPr/>
        <a:p>
          <a:endParaRPr lang="zh-CN" altLang="en-US"/>
        </a:p>
      </dgm:t>
    </dgm:pt>
    <dgm:pt modelId="{79F23771-B09D-4158-B245-3403A65B36D3}">
      <dgm:prSet phldrT="[文本]" phldr="0" custT="0"/>
      <dgm:spPr/>
      <dgm:t>
        <a:bodyPr vert="horz" wrap="square"/>
        <a:p>
          <a:pPr>
            <a:lnSpc>
              <a:spcPct val="100000"/>
            </a:lnSpc>
            <a:spcBef>
              <a:spcPct val="0"/>
            </a:spcBef>
            <a:spcAft>
              <a:spcPct val="35000"/>
            </a:spcAft>
          </a:pPr>
          <a:r>
            <a:rPr lang="zh-CN"/>
            <a:t>城市</a:t>
          </a:r>
          <a:r>
            <a:rPr lang="zh-CN"/>
            <a:t>学院</a:t>
          </a:r>
          <a:r>
            <a:rPr/>
            <a:t/>
          </a:r>
          <a:endParaRPr/>
        </a:p>
      </dgm:t>
    </dgm:pt>
    <dgm:pt modelId="{2F23F61B-DD81-41CC-8D6D-68BE7329E472}" cxnId="{F907FEB9-F204-406C-AB9C-6AC5AD6671C0}" type="parTrans">
      <dgm:prSet/>
      <dgm:spPr/>
      <dgm:t>
        <a:bodyPr/>
        <a:p>
          <a:endParaRPr lang="zh-CN" altLang="en-US"/>
        </a:p>
      </dgm:t>
    </dgm:pt>
    <dgm:pt modelId="{349379A0-E741-4EE5-A004-7A0BE6E51EC8}" cxnId="{F907FEB9-F204-406C-AB9C-6AC5AD6671C0}" type="sibTrans">
      <dgm:prSet/>
      <dgm:spPr/>
      <dgm:t>
        <a:bodyPr/>
        <a:p>
          <a:endParaRPr lang="zh-CN" altLang="en-US"/>
        </a:p>
      </dgm:t>
    </dgm:pt>
    <dgm:pt modelId="{492F340F-8141-4A25-8D0D-B043E318F114}">
      <dgm:prSet phldrT="[文本]" phldr="0" custT="0"/>
      <dgm:spPr/>
      <dgm:t>
        <a:bodyPr vert="horz" wrap="square"/>
        <a:p>
          <a:pPr>
            <a:lnSpc>
              <a:spcPct val="100000"/>
            </a:lnSpc>
            <a:spcBef>
              <a:spcPct val="0"/>
            </a:spcBef>
            <a:spcAft>
              <a:spcPct val="35000"/>
            </a:spcAft>
          </a:pPr>
          <a:r>
            <a:rPr lang="zh-CN" altLang="en-US"/>
            <a:t>电子</a:t>
          </a:r>
          <a:r>
            <a:rPr lang="zh-CN" altLang="en-US"/>
            <a:t>商务</a:t>
          </a:r>
          <a:r>
            <a:rPr/>
            <a:t/>
          </a:r>
          <a:endParaRPr/>
        </a:p>
      </dgm:t>
    </dgm:pt>
    <dgm:pt modelId="{56FD2FBB-E214-42D6-B49E-877D47CA0110}" cxnId="{CA3F9FB7-C8D3-4D0D-ABE9-BAA7A456865B}" type="parTrans">
      <dgm:prSet/>
      <dgm:spPr/>
      <dgm:t>
        <a:bodyPr/>
        <a:p>
          <a:endParaRPr lang="zh-CN" altLang="en-US"/>
        </a:p>
      </dgm:t>
    </dgm:pt>
    <dgm:pt modelId="{5550A312-D2A8-4480-8026-BF2D76ECBB37}" cxnId="{CA3F9FB7-C8D3-4D0D-ABE9-BAA7A456865B}" type="sibTrans">
      <dgm:prSet/>
      <dgm:spPr/>
      <dgm:t>
        <a:bodyPr/>
        <a:p>
          <a:endParaRPr lang="zh-CN" altLang="en-US"/>
        </a:p>
      </dgm:t>
    </dgm:pt>
    <dgm:pt modelId="{E03AA448-324D-422C-9B04-674883D174EA}">
      <dgm:prSet phldrT="[文本]" phldr="0" custT="0"/>
      <dgm:spPr/>
      <dgm:t>
        <a:bodyPr vert="horz" wrap="square"/>
        <a:p>
          <a:pPr>
            <a:lnSpc>
              <a:spcPct val="100000"/>
            </a:lnSpc>
            <a:spcBef>
              <a:spcPct val="0"/>
            </a:spcBef>
            <a:spcAft>
              <a:spcPct val="35000"/>
            </a:spcAft>
          </a:pPr>
          <a:r>
            <a:rPr lang="zh-CN"/>
            <a:t>学前教</a:t>
          </a:r>
          <a:r>
            <a:rPr lang="zh-CN"/>
            <a:t>育</a:t>
          </a:r>
          <a:r>
            <a:rPr/>
            <a:t/>
          </a:r>
          <a:endParaRPr/>
        </a:p>
      </dgm:t>
    </dgm:pt>
    <dgm:pt modelId="{77BCD00A-4D3C-4C57-8AA0-1FD79DB630BC}" cxnId="{ABC52378-8D64-4594-BDF1-F19E9C012356}" type="parTrans">
      <dgm:prSet/>
      <dgm:spPr/>
      <dgm:t>
        <a:bodyPr/>
        <a:p>
          <a:endParaRPr lang="zh-CN" altLang="en-US"/>
        </a:p>
      </dgm:t>
    </dgm:pt>
    <dgm:pt modelId="{65C420F6-F23F-4EE3-8C43-534364D47457}" cxnId="{ABC52378-8D64-4594-BDF1-F19E9C012356}" type="sibTrans">
      <dgm:prSet/>
      <dgm:spPr/>
      <dgm:t>
        <a:bodyPr/>
        <a:p>
          <a:endParaRPr lang="zh-CN" altLang="en-US"/>
        </a:p>
      </dgm:t>
    </dgm:pt>
    <dgm:pt modelId="{8A0DA2AD-0E81-4848-AF47-3DBAF23CF9EC}">
      <dgm:prSet phldr="0" custT="0"/>
      <dgm:spPr/>
      <dgm:t>
        <a:bodyPr vert="horz" wrap="square"/>
        <a:p>
          <a:pPr>
            <a:lnSpc>
              <a:spcPct val="100000"/>
            </a:lnSpc>
            <a:spcBef>
              <a:spcPct val="0"/>
            </a:spcBef>
            <a:spcAft>
              <a:spcPct val="35000"/>
            </a:spcAft>
          </a:pPr>
          <a:r>
            <a:rPr lang="zh-CN"/>
            <a:t>汽车</a:t>
          </a:r>
          <a:r>
            <a:rPr lang="zh-CN"/>
            <a:t>维修</a:t>
          </a:r>
          <a:r>
            <a:rPr altLang="en-US"/>
            <a:t/>
          </a:r>
          <a:endParaRPr altLang="en-US"/>
        </a:p>
      </dgm:t>
    </dgm:pt>
    <dgm:pt modelId="{8A89501B-3F31-46EB-AA5B-7B928539585F}" cxnId="{F803B569-FAE8-4DD7-A218-30E7D9D1E345}" type="parTrans">
      <dgm:prSet/>
      <dgm:spPr/>
    </dgm:pt>
    <dgm:pt modelId="{751892E8-5695-4796-95C6-48D256562013}" cxnId="{F803B569-FAE8-4DD7-A218-30E7D9D1E345}" type="sibTrans">
      <dgm:prSet/>
      <dgm:spPr/>
    </dgm:pt>
    <dgm:pt modelId="{0A05D3BA-6135-4D93-83BE-DB901705975A}">
      <dgm:prSet phldr="0" custT="0"/>
      <dgm:spPr/>
      <dgm:t>
        <a:bodyPr vert="horz" wrap="square"/>
        <a:p>
          <a:pPr>
            <a:lnSpc>
              <a:spcPct val="100000"/>
            </a:lnSpc>
            <a:spcBef>
              <a:spcPct val="0"/>
            </a:spcBef>
            <a:spcAft>
              <a:spcPct val="35000"/>
            </a:spcAft>
          </a:pPr>
          <a:r>
            <a:rPr lang="zh-CN"/>
            <a:t>城市</a:t>
          </a:r>
          <a:r>
            <a:rPr lang="zh-CN"/>
            <a:t>轨道</a:t>
          </a:r>
          <a:r>
            <a:rPr altLang="en-US"/>
            <a:t/>
          </a:r>
          <a:endParaRPr altLang="en-US"/>
        </a:p>
      </dgm:t>
    </dgm:pt>
    <dgm:pt modelId="{48DFC956-B9B7-4DFA-8C49-6377DCD04E8C}" cxnId="{055881C3-B5D0-49D5-BCBB-20C02306E688}" type="parTrans">
      <dgm:prSet/>
      <dgm:spPr/>
    </dgm:pt>
    <dgm:pt modelId="{D397E05A-8421-4095-A075-F327E26635CA}" cxnId="{055881C3-B5D0-49D5-BCBB-20C02306E688}" type="sibTrans">
      <dgm:prSet/>
      <dgm:spPr/>
    </dgm:pt>
    <dgm:pt modelId="{56D8227A-F353-44DE-9CB1-ED1C73483C52}">
      <dgm:prSet phldrT="[文本]" phldr="0" custT="0"/>
      <dgm:spPr/>
      <dgm:t>
        <a:bodyPr vert="horz" wrap="square"/>
        <a:p>
          <a:pPr>
            <a:lnSpc>
              <a:spcPct val="100000"/>
            </a:lnSpc>
            <a:spcBef>
              <a:spcPct val="0"/>
            </a:spcBef>
            <a:spcAft>
              <a:spcPct val="35000"/>
            </a:spcAft>
          </a:pPr>
          <a:r>
            <a:rPr lang="zh-CN"/>
            <a:t>体育</a:t>
          </a:r>
          <a:r>
            <a:rPr lang="zh-CN"/>
            <a:t>学院</a:t>
          </a:r>
          <a:r>
            <a:rPr/>
            <a:t/>
          </a:r>
          <a:endParaRPr/>
        </a:p>
      </dgm:t>
    </dgm:pt>
    <dgm:pt modelId="{5434F27A-3359-484D-8F99-9014C8498EEE}" cxnId="{30603104-AE47-4ACB-AE1B-4CDA29C443AE}" type="parTrans">
      <dgm:prSet/>
      <dgm:spPr/>
      <dgm:t>
        <a:bodyPr/>
        <a:p>
          <a:endParaRPr lang="zh-CN" altLang="en-US"/>
        </a:p>
      </dgm:t>
    </dgm:pt>
    <dgm:pt modelId="{0B4C98D0-148C-4216-9DF1-D132DB2CBE67}" cxnId="{30603104-AE47-4ACB-AE1B-4CDA29C443AE}" type="sibTrans">
      <dgm:prSet/>
      <dgm:spPr/>
      <dgm:t>
        <a:bodyPr/>
        <a:p>
          <a:endParaRPr lang="zh-CN" altLang="en-US"/>
        </a:p>
      </dgm:t>
    </dgm:pt>
    <dgm:pt modelId="{F1AF89D8-E614-4190-8732-5D6D81163FA8}">
      <dgm:prSet phldrT="[文本]" phldr="0" custT="0"/>
      <dgm:spPr/>
      <dgm:t>
        <a:bodyPr vert="horz" wrap="square"/>
        <a:p>
          <a:pPr>
            <a:lnSpc>
              <a:spcPct val="100000"/>
            </a:lnSpc>
            <a:spcBef>
              <a:spcPct val="0"/>
            </a:spcBef>
            <a:spcAft>
              <a:spcPct val="35000"/>
            </a:spcAft>
          </a:pPr>
          <a:r>
            <a:rPr lang="zh-CN"/>
            <a:t>社会</a:t>
          </a:r>
          <a:r>
            <a:rPr lang="zh-CN"/>
            <a:t>体育</a:t>
          </a:r>
          <a:r>
            <a:rPr/>
            <a:t/>
          </a:r>
          <a:endParaRPr/>
        </a:p>
      </dgm:t>
    </dgm:pt>
    <dgm:pt modelId="{CAC805D2-AEAB-4F77-A5B4-02C5EC6CBB42}" cxnId="{FE597788-E59A-4FC8-9F6B-70D302EE1D04}" type="parTrans">
      <dgm:prSet/>
      <dgm:spPr/>
      <dgm:t>
        <a:bodyPr/>
        <a:p>
          <a:endParaRPr lang="zh-CN" altLang="en-US"/>
        </a:p>
      </dgm:t>
    </dgm:pt>
    <dgm:pt modelId="{79DF0164-E127-432B-A6E7-20F7AB7C19D8}" cxnId="{FE597788-E59A-4FC8-9F6B-70D302EE1D04}" type="sibTrans">
      <dgm:prSet/>
      <dgm:spPr/>
      <dgm:t>
        <a:bodyPr/>
        <a:p>
          <a:endParaRPr lang="zh-CN" altLang="en-US"/>
        </a:p>
      </dgm:t>
    </dgm:pt>
    <dgm:pt modelId="{0F613434-2E2F-4DF6-834A-34EC930033AB}">
      <dgm:prSet phldrT="[文本]" phldr="0" custT="0"/>
      <dgm:spPr/>
      <dgm:t>
        <a:bodyPr vert="horz" wrap="square"/>
        <a:p>
          <a:pPr>
            <a:lnSpc>
              <a:spcPct val="100000"/>
            </a:lnSpc>
            <a:spcBef>
              <a:spcPct val="0"/>
            </a:spcBef>
            <a:spcAft>
              <a:spcPct val="35000"/>
            </a:spcAft>
          </a:pPr>
          <a:r>
            <a:rPr lang="zh-CN" altLang="en-US"/>
            <a:t>休闲</a:t>
          </a:r>
          <a:r>
            <a:rPr lang="zh-CN" altLang="en-US"/>
            <a:t>体育</a:t>
          </a:r>
          <a:r>
            <a:rPr/>
            <a:t/>
          </a:r>
          <a:endParaRPr/>
        </a:p>
      </dgm:t>
    </dgm:pt>
    <dgm:pt modelId="{24705C24-501A-45FF-A634-72BDB1176B26}" cxnId="{E8FB3C19-B7FF-437E-9793-25ACBA41F3C1}" type="parTrans">
      <dgm:prSet/>
      <dgm:spPr/>
      <dgm:t>
        <a:bodyPr/>
        <a:p>
          <a:endParaRPr lang="zh-CN" altLang="en-US"/>
        </a:p>
      </dgm:t>
    </dgm:pt>
    <dgm:pt modelId="{F5DE245D-C381-436A-8F2A-2AC9549D1181}" cxnId="{E8FB3C19-B7FF-437E-9793-25ACBA41F3C1}" type="sibTrans">
      <dgm:prSet/>
      <dgm:spPr/>
      <dgm:t>
        <a:bodyPr/>
        <a:p>
          <a:endParaRPr lang="zh-CN" altLang="en-US"/>
        </a:p>
      </dgm:t>
    </dgm:pt>
    <dgm:pt modelId="{2E9A55F5-1DA4-419B-8DD3-BA65BC24C1FC}" type="pres">
      <dgm:prSet presAssocID="{BD0ACEDC-2854-4EB1-8A2C-A79C14281FD4}" presName="hierChild1" presStyleCnt="0">
        <dgm:presLayoutVars>
          <dgm:orgChart val="1"/>
          <dgm:chPref val="1"/>
          <dgm:dir/>
          <dgm:animOne val="branch"/>
          <dgm:animLvl val="lvl"/>
          <dgm:resizeHandles/>
        </dgm:presLayoutVars>
      </dgm:prSet>
      <dgm:spPr/>
    </dgm:pt>
    <dgm:pt modelId="{7DA23F46-F220-4EBA-8DC3-6D7E8934F73D}" type="pres">
      <dgm:prSet presAssocID="{3BFE1CFC-23B6-4C1D-BF7A-89A3ACACE36C}" presName="hierRoot1" presStyleCnt="0">
        <dgm:presLayoutVars>
          <dgm:hierBranch val="init"/>
        </dgm:presLayoutVars>
      </dgm:prSet>
      <dgm:spPr/>
    </dgm:pt>
    <dgm:pt modelId="{9412B890-DABF-4C2B-9BFD-25F28AB380C4}" type="pres">
      <dgm:prSet presAssocID="{3BFE1CFC-23B6-4C1D-BF7A-89A3ACACE36C}" presName="rootComposite1" presStyleCnt="0"/>
      <dgm:spPr/>
    </dgm:pt>
    <dgm:pt modelId="{8384A296-C160-4255-858C-5E1BD18F9A27}" type="pres">
      <dgm:prSet presAssocID="{3BFE1CFC-23B6-4C1D-BF7A-89A3ACACE36C}" presName="rootText1" presStyleLbl="node0" presStyleIdx="0" presStyleCnt="1">
        <dgm:presLayoutVars>
          <dgm:chPref val="3"/>
        </dgm:presLayoutVars>
      </dgm:prSet>
      <dgm:spPr/>
    </dgm:pt>
    <dgm:pt modelId="{3A0AD106-C984-47A8-8DDB-1FA020C6CFBD}" type="pres">
      <dgm:prSet presAssocID="{3BFE1CFC-23B6-4C1D-BF7A-89A3ACACE36C}" presName="rootConnector1" presStyleCnt="0"/>
      <dgm:spPr/>
    </dgm:pt>
    <dgm:pt modelId="{B5AC3795-2CA3-4714-A630-DE56EC21FC0C}" type="pres">
      <dgm:prSet presAssocID="{3BFE1CFC-23B6-4C1D-BF7A-89A3ACACE36C}" presName="hierChild2" presStyleCnt="0"/>
      <dgm:spPr/>
    </dgm:pt>
    <dgm:pt modelId="{B2AE4237-C134-4959-BFDF-2799F7291C73}" type="pres">
      <dgm:prSet presAssocID="{CFFB5D2D-90F0-49A6-AF96-B4A0D170F40E}" presName="Name37" presStyleLbl="parChTrans1D2" presStyleIdx="0" presStyleCnt="4"/>
      <dgm:spPr/>
    </dgm:pt>
    <dgm:pt modelId="{A08E1630-8CD6-4002-9C26-5B44C07709FF}" type="pres">
      <dgm:prSet presAssocID="{959B3B7F-E388-431B-BD92-8C03D4541571}" presName="hierRoot2" presStyleCnt="0">
        <dgm:presLayoutVars>
          <dgm:hierBranch val="init"/>
        </dgm:presLayoutVars>
      </dgm:prSet>
      <dgm:spPr/>
    </dgm:pt>
    <dgm:pt modelId="{1A144FB0-9D78-4065-9453-5D4597A5229D}" type="pres">
      <dgm:prSet presAssocID="{959B3B7F-E388-431B-BD92-8C03D4541571}" presName="rootComposite" presStyleCnt="0"/>
      <dgm:spPr/>
    </dgm:pt>
    <dgm:pt modelId="{F12F9AC0-0FD2-4679-AF99-C7C5BE014734}" type="pres">
      <dgm:prSet presAssocID="{959B3B7F-E388-431B-BD92-8C03D4541571}" presName="rootText" presStyleLbl="node2" presStyleIdx="0" presStyleCnt="4">
        <dgm:presLayoutVars>
          <dgm:chPref val="3"/>
        </dgm:presLayoutVars>
      </dgm:prSet>
      <dgm:spPr/>
    </dgm:pt>
    <dgm:pt modelId="{1AC889FE-8545-49FF-A171-23A16EC3FAE8}" type="pres">
      <dgm:prSet presAssocID="{959B3B7F-E388-431B-BD92-8C03D4541571}" presName="rootConnector" presStyleCnt="0"/>
      <dgm:spPr/>
    </dgm:pt>
    <dgm:pt modelId="{5FFDEAA3-1E14-4827-9C54-DC49B1025234}" type="pres">
      <dgm:prSet presAssocID="{959B3B7F-E388-431B-BD92-8C03D4541571}" presName="hierChild4" presStyleCnt="0"/>
      <dgm:spPr/>
    </dgm:pt>
    <dgm:pt modelId="{92E4E421-B5B3-4FC4-BE44-801BDCC2A18C}" type="pres">
      <dgm:prSet presAssocID="{72A9F6DC-93DA-4187-8B13-59E6AFF924A1}" presName="Name37" presStyleLbl="parChTrans1D3" presStyleIdx="0" presStyleCnt="10"/>
      <dgm:spPr/>
    </dgm:pt>
    <dgm:pt modelId="{A58FA8AB-43F7-402A-B3E8-CDF81D5F8358}" type="pres">
      <dgm:prSet presAssocID="{651719D4-4BE1-4363-B85E-DCE029A1696A}" presName="hierRoot2" presStyleCnt="0">
        <dgm:presLayoutVars>
          <dgm:hierBranch val="init"/>
        </dgm:presLayoutVars>
      </dgm:prSet>
      <dgm:spPr/>
    </dgm:pt>
    <dgm:pt modelId="{23095339-595B-42E6-B323-0862666A48F6}" type="pres">
      <dgm:prSet presAssocID="{651719D4-4BE1-4363-B85E-DCE029A1696A}" presName="rootComposite" presStyleCnt="0"/>
      <dgm:spPr/>
    </dgm:pt>
    <dgm:pt modelId="{410018D3-033D-424F-B591-3174FB173A3C}" type="pres">
      <dgm:prSet presAssocID="{651719D4-4BE1-4363-B85E-DCE029A1696A}" presName="rootText" presStyleLbl="node3" presStyleIdx="0" presStyleCnt="10">
        <dgm:presLayoutVars>
          <dgm:chPref val="3"/>
        </dgm:presLayoutVars>
      </dgm:prSet>
      <dgm:spPr/>
    </dgm:pt>
    <dgm:pt modelId="{4C1C0FE6-4A05-4C95-B023-0AB42642825E}" type="pres">
      <dgm:prSet presAssocID="{651719D4-4BE1-4363-B85E-DCE029A1696A}" presName="rootConnector" presStyleCnt="0"/>
      <dgm:spPr/>
    </dgm:pt>
    <dgm:pt modelId="{42E7EBE0-7CA3-4B1A-A180-5854E9948132}" type="pres">
      <dgm:prSet presAssocID="{651719D4-4BE1-4363-B85E-DCE029A1696A}" presName="hierChild4" presStyleCnt="0"/>
      <dgm:spPr/>
    </dgm:pt>
    <dgm:pt modelId="{4BE8631F-845F-4DFD-AF4F-11958B81ADD2}" type="pres">
      <dgm:prSet presAssocID="{651719D4-4BE1-4363-B85E-DCE029A1696A}" presName="hierChild5" presStyleCnt="0"/>
      <dgm:spPr/>
    </dgm:pt>
    <dgm:pt modelId="{0AC194DB-B456-4ACF-9B51-48CCF6E3B4ED}" type="pres">
      <dgm:prSet presAssocID="{975E7209-C508-4CD3-8131-C932A1D1F83B}" presName="Name37" presStyleLbl="parChTrans1D3" presStyleIdx="1" presStyleCnt="10"/>
      <dgm:spPr/>
    </dgm:pt>
    <dgm:pt modelId="{6ED5F6FF-E472-4843-B060-E5ECBB7B8C7D}" type="pres">
      <dgm:prSet presAssocID="{7CAB458C-6148-4DB7-AF0D-2EACC8E4E71D}" presName="hierRoot2" presStyleCnt="0">
        <dgm:presLayoutVars>
          <dgm:hierBranch val="init"/>
        </dgm:presLayoutVars>
      </dgm:prSet>
      <dgm:spPr/>
    </dgm:pt>
    <dgm:pt modelId="{D0BAB3E5-29A6-4AF8-AB0A-FCBF7889EB68}" type="pres">
      <dgm:prSet presAssocID="{7CAB458C-6148-4DB7-AF0D-2EACC8E4E71D}" presName="rootComposite" presStyleCnt="0"/>
      <dgm:spPr/>
    </dgm:pt>
    <dgm:pt modelId="{B61691AF-19FC-4812-A3A6-C00042E315BE}" type="pres">
      <dgm:prSet presAssocID="{7CAB458C-6148-4DB7-AF0D-2EACC8E4E71D}" presName="rootText" presStyleLbl="node3" presStyleIdx="1" presStyleCnt="10">
        <dgm:presLayoutVars>
          <dgm:chPref val="3"/>
        </dgm:presLayoutVars>
      </dgm:prSet>
      <dgm:spPr/>
    </dgm:pt>
    <dgm:pt modelId="{CDC85A9B-CFA6-4708-9F9D-399E93C8EB00}" type="pres">
      <dgm:prSet presAssocID="{7CAB458C-6148-4DB7-AF0D-2EACC8E4E71D}" presName="rootConnector" presStyleCnt="0"/>
      <dgm:spPr/>
    </dgm:pt>
    <dgm:pt modelId="{F9411972-D927-422B-9C0E-97886519A74E}" type="pres">
      <dgm:prSet presAssocID="{7CAB458C-6148-4DB7-AF0D-2EACC8E4E71D}" presName="hierChild4" presStyleCnt="0"/>
      <dgm:spPr/>
    </dgm:pt>
    <dgm:pt modelId="{25DAFF5D-B258-4936-9A01-98983BB34214}" type="pres">
      <dgm:prSet presAssocID="{7CAB458C-6148-4DB7-AF0D-2EACC8E4E71D}" presName="hierChild5" presStyleCnt="0"/>
      <dgm:spPr/>
    </dgm:pt>
    <dgm:pt modelId="{CF548366-65C2-4AEE-9A4D-306A7310CD0B}" type="pres">
      <dgm:prSet presAssocID="{959B3B7F-E388-431B-BD92-8C03D4541571}" presName="hierChild5" presStyleCnt="0"/>
      <dgm:spPr/>
    </dgm:pt>
    <dgm:pt modelId="{8F4889CA-ABDE-4EE4-8395-A95BB9B7D891}" type="pres">
      <dgm:prSet presAssocID="{F596C24F-DFBB-432E-A7F4-BFBB3C76C46A}" presName="Name37" presStyleLbl="parChTrans1D2" presStyleIdx="1" presStyleCnt="4"/>
      <dgm:spPr/>
    </dgm:pt>
    <dgm:pt modelId="{95F2754E-1416-4DAE-8F20-9433161D0DAA}" type="pres">
      <dgm:prSet presAssocID="{FAA02EE0-DBC4-40FB-A9DB-0DAB044FB6C0}" presName="hierRoot2" presStyleCnt="0">
        <dgm:presLayoutVars>
          <dgm:hierBranch val="init"/>
        </dgm:presLayoutVars>
      </dgm:prSet>
      <dgm:spPr/>
    </dgm:pt>
    <dgm:pt modelId="{8D4B66AC-AF5E-4CB2-AF25-73381E7B0D78}" type="pres">
      <dgm:prSet presAssocID="{FAA02EE0-DBC4-40FB-A9DB-0DAB044FB6C0}" presName="rootComposite" presStyleCnt="0"/>
      <dgm:spPr/>
    </dgm:pt>
    <dgm:pt modelId="{85B87679-A828-4D4A-AA0B-BCBA17B73465}" type="pres">
      <dgm:prSet presAssocID="{FAA02EE0-DBC4-40FB-A9DB-0DAB044FB6C0}" presName="rootText" presStyleLbl="node2" presStyleIdx="1" presStyleCnt="4">
        <dgm:presLayoutVars>
          <dgm:chPref val="3"/>
        </dgm:presLayoutVars>
      </dgm:prSet>
      <dgm:spPr/>
    </dgm:pt>
    <dgm:pt modelId="{32458F53-ECD5-4700-A4B7-39853C521A5E}" type="pres">
      <dgm:prSet presAssocID="{FAA02EE0-DBC4-40FB-A9DB-0DAB044FB6C0}" presName="rootConnector" presStyleCnt="0"/>
      <dgm:spPr/>
    </dgm:pt>
    <dgm:pt modelId="{2DCCFB90-4B94-4CF6-BE4D-2C9CC3B7DBEF}" type="pres">
      <dgm:prSet presAssocID="{FAA02EE0-DBC4-40FB-A9DB-0DAB044FB6C0}" presName="hierChild4" presStyleCnt="0"/>
      <dgm:spPr/>
    </dgm:pt>
    <dgm:pt modelId="{41135FC0-F34B-4250-82DF-6B6ABB3D9AEA}" type="pres">
      <dgm:prSet presAssocID="{F92D698D-ACC8-4927-BAA7-6F2930D144DC}" presName="Name37" presStyleLbl="parChTrans1D3" presStyleIdx="2" presStyleCnt="10"/>
      <dgm:spPr/>
    </dgm:pt>
    <dgm:pt modelId="{A6EC444E-6A53-4113-A72B-F0E4162C8C2E}" type="pres">
      <dgm:prSet presAssocID="{14B1DFA3-890D-4463-9B0C-5EF5DBD51AC5}" presName="hierRoot2" presStyleCnt="0">
        <dgm:presLayoutVars>
          <dgm:hierBranch val="init"/>
        </dgm:presLayoutVars>
      </dgm:prSet>
      <dgm:spPr/>
    </dgm:pt>
    <dgm:pt modelId="{6EB33321-276C-4C60-A626-BA417DEC0C6C}" type="pres">
      <dgm:prSet presAssocID="{14B1DFA3-890D-4463-9B0C-5EF5DBD51AC5}" presName="rootComposite" presStyleCnt="0"/>
      <dgm:spPr/>
    </dgm:pt>
    <dgm:pt modelId="{9AA3A869-07BE-4DE9-87A5-EC76B0110461}" type="pres">
      <dgm:prSet presAssocID="{14B1DFA3-890D-4463-9B0C-5EF5DBD51AC5}" presName="rootText" presStyleLbl="node3" presStyleIdx="2" presStyleCnt="10">
        <dgm:presLayoutVars>
          <dgm:chPref val="3"/>
        </dgm:presLayoutVars>
      </dgm:prSet>
      <dgm:spPr/>
    </dgm:pt>
    <dgm:pt modelId="{1ADC4569-1110-4CA3-97B8-B8D20DE2D966}" type="pres">
      <dgm:prSet presAssocID="{14B1DFA3-890D-4463-9B0C-5EF5DBD51AC5}" presName="rootConnector" presStyleCnt="0"/>
      <dgm:spPr/>
    </dgm:pt>
    <dgm:pt modelId="{15F4E626-046C-49E8-AD4C-C0D4E6214F0A}" type="pres">
      <dgm:prSet presAssocID="{14B1DFA3-890D-4463-9B0C-5EF5DBD51AC5}" presName="hierChild4" presStyleCnt="0"/>
      <dgm:spPr/>
    </dgm:pt>
    <dgm:pt modelId="{9EC4BFC3-D301-469C-BE12-1C07CAED33AE}" type="pres">
      <dgm:prSet presAssocID="{14B1DFA3-890D-4463-9B0C-5EF5DBD51AC5}" presName="hierChild5" presStyleCnt="0"/>
      <dgm:spPr/>
    </dgm:pt>
    <dgm:pt modelId="{B61782B2-539F-4A30-BEB6-7C9169F16ED5}" type="pres">
      <dgm:prSet presAssocID="{358A3A7B-FC70-4D56-A208-6EA41534B5B5}" presName="Name37" presStyleLbl="parChTrans1D3" presStyleIdx="3" presStyleCnt="10"/>
      <dgm:spPr/>
    </dgm:pt>
    <dgm:pt modelId="{515F51AE-4BF7-41EC-96FE-2287F289D5A6}" type="pres">
      <dgm:prSet presAssocID="{9C81BDFE-F9AC-4CB6-8547-4D7EFF51DEBB}" presName="hierRoot2" presStyleCnt="0">
        <dgm:presLayoutVars>
          <dgm:hierBranch val="init"/>
        </dgm:presLayoutVars>
      </dgm:prSet>
      <dgm:spPr/>
    </dgm:pt>
    <dgm:pt modelId="{263DBAFC-9BBD-4CE8-80EE-FDAFD04AB02B}" type="pres">
      <dgm:prSet presAssocID="{9C81BDFE-F9AC-4CB6-8547-4D7EFF51DEBB}" presName="rootComposite" presStyleCnt="0"/>
      <dgm:spPr/>
    </dgm:pt>
    <dgm:pt modelId="{419CCCB0-33CC-44CD-A084-4C5EF82E4A1D}" type="pres">
      <dgm:prSet presAssocID="{9C81BDFE-F9AC-4CB6-8547-4D7EFF51DEBB}" presName="rootText" presStyleLbl="node3" presStyleIdx="3" presStyleCnt="10">
        <dgm:presLayoutVars>
          <dgm:chPref val="3"/>
        </dgm:presLayoutVars>
      </dgm:prSet>
      <dgm:spPr/>
    </dgm:pt>
    <dgm:pt modelId="{CFDE1EF9-2B43-4937-8DA5-C4F9D4089D5E}" type="pres">
      <dgm:prSet presAssocID="{9C81BDFE-F9AC-4CB6-8547-4D7EFF51DEBB}" presName="rootConnector" presStyleCnt="0"/>
      <dgm:spPr/>
    </dgm:pt>
    <dgm:pt modelId="{FCEDB2EB-C300-4E58-9FB8-53125344225C}" type="pres">
      <dgm:prSet presAssocID="{9C81BDFE-F9AC-4CB6-8547-4D7EFF51DEBB}" presName="hierChild4" presStyleCnt="0"/>
      <dgm:spPr/>
    </dgm:pt>
    <dgm:pt modelId="{66CAB3B5-EC93-4693-9690-6E5405FF9147}" type="pres">
      <dgm:prSet presAssocID="{9C81BDFE-F9AC-4CB6-8547-4D7EFF51DEBB}" presName="hierChild5" presStyleCnt="0"/>
      <dgm:spPr/>
    </dgm:pt>
    <dgm:pt modelId="{E5D7C569-77DC-480C-A41A-79F3F14BB6D1}" type="pres">
      <dgm:prSet presAssocID="{FAA02EE0-DBC4-40FB-A9DB-0DAB044FB6C0}" presName="hierChild5" presStyleCnt="0"/>
      <dgm:spPr/>
    </dgm:pt>
    <dgm:pt modelId="{F4A96ECB-0B0E-4F6A-8445-DE820AD4B4C3}" type="pres">
      <dgm:prSet presAssocID="{2F23F61B-DD81-41CC-8D6D-68BE7329E472}" presName="Name37" presStyleLbl="parChTrans1D2" presStyleIdx="2" presStyleCnt="4"/>
      <dgm:spPr/>
    </dgm:pt>
    <dgm:pt modelId="{1F8C0709-8DF1-4BCC-A513-E0A4084983FB}" type="pres">
      <dgm:prSet presAssocID="{79F23771-B09D-4158-B245-3403A65B36D3}" presName="hierRoot2" presStyleCnt="0">
        <dgm:presLayoutVars>
          <dgm:hierBranch val="init"/>
        </dgm:presLayoutVars>
      </dgm:prSet>
      <dgm:spPr/>
    </dgm:pt>
    <dgm:pt modelId="{C1D0D9DB-F72E-4E68-9CC0-DC013AC7030D}" type="pres">
      <dgm:prSet presAssocID="{79F23771-B09D-4158-B245-3403A65B36D3}" presName="rootComposite" presStyleCnt="0"/>
      <dgm:spPr/>
    </dgm:pt>
    <dgm:pt modelId="{B02C0076-0230-431D-8EE4-A34A0447575B}" type="pres">
      <dgm:prSet presAssocID="{79F23771-B09D-4158-B245-3403A65B36D3}" presName="rootText" presStyleLbl="node2" presStyleIdx="2" presStyleCnt="4">
        <dgm:presLayoutVars>
          <dgm:chPref val="3"/>
        </dgm:presLayoutVars>
      </dgm:prSet>
      <dgm:spPr/>
    </dgm:pt>
    <dgm:pt modelId="{D3A079F0-1737-47D3-A8AC-C04DE2EAFD20}" type="pres">
      <dgm:prSet presAssocID="{79F23771-B09D-4158-B245-3403A65B36D3}" presName="rootConnector" presStyleCnt="0"/>
      <dgm:spPr/>
    </dgm:pt>
    <dgm:pt modelId="{12ADD4B1-D410-4110-980F-E3FA716B50B1}" type="pres">
      <dgm:prSet presAssocID="{79F23771-B09D-4158-B245-3403A65B36D3}" presName="hierChild4" presStyleCnt="0"/>
      <dgm:spPr/>
    </dgm:pt>
    <dgm:pt modelId="{53C90F6E-8DEE-4447-A852-26FDCB14D889}" type="pres">
      <dgm:prSet presAssocID="{56FD2FBB-E214-42D6-B49E-877D47CA0110}" presName="Name37" presStyleLbl="parChTrans1D3" presStyleIdx="4" presStyleCnt="10"/>
      <dgm:spPr/>
    </dgm:pt>
    <dgm:pt modelId="{1A754D7C-9FB8-4762-99D2-77B1EFA9E175}" type="pres">
      <dgm:prSet presAssocID="{492F340F-8141-4A25-8D0D-B043E318F114}" presName="hierRoot2" presStyleCnt="0">
        <dgm:presLayoutVars>
          <dgm:hierBranch val="init"/>
        </dgm:presLayoutVars>
      </dgm:prSet>
      <dgm:spPr/>
    </dgm:pt>
    <dgm:pt modelId="{B99EBA68-9B7C-44C5-84BD-628F4513AE11}" type="pres">
      <dgm:prSet presAssocID="{492F340F-8141-4A25-8D0D-B043E318F114}" presName="rootComposite" presStyleCnt="0"/>
      <dgm:spPr/>
    </dgm:pt>
    <dgm:pt modelId="{C2A75219-5E95-489C-A514-B957817FF4E3}" type="pres">
      <dgm:prSet presAssocID="{492F340F-8141-4A25-8D0D-B043E318F114}" presName="rootText" presStyleLbl="node3" presStyleIdx="4" presStyleCnt="10">
        <dgm:presLayoutVars>
          <dgm:chPref val="3"/>
        </dgm:presLayoutVars>
      </dgm:prSet>
      <dgm:spPr/>
    </dgm:pt>
    <dgm:pt modelId="{4F92CA13-FEC6-45E6-90C7-757420409724}" type="pres">
      <dgm:prSet presAssocID="{492F340F-8141-4A25-8D0D-B043E318F114}" presName="rootConnector" presStyleCnt="0"/>
      <dgm:spPr/>
    </dgm:pt>
    <dgm:pt modelId="{4D2FE726-E319-4DED-90DA-69A916C73F5D}" type="pres">
      <dgm:prSet presAssocID="{492F340F-8141-4A25-8D0D-B043E318F114}" presName="hierChild4" presStyleCnt="0"/>
      <dgm:spPr/>
    </dgm:pt>
    <dgm:pt modelId="{B6B76181-7D4E-41B8-A083-E6C146E3C33C}" type="pres">
      <dgm:prSet presAssocID="{492F340F-8141-4A25-8D0D-B043E318F114}" presName="hierChild5" presStyleCnt="0"/>
      <dgm:spPr/>
    </dgm:pt>
    <dgm:pt modelId="{1E2BD930-E279-4B3F-9DB1-10ABA5E2BB23}" type="pres">
      <dgm:prSet presAssocID="{77BCD00A-4D3C-4C57-8AA0-1FD79DB630BC}" presName="Name37" presStyleLbl="parChTrans1D3" presStyleIdx="5" presStyleCnt="10"/>
      <dgm:spPr/>
    </dgm:pt>
    <dgm:pt modelId="{EFCCD824-E424-4BD1-AF49-93C2A57094BD}" type="pres">
      <dgm:prSet presAssocID="{E03AA448-324D-422C-9B04-674883D174EA}" presName="hierRoot2" presStyleCnt="0">
        <dgm:presLayoutVars>
          <dgm:hierBranch val="init"/>
        </dgm:presLayoutVars>
      </dgm:prSet>
      <dgm:spPr/>
    </dgm:pt>
    <dgm:pt modelId="{304FA723-AB83-4A4E-AC7E-DE032B4322F3}" type="pres">
      <dgm:prSet presAssocID="{E03AA448-324D-422C-9B04-674883D174EA}" presName="rootComposite" presStyleCnt="0"/>
      <dgm:spPr/>
    </dgm:pt>
    <dgm:pt modelId="{494E0D88-9E9F-439F-A9D9-12CADFAC94B5}" type="pres">
      <dgm:prSet presAssocID="{E03AA448-324D-422C-9B04-674883D174EA}" presName="rootText" presStyleLbl="node3" presStyleIdx="5" presStyleCnt="10">
        <dgm:presLayoutVars>
          <dgm:chPref val="3"/>
        </dgm:presLayoutVars>
      </dgm:prSet>
      <dgm:spPr/>
    </dgm:pt>
    <dgm:pt modelId="{05528FCF-5B75-4CB7-A8B5-DE9258F5AA8B}" type="pres">
      <dgm:prSet presAssocID="{E03AA448-324D-422C-9B04-674883D174EA}" presName="rootConnector" presStyleCnt="0"/>
      <dgm:spPr/>
    </dgm:pt>
    <dgm:pt modelId="{63C21197-CA41-4CDB-AC0F-DD98A1F4E9CC}" type="pres">
      <dgm:prSet presAssocID="{E03AA448-324D-422C-9B04-674883D174EA}" presName="hierChild4" presStyleCnt="0"/>
      <dgm:spPr/>
    </dgm:pt>
    <dgm:pt modelId="{DF9D4389-3ECC-4C75-A72C-676F046A69BB}" type="pres">
      <dgm:prSet presAssocID="{E03AA448-324D-422C-9B04-674883D174EA}" presName="hierChild5" presStyleCnt="0"/>
      <dgm:spPr/>
    </dgm:pt>
    <dgm:pt modelId="{A5FB5F86-9A8E-4E5E-B94A-4E0796E99A35}" type="pres">
      <dgm:prSet presAssocID="{8A89501B-3F31-46EB-AA5B-7B928539585F}" presName="Name37" presStyleLbl="parChTrans1D3" presStyleIdx="6" presStyleCnt="10"/>
      <dgm:spPr/>
    </dgm:pt>
    <dgm:pt modelId="{C8891662-BE6C-4F12-9524-3C29B82CDC4A}" type="pres">
      <dgm:prSet presAssocID="{8A0DA2AD-0E81-4848-AF47-3DBAF23CF9EC}" presName="hierRoot2" presStyleCnt="0">
        <dgm:presLayoutVars>
          <dgm:hierBranch val="init"/>
        </dgm:presLayoutVars>
      </dgm:prSet>
      <dgm:spPr/>
    </dgm:pt>
    <dgm:pt modelId="{71F19231-79C6-4A26-A85C-616DAC021FD4}" type="pres">
      <dgm:prSet presAssocID="{8A0DA2AD-0E81-4848-AF47-3DBAF23CF9EC}" presName="rootComposite" presStyleCnt="0"/>
      <dgm:spPr/>
    </dgm:pt>
    <dgm:pt modelId="{CD9B3B36-B86A-4E47-AD4C-C505E9A1B184}" type="pres">
      <dgm:prSet presAssocID="{8A0DA2AD-0E81-4848-AF47-3DBAF23CF9EC}" presName="rootText" presStyleLbl="node3" presStyleIdx="6" presStyleCnt="10">
        <dgm:presLayoutVars>
          <dgm:chPref val="3"/>
        </dgm:presLayoutVars>
      </dgm:prSet>
      <dgm:spPr/>
    </dgm:pt>
    <dgm:pt modelId="{B04D57CC-3668-4510-8972-79FFE35CCF99}" type="pres">
      <dgm:prSet presAssocID="{8A0DA2AD-0E81-4848-AF47-3DBAF23CF9EC}" presName="rootConnector" presStyleCnt="0"/>
      <dgm:spPr/>
    </dgm:pt>
    <dgm:pt modelId="{DA24C33E-B1D7-4C4E-A4B2-7029A4237F65}" type="pres">
      <dgm:prSet presAssocID="{8A0DA2AD-0E81-4848-AF47-3DBAF23CF9EC}" presName="hierChild4" presStyleCnt="0"/>
      <dgm:spPr/>
    </dgm:pt>
    <dgm:pt modelId="{8EF8FA9B-3F85-4DF3-8281-9CFC15636414}" type="pres">
      <dgm:prSet presAssocID="{8A0DA2AD-0E81-4848-AF47-3DBAF23CF9EC}" presName="hierChild5" presStyleCnt="0"/>
      <dgm:spPr/>
    </dgm:pt>
    <dgm:pt modelId="{9137D7CE-4D98-4CD0-A302-D1924C853D91}" type="pres">
      <dgm:prSet presAssocID="{48DFC956-B9B7-4DFA-8C49-6377DCD04E8C}" presName="Name37" presStyleLbl="parChTrans1D3" presStyleIdx="7" presStyleCnt="10"/>
      <dgm:spPr/>
    </dgm:pt>
    <dgm:pt modelId="{458D23B6-58F2-4617-942E-FC1E0A503A95}" type="pres">
      <dgm:prSet presAssocID="{0A05D3BA-6135-4D93-83BE-DB901705975A}" presName="hierRoot2" presStyleCnt="0">
        <dgm:presLayoutVars>
          <dgm:hierBranch val="init"/>
        </dgm:presLayoutVars>
      </dgm:prSet>
      <dgm:spPr/>
    </dgm:pt>
    <dgm:pt modelId="{7A091F59-5F66-462C-B140-062586CBE823}" type="pres">
      <dgm:prSet presAssocID="{0A05D3BA-6135-4D93-83BE-DB901705975A}" presName="rootComposite" presStyleCnt="0"/>
      <dgm:spPr/>
    </dgm:pt>
    <dgm:pt modelId="{3137F309-CA14-465E-B59E-7536AB26C785}" type="pres">
      <dgm:prSet presAssocID="{0A05D3BA-6135-4D93-83BE-DB901705975A}" presName="rootText" presStyleLbl="node3" presStyleIdx="7" presStyleCnt="10">
        <dgm:presLayoutVars>
          <dgm:chPref val="3"/>
        </dgm:presLayoutVars>
      </dgm:prSet>
      <dgm:spPr/>
    </dgm:pt>
    <dgm:pt modelId="{4896181A-93EA-4288-923E-8FF28169D9FB}" type="pres">
      <dgm:prSet presAssocID="{0A05D3BA-6135-4D93-83BE-DB901705975A}" presName="rootConnector" presStyleCnt="0"/>
      <dgm:spPr/>
    </dgm:pt>
    <dgm:pt modelId="{163793A8-DEC4-4422-8D1B-B4829CDFE450}" type="pres">
      <dgm:prSet presAssocID="{0A05D3BA-6135-4D93-83BE-DB901705975A}" presName="hierChild4" presStyleCnt="0"/>
      <dgm:spPr/>
    </dgm:pt>
    <dgm:pt modelId="{5AE48DCC-E455-4C56-900C-570CD766D137}" type="pres">
      <dgm:prSet presAssocID="{0A05D3BA-6135-4D93-83BE-DB901705975A}" presName="hierChild5" presStyleCnt="0"/>
      <dgm:spPr/>
    </dgm:pt>
    <dgm:pt modelId="{F8B34554-BF81-4B1D-B865-CBD4D9D29927}" type="pres">
      <dgm:prSet presAssocID="{79F23771-B09D-4158-B245-3403A65B36D3}" presName="hierChild5" presStyleCnt="0"/>
      <dgm:spPr/>
    </dgm:pt>
    <dgm:pt modelId="{844E2F82-DA66-4063-AB5D-36FE6EA19520}" type="pres">
      <dgm:prSet presAssocID="{5434F27A-3359-484D-8F99-9014C8498EEE}" presName="Name37" presStyleLbl="parChTrans1D2" presStyleIdx="3" presStyleCnt="4"/>
      <dgm:spPr/>
    </dgm:pt>
    <dgm:pt modelId="{74441172-E8C7-41AC-96B9-1B3F91EFDC00}" type="pres">
      <dgm:prSet presAssocID="{56D8227A-F353-44DE-9CB1-ED1C73483C52}" presName="hierRoot2" presStyleCnt="0">
        <dgm:presLayoutVars>
          <dgm:hierBranch val="init"/>
        </dgm:presLayoutVars>
      </dgm:prSet>
      <dgm:spPr/>
    </dgm:pt>
    <dgm:pt modelId="{B80010A4-0F06-4EED-BF81-338DFFA5B350}" type="pres">
      <dgm:prSet presAssocID="{56D8227A-F353-44DE-9CB1-ED1C73483C52}" presName="rootComposite" presStyleCnt="0"/>
      <dgm:spPr/>
    </dgm:pt>
    <dgm:pt modelId="{34D7FF43-5821-4869-BC8B-A82917B14175}" type="pres">
      <dgm:prSet presAssocID="{56D8227A-F353-44DE-9CB1-ED1C73483C52}" presName="rootText" presStyleLbl="node2" presStyleIdx="3" presStyleCnt="4">
        <dgm:presLayoutVars>
          <dgm:chPref val="3"/>
        </dgm:presLayoutVars>
      </dgm:prSet>
      <dgm:spPr/>
    </dgm:pt>
    <dgm:pt modelId="{F8AD40C9-759D-4E8F-9D7C-565DF4D22848}" type="pres">
      <dgm:prSet presAssocID="{56D8227A-F353-44DE-9CB1-ED1C73483C52}" presName="rootConnector" presStyleCnt="0"/>
      <dgm:spPr/>
    </dgm:pt>
    <dgm:pt modelId="{5FFC0C56-6CCC-4FF8-AA94-8E4C44CD8834}" type="pres">
      <dgm:prSet presAssocID="{56D8227A-F353-44DE-9CB1-ED1C73483C52}" presName="hierChild4" presStyleCnt="0"/>
      <dgm:spPr/>
    </dgm:pt>
    <dgm:pt modelId="{51FA1BE7-6614-4D58-BD32-23DFD524C104}" type="pres">
      <dgm:prSet presAssocID="{CAC805D2-AEAB-4F77-A5B4-02C5EC6CBB42}" presName="Name37" presStyleLbl="parChTrans1D3" presStyleIdx="8" presStyleCnt="10"/>
      <dgm:spPr/>
    </dgm:pt>
    <dgm:pt modelId="{3D30074C-F236-4883-8C21-47B5153C67F8}" type="pres">
      <dgm:prSet presAssocID="{F1AF89D8-E614-4190-8732-5D6D81163FA8}" presName="hierRoot2" presStyleCnt="0">
        <dgm:presLayoutVars>
          <dgm:hierBranch val="init"/>
        </dgm:presLayoutVars>
      </dgm:prSet>
      <dgm:spPr/>
    </dgm:pt>
    <dgm:pt modelId="{09664CF9-9D3C-43A5-9650-9D6ADBD58D1B}" type="pres">
      <dgm:prSet presAssocID="{F1AF89D8-E614-4190-8732-5D6D81163FA8}" presName="rootComposite" presStyleCnt="0"/>
      <dgm:spPr/>
    </dgm:pt>
    <dgm:pt modelId="{51447F07-1E6F-4D08-9494-E08DED303634}" type="pres">
      <dgm:prSet presAssocID="{F1AF89D8-E614-4190-8732-5D6D81163FA8}" presName="rootText" presStyleLbl="node3" presStyleIdx="8" presStyleCnt="10">
        <dgm:presLayoutVars>
          <dgm:chPref val="3"/>
        </dgm:presLayoutVars>
      </dgm:prSet>
      <dgm:spPr/>
    </dgm:pt>
    <dgm:pt modelId="{71150CAD-0109-4921-AE59-6E403041A3E7}" type="pres">
      <dgm:prSet presAssocID="{F1AF89D8-E614-4190-8732-5D6D81163FA8}" presName="rootConnector" presStyleCnt="0"/>
      <dgm:spPr/>
    </dgm:pt>
    <dgm:pt modelId="{E62F7519-7D8C-4105-ABF6-25A65B4FB7B1}" type="pres">
      <dgm:prSet presAssocID="{F1AF89D8-E614-4190-8732-5D6D81163FA8}" presName="hierChild4" presStyleCnt="0"/>
      <dgm:spPr/>
    </dgm:pt>
    <dgm:pt modelId="{7342A658-DB6C-4411-8F1B-3953CC1AABA1}" type="pres">
      <dgm:prSet presAssocID="{F1AF89D8-E614-4190-8732-5D6D81163FA8}" presName="hierChild5" presStyleCnt="0"/>
      <dgm:spPr/>
    </dgm:pt>
    <dgm:pt modelId="{4983DBD6-C4AA-4A84-8DE2-67467DFA0035}" type="pres">
      <dgm:prSet presAssocID="{24705C24-501A-45FF-A634-72BDB1176B26}" presName="Name37" presStyleLbl="parChTrans1D3" presStyleIdx="9" presStyleCnt="10"/>
      <dgm:spPr/>
    </dgm:pt>
    <dgm:pt modelId="{67C9CA44-D92A-4C1E-A043-933CA32BCFA9}" type="pres">
      <dgm:prSet presAssocID="{0F613434-2E2F-4DF6-834A-34EC930033AB}" presName="hierRoot2" presStyleCnt="0">
        <dgm:presLayoutVars>
          <dgm:hierBranch val="init"/>
        </dgm:presLayoutVars>
      </dgm:prSet>
      <dgm:spPr/>
    </dgm:pt>
    <dgm:pt modelId="{3B620CC6-8D83-4548-8814-C1E66EB6B198}" type="pres">
      <dgm:prSet presAssocID="{0F613434-2E2F-4DF6-834A-34EC930033AB}" presName="rootComposite" presStyleCnt="0"/>
      <dgm:spPr/>
    </dgm:pt>
    <dgm:pt modelId="{5E788FE7-342B-4D78-AAD6-79DF9C87798A}" type="pres">
      <dgm:prSet presAssocID="{0F613434-2E2F-4DF6-834A-34EC930033AB}" presName="rootText" presStyleLbl="node3" presStyleIdx="9" presStyleCnt="10">
        <dgm:presLayoutVars>
          <dgm:chPref val="3"/>
        </dgm:presLayoutVars>
      </dgm:prSet>
      <dgm:spPr/>
    </dgm:pt>
    <dgm:pt modelId="{2D0A69FE-5F11-4B27-B370-527DF862862F}" type="pres">
      <dgm:prSet presAssocID="{0F613434-2E2F-4DF6-834A-34EC930033AB}" presName="rootConnector" presStyleCnt="0"/>
      <dgm:spPr/>
    </dgm:pt>
    <dgm:pt modelId="{76FAF9D2-2570-4127-B2DA-1F073AC4811E}" type="pres">
      <dgm:prSet presAssocID="{0F613434-2E2F-4DF6-834A-34EC930033AB}" presName="hierChild4" presStyleCnt="0"/>
      <dgm:spPr/>
    </dgm:pt>
    <dgm:pt modelId="{1173C1E3-AF73-473A-B6F9-03BC6B2BD88B}" type="pres">
      <dgm:prSet presAssocID="{0F613434-2E2F-4DF6-834A-34EC930033AB}" presName="hierChild5" presStyleCnt="0"/>
      <dgm:spPr/>
    </dgm:pt>
    <dgm:pt modelId="{784312CE-9BF8-42E8-8892-36C3B5EEFC55}" type="pres">
      <dgm:prSet presAssocID="{56D8227A-F353-44DE-9CB1-ED1C73483C52}" presName="hierChild5" presStyleCnt="0"/>
      <dgm:spPr/>
    </dgm:pt>
    <dgm:pt modelId="{F6A99B7D-59F7-4CE5-909C-3005A3D764AE}" type="pres">
      <dgm:prSet presAssocID="{3BFE1CFC-23B6-4C1D-BF7A-89A3ACACE36C}" presName="hierChild3" presStyleCnt="0"/>
      <dgm:spPr/>
    </dgm:pt>
  </dgm:ptLst>
  <dgm:cxnLst>
    <dgm:cxn modelId="{0FF8EFC7-80BD-4085-87D9-5E9E689BC2F0}" srcId="{BD0ACEDC-2854-4EB1-8A2C-A79C14281FD4}" destId="{3BFE1CFC-23B6-4C1D-BF7A-89A3ACACE36C}" srcOrd="0" destOrd="0" parTransId="{473F28D0-F8C9-44DE-B2C5-590846094641}" sibTransId="{CEE178FF-14FF-4707-93A7-EDF4B13DD564}"/>
    <dgm:cxn modelId="{9BABAA22-30ED-4EAB-8D5B-2108C180ED46}" srcId="{3BFE1CFC-23B6-4C1D-BF7A-89A3ACACE36C}" destId="{959B3B7F-E388-431B-BD92-8C03D4541571}" srcOrd="0" destOrd="0" parTransId="{CFFB5D2D-90F0-49A6-AF96-B4A0D170F40E}" sibTransId="{55590A84-6091-448A-B7BC-247BC3D34735}"/>
    <dgm:cxn modelId="{077BE22C-C289-453D-9001-4B1D1301B5A7}" srcId="{959B3B7F-E388-431B-BD92-8C03D4541571}" destId="{651719D4-4BE1-4363-B85E-DCE029A1696A}" srcOrd="0" destOrd="0" parTransId="{72A9F6DC-93DA-4187-8B13-59E6AFF924A1}" sibTransId="{84E3D444-428F-406A-8E4D-A6F0D8ED0F82}"/>
    <dgm:cxn modelId="{3212221E-BD60-4D8B-92DF-783E0A74990B}" srcId="{959B3B7F-E388-431B-BD92-8C03D4541571}" destId="{7CAB458C-6148-4DB7-AF0D-2EACC8E4E71D}" srcOrd="1" destOrd="0" parTransId="{975E7209-C508-4CD3-8131-C932A1D1F83B}" sibTransId="{ED30B7E5-43AB-4A37-AB45-F42606796FF1}"/>
    <dgm:cxn modelId="{749A6E98-8645-49C7-9240-006A38783249}" srcId="{3BFE1CFC-23B6-4C1D-BF7A-89A3ACACE36C}" destId="{FAA02EE0-DBC4-40FB-A9DB-0DAB044FB6C0}" srcOrd="1" destOrd="0" parTransId="{F596C24F-DFBB-432E-A7F4-BFBB3C76C46A}" sibTransId="{C4489EE7-295F-43E0-84E9-DDED6E3C41DE}"/>
    <dgm:cxn modelId="{51F5CB91-6547-4A33-8B3C-49225DA91BD2}" srcId="{FAA02EE0-DBC4-40FB-A9DB-0DAB044FB6C0}" destId="{14B1DFA3-890D-4463-9B0C-5EF5DBD51AC5}" srcOrd="0" destOrd="1" parTransId="{F92D698D-ACC8-4927-BAA7-6F2930D144DC}" sibTransId="{B4C40CF5-105A-4AD1-907C-ED64B317EA78}"/>
    <dgm:cxn modelId="{4BF6CCC5-392F-4568-B45F-26F72BBCC408}" srcId="{FAA02EE0-DBC4-40FB-A9DB-0DAB044FB6C0}" destId="{9C81BDFE-F9AC-4CB6-8547-4D7EFF51DEBB}" srcOrd="1" destOrd="1" parTransId="{358A3A7B-FC70-4D56-A208-6EA41534B5B5}" sibTransId="{FDE1DA38-077F-4822-93F8-DFFA87E336DD}"/>
    <dgm:cxn modelId="{F907FEB9-F204-406C-AB9C-6AC5AD6671C0}" srcId="{3BFE1CFC-23B6-4C1D-BF7A-89A3ACACE36C}" destId="{79F23771-B09D-4158-B245-3403A65B36D3}" srcOrd="2" destOrd="0" parTransId="{2F23F61B-DD81-41CC-8D6D-68BE7329E472}" sibTransId="{349379A0-E741-4EE5-A004-7A0BE6E51EC8}"/>
    <dgm:cxn modelId="{CA3F9FB7-C8D3-4D0D-ABE9-BAA7A456865B}" srcId="{79F23771-B09D-4158-B245-3403A65B36D3}" destId="{492F340F-8141-4A25-8D0D-B043E318F114}" srcOrd="0" destOrd="2" parTransId="{56FD2FBB-E214-42D6-B49E-877D47CA0110}" sibTransId="{5550A312-D2A8-4480-8026-BF2D76ECBB37}"/>
    <dgm:cxn modelId="{ABC52378-8D64-4594-BDF1-F19E9C012356}" srcId="{79F23771-B09D-4158-B245-3403A65B36D3}" destId="{E03AA448-324D-422C-9B04-674883D174EA}" srcOrd="1" destOrd="2" parTransId="{77BCD00A-4D3C-4C57-8AA0-1FD79DB630BC}" sibTransId="{65C420F6-F23F-4EE3-8C43-534364D47457}"/>
    <dgm:cxn modelId="{F803B569-FAE8-4DD7-A218-30E7D9D1E345}" srcId="{79F23771-B09D-4158-B245-3403A65B36D3}" destId="{8A0DA2AD-0E81-4848-AF47-3DBAF23CF9EC}" srcOrd="2" destOrd="2" parTransId="{8A89501B-3F31-46EB-AA5B-7B928539585F}" sibTransId="{751892E8-5695-4796-95C6-48D256562013}"/>
    <dgm:cxn modelId="{055881C3-B5D0-49D5-BCBB-20C02306E688}" srcId="{79F23771-B09D-4158-B245-3403A65B36D3}" destId="{0A05D3BA-6135-4D93-83BE-DB901705975A}" srcOrd="3" destOrd="2" parTransId="{48DFC956-B9B7-4DFA-8C49-6377DCD04E8C}" sibTransId="{D397E05A-8421-4095-A075-F327E26635CA}"/>
    <dgm:cxn modelId="{30603104-AE47-4ACB-AE1B-4CDA29C443AE}" srcId="{3BFE1CFC-23B6-4C1D-BF7A-89A3ACACE36C}" destId="{56D8227A-F353-44DE-9CB1-ED1C73483C52}" srcOrd="3" destOrd="0" parTransId="{5434F27A-3359-484D-8F99-9014C8498EEE}" sibTransId="{0B4C98D0-148C-4216-9DF1-D132DB2CBE67}"/>
    <dgm:cxn modelId="{FE597788-E59A-4FC8-9F6B-70D302EE1D04}" srcId="{56D8227A-F353-44DE-9CB1-ED1C73483C52}" destId="{F1AF89D8-E614-4190-8732-5D6D81163FA8}" srcOrd="0" destOrd="3" parTransId="{CAC805D2-AEAB-4F77-A5B4-02C5EC6CBB42}" sibTransId="{79DF0164-E127-432B-A6E7-20F7AB7C19D8}"/>
    <dgm:cxn modelId="{E8FB3C19-B7FF-437E-9793-25ACBA41F3C1}" srcId="{56D8227A-F353-44DE-9CB1-ED1C73483C52}" destId="{0F613434-2E2F-4DF6-834A-34EC930033AB}" srcOrd="1" destOrd="3" parTransId="{24705C24-501A-45FF-A634-72BDB1176B26}" sibTransId="{F5DE245D-C381-436A-8F2A-2AC9549D1181}"/>
    <dgm:cxn modelId="{C3864A2C-790E-4192-B612-C2CA96D830B5}" type="presOf" srcId="{BD0ACEDC-2854-4EB1-8A2C-A79C14281FD4}" destId="{2E9A55F5-1DA4-419B-8DD3-BA65BC24C1FC}" srcOrd="0" destOrd="0" presId="urn:microsoft.com/office/officeart/2005/8/layout/orgChart1"/>
    <dgm:cxn modelId="{5F7BC407-428E-4593-A8D5-F300A547F500}" type="presParOf" srcId="{2E9A55F5-1DA4-419B-8DD3-BA65BC24C1FC}" destId="{7DA23F46-F220-4EBA-8DC3-6D7E8934F73D}" srcOrd="0" destOrd="0" presId="urn:microsoft.com/office/officeart/2005/8/layout/orgChart1"/>
    <dgm:cxn modelId="{C5446E07-B20E-4308-8432-DD0A3F60307E}" type="presParOf" srcId="{7DA23F46-F220-4EBA-8DC3-6D7E8934F73D}" destId="{9412B890-DABF-4C2B-9BFD-25F28AB380C4}" srcOrd="0" destOrd="0" presId="urn:microsoft.com/office/officeart/2005/8/layout/orgChart1"/>
    <dgm:cxn modelId="{59F20048-C6A3-4A8D-98B5-E957A21DC5EE}" type="presOf" srcId="{3BFE1CFC-23B6-4C1D-BF7A-89A3ACACE36C}" destId="{9412B890-DABF-4C2B-9BFD-25F28AB380C4}" srcOrd="0" destOrd="0" presId="urn:microsoft.com/office/officeart/2005/8/layout/orgChart1"/>
    <dgm:cxn modelId="{013CC1EB-21BF-4A56-9228-DB62BB701433}" type="presParOf" srcId="{9412B890-DABF-4C2B-9BFD-25F28AB380C4}" destId="{8384A296-C160-4255-858C-5E1BD18F9A27}" srcOrd="0" destOrd="0" presId="urn:microsoft.com/office/officeart/2005/8/layout/orgChart1"/>
    <dgm:cxn modelId="{C6889F17-0F27-43B0-8252-1090083B230E}" type="presOf" srcId="{3BFE1CFC-23B6-4C1D-BF7A-89A3ACACE36C}" destId="{8384A296-C160-4255-858C-5E1BD18F9A27}" srcOrd="0" destOrd="0" presId="urn:microsoft.com/office/officeart/2005/8/layout/orgChart1"/>
    <dgm:cxn modelId="{04537F85-0C11-4D72-A78B-68215B2F5FE3}" type="presParOf" srcId="{9412B890-DABF-4C2B-9BFD-25F28AB380C4}" destId="{3A0AD106-C984-47A8-8DDB-1FA020C6CFBD}" srcOrd="1" destOrd="0" presId="urn:microsoft.com/office/officeart/2005/8/layout/orgChart1"/>
    <dgm:cxn modelId="{813A34C4-D153-45BF-BB64-9E28A5A92303}" type="presOf" srcId="{3BFE1CFC-23B6-4C1D-BF7A-89A3ACACE36C}" destId="{3A0AD106-C984-47A8-8DDB-1FA020C6CFBD}" srcOrd="0" destOrd="0" presId="urn:microsoft.com/office/officeart/2005/8/layout/orgChart1"/>
    <dgm:cxn modelId="{077809B6-6793-4F53-9E3D-50F7BF418099}" type="presParOf" srcId="{7DA23F46-F220-4EBA-8DC3-6D7E8934F73D}" destId="{B5AC3795-2CA3-4714-A630-DE56EC21FC0C}" srcOrd="1" destOrd="0" presId="urn:microsoft.com/office/officeart/2005/8/layout/orgChart1"/>
    <dgm:cxn modelId="{E94FE281-82DE-454C-A4CB-0FC2F70F463E}" type="presParOf" srcId="{B5AC3795-2CA3-4714-A630-DE56EC21FC0C}" destId="{B2AE4237-C134-4959-BFDF-2799F7291C73}" srcOrd="0" destOrd="1" presId="urn:microsoft.com/office/officeart/2005/8/layout/orgChart1"/>
    <dgm:cxn modelId="{583EE5AD-3496-4440-A530-A676B4C47261}" type="presOf" srcId="{CFFB5D2D-90F0-49A6-AF96-B4A0D170F40E}" destId="{B2AE4237-C134-4959-BFDF-2799F7291C73}" srcOrd="0" destOrd="0" presId="urn:microsoft.com/office/officeart/2005/8/layout/orgChart1"/>
    <dgm:cxn modelId="{BF5FC567-298E-45E6-8230-AC4F36EFDCF1}" type="presParOf" srcId="{B5AC3795-2CA3-4714-A630-DE56EC21FC0C}" destId="{A08E1630-8CD6-4002-9C26-5B44C07709FF}" srcOrd="1" destOrd="1" presId="urn:microsoft.com/office/officeart/2005/8/layout/orgChart1"/>
    <dgm:cxn modelId="{0EA67F3A-A9B5-428D-8B1C-7A61B8C9737A}" type="presParOf" srcId="{A08E1630-8CD6-4002-9C26-5B44C07709FF}" destId="{1A144FB0-9D78-4065-9453-5D4597A5229D}" srcOrd="0" destOrd="1" presId="urn:microsoft.com/office/officeart/2005/8/layout/orgChart1"/>
    <dgm:cxn modelId="{EE6CDD0D-B9DC-428F-A12E-A6C4A630DA5D}" type="presOf" srcId="{959B3B7F-E388-431B-BD92-8C03D4541571}" destId="{1A144FB0-9D78-4065-9453-5D4597A5229D}" srcOrd="0" destOrd="0" presId="urn:microsoft.com/office/officeart/2005/8/layout/orgChart1"/>
    <dgm:cxn modelId="{C5598F41-12B8-4967-AFD4-961F8361EA19}" type="presParOf" srcId="{1A144FB0-9D78-4065-9453-5D4597A5229D}" destId="{F12F9AC0-0FD2-4679-AF99-C7C5BE014734}" srcOrd="0" destOrd="0" presId="urn:microsoft.com/office/officeart/2005/8/layout/orgChart1"/>
    <dgm:cxn modelId="{3DBECE57-F5A6-4A8C-BC0F-82721CA2D065}" type="presOf" srcId="{959B3B7F-E388-431B-BD92-8C03D4541571}" destId="{F12F9AC0-0FD2-4679-AF99-C7C5BE014734}" srcOrd="0" destOrd="0" presId="urn:microsoft.com/office/officeart/2005/8/layout/orgChart1"/>
    <dgm:cxn modelId="{37CAEA5E-D4A7-41D2-BB2D-549B8DEF91CC}" type="presParOf" srcId="{1A144FB0-9D78-4065-9453-5D4597A5229D}" destId="{1AC889FE-8545-49FF-A171-23A16EC3FAE8}" srcOrd="1" destOrd="0" presId="urn:microsoft.com/office/officeart/2005/8/layout/orgChart1"/>
    <dgm:cxn modelId="{4CD0BD41-6B42-4726-84C7-7FCE81E2FE4D}" type="presOf" srcId="{959B3B7F-E388-431B-BD92-8C03D4541571}" destId="{1AC889FE-8545-49FF-A171-23A16EC3FAE8}" srcOrd="0" destOrd="0" presId="urn:microsoft.com/office/officeart/2005/8/layout/orgChart1"/>
    <dgm:cxn modelId="{00FC47DF-6552-49AF-B126-D3C5CB3376B3}" type="presParOf" srcId="{A08E1630-8CD6-4002-9C26-5B44C07709FF}" destId="{5FFDEAA3-1E14-4827-9C54-DC49B1025234}" srcOrd="1" destOrd="1" presId="urn:microsoft.com/office/officeart/2005/8/layout/orgChart1"/>
    <dgm:cxn modelId="{1D503ADC-9B81-4C83-A136-1B8C75762F8B}" type="presParOf" srcId="{5FFDEAA3-1E14-4827-9C54-DC49B1025234}" destId="{92E4E421-B5B3-4FC4-BE44-801BDCC2A18C}" srcOrd="0" destOrd="1" presId="urn:microsoft.com/office/officeart/2005/8/layout/orgChart1"/>
    <dgm:cxn modelId="{9982FEED-4E3E-4E68-8053-978D825F73A9}" type="presOf" srcId="{72A9F6DC-93DA-4187-8B13-59E6AFF924A1}" destId="{92E4E421-B5B3-4FC4-BE44-801BDCC2A18C}" srcOrd="0" destOrd="0" presId="urn:microsoft.com/office/officeart/2005/8/layout/orgChart1"/>
    <dgm:cxn modelId="{F6F2B380-7E4C-4AEA-AD4F-63B061D949E7}" type="presParOf" srcId="{5FFDEAA3-1E14-4827-9C54-DC49B1025234}" destId="{A58FA8AB-43F7-402A-B3E8-CDF81D5F8358}" srcOrd="1" destOrd="1" presId="urn:microsoft.com/office/officeart/2005/8/layout/orgChart1"/>
    <dgm:cxn modelId="{EB417FC4-B6B9-403D-945E-58BF0C5757DE}" type="presParOf" srcId="{A58FA8AB-43F7-402A-B3E8-CDF81D5F8358}" destId="{23095339-595B-42E6-B323-0862666A48F6}" srcOrd="0" destOrd="1" presId="urn:microsoft.com/office/officeart/2005/8/layout/orgChart1"/>
    <dgm:cxn modelId="{7D94AE69-D86E-4C1F-8704-5FBF93E559CD}" type="presOf" srcId="{651719D4-4BE1-4363-B85E-DCE029A1696A}" destId="{23095339-595B-42E6-B323-0862666A48F6}" srcOrd="0" destOrd="0" presId="urn:microsoft.com/office/officeart/2005/8/layout/orgChart1"/>
    <dgm:cxn modelId="{4EF3FABC-1ADF-4E02-B449-D61C548D7287}" type="presParOf" srcId="{23095339-595B-42E6-B323-0862666A48F6}" destId="{410018D3-033D-424F-B591-3174FB173A3C}" srcOrd="0" destOrd="0" presId="urn:microsoft.com/office/officeart/2005/8/layout/orgChart1"/>
    <dgm:cxn modelId="{1342E9CE-2B4F-44B0-9424-74E50E81A77F}" type="presOf" srcId="{651719D4-4BE1-4363-B85E-DCE029A1696A}" destId="{410018D3-033D-424F-B591-3174FB173A3C}" srcOrd="0" destOrd="0" presId="urn:microsoft.com/office/officeart/2005/8/layout/orgChart1"/>
    <dgm:cxn modelId="{F7D92DD5-7385-40F1-A76E-D8CB2700016B}" type="presParOf" srcId="{23095339-595B-42E6-B323-0862666A48F6}" destId="{4C1C0FE6-4A05-4C95-B023-0AB42642825E}" srcOrd="1" destOrd="0" presId="urn:microsoft.com/office/officeart/2005/8/layout/orgChart1"/>
    <dgm:cxn modelId="{2C5741CE-0C94-4F82-8150-D2BA010CD654}" type="presOf" srcId="{651719D4-4BE1-4363-B85E-DCE029A1696A}" destId="{4C1C0FE6-4A05-4C95-B023-0AB42642825E}" srcOrd="0" destOrd="0" presId="urn:microsoft.com/office/officeart/2005/8/layout/orgChart1"/>
    <dgm:cxn modelId="{9491D4E5-3C26-4E38-B6C9-72AE2CB1A57B}" type="presParOf" srcId="{A58FA8AB-43F7-402A-B3E8-CDF81D5F8358}" destId="{42E7EBE0-7CA3-4B1A-A180-5854E9948132}" srcOrd="1" destOrd="1" presId="urn:microsoft.com/office/officeart/2005/8/layout/orgChart1"/>
    <dgm:cxn modelId="{DA6CA52F-51D2-43E3-9A63-47DF98473B12}" type="presParOf" srcId="{A58FA8AB-43F7-402A-B3E8-CDF81D5F8358}" destId="{4BE8631F-845F-4DFD-AF4F-11958B81ADD2}" srcOrd="2" destOrd="1" presId="urn:microsoft.com/office/officeart/2005/8/layout/orgChart1"/>
    <dgm:cxn modelId="{17B6381E-4004-456F-BF47-30E9BC644FAC}" type="presParOf" srcId="{5FFDEAA3-1E14-4827-9C54-DC49B1025234}" destId="{0AC194DB-B456-4ACF-9B51-48CCF6E3B4ED}" srcOrd="2" destOrd="1" presId="urn:microsoft.com/office/officeart/2005/8/layout/orgChart1"/>
    <dgm:cxn modelId="{FDA1DEBE-50CD-4611-8D43-0E23FD77C6E7}" type="presOf" srcId="{975E7209-C508-4CD3-8131-C932A1D1F83B}" destId="{0AC194DB-B456-4ACF-9B51-48CCF6E3B4ED}" srcOrd="0" destOrd="0" presId="urn:microsoft.com/office/officeart/2005/8/layout/orgChart1"/>
    <dgm:cxn modelId="{DDC8B883-FFBA-46E7-853E-4EC585DDD7C2}" type="presParOf" srcId="{5FFDEAA3-1E14-4827-9C54-DC49B1025234}" destId="{6ED5F6FF-E472-4843-B060-E5ECBB7B8C7D}" srcOrd="3" destOrd="1" presId="urn:microsoft.com/office/officeart/2005/8/layout/orgChart1"/>
    <dgm:cxn modelId="{781AF4FB-C0F5-455D-9767-AD67961E2304}" type="presParOf" srcId="{6ED5F6FF-E472-4843-B060-E5ECBB7B8C7D}" destId="{D0BAB3E5-29A6-4AF8-AB0A-FCBF7889EB68}" srcOrd="0" destOrd="3" presId="urn:microsoft.com/office/officeart/2005/8/layout/orgChart1"/>
    <dgm:cxn modelId="{DA480C43-07A7-4C1B-9813-15C93034A74A}" type="presOf" srcId="{7CAB458C-6148-4DB7-AF0D-2EACC8E4E71D}" destId="{D0BAB3E5-29A6-4AF8-AB0A-FCBF7889EB68}" srcOrd="0" destOrd="0" presId="urn:microsoft.com/office/officeart/2005/8/layout/orgChart1"/>
    <dgm:cxn modelId="{EF67B482-0483-4CF6-83CE-B38CB2C6ECFA}" type="presParOf" srcId="{D0BAB3E5-29A6-4AF8-AB0A-FCBF7889EB68}" destId="{B61691AF-19FC-4812-A3A6-C00042E315BE}" srcOrd="0" destOrd="0" presId="urn:microsoft.com/office/officeart/2005/8/layout/orgChart1"/>
    <dgm:cxn modelId="{CAC67738-5C9D-4A82-95E5-AF4904B459F1}" type="presOf" srcId="{7CAB458C-6148-4DB7-AF0D-2EACC8E4E71D}" destId="{B61691AF-19FC-4812-A3A6-C00042E315BE}" srcOrd="0" destOrd="0" presId="urn:microsoft.com/office/officeart/2005/8/layout/orgChart1"/>
    <dgm:cxn modelId="{2D8852AB-1A81-4FD8-9F6C-2803A08B28D9}" type="presParOf" srcId="{D0BAB3E5-29A6-4AF8-AB0A-FCBF7889EB68}" destId="{CDC85A9B-CFA6-4708-9F9D-399E93C8EB00}" srcOrd="1" destOrd="0" presId="urn:microsoft.com/office/officeart/2005/8/layout/orgChart1"/>
    <dgm:cxn modelId="{46C1F6FD-745F-4335-A6FF-4B28A8BF9641}" type="presOf" srcId="{7CAB458C-6148-4DB7-AF0D-2EACC8E4E71D}" destId="{CDC85A9B-CFA6-4708-9F9D-399E93C8EB00}" srcOrd="0" destOrd="0" presId="urn:microsoft.com/office/officeart/2005/8/layout/orgChart1"/>
    <dgm:cxn modelId="{26B777E9-F1CC-4E24-8413-0F04D76336C0}" type="presParOf" srcId="{6ED5F6FF-E472-4843-B060-E5ECBB7B8C7D}" destId="{F9411972-D927-422B-9C0E-97886519A74E}" srcOrd="1" destOrd="3" presId="urn:microsoft.com/office/officeart/2005/8/layout/orgChart1"/>
    <dgm:cxn modelId="{8A88E9DB-5704-4B91-AC5B-646B563613CC}" type="presParOf" srcId="{6ED5F6FF-E472-4843-B060-E5ECBB7B8C7D}" destId="{25DAFF5D-B258-4936-9A01-98983BB34214}" srcOrd="2" destOrd="3" presId="urn:microsoft.com/office/officeart/2005/8/layout/orgChart1"/>
    <dgm:cxn modelId="{D46885B0-156F-4FEA-83B1-9E8B52D9A3B2}" type="presParOf" srcId="{A08E1630-8CD6-4002-9C26-5B44C07709FF}" destId="{CF548366-65C2-4AEE-9A4D-306A7310CD0B}" srcOrd="2" destOrd="1" presId="urn:microsoft.com/office/officeart/2005/8/layout/orgChart1"/>
    <dgm:cxn modelId="{0F9B4B18-719A-4CFC-858F-DEC725253A8C}" type="presParOf" srcId="{B5AC3795-2CA3-4714-A630-DE56EC21FC0C}" destId="{8F4889CA-ABDE-4EE4-8395-A95BB9B7D891}" srcOrd="2" destOrd="1" presId="urn:microsoft.com/office/officeart/2005/8/layout/orgChart1"/>
    <dgm:cxn modelId="{DAC7D583-BAC7-43DB-8BB4-10D86F4E7694}" type="presOf" srcId="{F596C24F-DFBB-432E-A7F4-BFBB3C76C46A}" destId="{8F4889CA-ABDE-4EE4-8395-A95BB9B7D891}" srcOrd="0" destOrd="0" presId="urn:microsoft.com/office/officeart/2005/8/layout/orgChart1"/>
    <dgm:cxn modelId="{1F88DCEF-F2AB-4FC6-A8D2-9B367996C7F5}" type="presParOf" srcId="{B5AC3795-2CA3-4714-A630-DE56EC21FC0C}" destId="{95F2754E-1416-4DAE-8F20-9433161D0DAA}" srcOrd="3" destOrd="1" presId="urn:microsoft.com/office/officeart/2005/8/layout/orgChart1"/>
    <dgm:cxn modelId="{5BDDD4C1-03F0-4454-87DA-87DBC1ADB5FF}" type="presParOf" srcId="{95F2754E-1416-4DAE-8F20-9433161D0DAA}" destId="{8D4B66AC-AF5E-4CB2-AF25-73381E7B0D78}" srcOrd="0" destOrd="3" presId="urn:microsoft.com/office/officeart/2005/8/layout/orgChart1"/>
    <dgm:cxn modelId="{2FC28627-4C65-47F4-A8EF-8D6511570965}" type="presOf" srcId="{FAA02EE0-DBC4-40FB-A9DB-0DAB044FB6C0}" destId="{8D4B66AC-AF5E-4CB2-AF25-73381E7B0D78}" srcOrd="0" destOrd="0" presId="urn:microsoft.com/office/officeart/2005/8/layout/orgChart1"/>
    <dgm:cxn modelId="{CF18DA4A-CE82-45B4-876C-5548BE0D8BE1}" type="presParOf" srcId="{8D4B66AC-AF5E-4CB2-AF25-73381E7B0D78}" destId="{85B87679-A828-4D4A-AA0B-BCBA17B73465}" srcOrd="0" destOrd="0" presId="urn:microsoft.com/office/officeart/2005/8/layout/orgChart1"/>
    <dgm:cxn modelId="{D09D6A4D-32D6-4106-8E1D-D3BC2A7C97D0}" type="presOf" srcId="{FAA02EE0-DBC4-40FB-A9DB-0DAB044FB6C0}" destId="{85B87679-A828-4D4A-AA0B-BCBA17B73465}" srcOrd="0" destOrd="0" presId="urn:microsoft.com/office/officeart/2005/8/layout/orgChart1"/>
    <dgm:cxn modelId="{F24DE5DE-B4C7-433F-8EDE-726BB4CC5E1A}" type="presParOf" srcId="{8D4B66AC-AF5E-4CB2-AF25-73381E7B0D78}" destId="{32458F53-ECD5-4700-A4B7-39853C521A5E}" srcOrd="1" destOrd="0" presId="urn:microsoft.com/office/officeart/2005/8/layout/orgChart1"/>
    <dgm:cxn modelId="{E54B8245-B506-4CE8-B20B-2F7112545BA6}" type="presOf" srcId="{FAA02EE0-DBC4-40FB-A9DB-0DAB044FB6C0}" destId="{32458F53-ECD5-4700-A4B7-39853C521A5E}" srcOrd="0" destOrd="0" presId="urn:microsoft.com/office/officeart/2005/8/layout/orgChart1"/>
    <dgm:cxn modelId="{97AFA657-3632-428B-88A4-CBD7B8FFB6C4}" type="presParOf" srcId="{95F2754E-1416-4DAE-8F20-9433161D0DAA}" destId="{2DCCFB90-4B94-4CF6-BE4D-2C9CC3B7DBEF}" srcOrd="1" destOrd="3" presId="urn:microsoft.com/office/officeart/2005/8/layout/orgChart1"/>
    <dgm:cxn modelId="{61593464-6AF1-4285-B138-042CFFE6A164}" type="presParOf" srcId="{2DCCFB90-4B94-4CF6-BE4D-2C9CC3B7DBEF}" destId="{41135FC0-F34B-4250-82DF-6B6ABB3D9AEA}" srcOrd="0" destOrd="1" presId="urn:microsoft.com/office/officeart/2005/8/layout/orgChart1"/>
    <dgm:cxn modelId="{3FC279FE-FDD3-44C1-9985-4A84CEA7C187}" type="presOf" srcId="{F92D698D-ACC8-4927-BAA7-6F2930D144DC}" destId="{41135FC0-F34B-4250-82DF-6B6ABB3D9AEA}" srcOrd="0" destOrd="0" presId="urn:microsoft.com/office/officeart/2005/8/layout/orgChart1"/>
    <dgm:cxn modelId="{22954EAC-2877-445D-BA61-742F7EEFEF30}" type="presParOf" srcId="{2DCCFB90-4B94-4CF6-BE4D-2C9CC3B7DBEF}" destId="{A6EC444E-6A53-4113-A72B-F0E4162C8C2E}" srcOrd="1" destOrd="1" presId="urn:microsoft.com/office/officeart/2005/8/layout/orgChart1"/>
    <dgm:cxn modelId="{58EBB90E-16F8-4563-B893-8DF33A075BD3}" type="presParOf" srcId="{A6EC444E-6A53-4113-A72B-F0E4162C8C2E}" destId="{6EB33321-276C-4C60-A626-BA417DEC0C6C}" srcOrd="0" destOrd="1" presId="urn:microsoft.com/office/officeart/2005/8/layout/orgChart1"/>
    <dgm:cxn modelId="{D0624DBD-8CFF-43E3-AA38-162D01C77A4F}" type="presOf" srcId="{14B1DFA3-890D-4463-9B0C-5EF5DBD51AC5}" destId="{6EB33321-276C-4C60-A626-BA417DEC0C6C}" srcOrd="0" destOrd="0" presId="urn:microsoft.com/office/officeart/2005/8/layout/orgChart1"/>
    <dgm:cxn modelId="{5BCBC820-9E16-4BD4-A088-F59EA789C95E}" type="presParOf" srcId="{6EB33321-276C-4C60-A626-BA417DEC0C6C}" destId="{9AA3A869-07BE-4DE9-87A5-EC76B0110461}" srcOrd="0" destOrd="0" presId="urn:microsoft.com/office/officeart/2005/8/layout/orgChart1"/>
    <dgm:cxn modelId="{DE5CA0F2-5A45-489B-843C-2701CCD15B1A}" type="presOf" srcId="{14B1DFA3-890D-4463-9B0C-5EF5DBD51AC5}" destId="{9AA3A869-07BE-4DE9-87A5-EC76B0110461}" srcOrd="0" destOrd="0" presId="urn:microsoft.com/office/officeart/2005/8/layout/orgChart1"/>
    <dgm:cxn modelId="{7272E485-128C-4430-9C44-3501F9E763E0}" type="presParOf" srcId="{6EB33321-276C-4C60-A626-BA417DEC0C6C}" destId="{1ADC4569-1110-4CA3-97B8-B8D20DE2D966}" srcOrd="1" destOrd="0" presId="urn:microsoft.com/office/officeart/2005/8/layout/orgChart1"/>
    <dgm:cxn modelId="{B4B3B87B-FC53-44C9-81C7-5B4B530FCA35}" type="presOf" srcId="{14B1DFA3-890D-4463-9B0C-5EF5DBD51AC5}" destId="{1ADC4569-1110-4CA3-97B8-B8D20DE2D966}" srcOrd="0" destOrd="0" presId="urn:microsoft.com/office/officeart/2005/8/layout/orgChart1"/>
    <dgm:cxn modelId="{E5DC1512-DBC8-4359-9DE8-98611BE03F9D}" type="presParOf" srcId="{A6EC444E-6A53-4113-A72B-F0E4162C8C2E}" destId="{15F4E626-046C-49E8-AD4C-C0D4E6214F0A}" srcOrd="1" destOrd="1" presId="urn:microsoft.com/office/officeart/2005/8/layout/orgChart1"/>
    <dgm:cxn modelId="{DC7BDEC9-C161-44E2-B2EF-E20A45117776}" type="presParOf" srcId="{A6EC444E-6A53-4113-A72B-F0E4162C8C2E}" destId="{9EC4BFC3-D301-469C-BE12-1C07CAED33AE}" srcOrd="2" destOrd="1" presId="urn:microsoft.com/office/officeart/2005/8/layout/orgChart1"/>
    <dgm:cxn modelId="{62112A32-7650-4C44-ACC9-EB9C229161E2}" type="presParOf" srcId="{2DCCFB90-4B94-4CF6-BE4D-2C9CC3B7DBEF}" destId="{B61782B2-539F-4A30-BEB6-7C9169F16ED5}" srcOrd="2" destOrd="1" presId="urn:microsoft.com/office/officeart/2005/8/layout/orgChart1"/>
    <dgm:cxn modelId="{59961BE1-EECA-49FF-A894-43CBB6050509}" type="presOf" srcId="{358A3A7B-FC70-4D56-A208-6EA41534B5B5}" destId="{B61782B2-539F-4A30-BEB6-7C9169F16ED5}" srcOrd="0" destOrd="0" presId="urn:microsoft.com/office/officeart/2005/8/layout/orgChart1"/>
    <dgm:cxn modelId="{5070F064-C377-4218-AE50-C3E8FB2A33B7}" type="presParOf" srcId="{2DCCFB90-4B94-4CF6-BE4D-2C9CC3B7DBEF}" destId="{515F51AE-4BF7-41EC-96FE-2287F289D5A6}" srcOrd="3" destOrd="1" presId="urn:microsoft.com/office/officeart/2005/8/layout/orgChart1"/>
    <dgm:cxn modelId="{BEC12A87-79CF-4645-951A-15D9A32882CE}" type="presParOf" srcId="{515F51AE-4BF7-41EC-96FE-2287F289D5A6}" destId="{263DBAFC-9BBD-4CE8-80EE-FDAFD04AB02B}" srcOrd="0" destOrd="3" presId="urn:microsoft.com/office/officeart/2005/8/layout/orgChart1"/>
    <dgm:cxn modelId="{A0585A64-A8D1-4949-B212-6654DDA444E2}" type="presOf" srcId="{9C81BDFE-F9AC-4CB6-8547-4D7EFF51DEBB}" destId="{263DBAFC-9BBD-4CE8-80EE-FDAFD04AB02B}" srcOrd="0" destOrd="0" presId="urn:microsoft.com/office/officeart/2005/8/layout/orgChart1"/>
    <dgm:cxn modelId="{E5C51BD4-1D16-485A-BC41-8686878E2DFF}" type="presParOf" srcId="{263DBAFC-9BBD-4CE8-80EE-FDAFD04AB02B}" destId="{419CCCB0-33CC-44CD-A084-4C5EF82E4A1D}" srcOrd="0" destOrd="0" presId="urn:microsoft.com/office/officeart/2005/8/layout/orgChart1"/>
    <dgm:cxn modelId="{BADEAAB5-D597-4269-A0B1-8E3AE90752EC}" type="presOf" srcId="{9C81BDFE-F9AC-4CB6-8547-4D7EFF51DEBB}" destId="{419CCCB0-33CC-44CD-A084-4C5EF82E4A1D}" srcOrd="0" destOrd="0" presId="urn:microsoft.com/office/officeart/2005/8/layout/orgChart1"/>
    <dgm:cxn modelId="{F6481F1D-F81A-477F-9E74-58D22F101B44}" type="presParOf" srcId="{263DBAFC-9BBD-4CE8-80EE-FDAFD04AB02B}" destId="{CFDE1EF9-2B43-4937-8DA5-C4F9D4089D5E}" srcOrd="1" destOrd="0" presId="urn:microsoft.com/office/officeart/2005/8/layout/orgChart1"/>
    <dgm:cxn modelId="{F56416AE-AF92-4AA5-8B7E-BDBD7D45D39F}" type="presOf" srcId="{9C81BDFE-F9AC-4CB6-8547-4D7EFF51DEBB}" destId="{CFDE1EF9-2B43-4937-8DA5-C4F9D4089D5E}" srcOrd="0" destOrd="0" presId="urn:microsoft.com/office/officeart/2005/8/layout/orgChart1"/>
    <dgm:cxn modelId="{9450C5E6-6808-4AD7-84BF-823A46ABDD30}" type="presParOf" srcId="{515F51AE-4BF7-41EC-96FE-2287F289D5A6}" destId="{FCEDB2EB-C300-4E58-9FB8-53125344225C}" srcOrd="1" destOrd="3" presId="urn:microsoft.com/office/officeart/2005/8/layout/orgChart1"/>
    <dgm:cxn modelId="{AD770EBE-C5EE-4BA6-A605-9F0E6789130D}" type="presParOf" srcId="{515F51AE-4BF7-41EC-96FE-2287F289D5A6}" destId="{66CAB3B5-EC93-4693-9690-6E5405FF9147}" srcOrd="2" destOrd="3" presId="urn:microsoft.com/office/officeart/2005/8/layout/orgChart1"/>
    <dgm:cxn modelId="{049FC8DB-4F74-434E-BAB8-43F81150086A}" type="presParOf" srcId="{95F2754E-1416-4DAE-8F20-9433161D0DAA}" destId="{E5D7C569-77DC-480C-A41A-79F3F14BB6D1}" srcOrd="2" destOrd="3" presId="urn:microsoft.com/office/officeart/2005/8/layout/orgChart1"/>
    <dgm:cxn modelId="{6B734869-A9DD-448E-983E-611AF34A7ED0}" type="presParOf" srcId="{B5AC3795-2CA3-4714-A630-DE56EC21FC0C}" destId="{F4A96ECB-0B0E-4F6A-8445-DE820AD4B4C3}" srcOrd="4" destOrd="1" presId="urn:microsoft.com/office/officeart/2005/8/layout/orgChart1"/>
    <dgm:cxn modelId="{340AA635-5241-4D9F-A93E-F6D99A72EB0F}" type="presOf" srcId="{2F23F61B-DD81-41CC-8D6D-68BE7329E472}" destId="{F4A96ECB-0B0E-4F6A-8445-DE820AD4B4C3}" srcOrd="0" destOrd="0" presId="urn:microsoft.com/office/officeart/2005/8/layout/orgChart1"/>
    <dgm:cxn modelId="{C41468C4-F142-45B1-AD33-584C1F574E09}" type="presParOf" srcId="{B5AC3795-2CA3-4714-A630-DE56EC21FC0C}" destId="{1F8C0709-8DF1-4BCC-A513-E0A4084983FB}" srcOrd="5" destOrd="1" presId="urn:microsoft.com/office/officeart/2005/8/layout/orgChart1"/>
    <dgm:cxn modelId="{30D481FE-77FA-49B0-A520-C83A239F50FA}" type="presParOf" srcId="{1F8C0709-8DF1-4BCC-A513-E0A4084983FB}" destId="{C1D0D9DB-F72E-4E68-9CC0-DC013AC7030D}" srcOrd="0" destOrd="5" presId="urn:microsoft.com/office/officeart/2005/8/layout/orgChart1"/>
    <dgm:cxn modelId="{9A6D51A8-D00C-4DA8-8D69-E9800CFCDAC3}" type="presOf" srcId="{79F23771-B09D-4158-B245-3403A65B36D3}" destId="{C1D0D9DB-F72E-4E68-9CC0-DC013AC7030D}" srcOrd="0" destOrd="0" presId="urn:microsoft.com/office/officeart/2005/8/layout/orgChart1"/>
    <dgm:cxn modelId="{27AF1C92-1E25-4F19-B923-569B70C99453}" type="presParOf" srcId="{C1D0D9DB-F72E-4E68-9CC0-DC013AC7030D}" destId="{B02C0076-0230-431D-8EE4-A34A0447575B}" srcOrd="0" destOrd="0" presId="urn:microsoft.com/office/officeart/2005/8/layout/orgChart1"/>
    <dgm:cxn modelId="{FDCF7D44-E742-4E06-A858-67D69352925C}" type="presOf" srcId="{79F23771-B09D-4158-B245-3403A65B36D3}" destId="{B02C0076-0230-431D-8EE4-A34A0447575B}" srcOrd="0" destOrd="0" presId="urn:microsoft.com/office/officeart/2005/8/layout/orgChart1"/>
    <dgm:cxn modelId="{8C75894B-11BD-4A5D-A197-0D3816DC751B}" type="presParOf" srcId="{C1D0D9DB-F72E-4E68-9CC0-DC013AC7030D}" destId="{D3A079F0-1737-47D3-A8AC-C04DE2EAFD20}" srcOrd="1" destOrd="0" presId="urn:microsoft.com/office/officeart/2005/8/layout/orgChart1"/>
    <dgm:cxn modelId="{16E97B26-BACB-47E3-9F25-A70AC926D074}" type="presOf" srcId="{79F23771-B09D-4158-B245-3403A65B36D3}" destId="{D3A079F0-1737-47D3-A8AC-C04DE2EAFD20}" srcOrd="0" destOrd="0" presId="urn:microsoft.com/office/officeart/2005/8/layout/orgChart1"/>
    <dgm:cxn modelId="{31874BB4-D477-46CE-82B1-26423B5D7895}" type="presParOf" srcId="{1F8C0709-8DF1-4BCC-A513-E0A4084983FB}" destId="{12ADD4B1-D410-4110-980F-E3FA716B50B1}" srcOrd="1" destOrd="5" presId="urn:microsoft.com/office/officeart/2005/8/layout/orgChart1"/>
    <dgm:cxn modelId="{3A9D5D3A-5F7F-482E-BAD3-EDEC42CF8DCB}" type="presParOf" srcId="{12ADD4B1-D410-4110-980F-E3FA716B50B1}" destId="{53C90F6E-8DEE-4447-A852-26FDCB14D889}" srcOrd="0" destOrd="1" presId="urn:microsoft.com/office/officeart/2005/8/layout/orgChart1"/>
    <dgm:cxn modelId="{8CA5EF79-75D6-42D1-9A5E-2394CFF75591}" type="presOf" srcId="{56FD2FBB-E214-42D6-B49E-877D47CA0110}" destId="{53C90F6E-8DEE-4447-A852-26FDCB14D889}" srcOrd="0" destOrd="0" presId="urn:microsoft.com/office/officeart/2005/8/layout/orgChart1"/>
    <dgm:cxn modelId="{44CA808F-736A-4992-BAA4-67781049BEE9}" type="presParOf" srcId="{12ADD4B1-D410-4110-980F-E3FA716B50B1}" destId="{1A754D7C-9FB8-4762-99D2-77B1EFA9E175}" srcOrd="1" destOrd="1" presId="urn:microsoft.com/office/officeart/2005/8/layout/orgChart1"/>
    <dgm:cxn modelId="{4471C813-15A8-4E4B-84A9-37CF6D569688}" type="presParOf" srcId="{1A754D7C-9FB8-4762-99D2-77B1EFA9E175}" destId="{B99EBA68-9B7C-44C5-84BD-628F4513AE11}" srcOrd="0" destOrd="1" presId="urn:microsoft.com/office/officeart/2005/8/layout/orgChart1"/>
    <dgm:cxn modelId="{F0A1FB09-BA10-40E0-964F-F396A5DCD5BA}" type="presOf" srcId="{492F340F-8141-4A25-8D0D-B043E318F114}" destId="{B99EBA68-9B7C-44C5-84BD-628F4513AE11}" srcOrd="0" destOrd="0" presId="urn:microsoft.com/office/officeart/2005/8/layout/orgChart1"/>
    <dgm:cxn modelId="{9B6E424D-50CE-4792-ADAC-75D25B2437FF}" type="presParOf" srcId="{B99EBA68-9B7C-44C5-84BD-628F4513AE11}" destId="{C2A75219-5E95-489C-A514-B957817FF4E3}" srcOrd="0" destOrd="0" presId="urn:microsoft.com/office/officeart/2005/8/layout/orgChart1"/>
    <dgm:cxn modelId="{521BBE50-0829-4093-8742-4ED5493F4A76}" type="presOf" srcId="{492F340F-8141-4A25-8D0D-B043E318F114}" destId="{C2A75219-5E95-489C-A514-B957817FF4E3}" srcOrd="0" destOrd="0" presId="urn:microsoft.com/office/officeart/2005/8/layout/orgChart1"/>
    <dgm:cxn modelId="{5A748E6B-C229-4287-B633-01D41C6C0B07}" type="presParOf" srcId="{B99EBA68-9B7C-44C5-84BD-628F4513AE11}" destId="{4F92CA13-FEC6-45E6-90C7-757420409724}" srcOrd="1" destOrd="0" presId="urn:microsoft.com/office/officeart/2005/8/layout/orgChart1"/>
    <dgm:cxn modelId="{C1640048-1AED-4CC2-A21C-5916A2E52DD4}" type="presOf" srcId="{492F340F-8141-4A25-8D0D-B043E318F114}" destId="{4F92CA13-FEC6-45E6-90C7-757420409724}" srcOrd="0" destOrd="0" presId="urn:microsoft.com/office/officeart/2005/8/layout/orgChart1"/>
    <dgm:cxn modelId="{8676748B-24A1-4FBC-B45E-7F730498E7B4}" type="presParOf" srcId="{1A754D7C-9FB8-4762-99D2-77B1EFA9E175}" destId="{4D2FE726-E319-4DED-90DA-69A916C73F5D}" srcOrd="1" destOrd="1" presId="urn:microsoft.com/office/officeart/2005/8/layout/orgChart1"/>
    <dgm:cxn modelId="{0FFEE6E1-40FE-4A3F-AE2D-ED7F59EE327B}" type="presParOf" srcId="{1A754D7C-9FB8-4762-99D2-77B1EFA9E175}" destId="{B6B76181-7D4E-41B8-A083-E6C146E3C33C}" srcOrd="2" destOrd="1" presId="urn:microsoft.com/office/officeart/2005/8/layout/orgChart1"/>
    <dgm:cxn modelId="{4EFE94A4-4789-4180-B39C-6462761E4194}" type="presParOf" srcId="{12ADD4B1-D410-4110-980F-E3FA716B50B1}" destId="{1E2BD930-E279-4B3F-9DB1-10ABA5E2BB23}" srcOrd="2" destOrd="1" presId="urn:microsoft.com/office/officeart/2005/8/layout/orgChart1"/>
    <dgm:cxn modelId="{71C5D736-B3A7-4B8A-B183-AB56E9C63800}" type="presOf" srcId="{77BCD00A-4D3C-4C57-8AA0-1FD79DB630BC}" destId="{1E2BD930-E279-4B3F-9DB1-10ABA5E2BB23}" srcOrd="0" destOrd="0" presId="urn:microsoft.com/office/officeart/2005/8/layout/orgChart1"/>
    <dgm:cxn modelId="{A31EB932-538D-4A8B-91AA-54687C5E22D8}" type="presParOf" srcId="{12ADD4B1-D410-4110-980F-E3FA716B50B1}" destId="{EFCCD824-E424-4BD1-AF49-93C2A57094BD}" srcOrd="3" destOrd="1" presId="urn:microsoft.com/office/officeart/2005/8/layout/orgChart1"/>
    <dgm:cxn modelId="{7165BA61-2120-4422-8741-42D0708ECB3A}" type="presParOf" srcId="{EFCCD824-E424-4BD1-AF49-93C2A57094BD}" destId="{304FA723-AB83-4A4E-AC7E-DE032B4322F3}" srcOrd="0" destOrd="3" presId="urn:microsoft.com/office/officeart/2005/8/layout/orgChart1"/>
    <dgm:cxn modelId="{C6BB31AC-99F6-4F7A-9A5E-F8F3780D709C}" type="presOf" srcId="{E03AA448-324D-422C-9B04-674883D174EA}" destId="{304FA723-AB83-4A4E-AC7E-DE032B4322F3}" srcOrd="0" destOrd="0" presId="urn:microsoft.com/office/officeart/2005/8/layout/orgChart1"/>
    <dgm:cxn modelId="{FFE9D2CD-2600-4223-BD11-49D341AB39DB}" type="presParOf" srcId="{304FA723-AB83-4A4E-AC7E-DE032B4322F3}" destId="{494E0D88-9E9F-439F-A9D9-12CADFAC94B5}" srcOrd="0" destOrd="0" presId="urn:microsoft.com/office/officeart/2005/8/layout/orgChart1"/>
    <dgm:cxn modelId="{FD7ABBE5-83F3-4F24-85C9-618550339D44}" type="presOf" srcId="{E03AA448-324D-422C-9B04-674883D174EA}" destId="{494E0D88-9E9F-439F-A9D9-12CADFAC94B5}" srcOrd="0" destOrd="0" presId="urn:microsoft.com/office/officeart/2005/8/layout/orgChart1"/>
    <dgm:cxn modelId="{7A0508F9-3685-4311-AF44-B80FF4C0379B}" type="presParOf" srcId="{304FA723-AB83-4A4E-AC7E-DE032B4322F3}" destId="{05528FCF-5B75-4CB7-A8B5-DE9258F5AA8B}" srcOrd="1" destOrd="0" presId="urn:microsoft.com/office/officeart/2005/8/layout/orgChart1"/>
    <dgm:cxn modelId="{CB29F6EB-A29D-488E-9FB3-ED891324B587}" type="presOf" srcId="{E03AA448-324D-422C-9B04-674883D174EA}" destId="{05528FCF-5B75-4CB7-A8B5-DE9258F5AA8B}" srcOrd="0" destOrd="0" presId="urn:microsoft.com/office/officeart/2005/8/layout/orgChart1"/>
    <dgm:cxn modelId="{D981A999-658C-442B-9899-64C87F152424}" type="presParOf" srcId="{EFCCD824-E424-4BD1-AF49-93C2A57094BD}" destId="{63C21197-CA41-4CDB-AC0F-DD98A1F4E9CC}" srcOrd="1" destOrd="3" presId="urn:microsoft.com/office/officeart/2005/8/layout/orgChart1"/>
    <dgm:cxn modelId="{2A467C1D-B1C1-458A-A5D3-0FC3A6B610BD}" type="presParOf" srcId="{EFCCD824-E424-4BD1-AF49-93C2A57094BD}" destId="{DF9D4389-3ECC-4C75-A72C-676F046A69BB}" srcOrd="2" destOrd="3" presId="urn:microsoft.com/office/officeart/2005/8/layout/orgChart1"/>
    <dgm:cxn modelId="{5CDEF93A-BE26-4C72-A878-7168DB22660A}" type="presParOf" srcId="{12ADD4B1-D410-4110-980F-E3FA716B50B1}" destId="{A5FB5F86-9A8E-4E5E-B94A-4E0796E99A35}" srcOrd="4" destOrd="1" presId="urn:microsoft.com/office/officeart/2005/8/layout/orgChart1"/>
    <dgm:cxn modelId="{F94000F0-E33D-443D-BD50-53DC6FB5DCC9}" type="presOf" srcId="{8A89501B-3F31-46EB-AA5B-7B928539585F}" destId="{A5FB5F86-9A8E-4E5E-B94A-4E0796E99A35}" srcOrd="0" destOrd="0" presId="urn:microsoft.com/office/officeart/2005/8/layout/orgChart1"/>
    <dgm:cxn modelId="{5150971C-A9C5-4024-8405-95D25EB5C576}" type="presParOf" srcId="{12ADD4B1-D410-4110-980F-E3FA716B50B1}" destId="{C8891662-BE6C-4F12-9524-3C29B82CDC4A}" srcOrd="5" destOrd="1" presId="urn:microsoft.com/office/officeart/2005/8/layout/orgChart1"/>
    <dgm:cxn modelId="{EFAC5D83-E6BD-4227-A050-91E40DACE497}" type="presParOf" srcId="{C8891662-BE6C-4F12-9524-3C29B82CDC4A}" destId="{71F19231-79C6-4A26-A85C-616DAC021FD4}" srcOrd="0" destOrd="5" presId="urn:microsoft.com/office/officeart/2005/8/layout/orgChart1"/>
    <dgm:cxn modelId="{A36F8D07-5D6F-4CF5-99E2-80F3D02D9E02}" type="presOf" srcId="{8A0DA2AD-0E81-4848-AF47-3DBAF23CF9EC}" destId="{71F19231-79C6-4A26-A85C-616DAC021FD4}" srcOrd="0" destOrd="0" presId="urn:microsoft.com/office/officeart/2005/8/layout/orgChart1"/>
    <dgm:cxn modelId="{6CF8FFF9-AF5A-4D0A-BFAE-88F763CBBEB5}" type="presParOf" srcId="{71F19231-79C6-4A26-A85C-616DAC021FD4}" destId="{CD9B3B36-B86A-4E47-AD4C-C505E9A1B184}" srcOrd="0" destOrd="0" presId="urn:microsoft.com/office/officeart/2005/8/layout/orgChart1"/>
    <dgm:cxn modelId="{61F139C3-7B02-4162-A44D-5857D46E6FA3}" type="presOf" srcId="{8A0DA2AD-0E81-4848-AF47-3DBAF23CF9EC}" destId="{CD9B3B36-B86A-4E47-AD4C-C505E9A1B184}" srcOrd="0" destOrd="0" presId="urn:microsoft.com/office/officeart/2005/8/layout/orgChart1"/>
    <dgm:cxn modelId="{05A6733E-50B7-45DD-8152-F4507907E571}" type="presParOf" srcId="{71F19231-79C6-4A26-A85C-616DAC021FD4}" destId="{B04D57CC-3668-4510-8972-79FFE35CCF99}" srcOrd="1" destOrd="0" presId="urn:microsoft.com/office/officeart/2005/8/layout/orgChart1"/>
    <dgm:cxn modelId="{10551F3A-DB8C-4AD9-BC4D-6C513F982122}" type="presOf" srcId="{8A0DA2AD-0E81-4848-AF47-3DBAF23CF9EC}" destId="{B04D57CC-3668-4510-8972-79FFE35CCF99}" srcOrd="0" destOrd="0" presId="urn:microsoft.com/office/officeart/2005/8/layout/orgChart1"/>
    <dgm:cxn modelId="{150FA415-F2AE-46EC-8678-6A7C09E8C450}" type="presParOf" srcId="{C8891662-BE6C-4F12-9524-3C29B82CDC4A}" destId="{DA24C33E-B1D7-4C4E-A4B2-7029A4237F65}" srcOrd="1" destOrd="5" presId="urn:microsoft.com/office/officeart/2005/8/layout/orgChart1"/>
    <dgm:cxn modelId="{4094E964-B25F-4B74-A7CB-383C9B6B0822}" type="presParOf" srcId="{C8891662-BE6C-4F12-9524-3C29B82CDC4A}" destId="{8EF8FA9B-3F85-4DF3-8281-9CFC15636414}" srcOrd="2" destOrd="5" presId="urn:microsoft.com/office/officeart/2005/8/layout/orgChart1"/>
    <dgm:cxn modelId="{DE6BE625-ACE4-46ED-B0F8-2027A3712625}" type="presParOf" srcId="{12ADD4B1-D410-4110-980F-E3FA716B50B1}" destId="{9137D7CE-4D98-4CD0-A302-D1924C853D91}" srcOrd="6" destOrd="1" presId="urn:microsoft.com/office/officeart/2005/8/layout/orgChart1"/>
    <dgm:cxn modelId="{7E3F003D-4E5E-4D24-A343-2FEB6A5E3B55}" type="presOf" srcId="{48DFC956-B9B7-4DFA-8C49-6377DCD04E8C}" destId="{9137D7CE-4D98-4CD0-A302-D1924C853D91}" srcOrd="0" destOrd="0" presId="urn:microsoft.com/office/officeart/2005/8/layout/orgChart1"/>
    <dgm:cxn modelId="{9CB134EE-B999-445B-9467-3E6A2F34483E}" type="presParOf" srcId="{12ADD4B1-D410-4110-980F-E3FA716B50B1}" destId="{458D23B6-58F2-4617-942E-FC1E0A503A95}" srcOrd="7" destOrd="1" presId="urn:microsoft.com/office/officeart/2005/8/layout/orgChart1"/>
    <dgm:cxn modelId="{A2587811-49BC-4FB5-AE06-6EFFCABB0127}" type="presParOf" srcId="{458D23B6-58F2-4617-942E-FC1E0A503A95}" destId="{7A091F59-5F66-462C-B140-062586CBE823}" srcOrd="0" destOrd="7" presId="urn:microsoft.com/office/officeart/2005/8/layout/orgChart1"/>
    <dgm:cxn modelId="{142B4563-E863-4B2F-8FCB-B3C433F42AA7}" type="presOf" srcId="{0A05D3BA-6135-4D93-83BE-DB901705975A}" destId="{7A091F59-5F66-462C-B140-062586CBE823}" srcOrd="0" destOrd="0" presId="urn:microsoft.com/office/officeart/2005/8/layout/orgChart1"/>
    <dgm:cxn modelId="{7F96E1B2-6E8B-4DF7-B471-0A2C236D8D2F}" type="presParOf" srcId="{7A091F59-5F66-462C-B140-062586CBE823}" destId="{3137F309-CA14-465E-B59E-7536AB26C785}" srcOrd="0" destOrd="0" presId="urn:microsoft.com/office/officeart/2005/8/layout/orgChart1"/>
    <dgm:cxn modelId="{3C3C4C84-02FD-4C1F-BA3C-7970FDA68B09}" type="presOf" srcId="{0A05D3BA-6135-4D93-83BE-DB901705975A}" destId="{3137F309-CA14-465E-B59E-7536AB26C785}" srcOrd="0" destOrd="0" presId="urn:microsoft.com/office/officeart/2005/8/layout/orgChart1"/>
    <dgm:cxn modelId="{251BA535-0AA0-467D-9C3B-3EABDD935FAA}" type="presParOf" srcId="{7A091F59-5F66-462C-B140-062586CBE823}" destId="{4896181A-93EA-4288-923E-8FF28169D9FB}" srcOrd="1" destOrd="0" presId="urn:microsoft.com/office/officeart/2005/8/layout/orgChart1"/>
    <dgm:cxn modelId="{F8A7CDC8-1F90-43DE-BB1E-2C56C149A7D5}" type="presOf" srcId="{0A05D3BA-6135-4D93-83BE-DB901705975A}" destId="{4896181A-93EA-4288-923E-8FF28169D9FB}" srcOrd="0" destOrd="0" presId="urn:microsoft.com/office/officeart/2005/8/layout/orgChart1"/>
    <dgm:cxn modelId="{D8D1220F-76F7-446A-8751-1694597A7EB8}" type="presParOf" srcId="{458D23B6-58F2-4617-942E-FC1E0A503A95}" destId="{163793A8-DEC4-4422-8D1B-B4829CDFE450}" srcOrd="1" destOrd="7" presId="urn:microsoft.com/office/officeart/2005/8/layout/orgChart1"/>
    <dgm:cxn modelId="{559F7D3A-F3A9-4141-9699-AC67990A85C9}" type="presParOf" srcId="{458D23B6-58F2-4617-942E-FC1E0A503A95}" destId="{5AE48DCC-E455-4C56-900C-570CD766D137}" srcOrd="2" destOrd="7" presId="urn:microsoft.com/office/officeart/2005/8/layout/orgChart1"/>
    <dgm:cxn modelId="{6DD2D615-63E5-4575-95E9-FA0C5759CCB6}" type="presParOf" srcId="{1F8C0709-8DF1-4BCC-A513-E0A4084983FB}" destId="{F8B34554-BF81-4B1D-B865-CBD4D9D29927}" srcOrd="2" destOrd="5" presId="urn:microsoft.com/office/officeart/2005/8/layout/orgChart1"/>
    <dgm:cxn modelId="{94F36B19-7E02-4359-B14F-271B4B259D97}" type="presParOf" srcId="{B5AC3795-2CA3-4714-A630-DE56EC21FC0C}" destId="{844E2F82-DA66-4063-AB5D-36FE6EA19520}" srcOrd="6" destOrd="1" presId="urn:microsoft.com/office/officeart/2005/8/layout/orgChart1"/>
    <dgm:cxn modelId="{C870AA1F-76D3-4B88-BD5B-B8623006D837}" type="presOf" srcId="{5434F27A-3359-484D-8F99-9014C8498EEE}" destId="{844E2F82-DA66-4063-AB5D-36FE6EA19520}" srcOrd="0" destOrd="0" presId="urn:microsoft.com/office/officeart/2005/8/layout/orgChart1"/>
    <dgm:cxn modelId="{715EEDCC-B2DE-40DF-82BF-03259812C237}" type="presParOf" srcId="{B5AC3795-2CA3-4714-A630-DE56EC21FC0C}" destId="{74441172-E8C7-41AC-96B9-1B3F91EFDC00}" srcOrd="7" destOrd="1" presId="urn:microsoft.com/office/officeart/2005/8/layout/orgChart1"/>
    <dgm:cxn modelId="{FA87377E-CC9F-4423-9B08-575AE1407CBD}" type="presParOf" srcId="{74441172-E8C7-41AC-96B9-1B3F91EFDC00}" destId="{B80010A4-0F06-4EED-BF81-338DFFA5B350}" srcOrd="0" destOrd="7" presId="urn:microsoft.com/office/officeart/2005/8/layout/orgChart1"/>
    <dgm:cxn modelId="{6825D510-6716-4473-AF24-D21CD7170C6A}" type="presOf" srcId="{56D8227A-F353-44DE-9CB1-ED1C73483C52}" destId="{B80010A4-0F06-4EED-BF81-338DFFA5B350}" srcOrd="0" destOrd="0" presId="urn:microsoft.com/office/officeart/2005/8/layout/orgChart1"/>
    <dgm:cxn modelId="{2FA2EDA5-89AB-49CE-983E-D6B98A13C950}" type="presParOf" srcId="{B80010A4-0F06-4EED-BF81-338DFFA5B350}" destId="{34D7FF43-5821-4869-BC8B-A82917B14175}" srcOrd="0" destOrd="0" presId="urn:microsoft.com/office/officeart/2005/8/layout/orgChart1"/>
    <dgm:cxn modelId="{1BDAF015-9733-4252-AD93-3BAF08B8DB39}" type="presOf" srcId="{56D8227A-F353-44DE-9CB1-ED1C73483C52}" destId="{34D7FF43-5821-4869-BC8B-A82917B14175}" srcOrd="0" destOrd="0" presId="urn:microsoft.com/office/officeart/2005/8/layout/orgChart1"/>
    <dgm:cxn modelId="{9CFE592C-2909-4DDA-B05F-857535E0CC84}" type="presParOf" srcId="{B80010A4-0F06-4EED-BF81-338DFFA5B350}" destId="{F8AD40C9-759D-4E8F-9D7C-565DF4D22848}" srcOrd="1" destOrd="0" presId="urn:microsoft.com/office/officeart/2005/8/layout/orgChart1"/>
    <dgm:cxn modelId="{FBAD8FB5-153D-44E9-B73D-4CA566BE93FF}" type="presOf" srcId="{56D8227A-F353-44DE-9CB1-ED1C73483C52}" destId="{F8AD40C9-759D-4E8F-9D7C-565DF4D22848}" srcOrd="0" destOrd="0" presId="urn:microsoft.com/office/officeart/2005/8/layout/orgChart1"/>
    <dgm:cxn modelId="{7F8E5E1C-09EC-4D07-BE7C-3774A1A2A505}" type="presParOf" srcId="{74441172-E8C7-41AC-96B9-1B3F91EFDC00}" destId="{5FFC0C56-6CCC-4FF8-AA94-8E4C44CD8834}" srcOrd="1" destOrd="7" presId="urn:microsoft.com/office/officeart/2005/8/layout/orgChart1"/>
    <dgm:cxn modelId="{3EE3AE2D-975A-43E6-9BD6-4A8DE9F4C820}" type="presParOf" srcId="{5FFC0C56-6CCC-4FF8-AA94-8E4C44CD8834}" destId="{51FA1BE7-6614-4D58-BD32-23DFD524C104}" srcOrd="0" destOrd="1" presId="urn:microsoft.com/office/officeart/2005/8/layout/orgChart1"/>
    <dgm:cxn modelId="{CF884DE3-6F57-411C-AA72-D54228A90F68}" type="presOf" srcId="{CAC805D2-AEAB-4F77-A5B4-02C5EC6CBB42}" destId="{51FA1BE7-6614-4D58-BD32-23DFD524C104}" srcOrd="0" destOrd="0" presId="urn:microsoft.com/office/officeart/2005/8/layout/orgChart1"/>
    <dgm:cxn modelId="{98E0AC32-2DB0-4044-9717-E055C82FE5F7}" type="presParOf" srcId="{5FFC0C56-6CCC-4FF8-AA94-8E4C44CD8834}" destId="{3D30074C-F236-4883-8C21-47B5153C67F8}" srcOrd="1" destOrd="1" presId="urn:microsoft.com/office/officeart/2005/8/layout/orgChart1"/>
    <dgm:cxn modelId="{39B92077-B6E5-47FD-9A8E-1E73AF0A2A6A}" type="presParOf" srcId="{3D30074C-F236-4883-8C21-47B5153C67F8}" destId="{09664CF9-9D3C-43A5-9650-9D6ADBD58D1B}" srcOrd="0" destOrd="1" presId="urn:microsoft.com/office/officeart/2005/8/layout/orgChart1"/>
    <dgm:cxn modelId="{BCDA90D6-16CE-4631-872E-1AE1207EB457}" type="presOf" srcId="{F1AF89D8-E614-4190-8732-5D6D81163FA8}" destId="{09664CF9-9D3C-43A5-9650-9D6ADBD58D1B}" srcOrd="0" destOrd="0" presId="urn:microsoft.com/office/officeart/2005/8/layout/orgChart1"/>
    <dgm:cxn modelId="{88AD7E40-3473-4624-91C2-DB37E0B82D2D}" type="presParOf" srcId="{09664CF9-9D3C-43A5-9650-9D6ADBD58D1B}" destId="{51447F07-1E6F-4D08-9494-E08DED303634}" srcOrd="0" destOrd="0" presId="urn:microsoft.com/office/officeart/2005/8/layout/orgChart1"/>
    <dgm:cxn modelId="{D860D4B7-27A4-4A72-9961-6DCA5948E5FE}" type="presOf" srcId="{F1AF89D8-E614-4190-8732-5D6D81163FA8}" destId="{51447F07-1E6F-4D08-9494-E08DED303634}" srcOrd="0" destOrd="0" presId="urn:microsoft.com/office/officeart/2005/8/layout/orgChart1"/>
    <dgm:cxn modelId="{3EB5C9FC-55AB-419F-9840-6C4008FBDF2B}" type="presParOf" srcId="{09664CF9-9D3C-43A5-9650-9D6ADBD58D1B}" destId="{71150CAD-0109-4921-AE59-6E403041A3E7}" srcOrd="1" destOrd="0" presId="urn:microsoft.com/office/officeart/2005/8/layout/orgChart1"/>
    <dgm:cxn modelId="{24F32B4C-AB3A-4C10-9BAD-2C13D17E488A}" type="presOf" srcId="{F1AF89D8-E614-4190-8732-5D6D81163FA8}" destId="{71150CAD-0109-4921-AE59-6E403041A3E7}" srcOrd="0" destOrd="0" presId="urn:microsoft.com/office/officeart/2005/8/layout/orgChart1"/>
    <dgm:cxn modelId="{96916F31-1541-45DC-A490-E3BDD985441C}" type="presParOf" srcId="{3D30074C-F236-4883-8C21-47B5153C67F8}" destId="{E62F7519-7D8C-4105-ABF6-25A65B4FB7B1}" srcOrd="1" destOrd="1" presId="urn:microsoft.com/office/officeart/2005/8/layout/orgChart1"/>
    <dgm:cxn modelId="{153E12BE-179C-46FB-8C62-5C4AAD8A9F9D}" type="presParOf" srcId="{3D30074C-F236-4883-8C21-47B5153C67F8}" destId="{7342A658-DB6C-4411-8F1B-3953CC1AABA1}" srcOrd="2" destOrd="1" presId="urn:microsoft.com/office/officeart/2005/8/layout/orgChart1"/>
    <dgm:cxn modelId="{09AB40E9-606F-4AC7-95CB-DEC4D097DD25}" type="presParOf" srcId="{5FFC0C56-6CCC-4FF8-AA94-8E4C44CD8834}" destId="{4983DBD6-C4AA-4A84-8DE2-67467DFA0035}" srcOrd="2" destOrd="1" presId="urn:microsoft.com/office/officeart/2005/8/layout/orgChart1"/>
    <dgm:cxn modelId="{1501EE31-4254-44E4-B047-DB6B13107A72}" type="presOf" srcId="{24705C24-501A-45FF-A634-72BDB1176B26}" destId="{4983DBD6-C4AA-4A84-8DE2-67467DFA0035}" srcOrd="0" destOrd="0" presId="urn:microsoft.com/office/officeart/2005/8/layout/orgChart1"/>
    <dgm:cxn modelId="{1554D883-E21C-427E-AAB7-780FBCE6BB61}" type="presParOf" srcId="{5FFC0C56-6CCC-4FF8-AA94-8E4C44CD8834}" destId="{67C9CA44-D92A-4C1E-A043-933CA32BCFA9}" srcOrd="3" destOrd="1" presId="urn:microsoft.com/office/officeart/2005/8/layout/orgChart1"/>
    <dgm:cxn modelId="{8102E8B7-6EBB-4542-B128-1156864E745E}" type="presParOf" srcId="{67C9CA44-D92A-4C1E-A043-933CA32BCFA9}" destId="{3B620CC6-8D83-4548-8814-C1E66EB6B198}" srcOrd="0" destOrd="3" presId="urn:microsoft.com/office/officeart/2005/8/layout/orgChart1"/>
    <dgm:cxn modelId="{A7980673-C79E-4908-B02C-B6D838D99D9F}" type="presOf" srcId="{0F613434-2E2F-4DF6-834A-34EC930033AB}" destId="{3B620CC6-8D83-4548-8814-C1E66EB6B198}" srcOrd="0" destOrd="0" presId="urn:microsoft.com/office/officeart/2005/8/layout/orgChart1"/>
    <dgm:cxn modelId="{D5440D7A-2B29-43D3-9645-AB50CECE5FFC}" type="presParOf" srcId="{3B620CC6-8D83-4548-8814-C1E66EB6B198}" destId="{5E788FE7-342B-4D78-AAD6-79DF9C87798A}" srcOrd="0" destOrd="0" presId="urn:microsoft.com/office/officeart/2005/8/layout/orgChart1"/>
    <dgm:cxn modelId="{3A0E952F-6204-49D8-981B-A28FADC40EBF}" type="presOf" srcId="{0F613434-2E2F-4DF6-834A-34EC930033AB}" destId="{5E788FE7-342B-4D78-AAD6-79DF9C87798A}" srcOrd="0" destOrd="0" presId="urn:microsoft.com/office/officeart/2005/8/layout/orgChart1"/>
    <dgm:cxn modelId="{F45A893C-E561-4F2D-A706-9F7A9B8178C8}" type="presParOf" srcId="{3B620CC6-8D83-4548-8814-C1E66EB6B198}" destId="{2D0A69FE-5F11-4B27-B370-527DF862862F}" srcOrd="1" destOrd="0" presId="urn:microsoft.com/office/officeart/2005/8/layout/orgChart1"/>
    <dgm:cxn modelId="{D8726F19-8522-4090-8B80-6E4A048E866C}" type="presOf" srcId="{0F613434-2E2F-4DF6-834A-34EC930033AB}" destId="{2D0A69FE-5F11-4B27-B370-527DF862862F}" srcOrd="0" destOrd="0" presId="urn:microsoft.com/office/officeart/2005/8/layout/orgChart1"/>
    <dgm:cxn modelId="{90C7C3B8-FF43-4F0E-92B3-BCB9BA81F8F6}" type="presParOf" srcId="{67C9CA44-D92A-4C1E-A043-933CA32BCFA9}" destId="{76FAF9D2-2570-4127-B2DA-1F073AC4811E}" srcOrd="1" destOrd="3" presId="urn:microsoft.com/office/officeart/2005/8/layout/orgChart1"/>
    <dgm:cxn modelId="{7DC4E013-A4A5-4B61-B76B-9D44E0DF981D}" type="presParOf" srcId="{67C9CA44-D92A-4C1E-A043-933CA32BCFA9}" destId="{1173C1E3-AF73-473A-B6F9-03BC6B2BD88B}" srcOrd="2" destOrd="3" presId="urn:microsoft.com/office/officeart/2005/8/layout/orgChart1"/>
    <dgm:cxn modelId="{117E9624-F5A1-45B7-B126-6F9045950406}" type="presParOf" srcId="{74441172-E8C7-41AC-96B9-1B3F91EFDC00}" destId="{784312CE-9BF8-42E8-8892-36C3B5EEFC55}" srcOrd="2" destOrd="7" presId="urn:microsoft.com/office/officeart/2005/8/layout/orgChart1"/>
    <dgm:cxn modelId="{DBEEBB7B-830B-4592-839A-6E0371CFFC50}" type="presParOf" srcId="{7DA23F46-F220-4EBA-8DC3-6D7E8934F73D}" destId="{F6A99B7D-59F7-4CE5-909C-3005A3D764AE}"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775AFA-81B0-458D-97CF-6C040E7C6BCA}">
      <dsp:nvSpPr>
        <dsp:cNvPr id="0" name=""/>
        <dsp:cNvSpPr/>
      </dsp:nvSpPr>
      <dsp:spPr>
        <a:xfrm>
          <a:off x="3872513"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F5979E-92E5-4CE9-B0FA-2B6EB4762992}">
      <dsp:nvSpPr>
        <dsp:cNvPr id="0" name=""/>
        <dsp:cNvSpPr/>
      </dsp:nvSpPr>
      <dsp:spPr>
        <a:xfrm>
          <a:off x="3872513"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367FA-935D-445E-A08D-2018A709CD55}">
      <dsp:nvSpPr>
        <dsp:cNvPr id="0" name=""/>
        <dsp:cNvSpPr/>
      </dsp:nvSpPr>
      <dsp:spPr>
        <a:xfrm>
          <a:off x="2386121" y="368515"/>
          <a:ext cx="1780726" cy="154525"/>
        </a:xfrm>
        <a:custGeom>
          <a:avLst/>
          <a:gdLst/>
          <a:ahLst/>
          <a:cxnLst/>
          <a:rect l="0" t="0" r="0" b="0"/>
          <a:pathLst>
            <a:path>
              <a:moveTo>
                <a:pt x="0" y="0"/>
              </a:moveTo>
              <a:lnTo>
                <a:pt x="0" y="77262"/>
              </a:lnTo>
              <a:lnTo>
                <a:pt x="1780726" y="77262"/>
              </a:lnTo>
              <a:lnTo>
                <a:pt x="1780726"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B42A1-32F1-4F07-BF94-E1CFEB2D2230}">
      <dsp:nvSpPr>
        <dsp:cNvPr id="0" name=""/>
        <dsp:cNvSpPr/>
      </dsp:nvSpPr>
      <dsp:spPr>
        <a:xfrm>
          <a:off x="2982149" y="890960"/>
          <a:ext cx="110375" cy="1383374"/>
        </a:xfrm>
        <a:custGeom>
          <a:avLst/>
          <a:gdLst/>
          <a:ahLst/>
          <a:cxnLst/>
          <a:rect l="0" t="0" r="0" b="0"/>
          <a:pathLst>
            <a:path>
              <a:moveTo>
                <a:pt x="0" y="0"/>
              </a:moveTo>
              <a:lnTo>
                <a:pt x="0" y="1383374"/>
              </a:lnTo>
              <a:lnTo>
                <a:pt x="110375" y="1383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83DBD6-C4AA-4A84-8DE2-67467DFA0035}">
      <dsp:nvSpPr>
        <dsp:cNvPr id="0" name=""/>
        <dsp:cNvSpPr/>
      </dsp:nvSpPr>
      <dsp:spPr>
        <a:xfrm>
          <a:off x="2982149"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A1BE7-6614-4D58-BD32-23DFD524C104}">
      <dsp:nvSpPr>
        <dsp:cNvPr id="0" name=""/>
        <dsp:cNvSpPr/>
      </dsp:nvSpPr>
      <dsp:spPr>
        <a:xfrm>
          <a:off x="2982149"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E2F82-DA66-4063-AB5D-36FE6EA19520}">
      <dsp:nvSpPr>
        <dsp:cNvPr id="0" name=""/>
        <dsp:cNvSpPr/>
      </dsp:nvSpPr>
      <dsp:spPr>
        <a:xfrm>
          <a:off x="2386121" y="368515"/>
          <a:ext cx="890363" cy="154525"/>
        </a:xfrm>
        <a:custGeom>
          <a:avLst/>
          <a:gdLst/>
          <a:ahLst/>
          <a:cxnLst/>
          <a:rect l="0" t="0" r="0" b="0"/>
          <a:pathLst>
            <a:path>
              <a:moveTo>
                <a:pt x="0" y="0"/>
              </a:moveTo>
              <a:lnTo>
                <a:pt x="0" y="77262"/>
              </a:lnTo>
              <a:lnTo>
                <a:pt x="890363" y="77262"/>
              </a:lnTo>
              <a:lnTo>
                <a:pt x="890363"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2BD930-E279-4B3F-9DB1-10ABA5E2BB23}">
      <dsp:nvSpPr>
        <dsp:cNvPr id="0" name=""/>
        <dsp:cNvSpPr/>
      </dsp:nvSpPr>
      <dsp:spPr>
        <a:xfrm>
          <a:off x="2091786"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90F6E-8DEE-4447-A852-26FDCB14D889}">
      <dsp:nvSpPr>
        <dsp:cNvPr id="0" name=""/>
        <dsp:cNvSpPr/>
      </dsp:nvSpPr>
      <dsp:spPr>
        <a:xfrm>
          <a:off x="2091786"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6ECB-0B0E-4F6A-8445-DE820AD4B4C3}">
      <dsp:nvSpPr>
        <dsp:cNvPr id="0" name=""/>
        <dsp:cNvSpPr/>
      </dsp:nvSpPr>
      <dsp:spPr>
        <a:xfrm>
          <a:off x="2340401" y="368515"/>
          <a:ext cx="91440" cy="154525"/>
        </a:xfrm>
        <a:custGeom>
          <a:avLst/>
          <a:gdLst/>
          <a:ahLst/>
          <a:cxnLst/>
          <a:rect l="0" t="0" r="0" b="0"/>
          <a:pathLst>
            <a:path>
              <a:moveTo>
                <a:pt x="45720" y="0"/>
              </a:moveTo>
              <a:lnTo>
                <a:pt x="45720"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782B2-539F-4A30-BEB6-7C9169F16ED5}">
      <dsp:nvSpPr>
        <dsp:cNvPr id="0" name=""/>
        <dsp:cNvSpPr/>
      </dsp:nvSpPr>
      <dsp:spPr>
        <a:xfrm>
          <a:off x="1201422"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35FC0-F34B-4250-82DF-6B6ABB3D9AEA}">
      <dsp:nvSpPr>
        <dsp:cNvPr id="0" name=""/>
        <dsp:cNvSpPr/>
      </dsp:nvSpPr>
      <dsp:spPr>
        <a:xfrm>
          <a:off x="1201422"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4889CA-ABDE-4EE4-8395-A95BB9B7D891}">
      <dsp:nvSpPr>
        <dsp:cNvPr id="0" name=""/>
        <dsp:cNvSpPr/>
      </dsp:nvSpPr>
      <dsp:spPr>
        <a:xfrm>
          <a:off x="1495757" y="368515"/>
          <a:ext cx="890363" cy="154525"/>
        </a:xfrm>
        <a:custGeom>
          <a:avLst/>
          <a:gdLst/>
          <a:ahLst/>
          <a:cxnLst/>
          <a:rect l="0" t="0" r="0" b="0"/>
          <a:pathLst>
            <a:path>
              <a:moveTo>
                <a:pt x="890363" y="0"/>
              </a:moveTo>
              <a:lnTo>
                <a:pt x="890363" y="77262"/>
              </a:lnTo>
              <a:lnTo>
                <a:pt x="0" y="77262"/>
              </a:lnTo>
              <a:lnTo>
                <a:pt x="0"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2E47A-77F2-43F7-B2A4-5CB3B1D573AA}">
      <dsp:nvSpPr>
        <dsp:cNvPr id="0" name=""/>
        <dsp:cNvSpPr/>
      </dsp:nvSpPr>
      <dsp:spPr>
        <a:xfrm>
          <a:off x="311059" y="890960"/>
          <a:ext cx="110375" cy="1383374"/>
        </a:xfrm>
        <a:custGeom>
          <a:avLst/>
          <a:gdLst/>
          <a:ahLst/>
          <a:cxnLst/>
          <a:rect l="0" t="0" r="0" b="0"/>
          <a:pathLst>
            <a:path>
              <a:moveTo>
                <a:pt x="0" y="0"/>
              </a:moveTo>
              <a:lnTo>
                <a:pt x="0" y="1383374"/>
              </a:lnTo>
              <a:lnTo>
                <a:pt x="110375" y="1383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194DB-B456-4ACF-9B51-48CCF6E3B4ED}">
      <dsp:nvSpPr>
        <dsp:cNvPr id="0" name=""/>
        <dsp:cNvSpPr/>
      </dsp:nvSpPr>
      <dsp:spPr>
        <a:xfrm>
          <a:off x="311059" y="890960"/>
          <a:ext cx="110375" cy="860929"/>
        </a:xfrm>
        <a:custGeom>
          <a:avLst/>
          <a:gdLst/>
          <a:ahLst/>
          <a:cxnLst/>
          <a:rect l="0" t="0" r="0" b="0"/>
          <a:pathLst>
            <a:path>
              <a:moveTo>
                <a:pt x="0" y="0"/>
              </a:moveTo>
              <a:lnTo>
                <a:pt x="0" y="860929"/>
              </a:lnTo>
              <a:lnTo>
                <a:pt x="110375" y="860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E4E421-B5B3-4FC4-BE44-801BDCC2A18C}">
      <dsp:nvSpPr>
        <dsp:cNvPr id="0" name=""/>
        <dsp:cNvSpPr/>
      </dsp:nvSpPr>
      <dsp:spPr>
        <a:xfrm>
          <a:off x="311059" y="890960"/>
          <a:ext cx="110375" cy="338485"/>
        </a:xfrm>
        <a:custGeom>
          <a:avLst/>
          <a:gdLst/>
          <a:ahLst/>
          <a:cxnLst/>
          <a:rect l="0" t="0" r="0" b="0"/>
          <a:pathLst>
            <a:path>
              <a:moveTo>
                <a:pt x="0" y="0"/>
              </a:moveTo>
              <a:lnTo>
                <a:pt x="0" y="338485"/>
              </a:lnTo>
              <a:lnTo>
                <a:pt x="110375" y="338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AE4237-C134-4959-BFDF-2799F7291C73}">
      <dsp:nvSpPr>
        <dsp:cNvPr id="0" name=""/>
        <dsp:cNvSpPr/>
      </dsp:nvSpPr>
      <dsp:spPr>
        <a:xfrm>
          <a:off x="605394" y="368515"/>
          <a:ext cx="1780726" cy="154525"/>
        </a:xfrm>
        <a:custGeom>
          <a:avLst/>
          <a:gdLst/>
          <a:ahLst/>
          <a:cxnLst/>
          <a:rect l="0" t="0" r="0" b="0"/>
          <a:pathLst>
            <a:path>
              <a:moveTo>
                <a:pt x="1780726" y="0"/>
              </a:moveTo>
              <a:lnTo>
                <a:pt x="1780726" y="77262"/>
              </a:lnTo>
              <a:lnTo>
                <a:pt x="0" y="77262"/>
              </a:lnTo>
              <a:lnTo>
                <a:pt x="0" y="1545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4A296-C160-4255-858C-5E1BD18F9A27}">
      <dsp:nvSpPr>
        <dsp:cNvPr id="0" name=""/>
        <dsp:cNvSpPr/>
      </dsp:nvSpPr>
      <dsp:spPr>
        <a:xfrm>
          <a:off x="2018202" y="59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主页</a:t>
          </a:r>
        </a:p>
      </dsp:txBody>
      <dsp:txXfrm>
        <a:off x="2018202" y="596"/>
        <a:ext cx="735837" cy="367918"/>
      </dsp:txXfrm>
    </dsp:sp>
    <dsp:sp modelId="{F12F9AC0-0FD2-4679-AF99-C7C5BE014734}">
      <dsp:nvSpPr>
        <dsp:cNvPr id="0" name=""/>
        <dsp:cNvSpPr/>
      </dsp:nvSpPr>
      <dsp:spPr>
        <a:xfrm>
          <a:off x="237475"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游戏研究</a:t>
          </a:r>
        </a:p>
      </dsp:txBody>
      <dsp:txXfrm>
        <a:off x="237475" y="523041"/>
        <a:ext cx="735837" cy="367918"/>
      </dsp:txXfrm>
    </dsp:sp>
    <dsp:sp modelId="{410018D3-033D-424F-B591-3174FB173A3C}">
      <dsp:nvSpPr>
        <dsp:cNvPr id="0" name=""/>
        <dsp:cNvSpPr/>
      </dsp:nvSpPr>
      <dsp:spPr>
        <a:xfrm>
          <a:off x="421435"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发展历史</a:t>
          </a:r>
        </a:p>
      </dsp:txBody>
      <dsp:txXfrm>
        <a:off x="421435" y="1045486"/>
        <a:ext cx="735837" cy="367918"/>
      </dsp:txXfrm>
    </dsp:sp>
    <dsp:sp modelId="{B61691AF-19FC-4812-A3A6-C00042E315BE}">
      <dsp:nvSpPr>
        <dsp:cNvPr id="0" name=""/>
        <dsp:cNvSpPr/>
      </dsp:nvSpPr>
      <dsp:spPr>
        <a:xfrm>
          <a:off x="421435"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游戏定义</a:t>
          </a:r>
        </a:p>
      </dsp:txBody>
      <dsp:txXfrm>
        <a:off x="421435" y="1567930"/>
        <a:ext cx="735837" cy="367918"/>
      </dsp:txXfrm>
    </dsp:sp>
    <dsp:sp modelId="{210A9FBA-E865-4AAA-89A2-0E32EF5C8F6F}">
      <dsp:nvSpPr>
        <dsp:cNvPr id="0" name=""/>
        <dsp:cNvSpPr/>
      </dsp:nvSpPr>
      <dsp:spPr>
        <a:xfrm>
          <a:off x="421435" y="2090375"/>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游戏分类</a:t>
          </a:r>
        </a:p>
      </dsp:txBody>
      <dsp:txXfrm>
        <a:off x="421435" y="2090375"/>
        <a:ext cx="735837" cy="367918"/>
      </dsp:txXfrm>
    </dsp:sp>
    <dsp:sp modelId="{85B87679-A828-4D4A-AA0B-BCBA17B73465}">
      <dsp:nvSpPr>
        <dsp:cNvPr id="0" name=""/>
        <dsp:cNvSpPr/>
      </dsp:nvSpPr>
      <dsp:spPr>
        <a:xfrm>
          <a:off x="1127839"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仙剑奇侠传</a:t>
          </a:r>
        </a:p>
      </dsp:txBody>
      <dsp:txXfrm>
        <a:off x="1127839" y="523041"/>
        <a:ext cx="735837" cy="367918"/>
      </dsp:txXfrm>
    </dsp:sp>
    <dsp:sp modelId="{9AA3A869-07BE-4DE9-87A5-EC76B0110461}">
      <dsp:nvSpPr>
        <dsp:cNvPr id="0" name=""/>
        <dsp:cNvSpPr/>
      </dsp:nvSpPr>
      <dsp:spPr>
        <a:xfrm>
          <a:off x="1311798"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游戏简介</a:t>
          </a:r>
        </a:p>
      </dsp:txBody>
      <dsp:txXfrm>
        <a:off x="1311798" y="1045486"/>
        <a:ext cx="735837" cy="367918"/>
      </dsp:txXfrm>
    </dsp:sp>
    <dsp:sp modelId="{419CCCB0-33CC-44CD-A084-4C5EF82E4A1D}">
      <dsp:nvSpPr>
        <dsp:cNvPr id="0" name=""/>
        <dsp:cNvSpPr/>
      </dsp:nvSpPr>
      <dsp:spPr>
        <a:xfrm>
          <a:off x="1311798"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游戏特色</a:t>
          </a:r>
        </a:p>
      </dsp:txBody>
      <dsp:txXfrm>
        <a:off x="1311798" y="1567930"/>
        <a:ext cx="735837" cy="367918"/>
      </dsp:txXfrm>
    </dsp:sp>
    <dsp:sp modelId="{B02C0076-0230-431D-8EE4-A34A0447575B}">
      <dsp:nvSpPr>
        <dsp:cNvPr id="0" name=""/>
        <dsp:cNvSpPr/>
      </dsp:nvSpPr>
      <dsp:spPr>
        <a:xfrm>
          <a:off x="2018202"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古剑奇谭</a:t>
          </a:r>
        </a:p>
      </dsp:txBody>
      <dsp:txXfrm>
        <a:off x="2018202" y="523041"/>
        <a:ext cx="735837" cy="367918"/>
      </dsp:txXfrm>
    </dsp:sp>
    <dsp:sp modelId="{C2A75219-5E95-489C-A514-B957817FF4E3}">
      <dsp:nvSpPr>
        <dsp:cNvPr id="0" name=""/>
        <dsp:cNvSpPr/>
      </dsp:nvSpPr>
      <dsp:spPr>
        <a:xfrm>
          <a:off x="2202161"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游戏简介</a:t>
          </a:r>
        </a:p>
      </dsp:txBody>
      <dsp:txXfrm>
        <a:off x="2202161" y="1045486"/>
        <a:ext cx="735837" cy="367918"/>
      </dsp:txXfrm>
    </dsp:sp>
    <dsp:sp modelId="{494E0D88-9E9F-439F-A9D9-12CADFAC94B5}">
      <dsp:nvSpPr>
        <dsp:cNvPr id="0" name=""/>
        <dsp:cNvSpPr/>
      </dsp:nvSpPr>
      <dsp:spPr>
        <a:xfrm>
          <a:off x="2202161"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游戏特色</a:t>
          </a:r>
        </a:p>
      </dsp:txBody>
      <dsp:txXfrm>
        <a:off x="2202161" y="1567930"/>
        <a:ext cx="735837" cy="367918"/>
      </dsp:txXfrm>
    </dsp:sp>
    <dsp:sp modelId="{34D7FF43-5821-4869-BC8B-A82917B14175}">
      <dsp:nvSpPr>
        <dsp:cNvPr id="0" name=""/>
        <dsp:cNvSpPr/>
      </dsp:nvSpPr>
      <dsp:spPr>
        <a:xfrm>
          <a:off x="2908565"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王者荣耀</a:t>
          </a:r>
        </a:p>
      </dsp:txBody>
      <dsp:txXfrm>
        <a:off x="2908565" y="523041"/>
        <a:ext cx="735837" cy="367918"/>
      </dsp:txXfrm>
    </dsp:sp>
    <dsp:sp modelId="{51447F07-1E6F-4D08-9494-E08DED303634}">
      <dsp:nvSpPr>
        <dsp:cNvPr id="0" name=""/>
        <dsp:cNvSpPr/>
      </dsp:nvSpPr>
      <dsp:spPr>
        <a:xfrm>
          <a:off x="3092525"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新手指南</a:t>
          </a:r>
        </a:p>
      </dsp:txBody>
      <dsp:txXfrm>
        <a:off x="3092525" y="1045486"/>
        <a:ext cx="735837" cy="367918"/>
      </dsp:txXfrm>
    </dsp:sp>
    <dsp:sp modelId="{5E788FE7-342B-4D78-AAD6-79DF9C87798A}">
      <dsp:nvSpPr>
        <dsp:cNvPr id="0" name=""/>
        <dsp:cNvSpPr/>
      </dsp:nvSpPr>
      <dsp:spPr>
        <a:xfrm>
          <a:off x="3092525"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英雄介绍</a:t>
          </a:r>
        </a:p>
      </dsp:txBody>
      <dsp:txXfrm>
        <a:off x="3092525" y="1567930"/>
        <a:ext cx="735837" cy="367918"/>
      </dsp:txXfrm>
    </dsp:sp>
    <dsp:sp modelId="{E2A44D12-5935-4254-93DB-4612CA4F9F4E}">
      <dsp:nvSpPr>
        <dsp:cNvPr id="0" name=""/>
        <dsp:cNvSpPr/>
      </dsp:nvSpPr>
      <dsp:spPr>
        <a:xfrm>
          <a:off x="3092525" y="2090375"/>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游戏机制</a:t>
          </a:r>
        </a:p>
      </dsp:txBody>
      <dsp:txXfrm>
        <a:off x="3092525" y="2090375"/>
        <a:ext cx="735837" cy="367918"/>
      </dsp:txXfrm>
    </dsp:sp>
    <dsp:sp modelId="{A2539663-3F59-4FC9-937B-82D510C1BCFE}">
      <dsp:nvSpPr>
        <dsp:cNvPr id="0" name=""/>
        <dsp:cNvSpPr/>
      </dsp:nvSpPr>
      <dsp:spPr>
        <a:xfrm>
          <a:off x="3798929" y="523041"/>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隐形守护者</a:t>
          </a:r>
        </a:p>
      </dsp:txBody>
      <dsp:txXfrm>
        <a:off x="3798929" y="523041"/>
        <a:ext cx="735837" cy="367918"/>
      </dsp:txXfrm>
    </dsp:sp>
    <dsp:sp modelId="{2CC90AE5-E9B9-49FA-885B-F50582DCDC45}">
      <dsp:nvSpPr>
        <dsp:cNvPr id="0" name=""/>
        <dsp:cNvSpPr/>
      </dsp:nvSpPr>
      <dsp:spPr>
        <a:xfrm>
          <a:off x="3982888" y="1045486"/>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背景故事</a:t>
          </a:r>
        </a:p>
      </dsp:txBody>
      <dsp:txXfrm>
        <a:off x="3982888" y="1045486"/>
        <a:ext cx="735837" cy="367918"/>
      </dsp:txXfrm>
    </dsp:sp>
    <dsp:sp modelId="{24713441-4D4C-4BB4-895B-121214C3AD35}">
      <dsp:nvSpPr>
        <dsp:cNvPr id="0" name=""/>
        <dsp:cNvSpPr/>
      </dsp:nvSpPr>
      <dsp:spPr>
        <a:xfrm>
          <a:off x="3982888" y="1567930"/>
          <a:ext cx="735837" cy="3679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游戏角色</a:t>
          </a:r>
        </a:p>
      </dsp:txBody>
      <dsp:txXfrm>
        <a:off x="3982888" y="1567930"/>
        <a:ext cx="735837" cy="3679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2020-12-19T00:00:00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A7D669B-C86B-41FC-8853-6182D57F6539}">
  <ds:schemaRefs/>
</ds:datastoreItem>
</file>

<file path=docProps/app.xml><?xml version="1.0" encoding="utf-8"?>
<Properties xmlns="http://schemas.openxmlformats.org/officeDocument/2006/extended-properties" xmlns:vt="http://schemas.openxmlformats.org/officeDocument/2006/docPropsVTypes">
  <Template>网站开发文档12.19（模板）(1).dotx</Template>
  <Pages>4</Pages>
  <Words>621</Words>
  <Characters>653</Characters>
  <Lines>5</Lines>
  <Paragraphs>1</Paragraphs>
  <TotalTime>30</TotalTime>
  <ScaleCrop>false</ScaleCrop>
  <LinksUpToDate>false</LinksUpToDate>
  <CharactersWithSpaces>655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2020-12-21T10:21:00Z</dcterms:created>
  <dc:creator>Administrator</dc:creator>
  <cp:lastModifiedBy>ASUS</cp:lastModifiedBy>
  <dcterms:modified xsi:type="dcterms:W3CDTF">2021-01-03T09:51:16Z</dcterms:modified>
  <dc:subject>第几小组</dc:subject>
  <dc:title>网站开发策划书</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