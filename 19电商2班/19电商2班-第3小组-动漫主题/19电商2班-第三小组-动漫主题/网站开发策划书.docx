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jc w:val="center"/>
        <w:rPr>
          <w:rFonts w:ascii="黑体" w:hAnsi="华文中宋" w:eastAsia="黑体"/>
          <w:spacing w:val="20"/>
          <w:sz w:val="72"/>
          <w:szCs w:val="72"/>
        </w:rPr>
      </w:pPr>
      <w:r>
        <w:drawing>
          <wp:inline distT="0" distB="0" distL="0" distR="0">
            <wp:extent cx="4008120" cy="710565"/>
            <wp:effectExtent l="0" t="0" r="0" b="0"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6" cstate="print">
                      <a:duotone>
                        <a:srgbClr val="000000"/>
                        <a:srgbClr val="FF9090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《网页设计与制作》</w:t>
      </w: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网站开发文档</w:t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tbl>
      <w:tblPr>
        <w:tblStyle w:val="6"/>
        <w:tblW w:w="6823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网站主题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ascii="Calibri" w:hAnsi="Calibri"/>
                <w:spacing w:val="30"/>
                <w:kern w:val="10"/>
                <w:sz w:val="30"/>
              </w:rPr>
              <w:t>动漫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班级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Ansi="Calibri" w:eastAsia="黑体"/>
                <w:spacing w:val="30"/>
                <w:kern w:val="10"/>
                <w:sz w:val="30"/>
              </w:rPr>
              <w:t>19</w:t>
            </w:r>
            <w:r>
              <w:rPr>
                <w:rFonts w:hAnsi="Calibri"/>
                <w:spacing w:val="30"/>
                <w:kern w:val="10"/>
                <w:sz w:val="30"/>
              </w:rPr>
              <w:t>级电商2班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小组编号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第三小组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组长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ascii="Calibri" w:hAnsi="Calibri"/>
                <w:spacing w:val="30"/>
                <w:kern w:val="10"/>
                <w:sz w:val="30"/>
              </w:rPr>
              <w:t>万银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jc w:val="center"/>
        <w:rPr>
          <w:rFonts w:ascii="黑体" w:hAnsi="Calibri" w:eastAsia="黑体"/>
          <w:sz w:val="30"/>
          <w:szCs w:val="30"/>
        </w:rPr>
      </w:pPr>
      <w:r>
        <w:rPr>
          <w:rFonts w:hint="eastAsia" w:ascii="黑体" w:hAnsi="Calibri" w:eastAsia="黑体"/>
          <w:sz w:val="30"/>
          <w:szCs w:val="30"/>
        </w:rPr>
        <w:t>二〇二〇年 十二月</w:t>
      </w:r>
    </w:p>
    <w:p>
      <w:pPr>
        <w:jc w:val="center"/>
        <w:rPr>
          <w:i/>
          <w:iCs/>
          <w:color w:val="FF0000"/>
          <w:szCs w:val="24"/>
        </w:rPr>
      </w:pPr>
      <w:r>
        <w:rPr>
          <w:rFonts w:ascii="黑体" w:hAnsi="Calibri" w:eastAsia="黑体"/>
          <w:sz w:val="30"/>
          <w:szCs w:val="30"/>
        </w:rPr>
        <w:br w:type="page"/>
      </w:r>
    </w:p>
    <w:p>
      <w:pPr>
        <w:pStyle w:val="3"/>
        <w:numPr>
          <w:ilvl w:val="0"/>
          <w:numId w:val="1"/>
        </w:numPr>
        <w:rPr>
          <w:szCs w:val="24"/>
        </w:rPr>
      </w:pPr>
      <w:r>
        <w:rPr>
          <w:rFonts w:hint="eastAsia"/>
        </w:rPr>
        <w:t>网站定位及目标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制作一个介绍动漫的网站，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主要是介绍有关动漫的一些基础，通过本网站让人增强对动漫的了解。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网站架构</w:t>
      </w:r>
    </w:p>
    <w:p>
      <w:pPr>
        <w:rPr>
          <w:rFonts w:hint="eastAsia"/>
        </w:rPr>
      </w:pPr>
    </w:p>
    <w:p>
      <w:pPr>
        <w:jc w:val="center"/>
        <w:rPr>
          <w:i/>
          <w:iCs/>
          <w:color w:val="FF0000"/>
          <w:szCs w:val="24"/>
        </w:rPr>
      </w:pPr>
      <w:r>
        <w:rPr>
          <w:rFonts w:hint="eastAsia"/>
          <w:szCs w:val="24"/>
          <w:lang w:val="zh-C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1981200</wp:posOffset>
                </wp:positionV>
                <wp:extent cx="0" cy="198120"/>
                <wp:effectExtent l="0" t="0" r="38100" b="30480"/>
                <wp:wrapNone/>
                <wp:docPr id="103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144pt;margin-top:156pt;height:15.6pt;width:0pt;z-index:1024;mso-width-relative:page;mso-height-relative:page;" filled="f" stroked="t" coordsize="21600,21600" o:gfxdata="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CAb9vZAAAACwEAAA8AAAAAAAAA&#10;AQAgAAAAIgAAAGRycy9kb3ducmV2LnhtbFBLAQIUABQAAAAIAIdO4kAx93ZP1wEAAJADAAAOAAAA&#10;AAAAAAEAIAAAACgBAABkcnMvZTJvRG9jLnhtbFBLBQYAAAAABgAGAFkBAABxBQAAAAA=&#10;">
                <v:fill on="f" focussize="0,0"/>
                <v:stroke weight="0.5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4"/>
          <w:lang w:val="zh-CN"/>
        </w:rPr>
        <w:drawing>
          <wp:inline distT="0" distB="0" distL="0" distR="0">
            <wp:extent cx="4587240" cy="3017520"/>
            <wp:effectExtent l="0" t="0" r="0" b="0"/>
            <wp:docPr id="103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网站栏目功能说明</w:t>
      </w:r>
    </w:p>
    <w:p>
      <w:pPr>
        <w:rPr>
          <w:rFonts w:hint="eastAsia" w:ascii="宋体" w:hAnsi="宋体" w:eastAsia="宋体" w:cs="宋体"/>
          <w:i w:val="0"/>
          <w:iCs w:val="0"/>
          <w:color w:val="FF000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30"/>
          <w:szCs w:val="30"/>
        </w:rPr>
        <w:t>首页</w:t>
      </w:r>
      <w:r>
        <w:rPr>
          <w:rFonts w:hint="eastAsia" w:ascii="宋体" w:hAnsi="宋体" w:eastAsia="宋体" w:cs="宋体"/>
          <w:i w:val="0"/>
          <w:iCs w:val="0"/>
          <w:sz w:val="30"/>
          <w:szCs w:val="30"/>
          <w:lang w:val="en-US" w:eastAsia="zh-CN"/>
        </w:rPr>
        <w:t>是对</w:t>
      </w:r>
      <w:r>
        <w:rPr>
          <w:rFonts w:hint="eastAsia" w:ascii="宋体" w:hAnsi="宋体" w:eastAsia="宋体" w:cs="宋体"/>
          <w:i w:val="0"/>
          <w:iCs w:val="0"/>
          <w:sz w:val="30"/>
          <w:szCs w:val="30"/>
        </w:rPr>
        <w:t>动漫的</w:t>
      </w:r>
      <w:r>
        <w:rPr>
          <w:rFonts w:hint="eastAsia" w:ascii="宋体" w:hAnsi="宋体" w:eastAsia="宋体" w:cs="宋体"/>
          <w:i w:val="0"/>
          <w:iCs w:val="0"/>
          <w:sz w:val="30"/>
          <w:szCs w:val="30"/>
          <w:lang w:val="en-US" w:eastAsia="zh-CN"/>
        </w:rPr>
        <w:t>概念进行一个详细的描述，让人可以明白的知道动漫的定义。</w:t>
      </w:r>
      <w:r>
        <w:rPr>
          <w:rFonts w:hint="eastAsia" w:ascii="宋体" w:hAnsi="宋体" w:eastAsia="宋体" w:cs="宋体"/>
          <w:i w:val="0"/>
          <w:iCs w:val="0"/>
          <w:sz w:val="30"/>
          <w:szCs w:val="30"/>
        </w:rPr>
        <w:t>海贼王页面介绍海贼王简介及海贼王主要人物介绍，火影忍者页面介绍了火影忍者简介及获得火影称号的忍者人物介绍，名侦探柯南页面介绍了柯南动漫简介以及其主要人物的介绍，</w:t>
      </w:r>
      <w:r>
        <w:rPr>
          <w:rFonts w:hint="eastAsia" w:ascii="宋体" w:hAnsi="宋体" w:eastAsia="宋体" w:cs="宋体"/>
          <w:i w:val="0"/>
          <w:iCs w:val="0"/>
          <w:sz w:val="30"/>
          <w:szCs w:val="30"/>
          <w:lang w:val="en-US" w:eastAsia="zh-CN"/>
        </w:rPr>
        <w:t>哆啦A梦</w:t>
      </w:r>
      <w:r>
        <w:rPr>
          <w:rFonts w:hint="eastAsia" w:ascii="宋体" w:hAnsi="宋体" w:eastAsia="宋体" w:cs="宋体"/>
          <w:i w:val="0"/>
          <w:iCs w:val="0"/>
          <w:sz w:val="30"/>
          <w:szCs w:val="30"/>
        </w:rPr>
        <w:t>页面介绍了这部动漫的简介及主要人物信息介绍</w:t>
      </w:r>
      <w:r>
        <w:rPr>
          <w:rFonts w:hint="eastAsia" w:ascii="宋体" w:hAnsi="宋体" w:eastAsia="宋体" w:cs="宋体"/>
          <w:i w:val="0"/>
          <w:iCs w:val="0"/>
          <w:sz w:val="30"/>
          <w:szCs w:val="30"/>
          <w:lang w:eastAsia="zh-CN"/>
        </w:rPr>
        <w:t>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站点风格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使用大量图片作为背景，同时加上了插画图标的点缀，使网页看起来较为有趣，加强网站本身的独特性。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项目实现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该网站制作中用到了css，div，p，伪类选择器，定位，浮动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插入图片，音乐，视频</w:t>
      </w:r>
      <w:r>
        <w:rPr>
          <w:rFonts w:hint="eastAsia" w:ascii="宋体" w:hAnsi="宋体" w:eastAsia="宋体" w:cs="宋体"/>
          <w:sz w:val="30"/>
          <w:szCs w:val="30"/>
        </w:rPr>
        <w:t>等实现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项目分工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担任角色以及主要工作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万银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组长，负责火影忍者网页制作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及策划书填写</w:t>
            </w: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唐小凤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组员，负责网站首页和海贼王网页制作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及整体网页的合成和策划书填写。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袁万举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组员，负责名侦探柯南网页制作</w:t>
            </w: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冯中贤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组员，负责多来梦网页制作</w:t>
            </w: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项目进度计划表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网站规划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12月2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日-12月2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网站设计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12月2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日-12月2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网站开发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12月2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日-1月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网站提交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1月4日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本网站经过十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二</w:t>
      </w: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  <w:lang w:val="en-US"/>
        </w:rPr>
        <w:t>天的制作才完成，由最初小组大讨论网站的规划确定网站制作的方向，选定了海贼王，火影，柯南，哆啦A梦，这几部比较经典的动漫来向同学们介绍动漫的想法，在制作中运用我们所学到的网页知识设计网页，虽然也遇到了一些困难但经过团队的合作也解决了，也从而确定了团队成员的分工更好的完成网站制作。</w:t>
      </w:r>
      <w:r>
        <w:rPr>
          <w:rFonts w:hint="eastAsia" w:ascii="宋体" w:hAnsi="宋体" w:eastAsia="宋体" w:cs="宋体"/>
          <w:sz w:val="30"/>
          <w:szCs w:val="30"/>
        </w:rPr>
        <w:t>通过这次的网页制作，我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们</w:t>
      </w:r>
      <w:r>
        <w:rPr>
          <w:rFonts w:hint="eastAsia" w:ascii="宋体" w:hAnsi="宋体" w:eastAsia="宋体" w:cs="宋体"/>
          <w:sz w:val="30"/>
          <w:szCs w:val="30"/>
        </w:rPr>
        <w:t>真正的体会到网页制作的艰辛，在制作的过程中，看到自己慢慢的从一个对网页制作十分陌生，到现在能够做出网页来（虽然不是很好），我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们</w:t>
      </w:r>
      <w:r>
        <w:rPr>
          <w:rFonts w:hint="eastAsia" w:ascii="宋体" w:hAnsi="宋体" w:eastAsia="宋体" w:cs="宋体"/>
          <w:sz w:val="30"/>
          <w:szCs w:val="30"/>
        </w:rPr>
        <w:t>感到非常的愉快。网页制作让我们知道，在制作做前我们应该先做好充足的准备，相关的计划当然是必不可少。反正这次的网页制作在让我们不断成长的同时，也给我们留下了许许多多的欢乐。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0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0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aps/>
        <w:color w:val="4472C4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PAGE   \* MERGEFORMAT</w:instrText>
    </w:r>
    <w:r>
      <w:rPr>
        <w:caps/>
        <w:color w:val="4472C4"/>
      </w:rPr>
      <w:fldChar w:fldCharType="separate"/>
    </w:r>
    <w:r>
      <w:rPr>
        <w:caps/>
        <w:color w:val="4472C4"/>
        <w:lang w:val="zh-CN"/>
      </w:rPr>
      <w:t>2</w:t>
    </w:r>
    <w:r>
      <w:rPr>
        <w:caps/>
        <w:color w:val="4472C4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华文行楷" w:eastAsia="华文行楷"/>
      </w:rPr>
    </w:pPr>
    <w:r>
      <w:rPr>
        <w:rFonts w:hint="eastAsia" w:ascii="华文行楷" w:eastAsia="华文行楷"/>
      </w:rPr>
      <w:t>网站开发文档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0B62B2"/>
    <w:rsid w:val="6CC8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等线" w:hAnsi="等线" w:eastAsia="等线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uiPriority w:val="1"/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link w:val="10"/>
    <w:qFormat/>
    <w:uiPriority w:val="1"/>
    <w:rPr>
      <w:rFonts w:ascii="等线" w:hAnsi="等线" w:eastAsia="等线" w:cs="宋体"/>
      <w:kern w:val="0"/>
      <w:sz w:val="22"/>
      <w:szCs w:val="22"/>
      <w:lang w:val="en-US" w:eastAsia="zh-CN" w:bidi="ar-SA"/>
    </w:rPr>
  </w:style>
  <w:style w:type="character" w:customStyle="1" w:styleId="10">
    <w:name w:val="无间隔 字符"/>
    <w:basedOn w:val="8"/>
    <w:link w:val="9"/>
    <w:uiPriority w:val="1"/>
    <w:rPr>
      <w:kern w:val="0"/>
      <w:sz w:val="22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="等线 Light" w:hAnsi="等线 Light" w:eastAsia="等线 Light" w:cs="宋体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F\Desktop\file:\C:\Users\86157\Desktop\&#32593;&#31449;&#24320;&#21457;&#25991;&#26723;12.19&#65288;&#27169;&#26495;&#65289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ACEDC-2854-4EB1-8A2C-A79C14281FD4}" type="doc">
      <dgm:prSet loTypeId="hierarchy" loCatId="hierarchy" qsTypeId="urn:microsoft.com/office/officeart/2005/8/quickstyle/simple5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BFE1CFC-23B6-4C1D-BF7A-89A3ACACE36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首页</a:t>
          </a:r>
          <a:r>
            <a:rPr/>
            <a:t/>
          </a:r>
          <a:endParaRPr/>
        </a:p>
      </dgm:t>
    </dgm:pt>
    <dgm:pt modelId="{473F28D0-F8C9-44DE-B2C5-590846094641}" cxnId="{E06ED6F8-7F72-43D4-B41E-0935FE639ED7}" type="parTrans">
      <dgm:prSet/>
      <dgm:spPr/>
      <dgm:t>
        <a:bodyPr/>
        <a:p>
          <a:endParaRPr lang="zh-CN" altLang="en-US"/>
        </a:p>
      </dgm:t>
    </dgm:pt>
    <dgm:pt modelId="{CEE178FF-14FF-4707-93A7-EDF4B13DD564}" cxnId="{E06ED6F8-7F72-43D4-B41E-0935FE639ED7}" type="sibTrans">
      <dgm:prSet/>
      <dgm:spPr/>
      <dgm:t>
        <a:bodyPr/>
        <a:p>
          <a:endParaRPr lang="zh-CN" altLang="en-US"/>
        </a:p>
      </dgm:t>
    </dgm:pt>
    <dgm:pt modelId="{959B3B7F-E388-431B-BD92-8C03D4541571}">
      <dgm:prSet phldrT="[文本]"/>
      <dgm:spPr/>
      <dgm:t>
        <a:bodyPr/>
        <a:p>
          <a:r>
            <a:rPr lang="zh-CN" altLang="en-US"/>
            <a:t>海贼王</a:t>
          </a:r>
        </a:p>
      </dgm:t>
    </dgm:pt>
    <dgm:pt modelId="{CFFB5D2D-90F0-49A6-AF96-B4A0D170F40E}" cxnId="{A3434815-4A96-44FD-A68D-BCA8C7F9F13A}" type="parTrans">
      <dgm:prSet/>
      <dgm:spPr/>
      <dgm:t>
        <a:bodyPr/>
        <a:p>
          <a:endParaRPr lang="zh-CN" altLang="en-US"/>
        </a:p>
      </dgm:t>
    </dgm:pt>
    <dgm:pt modelId="{55590A84-6091-448A-B7BC-247BC3D34735}" cxnId="{A3434815-4A96-44FD-A68D-BCA8C7F9F13A}" type="sibTrans">
      <dgm:prSet/>
      <dgm:spPr/>
      <dgm:t>
        <a:bodyPr/>
        <a:p>
          <a:endParaRPr lang="zh-CN" altLang="en-US"/>
        </a:p>
      </dgm:t>
    </dgm:pt>
    <dgm:pt modelId="{651719D4-4BE1-4363-B85E-DCE029A1696A}">
      <dgm:prSet phldrT="[文本]"/>
      <dgm:spPr/>
      <dgm:t>
        <a:bodyPr/>
        <a:p>
          <a:r>
            <a:rPr lang="zh-CN" altLang="en-US"/>
            <a:t>路飞</a:t>
          </a:r>
        </a:p>
      </dgm:t>
    </dgm:pt>
    <dgm:pt modelId="{72A9F6DC-93DA-4187-8B13-59E6AFF924A1}" cxnId="{7A425C76-4DAA-4E87-A4DD-B3D9717E57EC}" type="parTrans">
      <dgm:prSet/>
      <dgm:spPr/>
      <dgm:t>
        <a:bodyPr/>
        <a:p>
          <a:endParaRPr lang="zh-CN" altLang="en-US"/>
        </a:p>
      </dgm:t>
    </dgm:pt>
    <dgm:pt modelId="{84E3D444-428F-406A-8E4D-A6F0D8ED0F82}" cxnId="{7A425C76-4DAA-4E87-A4DD-B3D9717E57EC}" type="sibTrans">
      <dgm:prSet/>
      <dgm:spPr/>
      <dgm:t>
        <a:bodyPr/>
        <a:p>
          <a:endParaRPr lang="zh-CN" altLang="en-US"/>
        </a:p>
      </dgm:t>
    </dgm:pt>
    <dgm:pt modelId="{7CAB458C-6148-4DB7-AF0D-2EACC8E4E71D}">
      <dgm:prSet phldrT="[文本]"/>
      <dgm:spPr/>
      <dgm:t>
        <a:bodyPr/>
        <a:p>
          <a:r>
            <a:rPr lang="zh-CN" altLang="en-US"/>
            <a:t>索隆</a:t>
          </a:r>
        </a:p>
      </dgm:t>
    </dgm:pt>
    <dgm:pt modelId="{975E7209-C508-4CD3-8131-C932A1D1F83B}" cxnId="{113B99CA-D5D7-4DF2-91AE-17200960AEC1}" type="parTrans">
      <dgm:prSet/>
      <dgm:spPr/>
      <dgm:t>
        <a:bodyPr/>
        <a:p>
          <a:endParaRPr lang="zh-CN" altLang="en-US"/>
        </a:p>
      </dgm:t>
    </dgm:pt>
    <dgm:pt modelId="{ED30B7E5-43AB-4A37-AB45-F42606796FF1}" cxnId="{113B99CA-D5D7-4DF2-91AE-17200960AEC1}" type="sibTrans">
      <dgm:prSet/>
      <dgm:spPr/>
      <dgm:t>
        <a:bodyPr/>
        <a:p>
          <a:endParaRPr lang="zh-CN" altLang="en-US"/>
        </a:p>
      </dgm:t>
    </dgm:pt>
    <dgm:pt modelId="{599F9F5B-972C-4369-92CF-F6D591766AE0}">
      <dgm:prSet phldrT="[文本]"/>
      <dgm:spPr/>
      <dgm:t>
        <a:bodyPr/>
        <a:p>
          <a:r>
            <a:rPr lang="zh-CN" altLang="en-US"/>
            <a:t>娜美</a:t>
          </a:r>
        </a:p>
      </dgm:t>
    </dgm:pt>
    <dgm:pt modelId="{20E85ACF-B8DF-4638-AA32-020DD2EA1122}" cxnId="{7C078994-232D-4424-AC6E-97A17D4B7EDB}" type="parTrans">
      <dgm:prSet/>
      <dgm:spPr/>
      <dgm:t>
        <a:bodyPr/>
        <a:p>
          <a:endParaRPr lang="zh-CN" altLang="en-US"/>
        </a:p>
      </dgm:t>
    </dgm:pt>
    <dgm:pt modelId="{FF3FC598-0C92-40F1-8C8B-9C96FE501ABF}" cxnId="{7C078994-232D-4424-AC6E-97A17D4B7EDB}" type="sibTrans">
      <dgm:prSet/>
      <dgm:spPr/>
      <dgm:t>
        <a:bodyPr/>
        <a:p>
          <a:endParaRPr lang="zh-CN" altLang="en-US"/>
        </a:p>
      </dgm:t>
    </dgm:pt>
    <dgm:pt modelId="{FAA02EE0-DBC4-40FB-A9DB-0DAB044FB6C0}">
      <dgm:prSet phldrT="[文本]"/>
      <dgm:spPr/>
      <dgm:t>
        <a:bodyPr/>
        <a:p>
          <a:r>
            <a:rPr lang="zh-CN" altLang="en-US"/>
            <a:t>火影忍者</a:t>
          </a:r>
        </a:p>
      </dgm:t>
    </dgm:pt>
    <dgm:pt modelId="{F596C24F-DFBB-432E-A7F4-BFBB3C76C46A}" cxnId="{CEF886F0-B96A-4358-ACF0-758101988F80}" type="parTrans">
      <dgm:prSet/>
      <dgm:spPr/>
      <dgm:t>
        <a:bodyPr/>
        <a:p>
          <a:endParaRPr lang="zh-CN" altLang="en-US"/>
        </a:p>
      </dgm:t>
    </dgm:pt>
    <dgm:pt modelId="{C4489EE7-295F-43E0-84E9-DDED6E3C41DE}" cxnId="{CEF886F0-B96A-4358-ACF0-758101988F80}" type="sibTrans">
      <dgm:prSet/>
      <dgm:spPr/>
      <dgm:t>
        <a:bodyPr/>
        <a:p>
          <a:endParaRPr lang="zh-CN" altLang="en-US"/>
        </a:p>
      </dgm:t>
    </dgm:pt>
    <dgm:pt modelId="{14B1DFA3-890D-4463-9B0C-5EF5DBD51AC5}">
      <dgm:prSet phldrT="[文本]"/>
      <dgm:spPr/>
      <dgm:t>
        <a:bodyPr/>
        <a:p>
          <a:r>
            <a:rPr lang="zh-CN" altLang="en-US"/>
            <a:t>初代火影</a:t>
          </a:r>
        </a:p>
      </dgm:t>
    </dgm:pt>
    <dgm:pt modelId="{F92D698D-ACC8-4927-BAA7-6F2930D144DC}" cxnId="{3A243510-A1DF-4363-98AC-5613AC86AB5E}" type="parTrans">
      <dgm:prSet/>
      <dgm:spPr/>
      <dgm:t>
        <a:bodyPr/>
        <a:p>
          <a:endParaRPr lang="zh-CN" altLang="en-US"/>
        </a:p>
      </dgm:t>
    </dgm:pt>
    <dgm:pt modelId="{B4C40CF5-105A-4AD1-907C-ED64B317EA78}" cxnId="{3A243510-A1DF-4363-98AC-5613AC86AB5E}" type="sibTrans">
      <dgm:prSet/>
      <dgm:spPr/>
      <dgm:t>
        <a:bodyPr/>
        <a:p>
          <a:endParaRPr lang="zh-CN" altLang="en-US"/>
        </a:p>
      </dgm:t>
    </dgm:pt>
    <dgm:pt modelId="{9C81BDFE-F9AC-4CB6-8547-4D7EFF51DEBB}">
      <dgm:prSet phldrT="[文本]"/>
      <dgm:spPr/>
      <dgm:t>
        <a:bodyPr/>
        <a:p>
          <a:r>
            <a:rPr lang="zh-CN" altLang="en-US"/>
            <a:t>二代火影</a:t>
          </a:r>
        </a:p>
      </dgm:t>
    </dgm:pt>
    <dgm:pt modelId="{358A3A7B-FC70-4D56-A208-6EA41534B5B5}" cxnId="{A5E593CD-2563-4B20-9E07-BE18A8B2A429}" type="parTrans">
      <dgm:prSet/>
      <dgm:spPr/>
      <dgm:t>
        <a:bodyPr/>
        <a:p>
          <a:endParaRPr lang="zh-CN" altLang="en-US"/>
        </a:p>
      </dgm:t>
    </dgm:pt>
    <dgm:pt modelId="{FDE1DA38-077F-4822-93F8-DFFA87E336DD}" cxnId="{A5E593CD-2563-4B20-9E07-BE18A8B2A429}" type="sibTrans">
      <dgm:prSet/>
      <dgm:spPr/>
      <dgm:t>
        <a:bodyPr/>
        <a:p>
          <a:endParaRPr lang="zh-CN" altLang="en-US"/>
        </a:p>
      </dgm:t>
    </dgm:pt>
    <dgm:pt modelId="{2402D9C4-5E6F-43D2-B0CE-F96302EF00D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三代</a:t>
          </a:r>
          <a:r>
            <a:rPr lang="zh-CN"/>
            <a:t>火影</a:t>
          </a:r>
          <a:r>
            <a:rPr altLang="en-US"/>
            <a:t/>
          </a:r>
          <a:endParaRPr altLang="en-US"/>
        </a:p>
      </dgm:t>
    </dgm:pt>
    <dgm:pt modelId="{9FC3EFF3-4B37-4994-B336-C791A779C5F9}" cxnId="{15B347E2-892A-4AF1-B7F1-8392E87918D1}" type="parTrans">
      <dgm:prSet/>
      <dgm:spPr/>
    </dgm:pt>
    <dgm:pt modelId="{2663082E-176F-4F93-8E85-489B80E8B934}" cxnId="{15B347E2-892A-4AF1-B7F1-8392E87918D1}" type="sibTrans">
      <dgm:prSet/>
      <dgm:spPr/>
    </dgm:pt>
    <dgm:pt modelId="{79F23771-B09D-4158-B245-3403A65B36D3}">
      <dgm:prSet phldrT="[文本]"/>
      <dgm:spPr/>
      <dgm:t>
        <a:bodyPr/>
        <a:p>
          <a:r>
            <a:rPr lang="zh-CN" altLang="en-US"/>
            <a:t>名侦探柯南</a:t>
          </a:r>
        </a:p>
      </dgm:t>
    </dgm:pt>
    <dgm:pt modelId="{2F23F61B-DD81-41CC-8D6D-68BE7329E472}" cxnId="{7AB37591-2C76-4DB5-B0FA-D9E6A0B65B1C}" type="parTrans">
      <dgm:prSet/>
      <dgm:spPr/>
      <dgm:t>
        <a:bodyPr/>
        <a:p>
          <a:endParaRPr lang="zh-CN" altLang="en-US"/>
        </a:p>
      </dgm:t>
    </dgm:pt>
    <dgm:pt modelId="{349379A0-E741-4EE5-A004-7A0BE6E51EC8}" cxnId="{7AB37591-2C76-4DB5-B0FA-D9E6A0B65B1C}" type="sibTrans">
      <dgm:prSet/>
      <dgm:spPr/>
      <dgm:t>
        <a:bodyPr/>
        <a:p>
          <a:endParaRPr lang="zh-CN" altLang="en-US"/>
        </a:p>
      </dgm:t>
    </dgm:pt>
    <dgm:pt modelId="{492F340F-8141-4A25-8D0D-B043E318F114}">
      <dgm:prSet phldrT="[文本]"/>
      <dgm:spPr/>
      <dgm:t>
        <a:bodyPr/>
        <a:p>
          <a:r>
            <a:rPr lang="zh-CN" altLang="en-US"/>
            <a:t>柯南</a:t>
          </a:r>
        </a:p>
      </dgm:t>
    </dgm:pt>
    <dgm:pt modelId="{56FD2FBB-E214-42D6-B49E-877D47CA0110}" cxnId="{D8804D8E-C41E-49E5-91F7-239012630074}" type="parTrans">
      <dgm:prSet/>
      <dgm:spPr/>
      <dgm:t>
        <a:bodyPr/>
        <a:p>
          <a:endParaRPr lang="zh-CN" altLang="en-US"/>
        </a:p>
      </dgm:t>
    </dgm:pt>
    <dgm:pt modelId="{5550A312-D2A8-4480-8026-BF2D76ECBB37}" cxnId="{D8804D8E-C41E-49E5-91F7-239012630074}" type="sibTrans">
      <dgm:prSet/>
      <dgm:spPr/>
      <dgm:t>
        <a:bodyPr/>
        <a:p>
          <a:endParaRPr lang="zh-CN" altLang="en-US"/>
        </a:p>
      </dgm:t>
    </dgm:pt>
    <dgm:pt modelId="{E03AA448-324D-422C-9B04-674883D174EA}">
      <dgm:prSet phldrT="[文本]"/>
      <dgm:spPr/>
      <dgm:t>
        <a:bodyPr/>
        <a:p>
          <a:r>
            <a:rPr lang="zh-CN" altLang="en-US"/>
            <a:t>工藤新一</a:t>
          </a:r>
        </a:p>
      </dgm:t>
    </dgm:pt>
    <dgm:pt modelId="{77BCD00A-4D3C-4C57-8AA0-1FD79DB630BC}" cxnId="{B2C99D23-F085-46B6-AB78-BF817937D8A4}" type="parTrans">
      <dgm:prSet/>
      <dgm:spPr/>
      <dgm:t>
        <a:bodyPr/>
        <a:p>
          <a:endParaRPr lang="zh-CN" altLang="en-US"/>
        </a:p>
      </dgm:t>
    </dgm:pt>
    <dgm:pt modelId="{65C420F6-F23F-4EE3-8C43-534364D47457}" cxnId="{B2C99D23-F085-46B6-AB78-BF817937D8A4}" type="sibTrans">
      <dgm:prSet/>
      <dgm:spPr/>
      <dgm:t>
        <a:bodyPr/>
        <a:p>
          <a:endParaRPr lang="zh-CN" altLang="en-US"/>
        </a:p>
      </dgm:t>
    </dgm:pt>
    <dgm:pt modelId="{47C04CFD-2B56-42D4-B4FD-5E2469F4339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毛利</a:t>
          </a:r>
          <a:r>
            <a:rPr lang="zh-CN"/>
            <a:t>兰</a:t>
          </a:r>
          <a:r>
            <a:rPr altLang="en-US"/>
            <a:t/>
          </a:r>
          <a:endParaRPr altLang="en-US"/>
        </a:p>
      </dgm:t>
    </dgm:pt>
    <dgm:pt modelId="{01EE9FBD-D650-4FE7-9E63-79C301D96DEB}" cxnId="{CCD3CEBF-4C3E-42C3-81D4-73B14FE4D7C3}" type="parTrans">
      <dgm:prSet/>
      <dgm:spPr/>
    </dgm:pt>
    <dgm:pt modelId="{AABB8F71-26E0-49DF-97C5-2393B1A9F132}" cxnId="{CCD3CEBF-4C3E-42C3-81D4-73B14FE4D7C3}" type="sibTrans">
      <dgm:prSet/>
      <dgm:spPr/>
    </dgm:pt>
    <dgm:pt modelId="{73F623D2-9D25-4AC1-A396-6DEDFF39A06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毛利小五郎</a:t>
          </a:r>
          <a:r>
            <a:rPr altLang="en-US"/>
            <a:t/>
          </a:r>
          <a:endParaRPr altLang="en-US"/>
        </a:p>
      </dgm:t>
    </dgm:pt>
    <dgm:pt modelId="{59011D75-BA3E-4467-A01B-931CC515558C}" cxnId="{9B79A6B8-7037-4B73-A672-4D516A4308C1}" type="parTrans">
      <dgm:prSet/>
      <dgm:spPr/>
    </dgm:pt>
    <dgm:pt modelId="{829685AC-14D5-4BF0-A244-B51EF388BA7B}" cxnId="{9B79A6B8-7037-4B73-A672-4D516A4308C1}" type="sibTrans">
      <dgm:prSet/>
      <dgm:spPr/>
    </dgm:pt>
    <dgm:pt modelId="{56D8227A-F353-44DE-9CB1-ED1C73483C52}">
      <dgm:prSet phldrT="[文本]"/>
      <dgm:spPr/>
      <dgm:t>
        <a:bodyPr/>
        <a:p>
          <a:r>
            <a:rPr lang="zh-CN" altLang="en-US"/>
            <a:t>哆啦</a:t>
          </a:r>
          <a:r>
            <a:rPr lang="en-US" altLang="zh-CN"/>
            <a:t>a</a:t>
          </a:r>
          <a:r>
            <a:rPr lang="zh-CN" altLang="en-US"/>
            <a:t>梦</a:t>
          </a:r>
        </a:p>
      </dgm:t>
    </dgm:pt>
    <dgm:pt modelId="{5434F27A-3359-484D-8F99-9014C8498EEE}" cxnId="{D01333C2-6D30-4061-8FEC-3CBF1BAB8A3D}" type="parTrans">
      <dgm:prSet/>
      <dgm:spPr/>
      <dgm:t>
        <a:bodyPr/>
        <a:p>
          <a:endParaRPr lang="zh-CN" altLang="en-US"/>
        </a:p>
      </dgm:t>
    </dgm:pt>
    <dgm:pt modelId="{0B4C98D0-148C-4216-9DF1-D132DB2CBE67}" cxnId="{D01333C2-6D30-4061-8FEC-3CBF1BAB8A3D}" type="sibTrans">
      <dgm:prSet/>
      <dgm:spPr/>
      <dgm:t>
        <a:bodyPr/>
        <a:p>
          <a:endParaRPr lang="zh-CN" altLang="en-US"/>
        </a:p>
      </dgm:t>
    </dgm:pt>
    <dgm:pt modelId="{F1AF89D8-E614-4190-8732-5D6D81163FA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哆啦</a:t>
          </a:r>
          <a:r>
            <a:rPr lang="en-US"/>
            <a:t>A</a:t>
          </a:r>
          <a:r>
            <a:rPr lang="zh-CN"/>
            <a:t>梦</a:t>
          </a:r>
          <a:r>
            <a:rPr/>
            <a:t/>
          </a:r>
          <a:endParaRPr/>
        </a:p>
      </dgm:t>
    </dgm:pt>
    <dgm:pt modelId="{CAC805D2-AEAB-4F77-A5B4-02C5EC6CBB42}" cxnId="{1C03F13B-E600-48CB-9D58-298F468D2919}" type="parTrans">
      <dgm:prSet/>
      <dgm:spPr/>
      <dgm:t>
        <a:bodyPr/>
        <a:p>
          <a:endParaRPr lang="zh-CN" altLang="en-US"/>
        </a:p>
      </dgm:t>
    </dgm:pt>
    <dgm:pt modelId="{79DF0164-E127-432B-A6E7-20F7AB7C19D8}" cxnId="{1C03F13B-E600-48CB-9D58-298F468D2919}" type="sibTrans">
      <dgm:prSet/>
      <dgm:spPr/>
      <dgm:t>
        <a:bodyPr/>
        <a:p>
          <a:endParaRPr lang="zh-CN" altLang="en-US"/>
        </a:p>
      </dgm:t>
    </dgm:pt>
    <dgm:pt modelId="{0F613434-2E2F-4DF6-834A-34EC930033AB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大熊</a:t>
          </a:r>
          <a:r>
            <a:rPr/>
            <a:t/>
          </a:r>
          <a:endParaRPr/>
        </a:p>
      </dgm:t>
    </dgm:pt>
    <dgm:pt modelId="{24705C24-501A-45FF-A634-72BDB1176B26}" cxnId="{F2D90C80-4E3E-4B30-84A9-F5A5F9C05374}" type="parTrans">
      <dgm:prSet/>
      <dgm:spPr/>
      <dgm:t>
        <a:bodyPr/>
        <a:p>
          <a:endParaRPr lang="zh-CN" altLang="en-US"/>
        </a:p>
      </dgm:t>
    </dgm:pt>
    <dgm:pt modelId="{F5DE245D-C381-436A-8F2A-2AC9549D1181}" cxnId="{F2D90C80-4E3E-4B30-84A9-F5A5F9C05374}" type="sibTrans">
      <dgm:prSet/>
      <dgm:spPr/>
      <dgm:t>
        <a:bodyPr/>
        <a:p>
          <a:endParaRPr lang="zh-CN" altLang="en-US"/>
        </a:p>
      </dgm:t>
    </dgm:pt>
    <dgm:pt modelId="{FF344D69-3C6B-4F82-83DB-26627F78A1E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胖虎</a:t>
          </a:r>
          <a:r>
            <a:rPr/>
            <a:t/>
          </a:r>
          <a:endParaRPr/>
        </a:p>
      </dgm:t>
    </dgm:pt>
    <dgm:pt modelId="{9F764FAE-03AE-4609-9C5A-A5360B3B41A9}" cxnId="{386E89C5-F98D-4807-B5EF-BC988E5E844F}" type="parTrans">
      <dgm:prSet/>
      <dgm:spPr/>
      <dgm:t>
        <a:bodyPr/>
        <a:p>
          <a:endParaRPr lang="zh-CN" altLang="en-US"/>
        </a:p>
      </dgm:t>
    </dgm:pt>
    <dgm:pt modelId="{6DBDAFFD-E689-47F9-BA2E-608BB2D1F777}" cxnId="{386E89C5-F98D-4807-B5EF-BC988E5E844F}" type="sibTrans">
      <dgm:prSet/>
      <dgm:spPr/>
      <dgm:t>
        <a:bodyPr/>
        <a:p>
          <a:endParaRPr lang="zh-CN" altLang="en-US"/>
        </a:p>
      </dgm:t>
    </dgm:pt>
    <dgm:pt modelId="{51F95357-8C38-4394-8339-78753CD7187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小夫</a:t>
          </a:r>
          <a:r>
            <a:rPr altLang="en-US"/>
            <a:t/>
          </a:r>
          <a:endParaRPr altLang="en-US"/>
        </a:p>
      </dgm:t>
    </dgm:pt>
    <dgm:pt modelId="{30A4A131-96A7-466F-AA36-F9CF0EEDCF12}" cxnId="{9E06EB29-C27F-40B2-ADB2-738F325D1A60}" type="parTrans">
      <dgm:prSet/>
      <dgm:spPr/>
    </dgm:pt>
    <dgm:pt modelId="{61831DF9-91BB-4499-8091-58068644FC15}" cxnId="{9E06EB29-C27F-40B2-ADB2-738F325D1A60}" type="sibTrans">
      <dgm:prSet/>
      <dgm:spPr/>
    </dgm:pt>
    <dgm:pt modelId="{2E9A55F5-1DA4-419B-8DD3-BA65BC24C1FC}" type="pres">
      <dgm:prSet presAssocID="{BD0ACEDC-2854-4EB1-8A2C-A79C14281F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A23F46-F220-4EBA-8DC3-6D7E8934F73D}" type="pres">
      <dgm:prSet presAssocID="{3BFE1CFC-23B6-4C1D-BF7A-89A3ACACE36C}" presName="hierRoot1" presStyleCnt="0">
        <dgm:presLayoutVars>
          <dgm:hierBranch val="init"/>
        </dgm:presLayoutVars>
      </dgm:prSet>
      <dgm:spPr/>
    </dgm:pt>
    <dgm:pt modelId="{9412B890-DABF-4C2B-9BFD-25F28AB380C4}" type="pres">
      <dgm:prSet presAssocID="{3BFE1CFC-23B6-4C1D-BF7A-89A3ACACE36C}" presName="rootComposite1" presStyleCnt="0"/>
      <dgm:spPr/>
    </dgm:pt>
    <dgm:pt modelId="{8384A296-C160-4255-858C-5E1BD18F9A27}" type="pres">
      <dgm:prSet presAssocID="{3BFE1CFC-23B6-4C1D-BF7A-89A3ACACE36C}" presName="rootText1" presStyleLbl="node0" presStyleIdx="0" presStyleCnt="1">
        <dgm:presLayoutVars>
          <dgm:chPref val="3"/>
        </dgm:presLayoutVars>
      </dgm:prSet>
      <dgm:spPr/>
    </dgm:pt>
    <dgm:pt modelId="{3A0AD106-C984-47A8-8DDB-1FA020C6CFBD}" type="pres">
      <dgm:prSet presAssocID="{3BFE1CFC-23B6-4C1D-BF7A-89A3ACACE36C}" presName="rootConnector1" presStyleCnt="0"/>
      <dgm:spPr/>
    </dgm:pt>
    <dgm:pt modelId="{B5AC3795-2CA3-4714-A630-DE56EC21FC0C}" type="pres">
      <dgm:prSet presAssocID="{3BFE1CFC-23B6-4C1D-BF7A-89A3ACACE36C}" presName="hierChild2" presStyleCnt="0"/>
      <dgm:spPr/>
    </dgm:pt>
    <dgm:pt modelId="{B2AE4237-C134-4959-BFDF-2799F7291C73}" type="pres">
      <dgm:prSet presAssocID="{CFFB5D2D-90F0-49A6-AF96-B4A0D170F40E}" presName="Name37" presStyleLbl="parChTrans1D2" presStyleIdx="0" presStyleCnt="4"/>
      <dgm:spPr/>
    </dgm:pt>
    <dgm:pt modelId="{A08E1630-8CD6-4002-9C26-5B44C07709FF}" type="pres">
      <dgm:prSet presAssocID="{959B3B7F-E388-431B-BD92-8C03D4541571}" presName="hierRoot2" presStyleCnt="0">
        <dgm:presLayoutVars>
          <dgm:hierBranch val="init"/>
        </dgm:presLayoutVars>
      </dgm:prSet>
      <dgm:spPr/>
    </dgm:pt>
    <dgm:pt modelId="{1A144FB0-9D78-4065-9453-5D4597A5229D}" type="pres">
      <dgm:prSet presAssocID="{959B3B7F-E388-431B-BD92-8C03D4541571}" presName="rootComposite" presStyleCnt="0"/>
      <dgm:spPr/>
    </dgm:pt>
    <dgm:pt modelId="{F12F9AC0-0FD2-4679-AF99-C7C5BE014734}" type="pres">
      <dgm:prSet presAssocID="{959B3B7F-E388-431B-BD92-8C03D4541571}" presName="rootText" presStyleLbl="node2" presStyleIdx="0" presStyleCnt="4">
        <dgm:presLayoutVars>
          <dgm:chPref val="3"/>
        </dgm:presLayoutVars>
      </dgm:prSet>
      <dgm:spPr/>
    </dgm:pt>
    <dgm:pt modelId="{1AC889FE-8545-49FF-A171-23A16EC3FAE8}" type="pres">
      <dgm:prSet presAssocID="{959B3B7F-E388-431B-BD92-8C03D4541571}" presName="rootConnector" presStyleCnt="0"/>
      <dgm:spPr/>
    </dgm:pt>
    <dgm:pt modelId="{5FFDEAA3-1E14-4827-9C54-DC49B1025234}" type="pres">
      <dgm:prSet presAssocID="{959B3B7F-E388-431B-BD92-8C03D4541571}" presName="hierChild4" presStyleCnt="0"/>
      <dgm:spPr/>
    </dgm:pt>
    <dgm:pt modelId="{92E4E421-B5B3-4FC4-BE44-801BDCC2A18C}" type="pres">
      <dgm:prSet presAssocID="{72A9F6DC-93DA-4187-8B13-59E6AFF924A1}" presName="Name37" presStyleLbl="parChTrans1D3" presStyleIdx="0" presStyleCnt="14"/>
      <dgm:spPr/>
    </dgm:pt>
    <dgm:pt modelId="{A58FA8AB-43F7-402A-B3E8-CDF81D5F8358}" type="pres">
      <dgm:prSet presAssocID="{651719D4-4BE1-4363-B85E-DCE029A1696A}" presName="hierRoot2" presStyleCnt="0">
        <dgm:presLayoutVars>
          <dgm:hierBranch val="init"/>
        </dgm:presLayoutVars>
      </dgm:prSet>
      <dgm:spPr/>
    </dgm:pt>
    <dgm:pt modelId="{23095339-595B-42E6-B323-0862666A48F6}" type="pres">
      <dgm:prSet presAssocID="{651719D4-4BE1-4363-B85E-DCE029A1696A}" presName="rootComposite" presStyleCnt="0"/>
      <dgm:spPr/>
    </dgm:pt>
    <dgm:pt modelId="{410018D3-033D-424F-B591-3174FB173A3C}" type="pres">
      <dgm:prSet presAssocID="{651719D4-4BE1-4363-B85E-DCE029A1696A}" presName="rootText" presStyleLbl="node3" presStyleIdx="0" presStyleCnt="14">
        <dgm:presLayoutVars>
          <dgm:chPref val="3"/>
        </dgm:presLayoutVars>
      </dgm:prSet>
      <dgm:spPr/>
    </dgm:pt>
    <dgm:pt modelId="{4C1C0FE6-4A05-4C95-B023-0AB42642825E}" type="pres">
      <dgm:prSet presAssocID="{651719D4-4BE1-4363-B85E-DCE029A1696A}" presName="rootConnector" presStyleCnt="0"/>
      <dgm:spPr/>
    </dgm:pt>
    <dgm:pt modelId="{42E7EBE0-7CA3-4B1A-A180-5854E9948132}" type="pres">
      <dgm:prSet presAssocID="{651719D4-4BE1-4363-B85E-DCE029A1696A}" presName="hierChild4" presStyleCnt="0"/>
      <dgm:spPr/>
    </dgm:pt>
    <dgm:pt modelId="{4BE8631F-845F-4DFD-AF4F-11958B81ADD2}" type="pres">
      <dgm:prSet presAssocID="{651719D4-4BE1-4363-B85E-DCE029A1696A}" presName="hierChild5" presStyleCnt="0"/>
      <dgm:spPr/>
    </dgm:pt>
    <dgm:pt modelId="{0AC194DB-B456-4ACF-9B51-48CCF6E3B4ED}" type="pres">
      <dgm:prSet presAssocID="{975E7209-C508-4CD3-8131-C932A1D1F83B}" presName="Name37" presStyleLbl="parChTrans1D3" presStyleIdx="1" presStyleCnt="14"/>
      <dgm:spPr/>
    </dgm:pt>
    <dgm:pt modelId="{6ED5F6FF-E472-4843-B060-E5ECBB7B8C7D}" type="pres">
      <dgm:prSet presAssocID="{7CAB458C-6148-4DB7-AF0D-2EACC8E4E71D}" presName="hierRoot2" presStyleCnt="0">
        <dgm:presLayoutVars>
          <dgm:hierBranch val="init"/>
        </dgm:presLayoutVars>
      </dgm:prSet>
      <dgm:spPr/>
    </dgm:pt>
    <dgm:pt modelId="{D0BAB3E5-29A6-4AF8-AB0A-FCBF7889EB68}" type="pres">
      <dgm:prSet presAssocID="{7CAB458C-6148-4DB7-AF0D-2EACC8E4E71D}" presName="rootComposite" presStyleCnt="0"/>
      <dgm:spPr/>
    </dgm:pt>
    <dgm:pt modelId="{B61691AF-19FC-4812-A3A6-C00042E315BE}" type="pres">
      <dgm:prSet presAssocID="{7CAB458C-6148-4DB7-AF0D-2EACC8E4E71D}" presName="rootText" presStyleLbl="node3" presStyleIdx="1" presStyleCnt="14">
        <dgm:presLayoutVars>
          <dgm:chPref val="3"/>
        </dgm:presLayoutVars>
      </dgm:prSet>
      <dgm:spPr/>
    </dgm:pt>
    <dgm:pt modelId="{CDC85A9B-CFA6-4708-9F9D-399E93C8EB00}" type="pres">
      <dgm:prSet presAssocID="{7CAB458C-6148-4DB7-AF0D-2EACC8E4E71D}" presName="rootConnector" presStyleCnt="0"/>
      <dgm:spPr/>
    </dgm:pt>
    <dgm:pt modelId="{F9411972-D927-422B-9C0E-97886519A74E}" type="pres">
      <dgm:prSet presAssocID="{7CAB458C-6148-4DB7-AF0D-2EACC8E4E71D}" presName="hierChild4" presStyleCnt="0"/>
      <dgm:spPr/>
    </dgm:pt>
    <dgm:pt modelId="{25DAFF5D-B258-4936-9A01-98983BB34214}" type="pres">
      <dgm:prSet presAssocID="{7CAB458C-6148-4DB7-AF0D-2EACC8E4E71D}" presName="hierChild5" presStyleCnt="0"/>
      <dgm:spPr/>
    </dgm:pt>
    <dgm:pt modelId="{ABE2E47A-77F2-43F7-B2A4-5CB3B1D573AA}" type="pres">
      <dgm:prSet presAssocID="{20E85ACF-B8DF-4638-AA32-020DD2EA1122}" presName="Name37" presStyleLbl="parChTrans1D3" presStyleIdx="2" presStyleCnt="14"/>
      <dgm:spPr/>
    </dgm:pt>
    <dgm:pt modelId="{31F5886F-166A-4B8B-B04B-B655CB9EEF0D}" type="pres">
      <dgm:prSet presAssocID="{599F9F5B-972C-4369-92CF-F6D591766AE0}" presName="hierRoot2" presStyleCnt="0">
        <dgm:presLayoutVars>
          <dgm:hierBranch val="init"/>
        </dgm:presLayoutVars>
      </dgm:prSet>
      <dgm:spPr/>
    </dgm:pt>
    <dgm:pt modelId="{77407D6D-D0AC-4EA1-87C7-EAB25947CD80}" type="pres">
      <dgm:prSet presAssocID="{599F9F5B-972C-4369-92CF-F6D591766AE0}" presName="rootComposite" presStyleCnt="0"/>
      <dgm:spPr/>
    </dgm:pt>
    <dgm:pt modelId="{210A9FBA-E865-4AAA-89A2-0E32EF5C8F6F}" type="pres">
      <dgm:prSet presAssocID="{599F9F5B-972C-4369-92CF-F6D591766AE0}" presName="rootText" presStyleLbl="node3" presStyleIdx="2" presStyleCnt="14">
        <dgm:presLayoutVars>
          <dgm:chPref val="3"/>
        </dgm:presLayoutVars>
      </dgm:prSet>
      <dgm:spPr/>
    </dgm:pt>
    <dgm:pt modelId="{4B7D4994-F5E3-4479-8482-89B0BEF3B7F6}" type="pres">
      <dgm:prSet presAssocID="{599F9F5B-972C-4369-92CF-F6D591766AE0}" presName="rootConnector" presStyleCnt="0"/>
      <dgm:spPr/>
    </dgm:pt>
    <dgm:pt modelId="{11C6688B-27CD-4DC7-8B7E-D5648C048682}" type="pres">
      <dgm:prSet presAssocID="{599F9F5B-972C-4369-92CF-F6D591766AE0}" presName="hierChild4" presStyleCnt="0"/>
      <dgm:spPr/>
    </dgm:pt>
    <dgm:pt modelId="{93D50C39-7B09-498C-920E-01FA358BA623}" type="pres">
      <dgm:prSet presAssocID="{599F9F5B-972C-4369-92CF-F6D591766AE0}" presName="hierChild5" presStyleCnt="0"/>
      <dgm:spPr/>
    </dgm:pt>
    <dgm:pt modelId="{CF548366-65C2-4AEE-9A4D-306A7310CD0B}" type="pres">
      <dgm:prSet presAssocID="{959B3B7F-E388-431B-BD92-8C03D4541571}" presName="hierChild5" presStyleCnt="0"/>
      <dgm:spPr/>
    </dgm:pt>
    <dgm:pt modelId="{8F4889CA-ABDE-4EE4-8395-A95BB9B7D891}" type="pres">
      <dgm:prSet presAssocID="{F596C24F-DFBB-432E-A7F4-BFBB3C76C46A}" presName="Name37" presStyleLbl="parChTrans1D2" presStyleIdx="1" presStyleCnt="4"/>
      <dgm:spPr/>
    </dgm:pt>
    <dgm:pt modelId="{95F2754E-1416-4DAE-8F20-9433161D0DAA}" type="pres">
      <dgm:prSet presAssocID="{FAA02EE0-DBC4-40FB-A9DB-0DAB044FB6C0}" presName="hierRoot2" presStyleCnt="0">
        <dgm:presLayoutVars>
          <dgm:hierBranch val="r"/>
        </dgm:presLayoutVars>
      </dgm:prSet>
      <dgm:spPr/>
    </dgm:pt>
    <dgm:pt modelId="{8D4B66AC-AF5E-4CB2-AF25-73381E7B0D78}" type="pres">
      <dgm:prSet presAssocID="{FAA02EE0-DBC4-40FB-A9DB-0DAB044FB6C0}" presName="rootComposite" presStyleCnt="0"/>
      <dgm:spPr/>
    </dgm:pt>
    <dgm:pt modelId="{85B87679-A828-4D4A-AA0B-BCBA17B73465}" type="pres">
      <dgm:prSet presAssocID="{FAA02EE0-DBC4-40FB-A9DB-0DAB044FB6C0}" presName="rootText" presStyleLbl="node2" presStyleIdx="1" presStyleCnt="4">
        <dgm:presLayoutVars>
          <dgm:chPref val="3"/>
        </dgm:presLayoutVars>
      </dgm:prSet>
      <dgm:spPr/>
    </dgm:pt>
    <dgm:pt modelId="{32458F53-ECD5-4700-A4B7-39853C521A5E}" type="pres">
      <dgm:prSet presAssocID="{FAA02EE0-DBC4-40FB-A9DB-0DAB044FB6C0}" presName="rootConnector" presStyleCnt="0"/>
      <dgm:spPr/>
    </dgm:pt>
    <dgm:pt modelId="{2DCCFB90-4B94-4CF6-BE4D-2C9CC3B7DBEF}" type="pres">
      <dgm:prSet presAssocID="{FAA02EE0-DBC4-40FB-A9DB-0DAB044FB6C0}" presName="hierChild4" presStyleCnt="0"/>
      <dgm:spPr/>
    </dgm:pt>
    <dgm:pt modelId="{0BDA7EBA-DD95-4D5D-8A04-B7391020EE05}" type="pres">
      <dgm:prSet presAssocID="{F92D698D-ACC8-4927-BAA7-6F2930D144DC}" presName="Name50" presStyleLbl="parChTrans1D3" presStyleIdx="3" presStyleCnt="14"/>
      <dgm:spPr/>
    </dgm:pt>
    <dgm:pt modelId="{A6EC444E-6A53-4113-A72B-F0E4162C8C2E}" type="pres">
      <dgm:prSet presAssocID="{14B1DFA3-890D-4463-9B0C-5EF5DBD51AC5}" presName="hierRoot2" presStyleCnt="0">
        <dgm:presLayoutVars>
          <dgm:hierBranch val="init"/>
        </dgm:presLayoutVars>
      </dgm:prSet>
      <dgm:spPr/>
    </dgm:pt>
    <dgm:pt modelId="{6EB33321-276C-4C60-A626-BA417DEC0C6C}" type="pres">
      <dgm:prSet presAssocID="{14B1DFA3-890D-4463-9B0C-5EF5DBD51AC5}" presName="rootComposite" presStyleCnt="0"/>
      <dgm:spPr/>
    </dgm:pt>
    <dgm:pt modelId="{9AA3A869-07BE-4DE9-87A5-EC76B0110461}" type="pres">
      <dgm:prSet presAssocID="{14B1DFA3-890D-4463-9B0C-5EF5DBD51AC5}" presName="rootText" presStyleLbl="node3" presStyleIdx="3" presStyleCnt="14">
        <dgm:presLayoutVars>
          <dgm:chPref val="3"/>
        </dgm:presLayoutVars>
      </dgm:prSet>
      <dgm:spPr/>
    </dgm:pt>
    <dgm:pt modelId="{1ADC4569-1110-4CA3-97B8-B8D20DE2D966}" type="pres">
      <dgm:prSet presAssocID="{14B1DFA3-890D-4463-9B0C-5EF5DBD51AC5}" presName="rootConnector" presStyleCnt="0"/>
      <dgm:spPr/>
    </dgm:pt>
    <dgm:pt modelId="{15F4E626-046C-49E8-AD4C-C0D4E6214F0A}" type="pres">
      <dgm:prSet presAssocID="{14B1DFA3-890D-4463-9B0C-5EF5DBD51AC5}" presName="hierChild4" presStyleCnt="0"/>
      <dgm:spPr/>
    </dgm:pt>
    <dgm:pt modelId="{9EC4BFC3-D301-469C-BE12-1C07CAED33AE}" type="pres">
      <dgm:prSet presAssocID="{14B1DFA3-890D-4463-9B0C-5EF5DBD51AC5}" presName="hierChild5" presStyleCnt="0"/>
      <dgm:spPr/>
    </dgm:pt>
    <dgm:pt modelId="{26AD75BA-D419-4E2E-A398-D9779CA03AC9}" type="pres">
      <dgm:prSet presAssocID="{358A3A7B-FC70-4D56-A208-6EA41534B5B5}" presName="Name50" presStyleLbl="parChTrans1D3" presStyleIdx="4" presStyleCnt="14"/>
      <dgm:spPr/>
    </dgm:pt>
    <dgm:pt modelId="{515F51AE-4BF7-41EC-96FE-2287F289D5A6}" type="pres">
      <dgm:prSet presAssocID="{9C81BDFE-F9AC-4CB6-8547-4D7EFF51DEBB}" presName="hierRoot2" presStyleCnt="0">
        <dgm:presLayoutVars>
          <dgm:hierBranch val="init"/>
        </dgm:presLayoutVars>
      </dgm:prSet>
      <dgm:spPr/>
    </dgm:pt>
    <dgm:pt modelId="{263DBAFC-9BBD-4CE8-80EE-FDAFD04AB02B}" type="pres">
      <dgm:prSet presAssocID="{9C81BDFE-F9AC-4CB6-8547-4D7EFF51DEBB}" presName="rootComposite" presStyleCnt="0"/>
      <dgm:spPr/>
    </dgm:pt>
    <dgm:pt modelId="{419CCCB0-33CC-44CD-A084-4C5EF82E4A1D}" type="pres">
      <dgm:prSet presAssocID="{9C81BDFE-F9AC-4CB6-8547-4D7EFF51DEBB}" presName="rootText" presStyleLbl="node3" presStyleIdx="4" presStyleCnt="14">
        <dgm:presLayoutVars>
          <dgm:chPref val="3"/>
        </dgm:presLayoutVars>
      </dgm:prSet>
      <dgm:spPr/>
    </dgm:pt>
    <dgm:pt modelId="{CFDE1EF9-2B43-4937-8DA5-C4F9D4089D5E}" type="pres">
      <dgm:prSet presAssocID="{9C81BDFE-F9AC-4CB6-8547-4D7EFF51DEBB}" presName="rootConnector" presStyleCnt="0"/>
      <dgm:spPr/>
    </dgm:pt>
    <dgm:pt modelId="{FCEDB2EB-C300-4E58-9FB8-53125344225C}" type="pres">
      <dgm:prSet presAssocID="{9C81BDFE-F9AC-4CB6-8547-4D7EFF51DEBB}" presName="hierChild4" presStyleCnt="0"/>
      <dgm:spPr/>
    </dgm:pt>
    <dgm:pt modelId="{66CAB3B5-EC93-4693-9690-6E5405FF9147}" type="pres">
      <dgm:prSet presAssocID="{9C81BDFE-F9AC-4CB6-8547-4D7EFF51DEBB}" presName="hierChild5" presStyleCnt="0"/>
      <dgm:spPr/>
    </dgm:pt>
    <dgm:pt modelId="{E071A244-3DB7-49E5-B4ED-5DA1BBC800F7}" type="pres">
      <dgm:prSet presAssocID="{9FC3EFF3-4B37-4994-B336-C791A779C5F9}" presName="Name50" presStyleLbl="parChTrans1D3" presStyleIdx="5" presStyleCnt="14"/>
      <dgm:spPr/>
    </dgm:pt>
    <dgm:pt modelId="{9CF7E2B2-F0C1-4E3F-AF7D-31D5BB493433}" type="pres">
      <dgm:prSet presAssocID="{2402D9C4-5E6F-43D2-B0CE-F96302EF00D7}" presName="hierRoot2" presStyleCnt="0">
        <dgm:presLayoutVars>
          <dgm:hierBranch val="init"/>
        </dgm:presLayoutVars>
      </dgm:prSet>
      <dgm:spPr/>
    </dgm:pt>
    <dgm:pt modelId="{2DE3D50B-3393-4224-B2BA-5464C93ABAC1}" type="pres">
      <dgm:prSet presAssocID="{2402D9C4-5E6F-43D2-B0CE-F96302EF00D7}" presName="rootComposite" presStyleCnt="0"/>
      <dgm:spPr/>
    </dgm:pt>
    <dgm:pt modelId="{07DCDA96-A00A-43F9-9AB0-755E13ECE25A}" type="pres">
      <dgm:prSet presAssocID="{2402D9C4-5E6F-43D2-B0CE-F96302EF00D7}" presName="rootText" presStyleLbl="node3" presStyleIdx="5" presStyleCnt="14">
        <dgm:presLayoutVars>
          <dgm:chPref val="3"/>
        </dgm:presLayoutVars>
      </dgm:prSet>
      <dgm:spPr/>
    </dgm:pt>
    <dgm:pt modelId="{E55BE7DB-80BA-408D-8062-E889A87AADB7}" type="pres">
      <dgm:prSet presAssocID="{2402D9C4-5E6F-43D2-B0CE-F96302EF00D7}" presName="rootConnector" presStyleCnt="0"/>
      <dgm:spPr/>
    </dgm:pt>
    <dgm:pt modelId="{81702626-D78E-4F66-9DF6-58B30DFBE75D}" type="pres">
      <dgm:prSet presAssocID="{2402D9C4-5E6F-43D2-B0CE-F96302EF00D7}" presName="hierChild4" presStyleCnt="0"/>
      <dgm:spPr/>
    </dgm:pt>
    <dgm:pt modelId="{F9F5DE50-1653-4A83-BD54-134FF9655CF6}" type="pres">
      <dgm:prSet presAssocID="{2402D9C4-5E6F-43D2-B0CE-F96302EF00D7}" presName="hierChild5" presStyleCnt="0"/>
      <dgm:spPr/>
    </dgm:pt>
    <dgm:pt modelId="{E5D7C569-77DC-480C-A41A-79F3F14BB6D1}" type="pres">
      <dgm:prSet presAssocID="{FAA02EE0-DBC4-40FB-A9DB-0DAB044FB6C0}" presName="hierChild5" presStyleCnt="0"/>
      <dgm:spPr/>
    </dgm:pt>
    <dgm:pt modelId="{F4A96ECB-0B0E-4F6A-8445-DE820AD4B4C3}" type="pres">
      <dgm:prSet presAssocID="{2F23F61B-DD81-41CC-8D6D-68BE7329E472}" presName="Name37" presStyleLbl="parChTrans1D2" presStyleIdx="2" presStyleCnt="4"/>
      <dgm:spPr/>
    </dgm:pt>
    <dgm:pt modelId="{1F8C0709-8DF1-4BCC-A513-E0A4084983FB}" type="pres">
      <dgm:prSet presAssocID="{79F23771-B09D-4158-B245-3403A65B36D3}" presName="hierRoot2" presStyleCnt="0">
        <dgm:presLayoutVars>
          <dgm:hierBranch val="init"/>
        </dgm:presLayoutVars>
      </dgm:prSet>
      <dgm:spPr/>
    </dgm:pt>
    <dgm:pt modelId="{C1D0D9DB-F72E-4E68-9CC0-DC013AC7030D}" type="pres">
      <dgm:prSet presAssocID="{79F23771-B09D-4158-B245-3403A65B36D3}" presName="rootComposite" presStyleCnt="0"/>
      <dgm:spPr/>
    </dgm:pt>
    <dgm:pt modelId="{B02C0076-0230-431D-8EE4-A34A0447575B}" type="pres">
      <dgm:prSet presAssocID="{79F23771-B09D-4158-B245-3403A65B36D3}" presName="rootText" presStyleLbl="node2" presStyleIdx="2" presStyleCnt="4">
        <dgm:presLayoutVars>
          <dgm:chPref val="3"/>
        </dgm:presLayoutVars>
      </dgm:prSet>
      <dgm:spPr/>
    </dgm:pt>
    <dgm:pt modelId="{D3A079F0-1737-47D3-A8AC-C04DE2EAFD20}" type="pres">
      <dgm:prSet presAssocID="{79F23771-B09D-4158-B245-3403A65B36D3}" presName="rootConnector" presStyleCnt="0"/>
      <dgm:spPr/>
    </dgm:pt>
    <dgm:pt modelId="{12ADD4B1-D410-4110-980F-E3FA716B50B1}" type="pres">
      <dgm:prSet presAssocID="{79F23771-B09D-4158-B245-3403A65B36D3}" presName="hierChild4" presStyleCnt="0"/>
      <dgm:spPr/>
    </dgm:pt>
    <dgm:pt modelId="{53C90F6E-8DEE-4447-A852-26FDCB14D889}" type="pres">
      <dgm:prSet presAssocID="{56FD2FBB-E214-42D6-B49E-877D47CA0110}" presName="Name37" presStyleLbl="parChTrans1D3" presStyleIdx="6" presStyleCnt="14"/>
      <dgm:spPr/>
    </dgm:pt>
    <dgm:pt modelId="{1A754D7C-9FB8-4762-99D2-77B1EFA9E175}" type="pres">
      <dgm:prSet presAssocID="{492F340F-8141-4A25-8D0D-B043E318F114}" presName="hierRoot2" presStyleCnt="0">
        <dgm:presLayoutVars>
          <dgm:hierBranch val="init"/>
        </dgm:presLayoutVars>
      </dgm:prSet>
      <dgm:spPr/>
    </dgm:pt>
    <dgm:pt modelId="{B99EBA68-9B7C-44C5-84BD-628F4513AE11}" type="pres">
      <dgm:prSet presAssocID="{492F340F-8141-4A25-8D0D-B043E318F114}" presName="rootComposite" presStyleCnt="0"/>
      <dgm:spPr/>
    </dgm:pt>
    <dgm:pt modelId="{C2A75219-5E95-489C-A514-B957817FF4E3}" type="pres">
      <dgm:prSet presAssocID="{492F340F-8141-4A25-8D0D-B043E318F114}" presName="rootText" presStyleLbl="node3" presStyleIdx="6" presStyleCnt="14">
        <dgm:presLayoutVars>
          <dgm:chPref val="3"/>
        </dgm:presLayoutVars>
      </dgm:prSet>
      <dgm:spPr/>
    </dgm:pt>
    <dgm:pt modelId="{4F92CA13-FEC6-45E6-90C7-757420409724}" type="pres">
      <dgm:prSet presAssocID="{492F340F-8141-4A25-8D0D-B043E318F114}" presName="rootConnector" presStyleCnt="0"/>
      <dgm:spPr/>
    </dgm:pt>
    <dgm:pt modelId="{4D2FE726-E319-4DED-90DA-69A916C73F5D}" type="pres">
      <dgm:prSet presAssocID="{492F340F-8141-4A25-8D0D-B043E318F114}" presName="hierChild4" presStyleCnt="0"/>
      <dgm:spPr/>
    </dgm:pt>
    <dgm:pt modelId="{B6B76181-7D4E-41B8-A083-E6C146E3C33C}" type="pres">
      <dgm:prSet presAssocID="{492F340F-8141-4A25-8D0D-B043E318F114}" presName="hierChild5" presStyleCnt="0"/>
      <dgm:spPr/>
    </dgm:pt>
    <dgm:pt modelId="{1E2BD930-E279-4B3F-9DB1-10ABA5E2BB23}" type="pres">
      <dgm:prSet presAssocID="{77BCD00A-4D3C-4C57-8AA0-1FD79DB630BC}" presName="Name37" presStyleLbl="parChTrans1D3" presStyleIdx="7" presStyleCnt="14"/>
      <dgm:spPr/>
    </dgm:pt>
    <dgm:pt modelId="{EFCCD824-E424-4BD1-AF49-93C2A57094BD}" type="pres">
      <dgm:prSet presAssocID="{E03AA448-324D-422C-9B04-674883D174EA}" presName="hierRoot2" presStyleCnt="0">
        <dgm:presLayoutVars>
          <dgm:hierBranch val="init"/>
        </dgm:presLayoutVars>
      </dgm:prSet>
      <dgm:spPr/>
    </dgm:pt>
    <dgm:pt modelId="{304FA723-AB83-4A4E-AC7E-DE032B4322F3}" type="pres">
      <dgm:prSet presAssocID="{E03AA448-324D-422C-9B04-674883D174EA}" presName="rootComposite" presStyleCnt="0"/>
      <dgm:spPr/>
    </dgm:pt>
    <dgm:pt modelId="{494E0D88-9E9F-439F-A9D9-12CADFAC94B5}" type="pres">
      <dgm:prSet presAssocID="{E03AA448-324D-422C-9B04-674883D174EA}" presName="rootText" presStyleLbl="node3" presStyleIdx="7" presStyleCnt="14">
        <dgm:presLayoutVars>
          <dgm:chPref val="3"/>
        </dgm:presLayoutVars>
      </dgm:prSet>
      <dgm:spPr/>
    </dgm:pt>
    <dgm:pt modelId="{05528FCF-5B75-4CB7-A8B5-DE9258F5AA8B}" type="pres">
      <dgm:prSet presAssocID="{E03AA448-324D-422C-9B04-674883D174EA}" presName="rootConnector" presStyleCnt="0"/>
      <dgm:spPr/>
    </dgm:pt>
    <dgm:pt modelId="{63C21197-CA41-4CDB-AC0F-DD98A1F4E9CC}" type="pres">
      <dgm:prSet presAssocID="{E03AA448-324D-422C-9B04-674883D174EA}" presName="hierChild4" presStyleCnt="0"/>
      <dgm:spPr/>
    </dgm:pt>
    <dgm:pt modelId="{DF9D4389-3ECC-4C75-A72C-676F046A69BB}" type="pres">
      <dgm:prSet presAssocID="{E03AA448-324D-422C-9B04-674883D174EA}" presName="hierChild5" presStyleCnt="0"/>
      <dgm:spPr/>
    </dgm:pt>
    <dgm:pt modelId="{5A38720B-2077-4F35-AB22-C9A1AC9C416C}" type="pres">
      <dgm:prSet presAssocID="{01EE9FBD-D650-4FE7-9E63-79C301D96DEB}" presName="Name37" presStyleLbl="parChTrans1D3" presStyleIdx="8" presStyleCnt="14"/>
      <dgm:spPr/>
    </dgm:pt>
    <dgm:pt modelId="{34F020D7-F128-445D-AEB0-75CDC89661A7}" type="pres">
      <dgm:prSet presAssocID="{47C04CFD-2B56-42D4-B4FD-5E2469F43394}" presName="hierRoot2" presStyleCnt="0">
        <dgm:presLayoutVars>
          <dgm:hierBranch val="init"/>
        </dgm:presLayoutVars>
      </dgm:prSet>
      <dgm:spPr/>
    </dgm:pt>
    <dgm:pt modelId="{A850167A-2F29-4312-A48F-4FA07539E3EE}" type="pres">
      <dgm:prSet presAssocID="{47C04CFD-2B56-42D4-B4FD-5E2469F43394}" presName="rootComposite" presStyleCnt="0"/>
      <dgm:spPr/>
    </dgm:pt>
    <dgm:pt modelId="{B7F0E383-2394-4C13-8619-EA0C8295ABFA}" type="pres">
      <dgm:prSet presAssocID="{47C04CFD-2B56-42D4-B4FD-5E2469F43394}" presName="rootText" presStyleLbl="node3" presStyleIdx="8" presStyleCnt="14">
        <dgm:presLayoutVars>
          <dgm:chPref val="3"/>
        </dgm:presLayoutVars>
      </dgm:prSet>
      <dgm:spPr/>
    </dgm:pt>
    <dgm:pt modelId="{8F4567F0-246C-4181-8DB6-2EEF45AD77AF}" type="pres">
      <dgm:prSet presAssocID="{47C04CFD-2B56-42D4-B4FD-5E2469F43394}" presName="rootConnector" presStyleCnt="0"/>
      <dgm:spPr/>
    </dgm:pt>
    <dgm:pt modelId="{48BD30B3-3620-402E-83D1-0BA46023F001}" type="pres">
      <dgm:prSet presAssocID="{47C04CFD-2B56-42D4-B4FD-5E2469F43394}" presName="hierChild4" presStyleCnt="0"/>
      <dgm:spPr/>
    </dgm:pt>
    <dgm:pt modelId="{FF5E4FE4-A81C-4E48-B1C2-74477CF289CE}" type="pres">
      <dgm:prSet presAssocID="{47C04CFD-2B56-42D4-B4FD-5E2469F43394}" presName="hierChild5" presStyleCnt="0"/>
      <dgm:spPr/>
    </dgm:pt>
    <dgm:pt modelId="{8AF7068B-50B9-4E78-8B39-E32C6405C216}" type="pres">
      <dgm:prSet presAssocID="{59011D75-BA3E-4467-A01B-931CC515558C}" presName="Name37" presStyleLbl="parChTrans1D3" presStyleIdx="9" presStyleCnt="14"/>
      <dgm:spPr/>
    </dgm:pt>
    <dgm:pt modelId="{1490ABB9-FA1B-4C85-B4FC-5C0ADB97DD22}" type="pres">
      <dgm:prSet presAssocID="{73F623D2-9D25-4AC1-A396-6DEDFF39A06D}" presName="hierRoot2" presStyleCnt="0">
        <dgm:presLayoutVars>
          <dgm:hierBranch val="init"/>
        </dgm:presLayoutVars>
      </dgm:prSet>
      <dgm:spPr/>
    </dgm:pt>
    <dgm:pt modelId="{B2F77113-0CB1-4A50-8C88-13E673374058}" type="pres">
      <dgm:prSet presAssocID="{73F623D2-9D25-4AC1-A396-6DEDFF39A06D}" presName="rootComposite" presStyleCnt="0"/>
      <dgm:spPr/>
    </dgm:pt>
    <dgm:pt modelId="{F34CDE94-8E60-4D2E-B3AB-F419A02A39D4}" type="pres">
      <dgm:prSet presAssocID="{73F623D2-9D25-4AC1-A396-6DEDFF39A06D}" presName="rootText" presStyleLbl="node3" presStyleIdx="9" presStyleCnt="14">
        <dgm:presLayoutVars>
          <dgm:chPref val="3"/>
        </dgm:presLayoutVars>
      </dgm:prSet>
      <dgm:spPr/>
    </dgm:pt>
    <dgm:pt modelId="{F234A482-EE45-46F7-A1D7-A40E7807B98E}" type="pres">
      <dgm:prSet presAssocID="{73F623D2-9D25-4AC1-A396-6DEDFF39A06D}" presName="rootConnector" presStyleCnt="0"/>
      <dgm:spPr/>
    </dgm:pt>
    <dgm:pt modelId="{A4FB4B50-2E80-483E-9A57-B803B79589CF}" type="pres">
      <dgm:prSet presAssocID="{73F623D2-9D25-4AC1-A396-6DEDFF39A06D}" presName="hierChild4" presStyleCnt="0"/>
      <dgm:spPr/>
    </dgm:pt>
    <dgm:pt modelId="{106B6E7B-46E1-4F09-90F4-6FF008D9B064}" type="pres">
      <dgm:prSet presAssocID="{73F623D2-9D25-4AC1-A396-6DEDFF39A06D}" presName="hierChild5" presStyleCnt="0"/>
      <dgm:spPr/>
    </dgm:pt>
    <dgm:pt modelId="{F8B34554-BF81-4B1D-B865-CBD4D9D29927}" type="pres">
      <dgm:prSet presAssocID="{79F23771-B09D-4158-B245-3403A65B36D3}" presName="hierChild5" presStyleCnt="0"/>
      <dgm:spPr/>
    </dgm:pt>
    <dgm:pt modelId="{844E2F82-DA66-4063-AB5D-36FE6EA19520}" type="pres">
      <dgm:prSet presAssocID="{5434F27A-3359-484D-8F99-9014C8498EEE}" presName="Name37" presStyleLbl="parChTrans1D2" presStyleIdx="3" presStyleCnt="4"/>
      <dgm:spPr/>
    </dgm:pt>
    <dgm:pt modelId="{74441172-E8C7-41AC-96B9-1B3F91EFDC00}" type="pres">
      <dgm:prSet presAssocID="{56D8227A-F353-44DE-9CB1-ED1C73483C52}" presName="hierRoot2" presStyleCnt="0">
        <dgm:presLayoutVars>
          <dgm:hierBranch val="init"/>
        </dgm:presLayoutVars>
      </dgm:prSet>
      <dgm:spPr/>
    </dgm:pt>
    <dgm:pt modelId="{B80010A4-0F06-4EED-BF81-338DFFA5B350}" type="pres">
      <dgm:prSet presAssocID="{56D8227A-F353-44DE-9CB1-ED1C73483C52}" presName="rootComposite" presStyleCnt="0"/>
      <dgm:spPr/>
    </dgm:pt>
    <dgm:pt modelId="{34D7FF43-5821-4869-BC8B-A82917B14175}" type="pres">
      <dgm:prSet presAssocID="{56D8227A-F353-44DE-9CB1-ED1C73483C52}" presName="rootText" presStyleLbl="node2" presStyleIdx="3" presStyleCnt="4">
        <dgm:presLayoutVars>
          <dgm:chPref val="3"/>
        </dgm:presLayoutVars>
      </dgm:prSet>
      <dgm:spPr/>
    </dgm:pt>
    <dgm:pt modelId="{F8AD40C9-759D-4E8F-9D7C-565DF4D22848}" type="pres">
      <dgm:prSet presAssocID="{56D8227A-F353-44DE-9CB1-ED1C73483C52}" presName="rootConnector" presStyleCnt="0"/>
      <dgm:spPr/>
    </dgm:pt>
    <dgm:pt modelId="{5FFC0C56-6CCC-4FF8-AA94-8E4C44CD8834}" type="pres">
      <dgm:prSet presAssocID="{56D8227A-F353-44DE-9CB1-ED1C73483C52}" presName="hierChild4" presStyleCnt="0"/>
      <dgm:spPr/>
    </dgm:pt>
    <dgm:pt modelId="{51FA1BE7-6614-4D58-BD32-23DFD524C104}" type="pres">
      <dgm:prSet presAssocID="{CAC805D2-AEAB-4F77-A5B4-02C5EC6CBB42}" presName="Name37" presStyleLbl="parChTrans1D3" presStyleIdx="10" presStyleCnt="14"/>
      <dgm:spPr/>
    </dgm:pt>
    <dgm:pt modelId="{3D30074C-F236-4883-8C21-47B5153C67F8}" type="pres">
      <dgm:prSet presAssocID="{F1AF89D8-E614-4190-8732-5D6D81163FA8}" presName="hierRoot2" presStyleCnt="0">
        <dgm:presLayoutVars>
          <dgm:hierBranch val="init"/>
        </dgm:presLayoutVars>
      </dgm:prSet>
      <dgm:spPr/>
    </dgm:pt>
    <dgm:pt modelId="{09664CF9-9D3C-43A5-9650-9D6ADBD58D1B}" type="pres">
      <dgm:prSet presAssocID="{F1AF89D8-E614-4190-8732-5D6D81163FA8}" presName="rootComposite" presStyleCnt="0"/>
      <dgm:spPr/>
    </dgm:pt>
    <dgm:pt modelId="{51447F07-1E6F-4D08-9494-E08DED303634}" type="pres">
      <dgm:prSet presAssocID="{F1AF89D8-E614-4190-8732-5D6D81163FA8}" presName="rootText" presStyleLbl="node3" presStyleIdx="10" presStyleCnt="14">
        <dgm:presLayoutVars>
          <dgm:chPref val="3"/>
        </dgm:presLayoutVars>
      </dgm:prSet>
      <dgm:spPr/>
    </dgm:pt>
    <dgm:pt modelId="{71150CAD-0109-4921-AE59-6E403041A3E7}" type="pres">
      <dgm:prSet presAssocID="{F1AF89D8-E614-4190-8732-5D6D81163FA8}" presName="rootConnector" presStyleCnt="0"/>
      <dgm:spPr/>
    </dgm:pt>
    <dgm:pt modelId="{E62F7519-7D8C-4105-ABF6-25A65B4FB7B1}" type="pres">
      <dgm:prSet presAssocID="{F1AF89D8-E614-4190-8732-5D6D81163FA8}" presName="hierChild4" presStyleCnt="0"/>
      <dgm:spPr/>
    </dgm:pt>
    <dgm:pt modelId="{7342A658-DB6C-4411-8F1B-3953CC1AABA1}" type="pres">
      <dgm:prSet presAssocID="{F1AF89D8-E614-4190-8732-5D6D81163FA8}" presName="hierChild5" presStyleCnt="0"/>
      <dgm:spPr/>
    </dgm:pt>
    <dgm:pt modelId="{4983DBD6-C4AA-4A84-8DE2-67467DFA0035}" type="pres">
      <dgm:prSet presAssocID="{24705C24-501A-45FF-A634-72BDB1176B26}" presName="Name37" presStyleLbl="parChTrans1D3" presStyleIdx="11" presStyleCnt="14"/>
      <dgm:spPr/>
    </dgm:pt>
    <dgm:pt modelId="{67C9CA44-D92A-4C1E-A043-933CA32BCFA9}" type="pres">
      <dgm:prSet presAssocID="{0F613434-2E2F-4DF6-834A-34EC930033AB}" presName="hierRoot2" presStyleCnt="0">
        <dgm:presLayoutVars>
          <dgm:hierBranch val="init"/>
        </dgm:presLayoutVars>
      </dgm:prSet>
      <dgm:spPr/>
    </dgm:pt>
    <dgm:pt modelId="{3B620CC6-8D83-4548-8814-C1E66EB6B198}" type="pres">
      <dgm:prSet presAssocID="{0F613434-2E2F-4DF6-834A-34EC930033AB}" presName="rootComposite" presStyleCnt="0"/>
      <dgm:spPr/>
    </dgm:pt>
    <dgm:pt modelId="{5E788FE7-342B-4D78-AAD6-79DF9C87798A}" type="pres">
      <dgm:prSet presAssocID="{0F613434-2E2F-4DF6-834A-34EC930033AB}" presName="rootText" presStyleLbl="node3" presStyleIdx="11" presStyleCnt="14">
        <dgm:presLayoutVars>
          <dgm:chPref val="3"/>
        </dgm:presLayoutVars>
      </dgm:prSet>
      <dgm:spPr/>
    </dgm:pt>
    <dgm:pt modelId="{2D0A69FE-5F11-4B27-B370-527DF862862F}" type="pres">
      <dgm:prSet presAssocID="{0F613434-2E2F-4DF6-834A-34EC930033AB}" presName="rootConnector" presStyleCnt="0"/>
      <dgm:spPr/>
    </dgm:pt>
    <dgm:pt modelId="{76FAF9D2-2570-4127-B2DA-1F073AC4811E}" type="pres">
      <dgm:prSet presAssocID="{0F613434-2E2F-4DF6-834A-34EC930033AB}" presName="hierChild4" presStyleCnt="0"/>
      <dgm:spPr/>
    </dgm:pt>
    <dgm:pt modelId="{1173C1E3-AF73-473A-B6F9-03BC6B2BD88B}" type="pres">
      <dgm:prSet presAssocID="{0F613434-2E2F-4DF6-834A-34EC930033AB}" presName="hierChild5" presStyleCnt="0"/>
      <dgm:spPr/>
    </dgm:pt>
    <dgm:pt modelId="{470B42A1-32F1-4F07-BF94-E1CFEB2D2230}" type="pres">
      <dgm:prSet presAssocID="{9F764FAE-03AE-4609-9C5A-A5360B3B41A9}" presName="Name37" presStyleLbl="parChTrans1D3" presStyleIdx="12" presStyleCnt="14"/>
      <dgm:spPr/>
    </dgm:pt>
    <dgm:pt modelId="{3502F60E-F854-47C6-BCC0-43EBB06C8D07}" type="pres">
      <dgm:prSet presAssocID="{FF344D69-3C6B-4F82-83DB-26627F78A1EC}" presName="hierRoot2" presStyleCnt="0">
        <dgm:presLayoutVars>
          <dgm:hierBranch val="init"/>
        </dgm:presLayoutVars>
      </dgm:prSet>
      <dgm:spPr/>
    </dgm:pt>
    <dgm:pt modelId="{7B8D267B-34DC-46A2-BDCA-D00031DEFC73}" type="pres">
      <dgm:prSet presAssocID="{FF344D69-3C6B-4F82-83DB-26627F78A1EC}" presName="rootComposite" presStyleCnt="0"/>
      <dgm:spPr/>
    </dgm:pt>
    <dgm:pt modelId="{E2A44D12-5935-4254-93DB-4612CA4F9F4E}" type="pres">
      <dgm:prSet presAssocID="{FF344D69-3C6B-4F82-83DB-26627F78A1EC}" presName="rootText" presStyleLbl="node3" presStyleIdx="12" presStyleCnt="14">
        <dgm:presLayoutVars>
          <dgm:chPref val="3"/>
        </dgm:presLayoutVars>
      </dgm:prSet>
      <dgm:spPr/>
    </dgm:pt>
    <dgm:pt modelId="{D7560339-7274-47C6-9284-911FAA49921E}" type="pres">
      <dgm:prSet presAssocID="{FF344D69-3C6B-4F82-83DB-26627F78A1EC}" presName="rootConnector" presStyleCnt="0"/>
      <dgm:spPr/>
    </dgm:pt>
    <dgm:pt modelId="{65654CF2-C400-4C17-8D02-A8D22C67703C}" type="pres">
      <dgm:prSet presAssocID="{FF344D69-3C6B-4F82-83DB-26627F78A1EC}" presName="hierChild4" presStyleCnt="0"/>
      <dgm:spPr/>
    </dgm:pt>
    <dgm:pt modelId="{3F91BCAF-83D0-4AC8-9EED-E3C90497F27B}" type="pres">
      <dgm:prSet presAssocID="{FF344D69-3C6B-4F82-83DB-26627F78A1EC}" presName="hierChild5" presStyleCnt="0"/>
      <dgm:spPr/>
    </dgm:pt>
    <dgm:pt modelId="{E4C8ED76-5C47-4723-A399-97556E66CC50}" type="pres">
      <dgm:prSet presAssocID="{30A4A131-96A7-466F-AA36-F9CF0EEDCF12}" presName="Name37" presStyleLbl="parChTrans1D3" presStyleIdx="13" presStyleCnt="14"/>
      <dgm:spPr/>
    </dgm:pt>
    <dgm:pt modelId="{47ABCE05-3FFB-467F-BF14-A41778C0DBBB}" type="pres">
      <dgm:prSet presAssocID="{51F95357-8C38-4394-8339-78753CD7187D}" presName="hierRoot2" presStyleCnt="0">
        <dgm:presLayoutVars>
          <dgm:hierBranch val="init"/>
        </dgm:presLayoutVars>
      </dgm:prSet>
      <dgm:spPr/>
    </dgm:pt>
    <dgm:pt modelId="{F1C47E84-32B8-4638-B240-F9B16007FF6A}" type="pres">
      <dgm:prSet presAssocID="{51F95357-8C38-4394-8339-78753CD7187D}" presName="rootComposite" presStyleCnt="0"/>
      <dgm:spPr/>
    </dgm:pt>
    <dgm:pt modelId="{17EE4551-CFDD-4132-9829-3A0E72C169FF}" type="pres">
      <dgm:prSet presAssocID="{51F95357-8C38-4394-8339-78753CD7187D}" presName="rootText" presStyleLbl="node3" presStyleIdx="13" presStyleCnt="14">
        <dgm:presLayoutVars>
          <dgm:chPref val="3"/>
        </dgm:presLayoutVars>
      </dgm:prSet>
      <dgm:spPr/>
    </dgm:pt>
    <dgm:pt modelId="{200FD0E7-C01E-44F5-A1A0-8CF7A78FF1C6}" type="pres">
      <dgm:prSet presAssocID="{51F95357-8C38-4394-8339-78753CD7187D}" presName="rootConnector" presStyleCnt="0"/>
      <dgm:spPr/>
    </dgm:pt>
    <dgm:pt modelId="{7DEA88CD-7EFD-4333-BD04-E5DD06F3BA9C}" type="pres">
      <dgm:prSet presAssocID="{51F95357-8C38-4394-8339-78753CD7187D}" presName="hierChild4" presStyleCnt="0"/>
      <dgm:spPr/>
    </dgm:pt>
    <dgm:pt modelId="{1CC934CA-2CED-4EBE-B659-C01C299CEF0D}" type="pres">
      <dgm:prSet presAssocID="{51F95357-8C38-4394-8339-78753CD7187D}" presName="hierChild5" presStyleCnt="0"/>
      <dgm:spPr/>
    </dgm:pt>
    <dgm:pt modelId="{784312CE-9BF8-42E8-8892-36C3B5EEFC55}" type="pres">
      <dgm:prSet presAssocID="{56D8227A-F353-44DE-9CB1-ED1C73483C52}" presName="hierChild5" presStyleCnt="0"/>
      <dgm:spPr/>
    </dgm:pt>
    <dgm:pt modelId="{F6A99B7D-59F7-4CE5-909C-3005A3D764AE}" type="pres">
      <dgm:prSet presAssocID="{3BFE1CFC-23B6-4C1D-BF7A-89A3ACACE36C}" presName="hierChild3" presStyleCnt="0"/>
      <dgm:spPr/>
    </dgm:pt>
  </dgm:ptLst>
  <dgm:cxnLst>
    <dgm:cxn modelId="{E06ED6F8-7F72-43D4-B41E-0935FE639ED7}" srcId="{BD0ACEDC-2854-4EB1-8A2C-A79C14281FD4}" destId="{3BFE1CFC-23B6-4C1D-BF7A-89A3ACACE36C}" srcOrd="0" destOrd="0" parTransId="{473F28D0-F8C9-44DE-B2C5-590846094641}" sibTransId="{CEE178FF-14FF-4707-93A7-EDF4B13DD564}"/>
    <dgm:cxn modelId="{A3434815-4A96-44FD-A68D-BCA8C7F9F13A}" srcId="{3BFE1CFC-23B6-4C1D-BF7A-89A3ACACE36C}" destId="{959B3B7F-E388-431B-BD92-8C03D4541571}" srcOrd="0" destOrd="0" parTransId="{CFFB5D2D-90F0-49A6-AF96-B4A0D170F40E}" sibTransId="{55590A84-6091-448A-B7BC-247BC3D34735}"/>
    <dgm:cxn modelId="{7A425C76-4DAA-4E87-A4DD-B3D9717E57EC}" srcId="{959B3B7F-E388-431B-BD92-8C03D4541571}" destId="{651719D4-4BE1-4363-B85E-DCE029A1696A}" srcOrd="0" destOrd="0" parTransId="{72A9F6DC-93DA-4187-8B13-59E6AFF924A1}" sibTransId="{84E3D444-428F-406A-8E4D-A6F0D8ED0F82}"/>
    <dgm:cxn modelId="{113B99CA-D5D7-4DF2-91AE-17200960AEC1}" srcId="{959B3B7F-E388-431B-BD92-8C03D4541571}" destId="{7CAB458C-6148-4DB7-AF0D-2EACC8E4E71D}" srcOrd="1" destOrd="0" parTransId="{975E7209-C508-4CD3-8131-C932A1D1F83B}" sibTransId="{ED30B7E5-43AB-4A37-AB45-F42606796FF1}"/>
    <dgm:cxn modelId="{7C078994-232D-4424-AC6E-97A17D4B7EDB}" srcId="{959B3B7F-E388-431B-BD92-8C03D4541571}" destId="{599F9F5B-972C-4369-92CF-F6D591766AE0}" srcOrd="2" destOrd="0" parTransId="{20E85ACF-B8DF-4638-AA32-020DD2EA1122}" sibTransId="{FF3FC598-0C92-40F1-8C8B-9C96FE501ABF}"/>
    <dgm:cxn modelId="{CEF886F0-B96A-4358-ACF0-758101988F80}" srcId="{3BFE1CFC-23B6-4C1D-BF7A-89A3ACACE36C}" destId="{FAA02EE0-DBC4-40FB-A9DB-0DAB044FB6C0}" srcOrd="1" destOrd="0" parTransId="{F596C24F-DFBB-432E-A7F4-BFBB3C76C46A}" sibTransId="{C4489EE7-295F-43E0-84E9-DDED6E3C41DE}"/>
    <dgm:cxn modelId="{3A243510-A1DF-4363-98AC-5613AC86AB5E}" srcId="{FAA02EE0-DBC4-40FB-A9DB-0DAB044FB6C0}" destId="{14B1DFA3-890D-4463-9B0C-5EF5DBD51AC5}" srcOrd="0" destOrd="1" parTransId="{F92D698D-ACC8-4927-BAA7-6F2930D144DC}" sibTransId="{B4C40CF5-105A-4AD1-907C-ED64B317EA78}"/>
    <dgm:cxn modelId="{A5E593CD-2563-4B20-9E07-BE18A8B2A429}" srcId="{FAA02EE0-DBC4-40FB-A9DB-0DAB044FB6C0}" destId="{9C81BDFE-F9AC-4CB6-8547-4D7EFF51DEBB}" srcOrd="1" destOrd="1" parTransId="{358A3A7B-FC70-4D56-A208-6EA41534B5B5}" sibTransId="{FDE1DA38-077F-4822-93F8-DFFA87E336DD}"/>
    <dgm:cxn modelId="{15B347E2-892A-4AF1-B7F1-8392E87918D1}" srcId="{FAA02EE0-DBC4-40FB-A9DB-0DAB044FB6C0}" destId="{2402D9C4-5E6F-43D2-B0CE-F96302EF00D7}" srcOrd="2" destOrd="1" parTransId="{9FC3EFF3-4B37-4994-B336-C791A779C5F9}" sibTransId="{2663082E-176F-4F93-8E85-489B80E8B934}"/>
    <dgm:cxn modelId="{7AB37591-2C76-4DB5-B0FA-D9E6A0B65B1C}" srcId="{3BFE1CFC-23B6-4C1D-BF7A-89A3ACACE36C}" destId="{79F23771-B09D-4158-B245-3403A65B36D3}" srcOrd="2" destOrd="0" parTransId="{2F23F61B-DD81-41CC-8D6D-68BE7329E472}" sibTransId="{349379A0-E741-4EE5-A004-7A0BE6E51EC8}"/>
    <dgm:cxn modelId="{D8804D8E-C41E-49E5-91F7-239012630074}" srcId="{79F23771-B09D-4158-B245-3403A65B36D3}" destId="{492F340F-8141-4A25-8D0D-B043E318F114}" srcOrd="0" destOrd="2" parTransId="{56FD2FBB-E214-42D6-B49E-877D47CA0110}" sibTransId="{5550A312-D2A8-4480-8026-BF2D76ECBB37}"/>
    <dgm:cxn modelId="{B2C99D23-F085-46B6-AB78-BF817937D8A4}" srcId="{79F23771-B09D-4158-B245-3403A65B36D3}" destId="{E03AA448-324D-422C-9B04-674883D174EA}" srcOrd="1" destOrd="2" parTransId="{77BCD00A-4D3C-4C57-8AA0-1FD79DB630BC}" sibTransId="{65C420F6-F23F-4EE3-8C43-534364D47457}"/>
    <dgm:cxn modelId="{CCD3CEBF-4C3E-42C3-81D4-73B14FE4D7C3}" srcId="{79F23771-B09D-4158-B245-3403A65B36D3}" destId="{47C04CFD-2B56-42D4-B4FD-5E2469F43394}" srcOrd="2" destOrd="2" parTransId="{01EE9FBD-D650-4FE7-9E63-79C301D96DEB}" sibTransId="{AABB8F71-26E0-49DF-97C5-2393B1A9F132}"/>
    <dgm:cxn modelId="{9B79A6B8-7037-4B73-A672-4D516A4308C1}" srcId="{79F23771-B09D-4158-B245-3403A65B36D3}" destId="{73F623D2-9D25-4AC1-A396-6DEDFF39A06D}" srcOrd="3" destOrd="2" parTransId="{59011D75-BA3E-4467-A01B-931CC515558C}" sibTransId="{829685AC-14D5-4BF0-A244-B51EF388BA7B}"/>
    <dgm:cxn modelId="{D01333C2-6D30-4061-8FEC-3CBF1BAB8A3D}" srcId="{3BFE1CFC-23B6-4C1D-BF7A-89A3ACACE36C}" destId="{56D8227A-F353-44DE-9CB1-ED1C73483C52}" srcOrd="3" destOrd="0" parTransId="{5434F27A-3359-484D-8F99-9014C8498EEE}" sibTransId="{0B4C98D0-148C-4216-9DF1-D132DB2CBE67}"/>
    <dgm:cxn modelId="{1C03F13B-E600-48CB-9D58-298F468D2919}" srcId="{56D8227A-F353-44DE-9CB1-ED1C73483C52}" destId="{F1AF89D8-E614-4190-8732-5D6D81163FA8}" srcOrd="0" destOrd="3" parTransId="{CAC805D2-AEAB-4F77-A5B4-02C5EC6CBB42}" sibTransId="{79DF0164-E127-432B-A6E7-20F7AB7C19D8}"/>
    <dgm:cxn modelId="{F2D90C80-4E3E-4B30-84A9-F5A5F9C05374}" srcId="{56D8227A-F353-44DE-9CB1-ED1C73483C52}" destId="{0F613434-2E2F-4DF6-834A-34EC930033AB}" srcOrd="1" destOrd="3" parTransId="{24705C24-501A-45FF-A634-72BDB1176B26}" sibTransId="{F5DE245D-C381-436A-8F2A-2AC9549D1181}"/>
    <dgm:cxn modelId="{386E89C5-F98D-4807-B5EF-BC988E5E844F}" srcId="{56D8227A-F353-44DE-9CB1-ED1C73483C52}" destId="{FF344D69-3C6B-4F82-83DB-26627F78A1EC}" srcOrd="2" destOrd="3" parTransId="{9F764FAE-03AE-4609-9C5A-A5360B3B41A9}" sibTransId="{6DBDAFFD-E689-47F9-BA2E-608BB2D1F777}"/>
    <dgm:cxn modelId="{9E06EB29-C27F-40B2-ADB2-738F325D1A60}" srcId="{56D8227A-F353-44DE-9CB1-ED1C73483C52}" destId="{51F95357-8C38-4394-8339-78753CD7187D}" srcOrd="3" destOrd="3" parTransId="{30A4A131-96A7-466F-AA36-F9CF0EEDCF12}" sibTransId="{61831DF9-91BB-4499-8091-58068644FC15}"/>
    <dgm:cxn modelId="{78C8FC62-596F-4FD6-A174-345A9FA20518}" type="presOf" srcId="{BD0ACEDC-2854-4EB1-8A2C-A79C14281FD4}" destId="{2E9A55F5-1DA4-419B-8DD3-BA65BC24C1FC}" srcOrd="0" destOrd="0" presId="urn:microsoft.com/office/officeart/2005/8/layout/orgChart1"/>
    <dgm:cxn modelId="{729AA0F2-7D19-4716-B463-A834224A90B3}" type="presParOf" srcId="{2E9A55F5-1DA4-419B-8DD3-BA65BC24C1FC}" destId="{7DA23F46-F220-4EBA-8DC3-6D7E8934F73D}" srcOrd="0" destOrd="0" presId="urn:microsoft.com/office/officeart/2005/8/layout/orgChart1"/>
    <dgm:cxn modelId="{5CB8A7F6-F028-451D-A7DF-94BEA7E62FA4}" type="presParOf" srcId="{7DA23F46-F220-4EBA-8DC3-6D7E8934F73D}" destId="{9412B890-DABF-4C2B-9BFD-25F28AB380C4}" srcOrd="0" destOrd="0" presId="urn:microsoft.com/office/officeart/2005/8/layout/orgChart1"/>
    <dgm:cxn modelId="{40B1A87D-8511-4353-A771-A0E0C413128C}" type="presOf" srcId="{3BFE1CFC-23B6-4C1D-BF7A-89A3ACACE36C}" destId="{9412B890-DABF-4C2B-9BFD-25F28AB380C4}" srcOrd="0" destOrd="0" presId="urn:microsoft.com/office/officeart/2005/8/layout/orgChart1"/>
    <dgm:cxn modelId="{7EFB9232-6EBA-44FA-A443-06CB83BB0ED5}" type="presParOf" srcId="{9412B890-DABF-4C2B-9BFD-25F28AB380C4}" destId="{8384A296-C160-4255-858C-5E1BD18F9A27}" srcOrd="0" destOrd="0" presId="urn:microsoft.com/office/officeart/2005/8/layout/orgChart1"/>
    <dgm:cxn modelId="{3785AAD0-E64D-4BA4-A0AC-50C21657343D}" type="presOf" srcId="{3BFE1CFC-23B6-4C1D-BF7A-89A3ACACE36C}" destId="{8384A296-C160-4255-858C-5E1BD18F9A27}" srcOrd="0" destOrd="0" presId="urn:microsoft.com/office/officeart/2005/8/layout/orgChart1"/>
    <dgm:cxn modelId="{050A36A0-9CE1-4F66-8A28-3AC5CF1040E9}" type="presParOf" srcId="{9412B890-DABF-4C2B-9BFD-25F28AB380C4}" destId="{3A0AD106-C984-47A8-8DDB-1FA020C6CFBD}" srcOrd="1" destOrd="0" presId="urn:microsoft.com/office/officeart/2005/8/layout/orgChart1"/>
    <dgm:cxn modelId="{7AEBFCC5-4079-473A-96BE-B422235B1912}" type="presOf" srcId="{3BFE1CFC-23B6-4C1D-BF7A-89A3ACACE36C}" destId="{3A0AD106-C984-47A8-8DDB-1FA020C6CFBD}" srcOrd="0" destOrd="0" presId="urn:microsoft.com/office/officeart/2005/8/layout/orgChart1"/>
    <dgm:cxn modelId="{9243A57D-17CA-42B3-B557-84B1E95D3B9A}" type="presParOf" srcId="{7DA23F46-F220-4EBA-8DC3-6D7E8934F73D}" destId="{B5AC3795-2CA3-4714-A630-DE56EC21FC0C}" srcOrd="1" destOrd="0" presId="urn:microsoft.com/office/officeart/2005/8/layout/orgChart1"/>
    <dgm:cxn modelId="{F7C62B1F-B409-4F49-B273-519B40B7F05E}" type="presParOf" srcId="{B5AC3795-2CA3-4714-A630-DE56EC21FC0C}" destId="{B2AE4237-C134-4959-BFDF-2799F7291C73}" srcOrd="0" destOrd="1" presId="urn:microsoft.com/office/officeart/2005/8/layout/orgChart1"/>
    <dgm:cxn modelId="{DF26AA31-75B6-4E1D-A214-A730773ABBF8}" type="presOf" srcId="{CFFB5D2D-90F0-49A6-AF96-B4A0D170F40E}" destId="{B2AE4237-C134-4959-BFDF-2799F7291C73}" srcOrd="0" destOrd="0" presId="urn:microsoft.com/office/officeart/2005/8/layout/orgChart1"/>
    <dgm:cxn modelId="{B8D87B3E-A5EC-4669-B3C6-C24E60BB56CB}" type="presParOf" srcId="{B5AC3795-2CA3-4714-A630-DE56EC21FC0C}" destId="{A08E1630-8CD6-4002-9C26-5B44C07709FF}" srcOrd="1" destOrd="1" presId="urn:microsoft.com/office/officeart/2005/8/layout/orgChart1"/>
    <dgm:cxn modelId="{4FD307DB-ED19-4185-804C-7F1F4E523313}" type="presParOf" srcId="{A08E1630-8CD6-4002-9C26-5B44C07709FF}" destId="{1A144FB0-9D78-4065-9453-5D4597A5229D}" srcOrd="0" destOrd="1" presId="urn:microsoft.com/office/officeart/2005/8/layout/orgChart1"/>
    <dgm:cxn modelId="{D4BEC5A9-BFD4-4BFF-8374-0CC717EE1B3C}" type="presOf" srcId="{959B3B7F-E388-431B-BD92-8C03D4541571}" destId="{1A144FB0-9D78-4065-9453-5D4597A5229D}" srcOrd="0" destOrd="0" presId="urn:microsoft.com/office/officeart/2005/8/layout/orgChart1"/>
    <dgm:cxn modelId="{CEC220CE-C70D-4D14-A80C-7BA9D61F9AD4}" type="presParOf" srcId="{1A144FB0-9D78-4065-9453-5D4597A5229D}" destId="{F12F9AC0-0FD2-4679-AF99-C7C5BE014734}" srcOrd="0" destOrd="0" presId="urn:microsoft.com/office/officeart/2005/8/layout/orgChart1"/>
    <dgm:cxn modelId="{099F10CC-68E4-4C4A-9608-348A7170CDFD}" type="presOf" srcId="{959B3B7F-E388-431B-BD92-8C03D4541571}" destId="{F12F9AC0-0FD2-4679-AF99-C7C5BE014734}" srcOrd="0" destOrd="0" presId="urn:microsoft.com/office/officeart/2005/8/layout/orgChart1"/>
    <dgm:cxn modelId="{86B52159-003B-4675-810E-E6DBF388B24B}" type="presParOf" srcId="{1A144FB0-9D78-4065-9453-5D4597A5229D}" destId="{1AC889FE-8545-49FF-A171-23A16EC3FAE8}" srcOrd="1" destOrd="0" presId="urn:microsoft.com/office/officeart/2005/8/layout/orgChart1"/>
    <dgm:cxn modelId="{9212CACD-3452-427B-A39F-A6E438C97999}" type="presOf" srcId="{959B3B7F-E388-431B-BD92-8C03D4541571}" destId="{1AC889FE-8545-49FF-A171-23A16EC3FAE8}" srcOrd="0" destOrd="0" presId="urn:microsoft.com/office/officeart/2005/8/layout/orgChart1"/>
    <dgm:cxn modelId="{7162E4FA-4229-470B-B636-1B594CE74CBC}" type="presParOf" srcId="{A08E1630-8CD6-4002-9C26-5B44C07709FF}" destId="{5FFDEAA3-1E14-4827-9C54-DC49B1025234}" srcOrd="1" destOrd="1" presId="urn:microsoft.com/office/officeart/2005/8/layout/orgChart1"/>
    <dgm:cxn modelId="{925F84B8-F30C-42F2-8057-E6C293FCF6F6}" type="presParOf" srcId="{5FFDEAA3-1E14-4827-9C54-DC49B1025234}" destId="{92E4E421-B5B3-4FC4-BE44-801BDCC2A18C}" srcOrd="0" destOrd="1" presId="urn:microsoft.com/office/officeart/2005/8/layout/orgChart1"/>
    <dgm:cxn modelId="{C37D1C35-6DF2-48B1-B7C5-7DA54BAB98B3}" type="presOf" srcId="{72A9F6DC-93DA-4187-8B13-59E6AFF924A1}" destId="{92E4E421-B5B3-4FC4-BE44-801BDCC2A18C}" srcOrd="0" destOrd="0" presId="urn:microsoft.com/office/officeart/2005/8/layout/orgChart1"/>
    <dgm:cxn modelId="{A8D42EA6-8D50-43F3-8E1D-575B3E8654E4}" type="presParOf" srcId="{5FFDEAA3-1E14-4827-9C54-DC49B1025234}" destId="{A58FA8AB-43F7-402A-B3E8-CDF81D5F8358}" srcOrd="1" destOrd="1" presId="urn:microsoft.com/office/officeart/2005/8/layout/orgChart1"/>
    <dgm:cxn modelId="{585B5501-D229-43B9-AD41-DDC24CA105E9}" type="presParOf" srcId="{A58FA8AB-43F7-402A-B3E8-CDF81D5F8358}" destId="{23095339-595B-42E6-B323-0862666A48F6}" srcOrd="0" destOrd="1" presId="urn:microsoft.com/office/officeart/2005/8/layout/orgChart1"/>
    <dgm:cxn modelId="{5F9BE590-03B7-4F31-91E0-AD99FDEBFCF9}" type="presOf" srcId="{651719D4-4BE1-4363-B85E-DCE029A1696A}" destId="{23095339-595B-42E6-B323-0862666A48F6}" srcOrd="0" destOrd="0" presId="urn:microsoft.com/office/officeart/2005/8/layout/orgChart1"/>
    <dgm:cxn modelId="{53B4D8B7-DC2B-435E-8768-1A5BD553CB63}" type="presParOf" srcId="{23095339-595B-42E6-B323-0862666A48F6}" destId="{410018D3-033D-424F-B591-3174FB173A3C}" srcOrd="0" destOrd="0" presId="urn:microsoft.com/office/officeart/2005/8/layout/orgChart1"/>
    <dgm:cxn modelId="{CE03D516-E110-4C26-8037-BBABC5E8E762}" type="presOf" srcId="{651719D4-4BE1-4363-B85E-DCE029A1696A}" destId="{410018D3-033D-424F-B591-3174FB173A3C}" srcOrd="0" destOrd="0" presId="urn:microsoft.com/office/officeart/2005/8/layout/orgChart1"/>
    <dgm:cxn modelId="{DF768F66-5CD4-47FC-8F7F-88A9853CE6D6}" type="presParOf" srcId="{23095339-595B-42E6-B323-0862666A48F6}" destId="{4C1C0FE6-4A05-4C95-B023-0AB42642825E}" srcOrd="1" destOrd="0" presId="urn:microsoft.com/office/officeart/2005/8/layout/orgChart1"/>
    <dgm:cxn modelId="{4A8ABA1A-1395-4006-8027-3D065E6DF32B}" type="presOf" srcId="{651719D4-4BE1-4363-B85E-DCE029A1696A}" destId="{4C1C0FE6-4A05-4C95-B023-0AB42642825E}" srcOrd="0" destOrd="0" presId="urn:microsoft.com/office/officeart/2005/8/layout/orgChart1"/>
    <dgm:cxn modelId="{7EB70C41-A62F-422F-A49E-9C239ED01719}" type="presParOf" srcId="{A58FA8AB-43F7-402A-B3E8-CDF81D5F8358}" destId="{42E7EBE0-7CA3-4B1A-A180-5854E9948132}" srcOrd="1" destOrd="1" presId="urn:microsoft.com/office/officeart/2005/8/layout/orgChart1"/>
    <dgm:cxn modelId="{CA64EF79-1EA5-40D4-8CD8-1350E1C16E5B}" type="presParOf" srcId="{A58FA8AB-43F7-402A-B3E8-CDF81D5F8358}" destId="{4BE8631F-845F-4DFD-AF4F-11958B81ADD2}" srcOrd="2" destOrd="1" presId="urn:microsoft.com/office/officeart/2005/8/layout/orgChart1"/>
    <dgm:cxn modelId="{054AC52A-1A28-44DC-A639-0DDDC05F7940}" type="presParOf" srcId="{5FFDEAA3-1E14-4827-9C54-DC49B1025234}" destId="{0AC194DB-B456-4ACF-9B51-48CCF6E3B4ED}" srcOrd="2" destOrd="1" presId="urn:microsoft.com/office/officeart/2005/8/layout/orgChart1"/>
    <dgm:cxn modelId="{00C0B92A-B0EB-4CE1-8394-CDF12A8E55AD}" type="presOf" srcId="{975E7209-C508-4CD3-8131-C932A1D1F83B}" destId="{0AC194DB-B456-4ACF-9B51-48CCF6E3B4ED}" srcOrd="0" destOrd="0" presId="urn:microsoft.com/office/officeart/2005/8/layout/orgChart1"/>
    <dgm:cxn modelId="{AFB91EBE-D805-40D0-ACE8-0FA2449F1E6C}" type="presParOf" srcId="{5FFDEAA3-1E14-4827-9C54-DC49B1025234}" destId="{6ED5F6FF-E472-4843-B060-E5ECBB7B8C7D}" srcOrd="3" destOrd="1" presId="urn:microsoft.com/office/officeart/2005/8/layout/orgChart1"/>
    <dgm:cxn modelId="{631658D9-4DC9-4525-951B-2C7396CCDF01}" type="presParOf" srcId="{6ED5F6FF-E472-4843-B060-E5ECBB7B8C7D}" destId="{D0BAB3E5-29A6-4AF8-AB0A-FCBF7889EB68}" srcOrd="0" destOrd="3" presId="urn:microsoft.com/office/officeart/2005/8/layout/orgChart1"/>
    <dgm:cxn modelId="{B7BF794B-2C53-41B7-85F3-7A2BF35FCDB4}" type="presOf" srcId="{7CAB458C-6148-4DB7-AF0D-2EACC8E4E71D}" destId="{D0BAB3E5-29A6-4AF8-AB0A-FCBF7889EB68}" srcOrd="0" destOrd="0" presId="urn:microsoft.com/office/officeart/2005/8/layout/orgChart1"/>
    <dgm:cxn modelId="{F5FA85DF-CF58-4B66-804F-82F236EE500F}" type="presParOf" srcId="{D0BAB3E5-29A6-4AF8-AB0A-FCBF7889EB68}" destId="{B61691AF-19FC-4812-A3A6-C00042E315BE}" srcOrd="0" destOrd="0" presId="urn:microsoft.com/office/officeart/2005/8/layout/orgChart1"/>
    <dgm:cxn modelId="{F322E85A-4A22-46DE-8880-B985FC0CF063}" type="presOf" srcId="{7CAB458C-6148-4DB7-AF0D-2EACC8E4E71D}" destId="{B61691AF-19FC-4812-A3A6-C00042E315BE}" srcOrd="0" destOrd="0" presId="urn:microsoft.com/office/officeart/2005/8/layout/orgChart1"/>
    <dgm:cxn modelId="{D2B67BBC-AD41-4290-9FCF-FD28B8A9F779}" type="presParOf" srcId="{D0BAB3E5-29A6-4AF8-AB0A-FCBF7889EB68}" destId="{CDC85A9B-CFA6-4708-9F9D-399E93C8EB00}" srcOrd="1" destOrd="0" presId="urn:microsoft.com/office/officeart/2005/8/layout/orgChart1"/>
    <dgm:cxn modelId="{98567176-334F-4715-96F0-0788A4D81AA7}" type="presOf" srcId="{7CAB458C-6148-4DB7-AF0D-2EACC8E4E71D}" destId="{CDC85A9B-CFA6-4708-9F9D-399E93C8EB00}" srcOrd="0" destOrd="0" presId="urn:microsoft.com/office/officeart/2005/8/layout/orgChart1"/>
    <dgm:cxn modelId="{C6B49D39-0794-492C-BC72-08C8E257B010}" type="presParOf" srcId="{6ED5F6FF-E472-4843-B060-E5ECBB7B8C7D}" destId="{F9411972-D927-422B-9C0E-97886519A74E}" srcOrd="1" destOrd="3" presId="urn:microsoft.com/office/officeart/2005/8/layout/orgChart1"/>
    <dgm:cxn modelId="{7F1DF529-5C99-4CE0-9486-AC49FB58231F}" type="presParOf" srcId="{6ED5F6FF-E472-4843-B060-E5ECBB7B8C7D}" destId="{25DAFF5D-B258-4936-9A01-98983BB34214}" srcOrd="2" destOrd="3" presId="urn:microsoft.com/office/officeart/2005/8/layout/orgChart1"/>
    <dgm:cxn modelId="{2641E0EE-8B81-4D17-909F-CCB75649B37A}" type="presParOf" srcId="{5FFDEAA3-1E14-4827-9C54-DC49B1025234}" destId="{ABE2E47A-77F2-43F7-B2A4-5CB3B1D573AA}" srcOrd="4" destOrd="1" presId="urn:microsoft.com/office/officeart/2005/8/layout/orgChart1"/>
    <dgm:cxn modelId="{1FBE2615-749A-4CFE-AFBD-DEC0981D80F5}" type="presOf" srcId="{20E85ACF-B8DF-4638-AA32-020DD2EA1122}" destId="{ABE2E47A-77F2-43F7-B2A4-5CB3B1D573AA}" srcOrd="0" destOrd="0" presId="urn:microsoft.com/office/officeart/2005/8/layout/orgChart1"/>
    <dgm:cxn modelId="{8584A3C1-93AD-4960-88E4-C4058F3368EB}" type="presParOf" srcId="{5FFDEAA3-1E14-4827-9C54-DC49B1025234}" destId="{31F5886F-166A-4B8B-B04B-B655CB9EEF0D}" srcOrd="5" destOrd="1" presId="urn:microsoft.com/office/officeart/2005/8/layout/orgChart1"/>
    <dgm:cxn modelId="{A95605F0-BC6F-4D25-A4F1-456ABA0659D6}" type="presParOf" srcId="{31F5886F-166A-4B8B-B04B-B655CB9EEF0D}" destId="{77407D6D-D0AC-4EA1-87C7-EAB25947CD80}" srcOrd="0" destOrd="5" presId="urn:microsoft.com/office/officeart/2005/8/layout/orgChart1"/>
    <dgm:cxn modelId="{FC8E0DD9-2E05-4505-A783-219C674BE155}" type="presOf" srcId="{599F9F5B-972C-4369-92CF-F6D591766AE0}" destId="{77407D6D-D0AC-4EA1-87C7-EAB25947CD80}" srcOrd="0" destOrd="0" presId="urn:microsoft.com/office/officeart/2005/8/layout/orgChart1"/>
    <dgm:cxn modelId="{DC460088-4C70-4AB2-A8D2-498652DEF6C3}" type="presParOf" srcId="{77407D6D-D0AC-4EA1-87C7-EAB25947CD80}" destId="{210A9FBA-E865-4AAA-89A2-0E32EF5C8F6F}" srcOrd="0" destOrd="0" presId="urn:microsoft.com/office/officeart/2005/8/layout/orgChart1"/>
    <dgm:cxn modelId="{76D67723-3532-4656-A59D-DF35FDD352D4}" type="presOf" srcId="{599F9F5B-972C-4369-92CF-F6D591766AE0}" destId="{210A9FBA-E865-4AAA-89A2-0E32EF5C8F6F}" srcOrd="0" destOrd="0" presId="urn:microsoft.com/office/officeart/2005/8/layout/orgChart1"/>
    <dgm:cxn modelId="{B98D94DF-EB4B-4D3E-B21B-EA069BE4DD7A}" type="presParOf" srcId="{77407D6D-D0AC-4EA1-87C7-EAB25947CD80}" destId="{4B7D4994-F5E3-4479-8482-89B0BEF3B7F6}" srcOrd="1" destOrd="0" presId="urn:microsoft.com/office/officeart/2005/8/layout/orgChart1"/>
    <dgm:cxn modelId="{84930D9D-8215-4091-87D5-B2F2DC5AE4C5}" type="presOf" srcId="{599F9F5B-972C-4369-92CF-F6D591766AE0}" destId="{4B7D4994-F5E3-4479-8482-89B0BEF3B7F6}" srcOrd="0" destOrd="0" presId="urn:microsoft.com/office/officeart/2005/8/layout/orgChart1"/>
    <dgm:cxn modelId="{8B9D282D-1FC1-40D2-A241-06C740FC9D75}" type="presParOf" srcId="{31F5886F-166A-4B8B-B04B-B655CB9EEF0D}" destId="{11C6688B-27CD-4DC7-8B7E-D5648C048682}" srcOrd="1" destOrd="5" presId="urn:microsoft.com/office/officeart/2005/8/layout/orgChart1"/>
    <dgm:cxn modelId="{077DEB75-0A6E-4028-B587-0225418270C0}" type="presParOf" srcId="{31F5886F-166A-4B8B-B04B-B655CB9EEF0D}" destId="{93D50C39-7B09-498C-920E-01FA358BA623}" srcOrd="2" destOrd="5" presId="urn:microsoft.com/office/officeart/2005/8/layout/orgChart1"/>
    <dgm:cxn modelId="{38AE177B-D8CA-4350-BE74-02FD153331C2}" type="presParOf" srcId="{A08E1630-8CD6-4002-9C26-5B44C07709FF}" destId="{CF548366-65C2-4AEE-9A4D-306A7310CD0B}" srcOrd="2" destOrd="1" presId="urn:microsoft.com/office/officeart/2005/8/layout/orgChart1"/>
    <dgm:cxn modelId="{298D447F-65C4-4AE9-888E-446D1E092351}" type="presParOf" srcId="{B5AC3795-2CA3-4714-A630-DE56EC21FC0C}" destId="{8F4889CA-ABDE-4EE4-8395-A95BB9B7D891}" srcOrd="2" destOrd="1" presId="urn:microsoft.com/office/officeart/2005/8/layout/orgChart1"/>
    <dgm:cxn modelId="{1F6696C9-4C0C-481C-98B2-29C0FA7A910C}" type="presOf" srcId="{F596C24F-DFBB-432E-A7F4-BFBB3C76C46A}" destId="{8F4889CA-ABDE-4EE4-8395-A95BB9B7D891}" srcOrd="0" destOrd="0" presId="urn:microsoft.com/office/officeart/2005/8/layout/orgChart1"/>
    <dgm:cxn modelId="{3AFBFF35-C726-4ED7-9528-F858BFB3855F}" type="presParOf" srcId="{B5AC3795-2CA3-4714-A630-DE56EC21FC0C}" destId="{95F2754E-1416-4DAE-8F20-9433161D0DAA}" srcOrd="3" destOrd="1" presId="urn:microsoft.com/office/officeart/2005/8/layout/orgChart1"/>
    <dgm:cxn modelId="{7F237C62-CE42-4415-8024-BAD62C988FBF}" type="presParOf" srcId="{95F2754E-1416-4DAE-8F20-9433161D0DAA}" destId="{8D4B66AC-AF5E-4CB2-AF25-73381E7B0D78}" srcOrd="0" destOrd="3" presId="urn:microsoft.com/office/officeart/2005/8/layout/orgChart1"/>
    <dgm:cxn modelId="{40DA05A5-D20D-43EE-BFD2-88EE14BE14D5}" type="presOf" srcId="{FAA02EE0-DBC4-40FB-A9DB-0DAB044FB6C0}" destId="{8D4B66AC-AF5E-4CB2-AF25-73381E7B0D78}" srcOrd="0" destOrd="0" presId="urn:microsoft.com/office/officeart/2005/8/layout/orgChart1"/>
    <dgm:cxn modelId="{70105DDD-359B-4971-ACF2-743943C00560}" type="presParOf" srcId="{8D4B66AC-AF5E-4CB2-AF25-73381E7B0D78}" destId="{85B87679-A828-4D4A-AA0B-BCBA17B73465}" srcOrd="0" destOrd="0" presId="urn:microsoft.com/office/officeart/2005/8/layout/orgChart1"/>
    <dgm:cxn modelId="{B8E79EE5-20A3-426C-A2CB-465555D72594}" type="presOf" srcId="{FAA02EE0-DBC4-40FB-A9DB-0DAB044FB6C0}" destId="{85B87679-A828-4D4A-AA0B-BCBA17B73465}" srcOrd="0" destOrd="0" presId="urn:microsoft.com/office/officeart/2005/8/layout/orgChart1"/>
    <dgm:cxn modelId="{4F7025C7-CF18-4386-8867-9FAC69F25D72}" type="presParOf" srcId="{8D4B66AC-AF5E-4CB2-AF25-73381E7B0D78}" destId="{32458F53-ECD5-4700-A4B7-39853C521A5E}" srcOrd="1" destOrd="0" presId="urn:microsoft.com/office/officeart/2005/8/layout/orgChart1"/>
    <dgm:cxn modelId="{BE1DFBA9-3C60-4E87-B1EA-CA940E4AFCEC}" type="presOf" srcId="{FAA02EE0-DBC4-40FB-A9DB-0DAB044FB6C0}" destId="{32458F53-ECD5-4700-A4B7-39853C521A5E}" srcOrd="0" destOrd="0" presId="urn:microsoft.com/office/officeart/2005/8/layout/orgChart1"/>
    <dgm:cxn modelId="{576C0F9A-FE2F-46AA-9717-11E50CE7DCA9}" type="presParOf" srcId="{95F2754E-1416-4DAE-8F20-9433161D0DAA}" destId="{2DCCFB90-4B94-4CF6-BE4D-2C9CC3B7DBEF}" srcOrd="1" destOrd="3" presId="urn:microsoft.com/office/officeart/2005/8/layout/orgChart1"/>
    <dgm:cxn modelId="{941DED28-4CA3-47D9-8C73-F861CA1E43F3}" type="presParOf" srcId="{2DCCFB90-4B94-4CF6-BE4D-2C9CC3B7DBEF}" destId="{0BDA7EBA-DD95-4D5D-8A04-B7391020EE05}" srcOrd="0" destOrd="1" presId="urn:microsoft.com/office/officeart/2005/8/layout/orgChart1"/>
    <dgm:cxn modelId="{A68C1CAD-D1CF-4226-8C35-206D86FAC738}" type="presOf" srcId="{F92D698D-ACC8-4927-BAA7-6F2930D144DC}" destId="{0BDA7EBA-DD95-4D5D-8A04-B7391020EE05}" srcOrd="0" destOrd="0" presId="urn:microsoft.com/office/officeart/2005/8/layout/orgChart1"/>
    <dgm:cxn modelId="{06BD9938-4E70-4BBF-BCE1-688B4B3A9FA0}" type="presParOf" srcId="{2DCCFB90-4B94-4CF6-BE4D-2C9CC3B7DBEF}" destId="{A6EC444E-6A53-4113-A72B-F0E4162C8C2E}" srcOrd="1" destOrd="1" presId="urn:microsoft.com/office/officeart/2005/8/layout/orgChart1"/>
    <dgm:cxn modelId="{2F2144CE-CEAD-4E8E-8664-E5E76ADB268E}" type="presParOf" srcId="{A6EC444E-6A53-4113-A72B-F0E4162C8C2E}" destId="{6EB33321-276C-4C60-A626-BA417DEC0C6C}" srcOrd="0" destOrd="1" presId="urn:microsoft.com/office/officeart/2005/8/layout/orgChart1"/>
    <dgm:cxn modelId="{BBAA334C-2C97-4ED9-BDF0-EAFA768B361E}" type="presOf" srcId="{14B1DFA3-890D-4463-9B0C-5EF5DBD51AC5}" destId="{6EB33321-276C-4C60-A626-BA417DEC0C6C}" srcOrd="0" destOrd="0" presId="urn:microsoft.com/office/officeart/2005/8/layout/orgChart1"/>
    <dgm:cxn modelId="{3F3D3964-1AA6-4271-AE31-7FFEB3B7389B}" type="presParOf" srcId="{6EB33321-276C-4C60-A626-BA417DEC0C6C}" destId="{9AA3A869-07BE-4DE9-87A5-EC76B0110461}" srcOrd="0" destOrd="0" presId="urn:microsoft.com/office/officeart/2005/8/layout/orgChart1"/>
    <dgm:cxn modelId="{F0D229A3-0EC7-4519-9BEF-FC3FADB75BDA}" type="presOf" srcId="{14B1DFA3-890D-4463-9B0C-5EF5DBD51AC5}" destId="{9AA3A869-07BE-4DE9-87A5-EC76B0110461}" srcOrd="0" destOrd="0" presId="urn:microsoft.com/office/officeart/2005/8/layout/orgChart1"/>
    <dgm:cxn modelId="{9B5FEBEF-4BB8-4480-B13B-61B7EA316074}" type="presParOf" srcId="{6EB33321-276C-4C60-A626-BA417DEC0C6C}" destId="{1ADC4569-1110-4CA3-97B8-B8D20DE2D966}" srcOrd="1" destOrd="0" presId="urn:microsoft.com/office/officeart/2005/8/layout/orgChart1"/>
    <dgm:cxn modelId="{53EBE57F-893A-4F1A-9EAD-111A36EFDFC4}" type="presOf" srcId="{14B1DFA3-890D-4463-9B0C-5EF5DBD51AC5}" destId="{1ADC4569-1110-4CA3-97B8-B8D20DE2D966}" srcOrd="0" destOrd="0" presId="urn:microsoft.com/office/officeart/2005/8/layout/orgChart1"/>
    <dgm:cxn modelId="{A0DF808F-8D3C-4A8B-84EA-F9EBB150015C}" type="presParOf" srcId="{A6EC444E-6A53-4113-A72B-F0E4162C8C2E}" destId="{15F4E626-046C-49E8-AD4C-C0D4E6214F0A}" srcOrd="1" destOrd="1" presId="urn:microsoft.com/office/officeart/2005/8/layout/orgChart1"/>
    <dgm:cxn modelId="{CCFD3C4E-8852-4D02-9150-05CE38E58B19}" type="presParOf" srcId="{A6EC444E-6A53-4113-A72B-F0E4162C8C2E}" destId="{9EC4BFC3-D301-469C-BE12-1C07CAED33AE}" srcOrd="2" destOrd="1" presId="urn:microsoft.com/office/officeart/2005/8/layout/orgChart1"/>
    <dgm:cxn modelId="{CA47C650-E840-4355-A9D7-73107638F044}" type="presParOf" srcId="{2DCCFB90-4B94-4CF6-BE4D-2C9CC3B7DBEF}" destId="{26AD75BA-D419-4E2E-A398-D9779CA03AC9}" srcOrd="2" destOrd="1" presId="urn:microsoft.com/office/officeart/2005/8/layout/orgChart1"/>
    <dgm:cxn modelId="{37BB753B-A724-4632-949F-6F3EA3114A38}" type="presOf" srcId="{358A3A7B-FC70-4D56-A208-6EA41534B5B5}" destId="{26AD75BA-D419-4E2E-A398-D9779CA03AC9}" srcOrd="0" destOrd="0" presId="urn:microsoft.com/office/officeart/2005/8/layout/orgChart1"/>
    <dgm:cxn modelId="{8C809455-88FE-4F61-A7EB-9D23F6A8F3DA}" type="presParOf" srcId="{2DCCFB90-4B94-4CF6-BE4D-2C9CC3B7DBEF}" destId="{515F51AE-4BF7-41EC-96FE-2287F289D5A6}" srcOrd="3" destOrd="1" presId="urn:microsoft.com/office/officeart/2005/8/layout/orgChart1"/>
    <dgm:cxn modelId="{4EDDC06E-EFB9-4F5A-8C0B-2BCF805964E7}" type="presParOf" srcId="{515F51AE-4BF7-41EC-96FE-2287F289D5A6}" destId="{263DBAFC-9BBD-4CE8-80EE-FDAFD04AB02B}" srcOrd="0" destOrd="3" presId="urn:microsoft.com/office/officeart/2005/8/layout/orgChart1"/>
    <dgm:cxn modelId="{27546EDC-365E-4BD9-836E-C7679E19645D}" type="presOf" srcId="{9C81BDFE-F9AC-4CB6-8547-4D7EFF51DEBB}" destId="{263DBAFC-9BBD-4CE8-80EE-FDAFD04AB02B}" srcOrd="0" destOrd="0" presId="urn:microsoft.com/office/officeart/2005/8/layout/orgChart1"/>
    <dgm:cxn modelId="{48116922-A57D-4967-9C05-5A4FE49CB5FD}" type="presParOf" srcId="{263DBAFC-9BBD-4CE8-80EE-FDAFD04AB02B}" destId="{419CCCB0-33CC-44CD-A084-4C5EF82E4A1D}" srcOrd="0" destOrd="0" presId="urn:microsoft.com/office/officeart/2005/8/layout/orgChart1"/>
    <dgm:cxn modelId="{8B82E868-6CC2-4EBB-B160-697938B96A5A}" type="presOf" srcId="{9C81BDFE-F9AC-4CB6-8547-4D7EFF51DEBB}" destId="{419CCCB0-33CC-44CD-A084-4C5EF82E4A1D}" srcOrd="0" destOrd="0" presId="urn:microsoft.com/office/officeart/2005/8/layout/orgChart1"/>
    <dgm:cxn modelId="{FBEC4CBC-5F6D-434A-BA07-2DB837318DFB}" type="presParOf" srcId="{263DBAFC-9BBD-4CE8-80EE-FDAFD04AB02B}" destId="{CFDE1EF9-2B43-4937-8DA5-C4F9D4089D5E}" srcOrd="1" destOrd="0" presId="urn:microsoft.com/office/officeart/2005/8/layout/orgChart1"/>
    <dgm:cxn modelId="{D0B2F93F-7E6F-4ACD-B39E-D671F0D67C63}" type="presOf" srcId="{9C81BDFE-F9AC-4CB6-8547-4D7EFF51DEBB}" destId="{CFDE1EF9-2B43-4937-8DA5-C4F9D4089D5E}" srcOrd="0" destOrd="0" presId="urn:microsoft.com/office/officeart/2005/8/layout/orgChart1"/>
    <dgm:cxn modelId="{83F5317F-F493-4F4A-BF0D-8AA80AD3D6F7}" type="presParOf" srcId="{515F51AE-4BF7-41EC-96FE-2287F289D5A6}" destId="{FCEDB2EB-C300-4E58-9FB8-53125344225C}" srcOrd="1" destOrd="3" presId="urn:microsoft.com/office/officeart/2005/8/layout/orgChart1"/>
    <dgm:cxn modelId="{AAA545E2-E87E-41E6-B3B4-B3E3E05D346C}" type="presParOf" srcId="{515F51AE-4BF7-41EC-96FE-2287F289D5A6}" destId="{66CAB3B5-EC93-4693-9690-6E5405FF9147}" srcOrd="2" destOrd="3" presId="urn:microsoft.com/office/officeart/2005/8/layout/orgChart1"/>
    <dgm:cxn modelId="{9F57FA1E-EFF2-4F5D-86B8-83ECE1E0641D}" type="presParOf" srcId="{2DCCFB90-4B94-4CF6-BE4D-2C9CC3B7DBEF}" destId="{E071A244-3DB7-49E5-B4ED-5DA1BBC800F7}" srcOrd="4" destOrd="1" presId="urn:microsoft.com/office/officeart/2005/8/layout/orgChart1"/>
    <dgm:cxn modelId="{B06F1507-6D08-4EC2-B62A-A1FD90B2E725}" type="presOf" srcId="{9FC3EFF3-4B37-4994-B336-C791A779C5F9}" destId="{E071A244-3DB7-49E5-B4ED-5DA1BBC800F7}" srcOrd="0" destOrd="0" presId="urn:microsoft.com/office/officeart/2005/8/layout/orgChart1"/>
    <dgm:cxn modelId="{9DF41060-023B-4A3B-899A-2DAD60ACE223}" type="presParOf" srcId="{2DCCFB90-4B94-4CF6-BE4D-2C9CC3B7DBEF}" destId="{9CF7E2B2-F0C1-4E3F-AF7D-31D5BB493433}" srcOrd="5" destOrd="1" presId="urn:microsoft.com/office/officeart/2005/8/layout/orgChart1"/>
    <dgm:cxn modelId="{CFA2C214-35EA-4BFB-AD95-3236E0794352}" type="presParOf" srcId="{9CF7E2B2-F0C1-4E3F-AF7D-31D5BB493433}" destId="{2DE3D50B-3393-4224-B2BA-5464C93ABAC1}" srcOrd="0" destOrd="5" presId="urn:microsoft.com/office/officeart/2005/8/layout/orgChart1"/>
    <dgm:cxn modelId="{5BCFBAD1-78B0-4249-B9EC-63946EBB2851}" type="presOf" srcId="{2402D9C4-5E6F-43D2-B0CE-F96302EF00D7}" destId="{2DE3D50B-3393-4224-B2BA-5464C93ABAC1}" srcOrd="0" destOrd="0" presId="urn:microsoft.com/office/officeart/2005/8/layout/orgChart1"/>
    <dgm:cxn modelId="{48C6687D-6A30-402F-8015-0EBBAE941ED4}" type="presParOf" srcId="{2DE3D50B-3393-4224-B2BA-5464C93ABAC1}" destId="{07DCDA96-A00A-43F9-9AB0-755E13ECE25A}" srcOrd="0" destOrd="0" presId="urn:microsoft.com/office/officeart/2005/8/layout/orgChart1"/>
    <dgm:cxn modelId="{2C104602-AB40-407D-AAC4-BBE6501566C6}" type="presOf" srcId="{2402D9C4-5E6F-43D2-B0CE-F96302EF00D7}" destId="{07DCDA96-A00A-43F9-9AB0-755E13ECE25A}" srcOrd="0" destOrd="0" presId="urn:microsoft.com/office/officeart/2005/8/layout/orgChart1"/>
    <dgm:cxn modelId="{34788636-CDB2-4B5D-B312-AEB24EF13982}" type="presParOf" srcId="{2DE3D50B-3393-4224-B2BA-5464C93ABAC1}" destId="{E55BE7DB-80BA-408D-8062-E889A87AADB7}" srcOrd="1" destOrd="0" presId="urn:microsoft.com/office/officeart/2005/8/layout/orgChart1"/>
    <dgm:cxn modelId="{4B9F6576-C090-4B59-9AE9-AA92E1F8FC1F}" type="presOf" srcId="{2402D9C4-5E6F-43D2-B0CE-F96302EF00D7}" destId="{E55BE7DB-80BA-408D-8062-E889A87AADB7}" srcOrd="0" destOrd="0" presId="urn:microsoft.com/office/officeart/2005/8/layout/orgChart1"/>
    <dgm:cxn modelId="{8326CC1C-2374-473E-B8E4-896695AE195E}" type="presParOf" srcId="{9CF7E2B2-F0C1-4E3F-AF7D-31D5BB493433}" destId="{81702626-D78E-4F66-9DF6-58B30DFBE75D}" srcOrd="1" destOrd="5" presId="urn:microsoft.com/office/officeart/2005/8/layout/orgChart1"/>
    <dgm:cxn modelId="{6ECD3D7D-1127-43AF-B005-ADE0B1BFAA87}" type="presParOf" srcId="{9CF7E2B2-F0C1-4E3F-AF7D-31D5BB493433}" destId="{F9F5DE50-1653-4A83-BD54-134FF9655CF6}" srcOrd="2" destOrd="5" presId="urn:microsoft.com/office/officeart/2005/8/layout/orgChart1"/>
    <dgm:cxn modelId="{18E3B01D-667A-4319-B1B8-B33326B9ACF8}" type="presParOf" srcId="{95F2754E-1416-4DAE-8F20-9433161D0DAA}" destId="{E5D7C569-77DC-480C-A41A-79F3F14BB6D1}" srcOrd="2" destOrd="3" presId="urn:microsoft.com/office/officeart/2005/8/layout/orgChart1"/>
    <dgm:cxn modelId="{615BA2BF-B12F-4707-AA1A-3B286F519E20}" type="presParOf" srcId="{B5AC3795-2CA3-4714-A630-DE56EC21FC0C}" destId="{F4A96ECB-0B0E-4F6A-8445-DE820AD4B4C3}" srcOrd="4" destOrd="1" presId="urn:microsoft.com/office/officeart/2005/8/layout/orgChart1"/>
    <dgm:cxn modelId="{D37AC225-8611-4321-AE6E-4511C92174D6}" type="presOf" srcId="{2F23F61B-DD81-41CC-8D6D-68BE7329E472}" destId="{F4A96ECB-0B0E-4F6A-8445-DE820AD4B4C3}" srcOrd="0" destOrd="0" presId="urn:microsoft.com/office/officeart/2005/8/layout/orgChart1"/>
    <dgm:cxn modelId="{E6756273-B7ED-4A5D-83E7-A7DBB60D92CA}" type="presParOf" srcId="{B5AC3795-2CA3-4714-A630-DE56EC21FC0C}" destId="{1F8C0709-8DF1-4BCC-A513-E0A4084983FB}" srcOrd="5" destOrd="1" presId="urn:microsoft.com/office/officeart/2005/8/layout/orgChart1"/>
    <dgm:cxn modelId="{41A488CB-E526-460D-9947-3498130BFAB0}" type="presParOf" srcId="{1F8C0709-8DF1-4BCC-A513-E0A4084983FB}" destId="{C1D0D9DB-F72E-4E68-9CC0-DC013AC7030D}" srcOrd="0" destOrd="5" presId="urn:microsoft.com/office/officeart/2005/8/layout/orgChart1"/>
    <dgm:cxn modelId="{7CB3DAB9-F85F-4690-99D1-2093A93E5B25}" type="presOf" srcId="{79F23771-B09D-4158-B245-3403A65B36D3}" destId="{C1D0D9DB-F72E-4E68-9CC0-DC013AC7030D}" srcOrd="0" destOrd="0" presId="urn:microsoft.com/office/officeart/2005/8/layout/orgChart1"/>
    <dgm:cxn modelId="{BECD9535-B616-428A-BD94-A404DC75550B}" type="presParOf" srcId="{C1D0D9DB-F72E-4E68-9CC0-DC013AC7030D}" destId="{B02C0076-0230-431D-8EE4-A34A0447575B}" srcOrd="0" destOrd="0" presId="urn:microsoft.com/office/officeart/2005/8/layout/orgChart1"/>
    <dgm:cxn modelId="{565187D6-4B8F-4863-BE4F-C7536AA07A6B}" type="presOf" srcId="{79F23771-B09D-4158-B245-3403A65B36D3}" destId="{B02C0076-0230-431D-8EE4-A34A0447575B}" srcOrd="0" destOrd="0" presId="urn:microsoft.com/office/officeart/2005/8/layout/orgChart1"/>
    <dgm:cxn modelId="{D0AB6342-A56E-45E5-96CB-E7C491E42074}" type="presParOf" srcId="{C1D0D9DB-F72E-4E68-9CC0-DC013AC7030D}" destId="{D3A079F0-1737-47D3-A8AC-C04DE2EAFD20}" srcOrd="1" destOrd="0" presId="urn:microsoft.com/office/officeart/2005/8/layout/orgChart1"/>
    <dgm:cxn modelId="{98D5FA7B-979E-4066-90B9-68F3DCB697E1}" type="presOf" srcId="{79F23771-B09D-4158-B245-3403A65B36D3}" destId="{D3A079F0-1737-47D3-A8AC-C04DE2EAFD20}" srcOrd="0" destOrd="0" presId="urn:microsoft.com/office/officeart/2005/8/layout/orgChart1"/>
    <dgm:cxn modelId="{D42823F5-E80A-455A-A510-9DE2A53B629F}" type="presParOf" srcId="{1F8C0709-8DF1-4BCC-A513-E0A4084983FB}" destId="{12ADD4B1-D410-4110-980F-E3FA716B50B1}" srcOrd="1" destOrd="5" presId="urn:microsoft.com/office/officeart/2005/8/layout/orgChart1"/>
    <dgm:cxn modelId="{921A8C20-8177-4DD1-8268-372379BF1F31}" type="presParOf" srcId="{12ADD4B1-D410-4110-980F-E3FA716B50B1}" destId="{53C90F6E-8DEE-4447-A852-26FDCB14D889}" srcOrd="0" destOrd="1" presId="urn:microsoft.com/office/officeart/2005/8/layout/orgChart1"/>
    <dgm:cxn modelId="{0920EE59-0084-4ABC-8247-100264E364B5}" type="presOf" srcId="{56FD2FBB-E214-42D6-B49E-877D47CA0110}" destId="{53C90F6E-8DEE-4447-A852-26FDCB14D889}" srcOrd="0" destOrd="0" presId="urn:microsoft.com/office/officeart/2005/8/layout/orgChart1"/>
    <dgm:cxn modelId="{AFD493DD-BB88-4527-A974-FAEE41A937F9}" type="presParOf" srcId="{12ADD4B1-D410-4110-980F-E3FA716B50B1}" destId="{1A754D7C-9FB8-4762-99D2-77B1EFA9E175}" srcOrd="1" destOrd="1" presId="urn:microsoft.com/office/officeart/2005/8/layout/orgChart1"/>
    <dgm:cxn modelId="{B5BAF08F-9AC8-4B6F-8318-867B6BB829D2}" type="presParOf" srcId="{1A754D7C-9FB8-4762-99D2-77B1EFA9E175}" destId="{B99EBA68-9B7C-44C5-84BD-628F4513AE11}" srcOrd="0" destOrd="1" presId="urn:microsoft.com/office/officeart/2005/8/layout/orgChart1"/>
    <dgm:cxn modelId="{6CE099D2-98EC-4C0E-B3F2-3FB48237F833}" type="presOf" srcId="{492F340F-8141-4A25-8D0D-B043E318F114}" destId="{B99EBA68-9B7C-44C5-84BD-628F4513AE11}" srcOrd="0" destOrd="0" presId="urn:microsoft.com/office/officeart/2005/8/layout/orgChart1"/>
    <dgm:cxn modelId="{B44F8D7E-B715-4047-A383-8A76C6C3DCAD}" type="presParOf" srcId="{B99EBA68-9B7C-44C5-84BD-628F4513AE11}" destId="{C2A75219-5E95-489C-A514-B957817FF4E3}" srcOrd="0" destOrd="0" presId="urn:microsoft.com/office/officeart/2005/8/layout/orgChart1"/>
    <dgm:cxn modelId="{874BF027-9741-4A5E-B327-C6EDF220FBEE}" type="presOf" srcId="{492F340F-8141-4A25-8D0D-B043E318F114}" destId="{C2A75219-5E95-489C-A514-B957817FF4E3}" srcOrd="0" destOrd="0" presId="urn:microsoft.com/office/officeart/2005/8/layout/orgChart1"/>
    <dgm:cxn modelId="{C2335CFA-9377-48F8-BE38-8405AD85736E}" type="presParOf" srcId="{B99EBA68-9B7C-44C5-84BD-628F4513AE11}" destId="{4F92CA13-FEC6-45E6-90C7-757420409724}" srcOrd="1" destOrd="0" presId="urn:microsoft.com/office/officeart/2005/8/layout/orgChart1"/>
    <dgm:cxn modelId="{29CD3D17-25F2-476C-84C1-B77D05CCE667}" type="presOf" srcId="{492F340F-8141-4A25-8D0D-B043E318F114}" destId="{4F92CA13-FEC6-45E6-90C7-757420409724}" srcOrd="0" destOrd="0" presId="urn:microsoft.com/office/officeart/2005/8/layout/orgChart1"/>
    <dgm:cxn modelId="{2B193C27-32A3-4503-935C-321F54CBB930}" type="presParOf" srcId="{1A754D7C-9FB8-4762-99D2-77B1EFA9E175}" destId="{4D2FE726-E319-4DED-90DA-69A916C73F5D}" srcOrd="1" destOrd="1" presId="urn:microsoft.com/office/officeart/2005/8/layout/orgChart1"/>
    <dgm:cxn modelId="{1EEBF4F2-1D14-4EA3-9D0F-86D0807CF7B7}" type="presParOf" srcId="{1A754D7C-9FB8-4762-99D2-77B1EFA9E175}" destId="{B6B76181-7D4E-41B8-A083-E6C146E3C33C}" srcOrd="2" destOrd="1" presId="urn:microsoft.com/office/officeart/2005/8/layout/orgChart1"/>
    <dgm:cxn modelId="{B88A1375-BF31-44C0-99F2-353591362712}" type="presParOf" srcId="{12ADD4B1-D410-4110-980F-E3FA716B50B1}" destId="{1E2BD930-E279-4B3F-9DB1-10ABA5E2BB23}" srcOrd="2" destOrd="1" presId="urn:microsoft.com/office/officeart/2005/8/layout/orgChart1"/>
    <dgm:cxn modelId="{C0FF1F1F-BBAB-48D3-BBAD-A73B5F5BAD3D}" type="presOf" srcId="{77BCD00A-4D3C-4C57-8AA0-1FD79DB630BC}" destId="{1E2BD930-E279-4B3F-9DB1-10ABA5E2BB23}" srcOrd="0" destOrd="0" presId="urn:microsoft.com/office/officeart/2005/8/layout/orgChart1"/>
    <dgm:cxn modelId="{DD0B39BF-D163-4546-862A-E2F99A3D0495}" type="presParOf" srcId="{12ADD4B1-D410-4110-980F-E3FA716B50B1}" destId="{EFCCD824-E424-4BD1-AF49-93C2A57094BD}" srcOrd="3" destOrd="1" presId="urn:microsoft.com/office/officeart/2005/8/layout/orgChart1"/>
    <dgm:cxn modelId="{C8FA1CED-3FAC-4E13-8C30-41BC26E57B1D}" type="presParOf" srcId="{EFCCD824-E424-4BD1-AF49-93C2A57094BD}" destId="{304FA723-AB83-4A4E-AC7E-DE032B4322F3}" srcOrd="0" destOrd="3" presId="urn:microsoft.com/office/officeart/2005/8/layout/orgChart1"/>
    <dgm:cxn modelId="{E9EFF45F-CE48-4BC1-9E9C-971E6C009E19}" type="presOf" srcId="{E03AA448-324D-422C-9B04-674883D174EA}" destId="{304FA723-AB83-4A4E-AC7E-DE032B4322F3}" srcOrd="0" destOrd="0" presId="urn:microsoft.com/office/officeart/2005/8/layout/orgChart1"/>
    <dgm:cxn modelId="{0E645CD1-7D64-4017-832C-383B47237DE7}" type="presParOf" srcId="{304FA723-AB83-4A4E-AC7E-DE032B4322F3}" destId="{494E0D88-9E9F-439F-A9D9-12CADFAC94B5}" srcOrd="0" destOrd="0" presId="urn:microsoft.com/office/officeart/2005/8/layout/orgChart1"/>
    <dgm:cxn modelId="{0AE4B27A-C272-4454-B420-EEE03A5179BE}" type="presOf" srcId="{E03AA448-324D-422C-9B04-674883D174EA}" destId="{494E0D88-9E9F-439F-A9D9-12CADFAC94B5}" srcOrd="0" destOrd="0" presId="urn:microsoft.com/office/officeart/2005/8/layout/orgChart1"/>
    <dgm:cxn modelId="{93DEF8D2-A47B-4A5F-8753-9F6F75C9C65A}" type="presParOf" srcId="{304FA723-AB83-4A4E-AC7E-DE032B4322F3}" destId="{05528FCF-5B75-4CB7-A8B5-DE9258F5AA8B}" srcOrd="1" destOrd="0" presId="urn:microsoft.com/office/officeart/2005/8/layout/orgChart1"/>
    <dgm:cxn modelId="{9343883C-909B-4D48-BA82-450129AC89DB}" type="presOf" srcId="{E03AA448-324D-422C-9B04-674883D174EA}" destId="{05528FCF-5B75-4CB7-A8B5-DE9258F5AA8B}" srcOrd="0" destOrd="0" presId="urn:microsoft.com/office/officeart/2005/8/layout/orgChart1"/>
    <dgm:cxn modelId="{5F487560-B8FD-4A3F-94AB-66AC3ED41D8B}" type="presParOf" srcId="{EFCCD824-E424-4BD1-AF49-93C2A57094BD}" destId="{63C21197-CA41-4CDB-AC0F-DD98A1F4E9CC}" srcOrd="1" destOrd="3" presId="urn:microsoft.com/office/officeart/2005/8/layout/orgChart1"/>
    <dgm:cxn modelId="{3596F71D-B345-4398-A3A2-3180C7BC7F54}" type="presParOf" srcId="{EFCCD824-E424-4BD1-AF49-93C2A57094BD}" destId="{DF9D4389-3ECC-4C75-A72C-676F046A69BB}" srcOrd="2" destOrd="3" presId="urn:microsoft.com/office/officeart/2005/8/layout/orgChart1"/>
    <dgm:cxn modelId="{8B3347E3-B4E5-45C5-AB8D-97C438C4BD30}" type="presParOf" srcId="{12ADD4B1-D410-4110-980F-E3FA716B50B1}" destId="{5A38720B-2077-4F35-AB22-C9A1AC9C416C}" srcOrd="4" destOrd="1" presId="urn:microsoft.com/office/officeart/2005/8/layout/orgChart1"/>
    <dgm:cxn modelId="{3F668E49-E813-43BE-9206-2FBE4C3A53D2}" type="presOf" srcId="{01EE9FBD-D650-4FE7-9E63-79C301D96DEB}" destId="{5A38720B-2077-4F35-AB22-C9A1AC9C416C}" srcOrd="0" destOrd="0" presId="urn:microsoft.com/office/officeart/2005/8/layout/orgChart1"/>
    <dgm:cxn modelId="{B35E92E2-A076-4D9C-BCA8-D1A30EB7D353}" type="presParOf" srcId="{12ADD4B1-D410-4110-980F-E3FA716B50B1}" destId="{34F020D7-F128-445D-AEB0-75CDC89661A7}" srcOrd="5" destOrd="1" presId="urn:microsoft.com/office/officeart/2005/8/layout/orgChart1"/>
    <dgm:cxn modelId="{016FF841-A9DC-42F2-B057-D7EA15F28192}" type="presParOf" srcId="{34F020D7-F128-445D-AEB0-75CDC89661A7}" destId="{A850167A-2F29-4312-A48F-4FA07539E3EE}" srcOrd="0" destOrd="5" presId="urn:microsoft.com/office/officeart/2005/8/layout/orgChart1"/>
    <dgm:cxn modelId="{52A6819A-55F8-423E-86F9-FE7E126E1ADD}" type="presOf" srcId="{47C04CFD-2B56-42D4-B4FD-5E2469F43394}" destId="{A850167A-2F29-4312-A48F-4FA07539E3EE}" srcOrd="0" destOrd="0" presId="urn:microsoft.com/office/officeart/2005/8/layout/orgChart1"/>
    <dgm:cxn modelId="{1DF96155-0FE1-49AE-A7FB-E68094B1AD36}" type="presParOf" srcId="{A850167A-2F29-4312-A48F-4FA07539E3EE}" destId="{B7F0E383-2394-4C13-8619-EA0C8295ABFA}" srcOrd="0" destOrd="0" presId="urn:microsoft.com/office/officeart/2005/8/layout/orgChart1"/>
    <dgm:cxn modelId="{F68E654E-2FDF-41DC-A354-F9D3B7979FC3}" type="presOf" srcId="{47C04CFD-2B56-42D4-B4FD-5E2469F43394}" destId="{B7F0E383-2394-4C13-8619-EA0C8295ABFA}" srcOrd="0" destOrd="0" presId="urn:microsoft.com/office/officeart/2005/8/layout/orgChart1"/>
    <dgm:cxn modelId="{9148DF73-9106-4DB8-A9E4-D0A3DAC793CB}" type="presParOf" srcId="{A850167A-2F29-4312-A48F-4FA07539E3EE}" destId="{8F4567F0-246C-4181-8DB6-2EEF45AD77AF}" srcOrd="1" destOrd="0" presId="urn:microsoft.com/office/officeart/2005/8/layout/orgChart1"/>
    <dgm:cxn modelId="{B40CF94E-3B27-486A-AF16-6A92664AEF5B}" type="presOf" srcId="{47C04CFD-2B56-42D4-B4FD-5E2469F43394}" destId="{8F4567F0-246C-4181-8DB6-2EEF45AD77AF}" srcOrd="0" destOrd="0" presId="urn:microsoft.com/office/officeart/2005/8/layout/orgChart1"/>
    <dgm:cxn modelId="{98889062-5DCC-46B7-9EB5-61F7E05C2FCE}" type="presParOf" srcId="{34F020D7-F128-445D-AEB0-75CDC89661A7}" destId="{48BD30B3-3620-402E-83D1-0BA46023F001}" srcOrd="1" destOrd="5" presId="urn:microsoft.com/office/officeart/2005/8/layout/orgChart1"/>
    <dgm:cxn modelId="{9125E18C-30B6-485C-9AF4-D1C79CBA5601}" type="presParOf" srcId="{34F020D7-F128-445D-AEB0-75CDC89661A7}" destId="{FF5E4FE4-A81C-4E48-B1C2-74477CF289CE}" srcOrd="2" destOrd="5" presId="urn:microsoft.com/office/officeart/2005/8/layout/orgChart1"/>
    <dgm:cxn modelId="{507AD9BD-8CCE-4A78-9C96-9C60EA25247C}" type="presParOf" srcId="{12ADD4B1-D410-4110-980F-E3FA716B50B1}" destId="{8AF7068B-50B9-4E78-8B39-E32C6405C216}" srcOrd="6" destOrd="1" presId="urn:microsoft.com/office/officeart/2005/8/layout/orgChart1"/>
    <dgm:cxn modelId="{710FC44E-4383-449B-BCBE-206EA66B769C}" type="presOf" srcId="{59011D75-BA3E-4467-A01B-931CC515558C}" destId="{8AF7068B-50B9-4E78-8B39-E32C6405C216}" srcOrd="0" destOrd="0" presId="urn:microsoft.com/office/officeart/2005/8/layout/orgChart1"/>
    <dgm:cxn modelId="{33F85E7B-30D2-462D-A2C9-16C54486EB33}" type="presParOf" srcId="{12ADD4B1-D410-4110-980F-E3FA716B50B1}" destId="{1490ABB9-FA1B-4C85-B4FC-5C0ADB97DD22}" srcOrd="7" destOrd="1" presId="urn:microsoft.com/office/officeart/2005/8/layout/orgChart1"/>
    <dgm:cxn modelId="{643BB2BE-1553-4EB4-A6E3-F96E73B45B50}" type="presParOf" srcId="{1490ABB9-FA1B-4C85-B4FC-5C0ADB97DD22}" destId="{B2F77113-0CB1-4A50-8C88-13E673374058}" srcOrd="0" destOrd="7" presId="urn:microsoft.com/office/officeart/2005/8/layout/orgChart1"/>
    <dgm:cxn modelId="{8C45DCAE-FC52-41B4-8432-C98960F31050}" type="presOf" srcId="{73F623D2-9D25-4AC1-A396-6DEDFF39A06D}" destId="{B2F77113-0CB1-4A50-8C88-13E673374058}" srcOrd="0" destOrd="0" presId="urn:microsoft.com/office/officeart/2005/8/layout/orgChart1"/>
    <dgm:cxn modelId="{B98A1503-C88C-42CB-A469-12C7622DCB54}" type="presParOf" srcId="{B2F77113-0CB1-4A50-8C88-13E673374058}" destId="{F34CDE94-8E60-4D2E-B3AB-F419A02A39D4}" srcOrd="0" destOrd="0" presId="urn:microsoft.com/office/officeart/2005/8/layout/orgChart1"/>
    <dgm:cxn modelId="{064D7FD4-1D23-48CB-B4CB-23E2AF5A00D8}" type="presOf" srcId="{73F623D2-9D25-4AC1-A396-6DEDFF39A06D}" destId="{F34CDE94-8E60-4D2E-B3AB-F419A02A39D4}" srcOrd="0" destOrd="0" presId="urn:microsoft.com/office/officeart/2005/8/layout/orgChart1"/>
    <dgm:cxn modelId="{7195664B-8832-4D91-9F86-103EBF728067}" type="presParOf" srcId="{B2F77113-0CB1-4A50-8C88-13E673374058}" destId="{F234A482-EE45-46F7-A1D7-A40E7807B98E}" srcOrd="1" destOrd="0" presId="urn:microsoft.com/office/officeart/2005/8/layout/orgChart1"/>
    <dgm:cxn modelId="{7B92909D-A2AE-4924-A597-8B9C923B1D2E}" type="presOf" srcId="{73F623D2-9D25-4AC1-A396-6DEDFF39A06D}" destId="{F234A482-EE45-46F7-A1D7-A40E7807B98E}" srcOrd="0" destOrd="0" presId="urn:microsoft.com/office/officeart/2005/8/layout/orgChart1"/>
    <dgm:cxn modelId="{A0F5F964-2D7E-4FBD-8A4E-DE3F149523B7}" type="presParOf" srcId="{1490ABB9-FA1B-4C85-B4FC-5C0ADB97DD22}" destId="{A4FB4B50-2E80-483E-9A57-B803B79589CF}" srcOrd="1" destOrd="7" presId="urn:microsoft.com/office/officeart/2005/8/layout/orgChart1"/>
    <dgm:cxn modelId="{AF863CE2-D880-4F38-85C2-A28ACD78D4F2}" type="presParOf" srcId="{1490ABB9-FA1B-4C85-B4FC-5C0ADB97DD22}" destId="{106B6E7B-46E1-4F09-90F4-6FF008D9B064}" srcOrd="2" destOrd="7" presId="urn:microsoft.com/office/officeart/2005/8/layout/orgChart1"/>
    <dgm:cxn modelId="{25B01C9A-BDA0-4A38-820E-64E291B2CB68}" type="presParOf" srcId="{1F8C0709-8DF1-4BCC-A513-E0A4084983FB}" destId="{F8B34554-BF81-4B1D-B865-CBD4D9D29927}" srcOrd="2" destOrd="5" presId="urn:microsoft.com/office/officeart/2005/8/layout/orgChart1"/>
    <dgm:cxn modelId="{0273271D-E70B-464F-B8D0-12B934A1FDD3}" type="presParOf" srcId="{B5AC3795-2CA3-4714-A630-DE56EC21FC0C}" destId="{844E2F82-DA66-4063-AB5D-36FE6EA19520}" srcOrd="6" destOrd="1" presId="urn:microsoft.com/office/officeart/2005/8/layout/orgChart1"/>
    <dgm:cxn modelId="{074ADE5B-EE40-4604-B09B-32F3B7020D3F}" type="presOf" srcId="{5434F27A-3359-484D-8F99-9014C8498EEE}" destId="{844E2F82-DA66-4063-AB5D-36FE6EA19520}" srcOrd="0" destOrd="0" presId="urn:microsoft.com/office/officeart/2005/8/layout/orgChart1"/>
    <dgm:cxn modelId="{5BE041FB-0A9D-452B-BBD1-68F5FC7A4EA7}" type="presParOf" srcId="{B5AC3795-2CA3-4714-A630-DE56EC21FC0C}" destId="{74441172-E8C7-41AC-96B9-1B3F91EFDC00}" srcOrd="7" destOrd="1" presId="urn:microsoft.com/office/officeart/2005/8/layout/orgChart1"/>
    <dgm:cxn modelId="{DACF490F-720F-4476-A6BA-2451EAAA0CEB}" type="presParOf" srcId="{74441172-E8C7-41AC-96B9-1B3F91EFDC00}" destId="{B80010A4-0F06-4EED-BF81-338DFFA5B350}" srcOrd="0" destOrd="7" presId="urn:microsoft.com/office/officeart/2005/8/layout/orgChart1"/>
    <dgm:cxn modelId="{B10C378B-35C0-4941-ABEB-CDC5A05D23CF}" type="presOf" srcId="{56D8227A-F353-44DE-9CB1-ED1C73483C52}" destId="{B80010A4-0F06-4EED-BF81-338DFFA5B350}" srcOrd="0" destOrd="0" presId="urn:microsoft.com/office/officeart/2005/8/layout/orgChart1"/>
    <dgm:cxn modelId="{049D1047-8952-4BF9-A804-22F34CD8F2CD}" type="presParOf" srcId="{B80010A4-0F06-4EED-BF81-338DFFA5B350}" destId="{34D7FF43-5821-4869-BC8B-A82917B14175}" srcOrd="0" destOrd="0" presId="urn:microsoft.com/office/officeart/2005/8/layout/orgChart1"/>
    <dgm:cxn modelId="{68E8DF85-7B45-4D21-A95B-ED11C2EADF8A}" type="presOf" srcId="{56D8227A-F353-44DE-9CB1-ED1C73483C52}" destId="{34D7FF43-5821-4869-BC8B-A82917B14175}" srcOrd="0" destOrd="0" presId="urn:microsoft.com/office/officeart/2005/8/layout/orgChart1"/>
    <dgm:cxn modelId="{922B16FC-66BC-47D6-92CE-14E971C9A417}" type="presParOf" srcId="{B80010A4-0F06-4EED-BF81-338DFFA5B350}" destId="{F8AD40C9-759D-4E8F-9D7C-565DF4D22848}" srcOrd="1" destOrd="0" presId="urn:microsoft.com/office/officeart/2005/8/layout/orgChart1"/>
    <dgm:cxn modelId="{74C84D04-9B3A-43D9-B86B-C6E2E08FDFE6}" type="presOf" srcId="{56D8227A-F353-44DE-9CB1-ED1C73483C52}" destId="{F8AD40C9-759D-4E8F-9D7C-565DF4D22848}" srcOrd="0" destOrd="0" presId="urn:microsoft.com/office/officeart/2005/8/layout/orgChart1"/>
    <dgm:cxn modelId="{C0CD01C8-7A6A-4073-A6D8-7FC9FF473DCE}" type="presParOf" srcId="{74441172-E8C7-41AC-96B9-1B3F91EFDC00}" destId="{5FFC0C56-6CCC-4FF8-AA94-8E4C44CD8834}" srcOrd="1" destOrd="7" presId="urn:microsoft.com/office/officeart/2005/8/layout/orgChart1"/>
    <dgm:cxn modelId="{5077EF85-22CB-438D-8A9E-917FB696846C}" type="presParOf" srcId="{5FFC0C56-6CCC-4FF8-AA94-8E4C44CD8834}" destId="{51FA1BE7-6614-4D58-BD32-23DFD524C104}" srcOrd="0" destOrd="1" presId="urn:microsoft.com/office/officeart/2005/8/layout/orgChart1"/>
    <dgm:cxn modelId="{4E7C6591-D106-437E-993E-33F89C5B1440}" type="presOf" srcId="{CAC805D2-AEAB-4F77-A5B4-02C5EC6CBB42}" destId="{51FA1BE7-6614-4D58-BD32-23DFD524C104}" srcOrd="0" destOrd="0" presId="urn:microsoft.com/office/officeart/2005/8/layout/orgChart1"/>
    <dgm:cxn modelId="{8559EDF2-B1D1-4A5F-996D-B78C5953A107}" type="presParOf" srcId="{5FFC0C56-6CCC-4FF8-AA94-8E4C44CD8834}" destId="{3D30074C-F236-4883-8C21-47B5153C67F8}" srcOrd="1" destOrd="1" presId="urn:microsoft.com/office/officeart/2005/8/layout/orgChart1"/>
    <dgm:cxn modelId="{3A24E04B-17E2-48BF-888F-7F422467DAE2}" type="presParOf" srcId="{3D30074C-F236-4883-8C21-47B5153C67F8}" destId="{09664CF9-9D3C-43A5-9650-9D6ADBD58D1B}" srcOrd="0" destOrd="1" presId="urn:microsoft.com/office/officeart/2005/8/layout/orgChart1"/>
    <dgm:cxn modelId="{756C8E4C-6572-4F43-A21D-A9934F7C31CD}" type="presOf" srcId="{F1AF89D8-E614-4190-8732-5D6D81163FA8}" destId="{09664CF9-9D3C-43A5-9650-9D6ADBD58D1B}" srcOrd="0" destOrd="0" presId="urn:microsoft.com/office/officeart/2005/8/layout/orgChart1"/>
    <dgm:cxn modelId="{0AF52DC2-6AFE-4D03-AE52-1B280141C0AB}" type="presParOf" srcId="{09664CF9-9D3C-43A5-9650-9D6ADBD58D1B}" destId="{51447F07-1E6F-4D08-9494-E08DED303634}" srcOrd="0" destOrd="0" presId="urn:microsoft.com/office/officeart/2005/8/layout/orgChart1"/>
    <dgm:cxn modelId="{BC5DA024-0A5B-4304-B5DB-2C7FE0FD5C9B}" type="presOf" srcId="{F1AF89D8-E614-4190-8732-5D6D81163FA8}" destId="{51447F07-1E6F-4D08-9494-E08DED303634}" srcOrd="0" destOrd="0" presId="urn:microsoft.com/office/officeart/2005/8/layout/orgChart1"/>
    <dgm:cxn modelId="{5A774C1C-712C-48C0-A411-F4A3EEE3170D}" type="presParOf" srcId="{09664CF9-9D3C-43A5-9650-9D6ADBD58D1B}" destId="{71150CAD-0109-4921-AE59-6E403041A3E7}" srcOrd="1" destOrd="0" presId="urn:microsoft.com/office/officeart/2005/8/layout/orgChart1"/>
    <dgm:cxn modelId="{8B1A54E4-0ADB-4AC7-827B-C147510BDBC3}" type="presOf" srcId="{F1AF89D8-E614-4190-8732-5D6D81163FA8}" destId="{71150CAD-0109-4921-AE59-6E403041A3E7}" srcOrd="0" destOrd="0" presId="urn:microsoft.com/office/officeart/2005/8/layout/orgChart1"/>
    <dgm:cxn modelId="{8C83ABFB-E024-48D5-AE4B-DE126BCC1F82}" type="presParOf" srcId="{3D30074C-F236-4883-8C21-47B5153C67F8}" destId="{E62F7519-7D8C-4105-ABF6-25A65B4FB7B1}" srcOrd="1" destOrd="1" presId="urn:microsoft.com/office/officeart/2005/8/layout/orgChart1"/>
    <dgm:cxn modelId="{AE5CBDB5-B0D1-4607-8E51-75F5D59E7340}" type="presParOf" srcId="{3D30074C-F236-4883-8C21-47B5153C67F8}" destId="{7342A658-DB6C-4411-8F1B-3953CC1AABA1}" srcOrd="2" destOrd="1" presId="urn:microsoft.com/office/officeart/2005/8/layout/orgChart1"/>
    <dgm:cxn modelId="{DC769BEA-5748-48CE-8141-B339CFB28376}" type="presParOf" srcId="{5FFC0C56-6CCC-4FF8-AA94-8E4C44CD8834}" destId="{4983DBD6-C4AA-4A84-8DE2-67467DFA0035}" srcOrd="2" destOrd="1" presId="urn:microsoft.com/office/officeart/2005/8/layout/orgChart1"/>
    <dgm:cxn modelId="{6910746D-B039-4013-ACC9-A3367CE105B8}" type="presOf" srcId="{24705C24-501A-45FF-A634-72BDB1176B26}" destId="{4983DBD6-C4AA-4A84-8DE2-67467DFA0035}" srcOrd="0" destOrd="0" presId="urn:microsoft.com/office/officeart/2005/8/layout/orgChart1"/>
    <dgm:cxn modelId="{41E4EB4C-B061-46A2-844C-EA3504C9EE3E}" type="presParOf" srcId="{5FFC0C56-6CCC-4FF8-AA94-8E4C44CD8834}" destId="{67C9CA44-D92A-4C1E-A043-933CA32BCFA9}" srcOrd="3" destOrd="1" presId="urn:microsoft.com/office/officeart/2005/8/layout/orgChart1"/>
    <dgm:cxn modelId="{900A0B41-EB29-4250-B825-4F3EE36518CE}" type="presParOf" srcId="{67C9CA44-D92A-4C1E-A043-933CA32BCFA9}" destId="{3B620CC6-8D83-4548-8814-C1E66EB6B198}" srcOrd="0" destOrd="3" presId="urn:microsoft.com/office/officeart/2005/8/layout/orgChart1"/>
    <dgm:cxn modelId="{D6C2F04E-00ED-44A3-AC8E-97FF0C981C8C}" type="presOf" srcId="{0F613434-2E2F-4DF6-834A-34EC930033AB}" destId="{3B620CC6-8D83-4548-8814-C1E66EB6B198}" srcOrd="0" destOrd="0" presId="urn:microsoft.com/office/officeart/2005/8/layout/orgChart1"/>
    <dgm:cxn modelId="{EEB852BD-C215-4A51-9D78-EC96F27E0438}" type="presParOf" srcId="{3B620CC6-8D83-4548-8814-C1E66EB6B198}" destId="{5E788FE7-342B-4D78-AAD6-79DF9C87798A}" srcOrd="0" destOrd="0" presId="urn:microsoft.com/office/officeart/2005/8/layout/orgChart1"/>
    <dgm:cxn modelId="{978BCF3F-C96C-44CA-89A5-4375D6DAD29B}" type="presOf" srcId="{0F613434-2E2F-4DF6-834A-34EC930033AB}" destId="{5E788FE7-342B-4D78-AAD6-79DF9C87798A}" srcOrd="0" destOrd="0" presId="urn:microsoft.com/office/officeart/2005/8/layout/orgChart1"/>
    <dgm:cxn modelId="{26EE206D-2E4E-4DBE-A2A0-7B748108D24E}" type="presParOf" srcId="{3B620CC6-8D83-4548-8814-C1E66EB6B198}" destId="{2D0A69FE-5F11-4B27-B370-527DF862862F}" srcOrd="1" destOrd="0" presId="urn:microsoft.com/office/officeart/2005/8/layout/orgChart1"/>
    <dgm:cxn modelId="{3C0059D7-7DC2-4C60-AD7C-EEC66E651430}" type="presOf" srcId="{0F613434-2E2F-4DF6-834A-34EC930033AB}" destId="{2D0A69FE-5F11-4B27-B370-527DF862862F}" srcOrd="0" destOrd="0" presId="urn:microsoft.com/office/officeart/2005/8/layout/orgChart1"/>
    <dgm:cxn modelId="{DC1292BC-10EF-48C3-8E11-4533968BCF1D}" type="presParOf" srcId="{67C9CA44-D92A-4C1E-A043-933CA32BCFA9}" destId="{76FAF9D2-2570-4127-B2DA-1F073AC4811E}" srcOrd="1" destOrd="3" presId="urn:microsoft.com/office/officeart/2005/8/layout/orgChart1"/>
    <dgm:cxn modelId="{814F1E25-AD6D-49EC-AB72-46E552CFDE2A}" type="presParOf" srcId="{67C9CA44-D92A-4C1E-A043-933CA32BCFA9}" destId="{1173C1E3-AF73-473A-B6F9-03BC6B2BD88B}" srcOrd="2" destOrd="3" presId="urn:microsoft.com/office/officeart/2005/8/layout/orgChart1"/>
    <dgm:cxn modelId="{1F324F00-A0B9-4AC1-98FC-DCF77A85E367}" type="presParOf" srcId="{5FFC0C56-6CCC-4FF8-AA94-8E4C44CD8834}" destId="{470B42A1-32F1-4F07-BF94-E1CFEB2D2230}" srcOrd="4" destOrd="1" presId="urn:microsoft.com/office/officeart/2005/8/layout/orgChart1"/>
    <dgm:cxn modelId="{9ED1B69E-AC0F-4465-B031-F906BB7254D7}" type="presOf" srcId="{9F764FAE-03AE-4609-9C5A-A5360B3B41A9}" destId="{470B42A1-32F1-4F07-BF94-E1CFEB2D2230}" srcOrd="0" destOrd="0" presId="urn:microsoft.com/office/officeart/2005/8/layout/orgChart1"/>
    <dgm:cxn modelId="{F438E5C2-A4B1-4292-A299-351159387791}" type="presParOf" srcId="{5FFC0C56-6CCC-4FF8-AA94-8E4C44CD8834}" destId="{3502F60E-F854-47C6-BCC0-43EBB06C8D07}" srcOrd="5" destOrd="1" presId="urn:microsoft.com/office/officeart/2005/8/layout/orgChart1"/>
    <dgm:cxn modelId="{FB00381E-6FBF-4FE9-A001-7F13BC0B24C9}" type="presParOf" srcId="{3502F60E-F854-47C6-BCC0-43EBB06C8D07}" destId="{7B8D267B-34DC-46A2-BDCA-D00031DEFC73}" srcOrd="0" destOrd="5" presId="urn:microsoft.com/office/officeart/2005/8/layout/orgChart1"/>
    <dgm:cxn modelId="{88CE79D0-B987-4E5C-8DD7-1F8BD7180AF7}" type="presOf" srcId="{FF344D69-3C6B-4F82-83DB-26627F78A1EC}" destId="{7B8D267B-34DC-46A2-BDCA-D00031DEFC73}" srcOrd="0" destOrd="0" presId="urn:microsoft.com/office/officeart/2005/8/layout/orgChart1"/>
    <dgm:cxn modelId="{8DF77AC0-D969-4936-A704-DA401B587906}" type="presParOf" srcId="{7B8D267B-34DC-46A2-BDCA-D00031DEFC73}" destId="{E2A44D12-5935-4254-93DB-4612CA4F9F4E}" srcOrd="0" destOrd="0" presId="urn:microsoft.com/office/officeart/2005/8/layout/orgChart1"/>
    <dgm:cxn modelId="{1A2CDB52-C239-424C-BB8A-4DEABCE2A920}" type="presOf" srcId="{FF344D69-3C6B-4F82-83DB-26627F78A1EC}" destId="{E2A44D12-5935-4254-93DB-4612CA4F9F4E}" srcOrd="0" destOrd="0" presId="urn:microsoft.com/office/officeart/2005/8/layout/orgChart1"/>
    <dgm:cxn modelId="{16F2E264-7906-4D58-82F1-68C7B7BB9755}" type="presParOf" srcId="{7B8D267B-34DC-46A2-BDCA-D00031DEFC73}" destId="{D7560339-7274-47C6-9284-911FAA49921E}" srcOrd="1" destOrd="0" presId="urn:microsoft.com/office/officeart/2005/8/layout/orgChart1"/>
    <dgm:cxn modelId="{83A3B4A3-5EE4-48A7-85FA-DF6387202D3C}" type="presOf" srcId="{FF344D69-3C6B-4F82-83DB-26627F78A1EC}" destId="{D7560339-7274-47C6-9284-911FAA49921E}" srcOrd="0" destOrd="0" presId="urn:microsoft.com/office/officeart/2005/8/layout/orgChart1"/>
    <dgm:cxn modelId="{1CA99585-6900-4448-B0D6-6AFC06F41350}" type="presParOf" srcId="{3502F60E-F854-47C6-BCC0-43EBB06C8D07}" destId="{65654CF2-C400-4C17-8D02-A8D22C67703C}" srcOrd="1" destOrd="5" presId="urn:microsoft.com/office/officeart/2005/8/layout/orgChart1"/>
    <dgm:cxn modelId="{9E05993C-C9EE-4F57-A1E0-7F6010AF4843}" type="presParOf" srcId="{3502F60E-F854-47C6-BCC0-43EBB06C8D07}" destId="{3F91BCAF-83D0-4AC8-9EED-E3C90497F27B}" srcOrd="2" destOrd="5" presId="urn:microsoft.com/office/officeart/2005/8/layout/orgChart1"/>
    <dgm:cxn modelId="{422DA140-F9C6-4987-BFC0-2F2DAF7D6985}" type="presParOf" srcId="{5FFC0C56-6CCC-4FF8-AA94-8E4C44CD8834}" destId="{E4C8ED76-5C47-4723-A399-97556E66CC50}" srcOrd="6" destOrd="1" presId="urn:microsoft.com/office/officeart/2005/8/layout/orgChart1"/>
    <dgm:cxn modelId="{E64FD77D-4A4D-4872-B5F5-4C9A4A32A13E}" type="presOf" srcId="{30A4A131-96A7-466F-AA36-F9CF0EEDCF12}" destId="{E4C8ED76-5C47-4723-A399-97556E66CC50}" srcOrd="0" destOrd="0" presId="urn:microsoft.com/office/officeart/2005/8/layout/orgChart1"/>
    <dgm:cxn modelId="{7F016AD0-0940-4A2C-A090-BEA619843069}" type="presParOf" srcId="{5FFC0C56-6CCC-4FF8-AA94-8E4C44CD8834}" destId="{47ABCE05-3FFB-467F-BF14-A41778C0DBBB}" srcOrd="7" destOrd="1" presId="urn:microsoft.com/office/officeart/2005/8/layout/orgChart1"/>
    <dgm:cxn modelId="{B8E128F1-AE4E-4E56-98DC-DB991B13CA43}" type="presParOf" srcId="{47ABCE05-3FFB-467F-BF14-A41778C0DBBB}" destId="{F1C47E84-32B8-4638-B240-F9B16007FF6A}" srcOrd="0" destOrd="7" presId="urn:microsoft.com/office/officeart/2005/8/layout/orgChart1"/>
    <dgm:cxn modelId="{54C7CC66-1D7F-4C6C-8D2D-4554F87646E0}" type="presOf" srcId="{51F95357-8C38-4394-8339-78753CD7187D}" destId="{F1C47E84-32B8-4638-B240-F9B16007FF6A}" srcOrd="0" destOrd="0" presId="urn:microsoft.com/office/officeart/2005/8/layout/orgChart1"/>
    <dgm:cxn modelId="{E4721001-2987-4283-BE8B-5317E48A871C}" type="presParOf" srcId="{F1C47E84-32B8-4638-B240-F9B16007FF6A}" destId="{17EE4551-CFDD-4132-9829-3A0E72C169FF}" srcOrd="0" destOrd="0" presId="urn:microsoft.com/office/officeart/2005/8/layout/orgChart1"/>
    <dgm:cxn modelId="{0533C994-C82F-4733-8F3F-2B828E7C4349}" type="presOf" srcId="{51F95357-8C38-4394-8339-78753CD7187D}" destId="{17EE4551-CFDD-4132-9829-3A0E72C169FF}" srcOrd="0" destOrd="0" presId="urn:microsoft.com/office/officeart/2005/8/layout/orgChart1"/>
    <dgm:cxn modelId="{CD5407E3-771F-4E37-8A4B-22E6DB6F6178}" type="presParOf" srcId="{F1C47E84-32B8-4638-B240-F9B16007FF6A}" destId="{200FD0E7-C01E-44F5-A1A0-8CF7A78FF1C6}" srcOrd="1" destOrd="0" presId="urn:microsoft.com/office/officeart/2005/8/layout/orgChart1"/>
    <dgm:cxn modelId="{D187BD82-459D-4F7F-8A1B-3A8B4B4948C6}" type="presOf" srcId="{51F95357-8C38-4394-8339-78753CD7187D}" destId="{200FD0E7-C01E-44F5-A1A0-8CF7A78FF1C6}" srcOrd="0" destOrd="0" presId="urn:microsoft.com/office/officeart/2005/8/layout/orgChart1"/>
    <dgm:cxn modelId="{178DA139-0A20-4CD3-B231-EC3AFE55D898}" type="presParOf" srcId="{47ABCE05-3FFB-467F-BF14-A41778C0DBBB}" destId="{7DEA88CD-7EFD-4333-BD04-E5DD06F3BA9C}" srcOrd="1" destOrd="7" presId="urn:microsoft.com/office/officeart/2005/8/layout/orgChart1"/>
    <dgm:cxn modelId="{1FE0056A-7589-4F82-8ED8-529A94FC8E40}" type="presParOf" srcId="{47ABCE05-3FFB-467F-BF14-A41778C0DBBB}" destId="{1CC934CA-2CED-4EBE-B659-C01C299CEF0D}" srcOrd="2" destOrd="7" presId="urn:microsoft.com/office/officeart/2005/8/layout/orgChart1"/>
    <dgm:cxn modelId="{C1332AE5-BB12-4E7C-8644-F22952A72011}" type="presParOf" srcId="{74441172-E8C7-41AC-96B9-1B3F91EFDC00}" destId="{784312CE-9BF8-42E8-8892-36C3B5EEFC55}" srcOrd="2" destOrd="7" presId="urn:microsoft.com/office/officeart/2005/8/layout/orgChart1"/>
    <dgm:cxn modelId="{604A3820-D765-41D4-A5AA-4EA9EA9E2DCA}" type="presParOf" srcId="{7DA23F46-F220-4EBA-8DC3-6D7E8934F73D}" destId="{F6A99B7D-59F7-4CE5-909C-3005A3D764A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0B42A1-32F1-4F07-BF94-E1CFEB2D2230}">
      <dsp:nvSpPr>
        <dsp:cNvPr id="0" name=""/>
        <dsp:cNvSpPr/>
      </dsp:nvSpPr>
      <dsp:spPr>
        <a:xfrm>
          <a:off x="3260811" y="1106808"/>
          <a:ext cx="131071" cy="1642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2757"/>
              </a:lnTo>
              <a:lnTo>
                <a:pt x="131071" y="1642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3DBD6-C4AA-4A84-8DE2-67467DFA0035}">
      <dsp:nvSpPr>
        <dsp:cNvPr id="0" name=""/>
        <dsp:cNvSpPr/>
      </dsp:nvSpPr>
      <dsp:spPr>
        <a:xfrm>
          <a:off x="3260811" y="1106808"/>
          <a:ext cx="131071" cy="102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354"/>
              </a:lnTo>
              <a:lnTo>
                <a:pt x="131071" y="10223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1BE7-6614-4D58-BD32-23DFD524C104}">
      <dsp:nvSpPr>
        <dsp:cNvPr id="0" name=""/>
        <dsp:cNvSpPr/>
      </dsp:nvSpPr>
      <dsp:spPr>
        <a:xfrm>
          <a:off x="3260811" y="1106808"/>
          <a:ext cx="131071" cy="401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51"/>
              </a:lnTo>
              <a:lnTo>
                <a:pt x="131071" y="401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2F82-DA66-4063-AB5D-36FE6EA19520}">
      <dsp:nvSpPr>
        <dsp:cNvPr id="0" name=""/>
        <dsp:cNvSpPr/>
      </dsp:nvSpPr>
      <dsp:spPr>
        <a:xfrm>
          <a:off x="2024374" y="486405"/>
          <a:ext cx="1585959" cy="183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49"/>
              </a:lnTo>
              <a:lnTo>
                <a:pt x="1585959" y="91749"/>
              </a:lnTo>
              <a:lnTo>
                <a:pt x="1585959" y="18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D930-E279-4B3F-9DB1-10ABA5E2BB23}">
      <dsp:nvSpPr>
        <dsp:cNvPr id="0" name=""/>
        <dsp:cNvSpPr/>
      </dsp:nvSpPr>
      <dsp:spPr>
        <a:xfrm>
          <a:off x="2203504" y="1106808"/>
          <a:ext cx="131071" cy="102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354"/>
              </a:lnTo>
              <a:lnTo>
                <a:pt x="131071" y="10223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90F6E-8DEE-4447-A852-26FDCB14D889}">
      <dsp:nvSpPr>
        <dsp:cNvPr id="0" name=""/>
        <dsp:cNvSpPr/>
      </dsp:nvSpPr>
      <dsp:spPr>
        <a:xfrm>
          <a:off x="2203504" y="1106808"/>
          <a:ext cx="131071" cy="401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51"/>
              </a:lnTo>
              <a:lnTo>
                <a:pt x="131071" y="401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96ECB-0B0E-4F6A-8445-DE820AD4B4C3}">
      <dsp:nvSpPr>
        <dsp:cNvPr id="0" name=""/>
        <dsp:cNvSpPr/>
      </dsp:nvSpPr>
      <dsp:spPr>
        <a:xfrm>
          <a:off x="2024374" y="486405"/>
          <a:ext cx="528653" cy="183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49"/>
              </a:lnTo>
              <a:lnTo>
                <a:pt x="528653" y="91749"/>
              </a:lnTo>
              <a:lnTo>
                <a:pt x="528653" y="18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82B2-539F-4A30-BEB6-7C9169F16ED5}">
      <dsp:nvSpPr>
        <dsp:cNvPr id="0" name=""/>
        <dsp:cNvSpPr/>
      </dsp:nvSpPr>
      <dsp:spPr>
        <a:xfrm>
          <a:off x="1146197" y="1106808"/>
          <a:ext cx="131071" cy="102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354"/>
              </a:lnTo>
              <a:lnTo>
                <a:pt x="131071" y="10223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35FC0-F34B-4250-82DF-6B6ABB3D9AEA}">
      <dsp:nvSpPr>
        <dsp:cNvPr id="0" name=""/>
        <dsp:cNvSpPr/>
      </dsp:nvSpPr>
      <dsp:spPr>
        <a:xfrm>
          <a:off x="1146197" y="1106808"/>
          <a:ext cx="131071" cy="401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51"/>
              </a:lnTo>
              <a:lnTo>
                <a:pt x="131071" y="401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89CA-ABDE-4EE4-8395-A95BB9B7D891}">
      <dsp:nvSpPr>
        <dsp:cNvPr id="0" name=""/>
        <dsp:cNvSpPr/>
      </dsp:nvSpPr>
      <dsp:spPr>
        <a:xfrm>
          <a:off x="1495720" y="486405"/>
          <a:ext cx="528653" cy="183499"/>
        </a:xfrm>
        <a:custGeom>
          <a:avLst/>
          <a:gdLst/>
          <a:ahLst/>
          <a:cxnLst/>
          <a:rect l="0" t="0" r="0" b="0"/>
          <a:pathLst>
            <a:path>
              <a:moveTo>
                <a:pt x="528653" y="0"/>
              </a:moveTo>
              <a:lnTo>
                <a:pt x="528653" y="91749"/>
              </a:lnTo>
              <a:lnTo>
                <a:pt x="0" y="91749"/>
              </a:lnTo>
              <a:lnTo>
                <a:pt x="0" y="18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2E47A-77F2-43F7-B2A4-5CB3B1D573AA}">
      <dsp:nvSpPr>
        <dsp:cNvPr id="0" name=""/>
        <dsp:cNvSpPr/>
      </dsp:nvSpPr>
      <dsp:spPr>
        <a:xfrm>
          <a:off x="88891" y="1106808"/>
          <a:ext cx="131071" cy="1642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2757"/>
              </a:lnTo>
              <a:lnTo>
                <a:pt x="131071" y="1642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194DB-B456-4ACF-9B51-48CCF6E3B4ED}">
      <dsp:nvSpPr>
        <dsp:cNvPr id="0" name=""/>
        <dsp:cNvSpPr/>
      </dsp:nvSpPr>
      <dsp:spPr>
        <a:xfrm>
          <a:off x="88891" y="1106808"/>
          <a:ext cx="131071" cy="102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354"/>
              </a:lnTo>
              <a:lnTo>
                <a:pt x="131071" y="10223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4E421-B5B3-4FC4-BE44-801BDCC2A18C}">
      <dsp:nvSpPr>
        <dsp:cNvPr id="0" name=""/>
        <dsp:cNvSpPr/>
      </dsp:nvSpPr>
      <dsp:spPr>
        <a:xfrm>
          <a:off x="88891" y="1106808"/>
          <a:ext cx="131071" cy="401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51"/>
              </a:lnTo>
              <a:lnTo>
                <a:pt x="131071" y="401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E4237-C134-4959-BFDF-2799F7291C73}">
      <dsp:nvSpPr>
        <dsp:cNvPr id="0" name=""/>
        <dsp:cNvSpPr/>
      </dsp:nvSpPr>
      <dsp:spPr>
        <a:xfrm>
          <a:off x="438414" y="486405"/>
          <a:ext cx="1585959" cy="183499"/>
        </a:xfrm>
        <a:custGeom>
          <a:avLst/>
          <a:gdLst/>
          <a:ahLst/>
          <a:cxnLst/>
          <a:rect l="0" t="0" r="0" b="0"/>
          <a:pathLst>
            <a:path>
              <a:moveTo>
                <a:pt x="1585959" y="0"/>
              </a:moveTo>
              <a:lnTo>
                <a:pt x="1585959" y="91749"/>
              </a:lnTo>
              <a:lnTo>
                <a:pt x="0" y="91749"/>
              </a:lnTo>
              <a:lnTo>
                <a:pt x="0" y="1834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A296-C160-4255-858C-5E1BD18F9A27}">
      <dsp:nvSpPr>
        <dsp:cNvPr id="0" name=""/>
        <dsp:cNvSpPr/>
      </dsp:nvSpPr>
      <dsp:spPr>
        <a:xfrm>
          <a:off x="1587470" y="49502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主页</a:t>
          </a:r>
        </a:p>
      </dsp:txBody>
      <dsp:txXfrm>
        <a:off x="1587470" y="49502"/>
        <a:ext cx="873807" cy="436903"/>
      </dsp:txXfrm>
    </dsp:sp>
    <dsp:sp modelId="{F12F9AC0-0FD2-4679-AF99-C7C5BE014734}">
      <dsp:nvSpPr>
        <dsp:cNvPr id="0" name=""/>
        <dsp:cNvSpPr/>
      </dsp:nvSpPr>
      <dsp:spPr>
        <a:xfrm>
          <a:off x="1510" y="669905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海贼王</a:t>
          </a:r>
        </a:p>
      </dsp:txBody>
      <dsp:txXfrm>
        <a:off x="1510" y="669905"/>
        <a:ext cx="873807" cy="436903"/>
      </dsp:txXfrm>
    </dsp:sp>
    <dsp:sp modelId="{410018D3-033D-424F-B591-3174FB173A3C}">
      <dsp:nvSpPr>
        <dsp:cNvPr id="0" name=""/>
        <dsp:cNvSpPr/>
      </dsp:nvSpPr>
      <dsp:spPr>
        <a:xfrm>
          <a:off x="219962" y="1290308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路飞</a:t>
          </a:r>
        </a:p>
      </dsp:txBody>
      <dsp:txXfrm>
        <a:off x="219962" y="1290308"/>
        <a:ext cx="873807" cy="436903"/>
      </dsp:txXfrm>
    </dsp:sp>
    <dsp:sp modelId="{B61691AF-19FC-4812-A3A6-C00042E315BE}">
      <dsp:nvSpPr>
        <dsp:cNvPr id="0" name=""/>
        <dsp:cNvSpPr/>
      </dsp:nvSpPr>
      <dsp:spPr>
        <a:xfrm>
          <a:off x="219962" y="1910711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索隆</a:t>
          </a:r>
        </a:p>
      </dsp:txBody>
      <dsp:txXfrm>
        <a:off x="219962" y="1910711"/>
        <a:ext cx="873807" cy="436903"/>
      </dsp:txXfrm>
    </dsp:sp>
    <dsp:sp modelId="{210A9FBA-E865-4AAA-89A2-0E32EF5C8F6F}">
      <dsp:nvSpPr>
        <dsp:cNvPr id="0" name=""/>
        <dsp:cNvSpPr/>
      </dsp:nvSpPr>
      <dsp:spPr>
        <a:xfrm>
          <a:off x="219962" y="2531114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娜美</a:t>
          </a:r>
        </a:p>
      </dsp:txBody>
      <dsp:txXfrm>
        <a:off x="219962" y="2531114"/>
        <a:ext cx="873807" cy="436903"/>
      </dsp:txXfrm>
    </dsp:sp>
    <dsp:sp modelId="{85B87679-A828-4D4A-AA0B-BCBA17B73465}">
      <dsp:nvSpPr>
        <dsp:cNvPr id="0" name=""/>
        <dsp:cNvSpPr/>
      </dsp:nvSpPr>
      <dsp:spPr>
        <a:xfrm>
          <a:off x="1058817" y="669905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火影忍者</a:t>
          </a:r>
        </a:p>
      </dsp:txBody>
      <dsp:txXfrm>
        <a:off x="1058817" y="669905"/>
        <a:ext cx="873807" cy="436903"/>
      </dsp:txXfrm>
    </dsp:sp>
    <dsp:sp modelId="{9AA3A869-07BE-4DE9-87A5-EC76B0110461}">
      <dsp:nvSpPr>
        <dsp:cNvPr id="0" name=""/>
        <dsp:cNvSpPr/>
      </dsp:nvSpPr>
      <dsp:spPr>
        <a:xfrm>
          <a:off x="1277269" y="1290308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初代火影</a:t>
          </a:r>
        </a:p>
      </dsp:txBody>
      <dsp:txXfrm>
        <a:off x="1277269" y="1290308"/>
        <a:ext cx="873807" cy="436903"/>
      </dsp:txXfrm>
    </dsp:sp>
    <dsp:sp modelId="{419CCCB0-33CC-44CD-A084-4C5EF82E4A1D}">
      <dsp:nvSpPr>
        <dsp:cNvPr id="0" name=""/>
        <dsp:cNvSpPr/>
      </dsp:nvSpPr>
      <dsp:spPr>
        <a:xfrm>
          <a:off x="1277269" y="1910711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二代火影</a:t>
          </a:r>
        </a:p>
      </dsp:txBody>
      <dsp:txXfrm>
        <a:off x="1277269" y="1910711"/>
        <a:ext cx="873807" cy="436903"/>
      </dsp:txXfrm>
    </dsp:sp>
    <dsp:sp modelId="{B02C0076-0230-431D-8EE4-A34A0447575B}">
      <dsp:nvSpPr>
        <dsp:cNvPr id="0" name=""/>
        <dsp:cNvSpPr/>
      </dsp:nvSpPr>
      <dsp:spPr>
        <a:xfrm>
          <a:off x="2116123" y="669905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名侦探柯南</a:t>
          </a:r>
        </a:p>
      </dsp:txBody>
      <dsp:txXfrm>
        <a:off x="2116123" y="669905"/>
        <a:ext cx="873807" cy="436903"/>
      </dsp:txXfrm>
    </dsp:sp>
    <dsp:sp modelId="{C2A75219-5E95-489C-A514-B957817FF4E3}">
      <dsp:nvSpPr>
        <dsp:cNvPr id="0" name=""/>
        <dsp:cNvSpPr/>
      </dsp:nvSpPr>
      <dsp:spPr>
        <a:xfrm>
          <a:off x="2334575" y="1290308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柯南</a:t>
          </a:r>
        </a:p>
      </dsp:txBody>
      <dsp:txXfrm>
        <a:off x="2334575" y="1290308"/>
        <a:ext cx="873807" cy="436903"/>
      </dsp:txXfrm>
    </dsp:sp>
    <dsp:sp modelId="{494E0D88-9E9F-439F-A9D9-12CADFAC94B5}">
      <dsp:nvSpPr>
        <dsp:cNvPr id="0" name=""/>
        <dsp:cNvSpPr/>
      </dsp:nvSpPr>
      <dsp:spPr>
        <a:xfrm>
          <a:off x="2334575" y="1910711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工藤新一</a:t>
          </a:r>
        </a:p>
      </dsp:txBody>
      <dsp:txXfrm>
        <a:off x="2334575" y="1910711"/>
        <a:ext cx="873807" cy="436903"/>
      </dsp:txXfrm>
    </dsp:sp>
    <dsp:sp modelId="{34D7FF43-5821-4869-BC8B-A82917B14175}">
      <dsp:nvSpPr>
        <dsp:cNvPr id="0" name=""/>
        <dsp:cNvSpPr/>
      </dsp:nvSpPr>
      <dsp:spPr>
        <a:xfrm>
          <a:off x="3173430" y="669905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哆啦</a:t>
          </a:r>
          <a:r>
            <a:rPr lang="en-US" altLang="zh-CN" sz="1300" kern="1200"/>
            <a:t>a</a:t>
          </a:r>
          <a:r>
            <a:rPr lang="zh-CN" altLang="en-US" sz="1300" kern="1200"/>
            <a:t>梦</a:t>
          </a:r>
        </a:p>
      </dsp:txBody>
      <dsp:txXfrm>
        <a:off x="3173430" y="669905"/>
        <a:ext cx="873807" cy="436903"/>
      </dsp:txXfrm>
    </dsp:sp>
    <dsp:sp modelId="{51447F07-1E6F-4D08-9494-E08DED303634}">
      <dsp:nvSpPr>
        <dsp:cNvPr id="0" name=""/>
        <dsp:cNvSpPr/>
      </dsp:nvSpPr>
      <dsp:spPr>
        <a:xfrm>
          <a:off x="3391882" y="1290308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大熊</a:t>
          </a:r>
        </a:p>
      </dsp:txBody>
      <dsp:txXfrm>
        <a:off x="3391882" y="1290308"/>
        <a:ext cx="873807" cy="436903"/>
      </dsp:txXfrm>
    </dsp:sp>
    <dsp:sp modelId="{5E788FE7-342B-4D78-AAD6-79DF9C87798A}">
      <dsp:nvSpPr>
        <dsp:cNvPr id="0" name=""/>
        <dsp:cNvSpPr/>
      </dsp:nvSpPr>
      <dsp:spPr>
        <a:xfrm>
          <a:off x="3391882" y="1910711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胖虎</a:t>
          </a:r>
        </a:p>
      </dsp:txBody>
      <dsp:txXfrm>
        <a:off x="3391882" y="1910711"/>
        <a:ext cx="873807" cy="436903"/>
      </dsp:txXfrm>
    </dsp:sp>
    <dsp:sp modelId="{E2A44D12-5935-4254-93DB-4612CA4F9F4E}">
      <dsp:nvSpPr>
        <dsp:cNvPr id="0" name=""/>
        <dsp:cNvSpPr/>
      </dsp:nvSpPr>
      <dsp:spPr>
        <a:xfrm>
          <a:off x="3391882" y="2531114"/>
          <a:ext cx="873807" cy="43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小夫</a:t>
          </a:r>
        </a:p>
      </dsp:txBody>
      <dsp:txXfrm>
        <a:off x="3391882" y="2531114"/>
        <a:ext cx="873807" cy="436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D669B-C86B-41FC-8853-6182D57F653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网站开发文档12.19（模板）.dotx</Template>
  <Pages>5</Pages>
  <Words>641</Words>
  <Characters>659</Characters>
  <Paragraphs>104</Paragraphs>
  <TotalTime>74</TotalTime>
  <ScaleCrop>false</ScaleCrop>
  <LinksUpToDate>false</LinksUpToDate>
  <CharactersWithSpaces>660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2021-01-01T06:42:00Z</dcterms:created>
  <dc:creator>86157</dc:creator>
  <cp:lastModifiedBy>浅～忆</cp:lastModifiedBy>
  <dcterms:modified xsi:type="dcterms:W3CDTF">2021-01-03T05:39:57Z</dcterms:modified>
  <dc:subject>第几小组</dc:subject>
  <dc:title>网站开发策划书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