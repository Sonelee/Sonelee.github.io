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60" w:lineRule="auto"/>
        <w:jc w:val="center"/>
        <w:rPr>
          <w:rFonts w:ascii="黑体" w:hAnsi="华文中宋" w:eastAsia="黑体"/>
          <w:spacing w:val="20"/>
          <w:sz w:val="72"/>
          <w:szCs w:val="72"/>
        </w:rPr>
      </w:pPr>
      <w:r>
        <w:drawing>
          <wp:inline distT="0" distB="0" distL="0" distR="0">
            <wp:extent cx="4008120" cy="71056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72" cy="7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《网页设计与制作》</w:t>
      </w: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网站开发文档</w:t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hint="eastAsia" w:ascii="Calibri" w:hAnsi="Calibri"/>
          <w:b/>
          <w:bCs/>
        </w:rPr>
      </w:pPr>
    </w:p>
    <w:tbl>
      <w:tblPr>
        <w:tblStyle w:val="6"/>
        <w:tblW w:w="6823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网站主题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哆啦A梦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班级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19电子商务一班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hint="eastAsia"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小组编号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第二组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  <w:tcBorders>
              <w:bottom w:val="nil"/>
            </w:tcBorders>
          </w:tcPr>
          <w:p>
            <w:pPr>
              <w:spacing w:line="600" w:lineRule="exact"/>
              <w:jc w:val="distribute"/>
              <w:rPr>
                <w:rFonts w:hint="eastAsia"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组长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杨奇</w:t>
            </w:r>
          </w:p>
        </w:tc>
      </w:tr>
    </w:tbl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jc w:val="center"/>
        <w:rPr>
          <w:rFonts w:ascii="黑体" w:hAnsi="Calibri" w:eastAsia="黑体"/>
          <w:sz w:val="30"/>
          <w:szCs w:val="30"/>
        </w:rPr>
      </w:pPr>
      <w:r>
        <w:rPr>
          <w:rFonts w:hint="eastAsia" w:ascii="黑体" w:hAnsi="Calibri" w:eastAsia="黑体"/>
          <w:sz w:val="30"/>
          <w:szCs w:val="30"/>
        </w:rPr>
        <w:t>二〇二〇年 十二月</w:t>
      </w:r>
    </w:p>
    <w:p>
      <w:pPr>
        <w:jc w:val="center"/>
        <w:rPr>
          <w:rFonts w:eastAsia="黑体"/>
          <w:color w:val="0563C1"/>
          <w:u w:val="single"/>
        </w:rPr>
      </w:pPr>
      <w:r>
        <w:rPr>
          <w:rFonts w:ascii="黑体" w:hAnsi="Calibri" w:eastAsia="黑体"/>
          <w:sz w:val="30"/>
          <w:szCs w:val="30"/>
        </w:rPr>
        <w:br w:type="page"/>
      </w:r>
    </w:p>
    <w:p>
      <w:pPr>
        <w:pStyle w:val="3"/>
        <w:numPr>
          <w:ilvl w:val="0"/>
          <w:numId w:val="1"/>
        </w:numPr>
        <w:rPr>
          <w:rFonts w:hint="eastAsia" w:eastAsiaTheme="minorEastAsia"/>
          <w:szCs w:val="24"/>
          <w:lang w:eastAsia="zh-CN"/>
        </w:rPr>
      </w:pPr>
      <w:r>
        <w:rPr>
          <w:rFonts w:hint="eastAsia"/>
        </w:rPr>
        <w:t>网站定位及目标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本网站定位卡通动漫：哆啦A梦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目标：让更多的人去了解哆啦A梦这个动漫，去喜欢上里面一些动漫人物。其中有部分借鉴于网上，但更多的是我们小组之间的研究。</w:t>
      </w:r>
    </w:p>
    <w:p>
      <w:pPr>
        <w:rPr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网站架构</w:t>
      </w:r>
      <w:r>
        <w:rPr>
          <w:rFonts w:hint="eastAsia"/>
          <w:szCs w:val="24"/>
          <w:lang w:val="zh-CN"/>
        </w:rPr>
        <w:drawing>
          <wp:inline distT="0" distB="0" distL="0" distR="0">
            <wp:extent cx="5132705" cy="3108325"/>
            <wp:effectExtent l="0" t="0" r="317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jc w:val="center"/>
        <w:rPr>
          <w:i/>
          <w:iCs/>
          <w:color w:val="FF0000"/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网站栏目功能说明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关于角色介绍：对介绍人物我们采用了文字加视屏的结构，让人看起来更加的详细。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站点风格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本网站建设风格包括：可爱、简约、有童年感</w:t>
      </w:r>
    </w:p>
    <w:p>
      <w:pPr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我们小组对童年的回忆都很怀念，从而就做了这种有童年感、可爱的哆啦A梦网站。</w:t>
      </w:r>
    </w:p>
    <w:p>
      <w:pPr>
        <w:rPr>
          <w:szCs w:val="24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项目实现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我们小组在做网页过程中遇到了两个困难：</w:t>
      </w:r>
    </w:p>
    <w:p>
      <w:pPr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1：在做角色介绍的时候，总想着做的很全面，从而导致两个页面衔接不上，后面通过看书和网上搜索，终于解决了这个难题。</w:t>
      </w:r>
    </w:p>
    <w:p>
      <w:pPr>
        <w:rPr>
          <w:rFonts w:hint="default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2：在做网页背景图时，我们想着说做的很可爱、简约一点，试了很几种方法，再加上浮动定位的问题，都没成，后面也是到处找资料，才解决了。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项目分工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担任角色以及主要工作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杨奇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首页等一些二三级页面加上后期的补缺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王坤龙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登场角色等一些二三级网页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吴中权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新闻中心和动漫情报等一些二级页面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胡建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发展历史和精彩图集的一些二级页面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苏海洋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收集资料视频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万梓阳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收集图片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项目进度计划表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85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网站规划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日-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网站设计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24</w:t>
            </w:r>
            <w:r>
              <w:rPr>
                <w:rFonts w:hint="eastAsia"/>
              </w:rPr>
              <w:t>日-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网站开发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28</w:t>
            </w:r>
            <w:r>
              <w:rPr>
                <w:rFonts w:hint="eastAsia"/>
              </w:rPr>
              <w:t>日-</w:t>
            </w: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网站提交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日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总结</w:t>
      </w:r>
    </w:p>
    <w:p>
      <w:pPr>
        <w:ind w:firstLine="600" w:firstLineChars="200"/>
        <w:rPr>
          <w:rFonts w:ascii="宋体" w:hAnsi="宋体" w:eastAsia="宋体" w:cs="宋体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通过这次实践，我们不仅在知识上有了很大的提升，而且在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心得上也是收获颇多。也发现了自身的一些问题，而我们作为一个初学者，还有着很多需要学习的东西，会不断的去进步。这次实践的目的就是让我们</w:t>
      </w:r>
      <w:r>
        <w:rPr>
          <w:rFonts w:ascii="宋体" w:hAnsi="宋体" w:eastAsia="宋体" w:cs="宋体"/>
          <w:sz w:val="30"/>
          <w:szCs w:val="30"/>
        </w:rPr>
        <w:t>熟悉和掌握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一些</w:t>
      </w:r>
      <w:r>
        <w:rPr>
          <w:rFonts w:ascii="宋体" w:hAnsi="宋体" w:eastAsia="宋体" w:cs="宋体"/>
          <w:sz w:val="30"/>
          <w:szCs w:val="30"/>
        </w:rPr>
        <w:t>网页设计与网页制作的基本流程。</w:t>
      </w:r>
    </w:p>
    <w:p>
      <w:pPr>
        <w:ind w:firstLine="48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回想这这次我们小组制作的过程，感受也有着很多，不管是在知识还是友情上都得到了升华。从这次制作中，我们也发现我们现在所学习的东西还是远远不够的，在后面还需要更多的学习和实践。从刚开始的网站规划到最后的网站开发，会遇到一些解决不了的问题，也会因为解决的难题而高兴，也是一种成长的过程。</w:t>
      </w:r>
    </w:p>
    <w:p>
      <w:pPr>
        <w:ind w:firstLine="48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通过我们对哆啦A梦的了解和搜集，从而让整个网页充满了可爱、让观看者回想童年的感觉。</w:t>
      </w:r>
    </w:p>
    <w:p>
      <w:pPr>
        <w:ind w:firstLine="48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总体来说，有收获，也有遗憾、不足的地方。我相信我们会弄得越来越好的！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instrText xml:space="preserve">PAGE   \* MERGEFORMAT</w:instrTex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华文行楷" w:eastAsia="华文行楷"/>
      </w:rPr>
    </w:pPr>
    <w:r>
      <w:rPr>
        <w:rFonts w:hint="eastAsia" w:ascii="华文行楷" w:eastAsia="华文行楷"/>
      </w:rPr>
      <w:t>网站开发文档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04E6"/>
    <w:multiLevelType w:val="multilevel"/>
    <w:tmpl w:val="113004E6"/>
    <w:lvl w:ilvl="0" w:tentative="0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033D87"/>
    <w:rsid w:val="000661D1"/>
    <w:rsid w:val="000C3A5E"/>
    <w:rsid w:val="00127FC0"/>
    <w:rsid w:val="002E364D"/>
    <w:rsid w:val="002F2E0F"/>
    <w:rsid w:val="00472B98"/>
    <w:rsid w:val="00473686"/>
    <w:rsid w:val="0051520C"/>
    <w:rsid w:val="005D2DA1"/>
    <w:rsid w:val="005F24D3"/>
    <w:rsid w:val="00600029"/>
    <w:rsid w:val="00646FD5"/>
    <w:rsid w:val="006F7D22"/>
    <w:rsid w:val="007F15CF"/>
    <w:rsid w:val="00826F66"/>
    <w:rsid w:val="009C2C38"/>
    <w:rsid w:val="00A04826"/>
    <w:rsid w:val="00A04A63"/>
    <w:rsid w:val="00A150FF"/>
    <w:rsid w:val="00AD5EA5"/>
    <w:rsid w:val="00B330FD"/>
    <w:rsid w:val="00B362FE"/>
    <w:rsid w:val="00B420E0"/>
    <w:rsid w:val="00B6426C"/>
    <w:rsid w:val="00C65B21"/>
    <w:rsid w:val="00C75788"/>
    <w:rsid w:val="00F921AA"/>
    <w:rsid w:val="00FA3B01"/>
    <w:rsid w:val="00FC5821"/>
    <w:rsid w:val="07033D87"/>
    <w:rsid w:val="11936032"/>
    <w:rsid w:val="169D0969"/>
    <w:rsid w:val="3A313844"/>
    <w:rsid w:val="43E93ECF"/>
    <w:rsid w:val="7FDE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link w:val="1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0">
    <w:name w:val="无间隔 字符"/>
    <w:basedOn w:val="8"/>
    <w:link w:val="9"/>
    <w:qFormat/>
    <w:uiPriority w:val="1"/>
    <w:rPr>
      <w:kern w:val="0"/>
      <w:sz w:val="22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5"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" Type="http://schemas.openxmlformats.org/officeDocument/2006/relationships/diagramData" Target="diagrams/data1.xml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76\Desktop\&#32593;&#31449;&#24320;&#21457;&#25991;&#26723;12.19&#65288;&#27169;&#26495;&#65289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0ACEDC-2854-4EB1-8A2C-A79C14281FD4}" type="doc">
      <dgm:prSet loTypeId="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3BFE1CFC-23B6-4C1D-BF7A-89A3ACACE36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哆啦</a:t>
          </a:r>
          <a:r>
            <a:rPr lang="en-US" altLang="zh-CN"/>
            <a:t>A</a:t>
          </a:r>
          <a:r>
            <a:rPr lang="zh-CN" altLang="en-US"/>
            <a:t>梦</a:t>
          </a:r>
          <a:r>
            <a:rPr lang="zh-CN" altLang="en-US"/>
            <a:t>的</a:t>
          </a:r>
          <a:r>
            <a:rPr lang="zh-CN" altLang="en-US"/>
            <a:t>由</a:t>
          </a:r>
          <a:r>
            <a:rPr/>
            <a:t/>
          </a:r>
          <a:endParaRPr/>
        </a:p>
      </dgm:t>
    </dgm:pt>
    <dgm:pt modelId="{473F28D0-F8C9-44DE-B2C5-590846094641}" cxnId="{46D998E2-BF54-4A1B-AB84-2AF4BB8B1E2C}" type="parTrans">
      <dgm:prSet/>
      <dgm:spPr/>
      <dgm:t>
        <a:bodyPr/>
        <a:p>
          <a:endParaRPr lang="zh-CN" altLang="en-US"/>
        </a:p>
      </dgm:t>
    </dgm:pt>
    <dgm:pt modelId="{CEE178FF-14FF-4707-93A7-EDF4B13DD564}" cxnId="{46D998E2-BF54-4A1B-AB84-2AF4BB8B1E2C}" type="sibTrans">
      <dgm:prSet/>
      <dgm:spPr/>
      <dgm:t>
        <a:bodyPr/>
        <a:p>
          <a:endParaRPr lang="zh-CN" altLang="en-US"/>
        </a:p>
      </dgm:t>
    </dgm:pt>
    <dgm:pt modelId="{959B3B7F-E388-431B-BD92-8C03D4541571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登场</a:t>
          </a:r>
          <a:r>
            <a:rPr lang="zh-CN" altLang="en-US"/>
            <a:t>角色</a:t>
          </a:r>
          <a:r>
            <a:rPr/>
            <a:t/>
          </a:r>
          <a:endParaRPr/>
        </a:p>
      </dgm:t>
    </dgm:pt>
    <dgm:pt modelId="{CFFB5D2D-90F0-49A6-AF96-B4A0D170F40E}" cxnId="{170DFA64-C26F-4D25-8E6D-8B819CAE71CC}" type="parTrans">
      <dgm:prSet/>
      <dgm:spPr/>
      <dgm:t>
        <a:bodyPr/>
        <a:p>
          <a:endParaRPr lang="zh-CN" altLang="en-US"/>
        </a:p>
      </dgm:t>
    </dgm:pt>
    <dgm:pt modelId="{55590A84-6091-448A-B7BC-247BC3D34735}" cxnId="{170DFA64-C26F-4D25-8E6D-8B819CAE71CC}" type="sibTrans">
      <dgm:prSet/>
      <dgm:spPr/>
      <dgm:t>
        <a:bodyPr/>
        <a:p>
          <a:endParaRPr lang="zh-CN" altLang="en-US"/>
        </a:p>
      </dgm:t>
    </dgm:pt>
    <dgm:pt modelId="{651719D4-4BE1-4363-B85E-DCE029A1696A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哆啦</a:t>
          </a:r>
          <a:r>
            <a:rPr lang="en-US"/>
            <a:t>A</a:t>
          </a:r>
          <a:r>
            <a:rPr lang="zh-CN"/>
            <a:t>梦</a:t>
          </a:r>
          <a:r>
            <a:rPr/>
            <a:t/>
          </a:r>
          <a:endParaRPr/>
        </a:p>
      </dgm:t>
    </dgm:pt>
    <dgm:pt modelId="{72A9F6DC-93DA-4187-8B13-59E6AFF924A1}" cxnId="{001C5A23-74D3-4820-ADF9-E7F81B66BAD5}" type="parTrans">
      <dgm:prSet/>
      <dgm:spPr/>
      <dgm:t>
        <a:bodyPr/>
        <a:p>
          <a:endParaRPr lang="zh-CN" altLang="en-US"/>
        </a:p>
      </dgm:t>
    </dgm:pt>
    <dgm:pt modelId="{84E3D444-428F-406A-8E4D-A6F0D8ED0F82}" cxnId="{001C5A23-74D3-4820-ADF9-E7F81B66BAD5}" type="sibTrans">
      <dgm:prSet/>
      <dgm:spPr/>
      <dgm:t>
        <a:bodyPr/>
        <a:p>
          <a:endParaRPr lang="zh-CN" altLang="en-US"/>
        </a:p>
      </dgm:t>
    </dgm:pt>
    <dgm:pt modelId="{1F89D254-113D-4D0C-97AB-566FF8F8289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哆啦</a:t>
          </a:r>
          <a:r>
            <a:rPr lang="en-US"/>
            <a:t>A</a:t>
          </a:r>
          <a:r>
            <a:rPr lang="zh-CN"/>
            <a:t>梦</a:t>
          </a:r>
          <a:r>
            <a:rPr lang="zh-CN"/>
            <a:t>的</a:t>
          </a:r>
          <a:r>
            <a:rPr lang="zh-CN"/>
            <a:t>视频</a:t>
          </a:r>
          <a:r>
            <a:rPr altLang="en-US"/>
            <a:t/>
          </a:r>
          <a:endParaRPr altLang="en-US"/>
        </a:p>
      </dgm:t>
    </dgm:pt>
    <dgm:pt modelId="{7AE22687-22B1-488F-ABFE-0D9AAF840113}" cxnId="{273423C3-D7E8-4E39-A890-2B8B477B156F}" type="parTrans">
      <dgm:prSet/>
      <dgm:spPr/>
    </dgm:pt>
    <dgm:pt modelId="{7532A389-83C1-4AFA-9C5A-60D63E817798}" cxnId="{273423C3-D7E8-4E39-A890-2B8B477B156F}" type="sibTrans">
      <dgm:prSet/>
      <dgm:spPr/>
    </dgm:pt>
    <dgm:pt modelId="{7CAB458C-6148-4DB7-AF0D-2EACC8E4E71D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野比大雄</a:t>
          </a:r>
          <a:r>
            <a:rPr/>
            <a:t/>
          </a:r>
          <a:endParaRPr/>
        </a:p>
      </dgm:t>
    </dgm:pt>
    <dgm:pt modelId="{975E7209-C508-4CD3-8131-C932A1D1F83B}" cxnId="{885A5CAE-5F69-463E-A6A0-D73FCEA93C42}" type="parTrans">
      <dgm:prSet/>
      <dgm:spPr/>
      <dgm:t>
        <a:bodyPr/>
        <a:p>
          <a:endParaRPr lang="zh-CN" altLang="en-US"/>
        </a:p>
      </dgm:t>
    </dgm:pt>
    <dgm:pt modelId="{ED30B7E5-43AB-4A37-AB45-F42606796FF1}" cxnId="{885A5CAE-5F69-463E-A6A0-D73FCEA93C42}" type="sibTrans">
      <dgm:prSet/>
      <dgm:spPr/>
      <dgm:t>
        <a:bodyPr/>
        <a:p>
          <a:endParaRPr lang="zh-CN" altLang="en-US"/>
        </a:p>
      </dgm:t>
    </dgm:pt>
    <dgm:pt modelId="{51F503DE-1244-4201-8643-6C0250A95CA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野比大雄</a:t>
          </a:r>
          <a:r>
            <a:rPr lang="zh-CN"/>
            <a:t>的</a:t>
          </a:r>
          <a:r>
            <a:rPr lang="zh-CN"/>
            <a:t>视频</a:t>
          </a:r>
          <a:r>
            <a:rPr altLang="en-US"/>
            <a:t/>
          </a:r>
          <a:endParaRPr altLang="en-US"/>
        </a:p>
      </dgm:t>
    </dgm:pt>
    <dgm:pt modelId="{4EDFA789-7CBA-4754-B514-B67561CB91EA}" cxnId="{59492514-9F0D-42E9-906C-A19F6CDD7BFD}" type="parTrans">
      <dgm:prSet/>
      <dgm:spPr/>
    </dgm:pt>
    <dgm:pt modelId="{27457150-51FD-4708-8131-59CC4EC9E1A8}" cxnId="{59492514-9F0D-42E9-906C-A19F6CDD7BFD}" type="sibTrans">
      <dgm:prSet/>
      <dgm:spPr/>
    </dgm:pt>
    <dgm:pt modelId="{599F9F5B-972C-4369-92CF-F6D591766AE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源静香</a:t>
          </a:r>
          <a:r>
            <a:rPr/>
            <a:t/>
          </a:r>
          <a:endParaRPr/>
        </a:p>
      </dgm:t>
    </dgm:pt>
    <dgm:pt modelId="{20E85ACF-B8DF-4638-AA32-020DD2EA1122}" cxnId="{D0760C4F-04B4-42DC-BE7E-5BF122858121}" type="parTrans">
      <dgm:prSet/>
      <dgm:spPr/>
      <dgm:t>
        <a:bodyPr/>
        <a:p>
          <a:endParaRPr lang="zh-CN" altLang="en-US"/>
        </a:p>
      </dgm:t>
    </dgm:pt>
    <dgm:pt modelId="{FF3FC598-0C92-40F1-8C8B-9C96FE501ABF}" cxnId="{D0760C4F-04B4-42DC-BE7E-5BF122858121}" type="sibTrans">
      <dgm:prSet/>
      <dgm:spPr/>
      <dgm:t>
        <a:bodyPr/>
        <a:p>
          <a:endParaRPr lang="zh-CN" altLang="en-US"/>
        </a:p>
      </dgm:t>
    </dgm:pt>
    <dgm:pt modelId="{90A14F23-5A42-45F6-A276-A37561D9E7D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源静香</a:t>
          </a:r>
          <a:r>
            <a:rPr lang="zh-CN"/>
            <a:t>的</a:t>
          </a:r>
          <a:r>
            <a:rPr lang="zh-CN"/>
            <a:t>视频</a:t>
          </a:r>
          <a:r>
            <a:rPr altLang="en-US"/>
            <a:t/>
          </a:r>
          <a:endParaRPr altLang="en-US"/>
        </a:p>
      </dgm:t>
    </dgm:pt>
    <dgm:pt modelId="{B56266DD-74C8-4466-AAAC-FB0C41F5A780}" cxnId="{24D1E116-5B39-4BE7-B6FF-88033DF7873A}" type="parTrans">
      <dgm:prSet/>
      <dgm:spPr/>
    </dgm:pt>
    <dgm:pt modelId="{2F2E7F25-5F42-4830-9017-FC0FE4D91359}" cxnId="{24D1E116-5B39-4BE7-B6FF-88033DF7873A}" type="sibTrans">
      <dgm:prSet/>
      <dgm:spPr/>
    </dgm:pt>
    <dgm:pt modelId="{F70FC8CE-57C3-48C5-BC22-FB9B1447A90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刚田武</a:t>
          </a:r>
          <a:r>
            <a:rPr altLang="en-US"/>
            <a:t/>
          </a:r>
          <a:endParaRPr altLang="en-US"/>
        </a:p>
      </dgm:t>
    </dgm:pt>
    <dgm:pt modelId="{68B64817-30E4-4871-8ED8-0FACC8ACB6E2}" cxnId="{D422C27C-7BB2-4CCC-8473-810D95EF3E66}" type="parTrans">
      <dgm:prSet/>
      <dgm:spPr/>
    </dgm:pt>
    <dgm:pt modelId="{EF8E6DEF-79F8-4445-9782-0FF652F5C052}" cxnId="{D422C27C-7BB2-4CCC-8473-810D95EF3E66}" type="sibTrans">
      <dgm:prSet/>
      <dgm:spPr/>
    </dgm:pt>
    <dgm:pt modelId="{DEECE153-AEF3-4E01-864C-57B428007DD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骨川小夫</a:t>
          </a:r>
          <a:r>
            <a:rPr altLang="en-US"/>
            <a:t/>
          </a:r>
          <a:endParaRPr altLang="en-US"/>
        </a:p>
      </dgm:t>
    </dgm:pt>
    <dgm:pt modelId="{3A3CE2B9-5CB0-408A-B92E-48C27EED979F}" cxnId="{4A6465C2-59EA-4F9D-9728-0763D233565D}" type="parTrans">
      <dgm:prSet/>
      <dgm:spPr/>
    </dgm:pt>
    <dgm:pt modelId="{1D8BC3E2-EA64-4407-9DC3-89AA63223B63}" cxnId="{4A6465C2-59EA-4F9D-9728-0763D233565D}" type="sibTrans">
      <dgm:prSet/>
      <dgm:spPr/>
    </dgm:pt>
    <dgm:pt modelId="{FAA02EE0-DBC4-40FB-A9DB-0DAB044FB6C0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用语解说</a:t>
          </a:r>
          <a:r>
            <a:rPr/>
            <a:t/>
          </a:r>
          <a:endParaRPr/>
        </a:p>
      </dgm:t>
    </dgm:pt>
    <dgm:pt modelId="{F596C24F-DFBB-432E-A7F4-BFBB3C76C46A}" cxnId="{8111C748-DA55-4C31-8D4A-437416FC4CC6}" type="parTrans">
      <dgm:prSet/>
      <dgm:spPr/>
      <dgm:t>
        <a:bodyPr/>
        <a:p>
          <a:endParaRPr lang="zh-CN" altLang="en-US"/>
        </a:p>
      </dgm:t>
    </dgm:pt>
    <dgm:pt modelId="{C4489EE7-295F-43E0-84E9-DDED6E3C41DE}" cxnId="{8111C748-DA55-4C31-8D4A-437416FC4CC6}" type="sibTrans">
      <dgm:prSet/>
      <dgm:spPr/>
      <dgm:t>
        <a:bodyPr/>
        <a:p>
          <a:endParaRPr lang="zh-CN" altLang="en-US"/>
        </a:p>
      </dgm:t>
    </dgm:pt>
    <dgm:pt modelId="{14B1DFA3-890D-4463-9B0C-5EF5DBD51AC5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介绍</a:t>
          </a:r>
          <a:r>
            <a:rPr lang="zh-CN"/>
            <a:t>说明</a:t>
          </a:r>
          <a:r>
            <a:rPr/>
            <a:t/>
          </a:r>
          <a:endParaRPr/>
        </a:p>
      </dgm:t>
    </dgm:pt>
    <dgm:pt modelId="{F92D698D-ACC8-4927-BAA7-6F2930D144DC}" cxnId="{F1C962DD-40EF-4546-ABF4-D123E44B20F2}" type="parTrans">
      <dgm:prSet/>
      <dgm:spPr/>
      <dgm:t>
        <a:bodyPr/>
        <a:p>
          <a:endParaRPr lang="zh-CN" altLang="en-US"/>
        </a:p>
      </dgm:t>
    </dgm:pt>
    <dgm:pt modelId="{B4C40CF5-105A-4AD1-907C-ED64B317EA78}" cxnId="{F1C962DD-40EF-4546-ABF4-D123E44B20F2}" type="sibTrans">
      <dgm:prSet/>
      <dgm:spPr/>
      <dgm:t>
        <a:bodyPr/>
        <a:p>
          <a:endParaRPr lang="zh-CN" altLang="en-US"/>
        </a:p>
      </dgm:t>
    </dgm:pt>
    <dgm:pt modelId="{79F23771-B09D-4158-B245-3403A65B36D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发展</a:t>
          </a:r>
          <a:r>
            <a:rPr lang="zh-CN"/>
            <a:t>历史</a:t>
          </a:r>
          <a:r>
            <a:rPr/>
            <a:t/>
          </a:r>
          <a:endParaRPr/>
        </a:p>
      </dgm:t>
    </dgm:pt>
    <dgm:pt modelId="{2F23F61B-DD81-41CC-8D6D-68BE7329E472}" cxnId="{CAA59B16-AA8F-497B-A9B5-9F2D2EBF1134}" type="parTrans">
      <dgm:prSet/>
      <dgm:spPr/>
      <dgm:t>
        <a:bodyPr/>
        <a:p>
          <a:endParaRPr lang="zh-CN" altLang="en-US"/>
        </a:p>
      </dgm:t>
    </dgm:pt>
    <dgm:pt modelId="{349379A0-E741-4EE5-A004-7A0BE6E51EC8}" cxnId="{CAA59B16-AA8F-497B-A9B5-9F2D2EBF1134}" type="sibTrans">
      <dgm:prSet/>
      <dgm:spPr/>
      <dgm:t>
        <a:bodyPr/>
        <a:p>
          <a:endParaRPr lang="zh-CN" altLang="en-US"/>
        </a:p>
      </dgm:t>
    </dgm:pt>
    <dgm:pt modelId="{492F340F-8141-4A25-8D0D-B043E318F114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历史</a:t>
          </a:r>
          <a:r>
            <a:rPr lang="zh-CN"/>
            <a:t>介绍</a:t>
          </a:r>
          <a:r>
            <a:rPr lang="zh-CN"/>
            <a:t/>
          </a:r>
          <a:endParaRPr lang="zh-CN"/>
        </a:p>
      </dgm:t>
    </dgm:pt>
    <dgm:pt modelId="{56FD2FBB-E214-42D6-B49E-877D47CA0110}" cxnId="{815DC3AC-8DCF-4311-AC9D-CC955BEC6F59}" type="parTrans">
      <dgm:prSet/>
      <dgm:spPr/>
      <dgm:t>
        <a:bodyPr/>
        <a:p>
          <a:endParaRPr lang="zh-CN" altLang="en-US"/>
        </a:p>
      </dgm:t>
    </dgm:pt>
    <dgm:pt modelId="{5550A312-D2A8-4480-8026-BF2D76ECBB37}" cxnId="{815DC3AC-8DCF-4311-AC9D-CC955BEC6F59}" type="sibTrans">
      <dgm:prSet/>
      <dgm:spPr/>
      <dgm:t>
        <a:bodyPr/>
        <a:p>
          <a:endParaRPr lang="zh-CN" altLang="en-US"/>
        </a:p>
      </dgm:t>
    </dgm:pt>
    <dgm:pt modelId="{0F613434-2E2F-4DF6-834A-34EC930033AB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精彩</a:t>
          </a:r>
          <a:r>
            <a:rPr lang="zh-CN"/>
            <a:t>图集</a:t>
          </a:r>
          <a:r>
            <a:rPr/>
            <a:t/>
          </a:r>
          <a:endParaRPr/>
        </a:p>
      </dgm:t>
    </dgm:pt>
    <dgm:pt modelId="{24705C24-501A-45FF-A634-72BDB1176B26}" cxnId="{99AE8B0E-9DC0-4860-ABE8-8B2888087F96}" type="parTrans">
      <dgm:prSet/>
      <dgm:spPr/>
      <dgm:t>
        <a:bodyPr/>
        <a:p>
          <a:endParaRPr lang="zh-CN" altLang="en-US"/>
        </a:p>
      </dgm:t>
    </dgm:pt>
    <dgm:pt modelId="{F5DE245D-C381-436A-8F2A-2AC9549D1181}" cxnId="{99AE8B0E-9DC0-4860-ABE8-8B2888087F96}" type="sibTrans">
      <dgm:prSet/>
      <dgm:spPr/>
      <dgm:t>
        <a:bodyPr/>
        <a:p>
          <a:endParaRPr lang="zh-CN" altLang="en-US"/>
        </a:p>
      </dgm:t>
    </dgm:pt>
    <dgm:pt modelId="{FF344D69-3C6B-4F82-83DB-26627F78A1E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照片</a:t>
          </a:r>
          <a:r>
            <a:rPr/>
            <a:t/>
          </a:r>
          <a:endParaRPr/>
        </a:p>
      </dgm:t>
    </dgm:pt>
    <dgm:pt modelId="{9F764FAE-03AE-4609-9C5A-A5360B3B41A9}" cxnId="{D99BC51F-CE24-4545-98D5-8F37C08830BF}" type="parTrans">
      <dgm:prSet/>
      <dgm:spPr/>
      <dgm:t>
        <a:bodyPr/>
        <a:p>
          <a:endParaRPr lang="zh-CN" altLang="en-US"/>
        </a:p>
      </dgm:t>
    </dgm:pt>
    <dgm:pt modelId="{6DBDAFFD-E689-47F9-BA2E-608BB2D1F777}" cxnId="{D99BC51F-CE24-4545-98D5-8F37C08830BF}" type="sibTrans">
      <dgm:prSet/>
      <dgm:spPr/>
      <dgm:t>
        <a:bodyPr/>
        <a:p>
          <a:endParaRPr lang="zh-CN" altLang="en-US"/>
        </a:p>
      </dgm:t>
    </dgm:pt>
    <dgm:pt modelId="{09B0A9C2-4631-4C87-A50A-E1E2BF7A705D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动画</a:t>
          </a:r>
          <a:r>
            <a:rPr lang="zh-CN"/>
            <a:t>视频</a:t>
          </a:r>
          <a:r>
            <a:rPr/>
            <a:t/>
          </a:r>
          <a:endParaRPr/>
        </a:p>
      </dgm:t>
    </dgm:pt>
    <dgm:pt modelId="{4A09D990-AE17-4820-BC27-6836493DFC77}" cxnId="{090546AE-1F30-4CD6-A58E-A3FB84B1D098}" type="parTrans">
      <dgm:prSet/>
      <dgm:spPr/>
      <dgm:t>
        <a:bodyPr/>
        <a:p>
          <a:endParaRPr lang="zh-CN" altLang="en-US"/>
        </a:p>
      </dgm:t>
    </dgm:pt>
    <dgm:pt modelId="{65812E44-EFDB-42BD-97A8-131CEAB27169}" cxnId="{090546AE-1F30-4CD6-A58E-A3FB84B1D098}" type="sibTrans">
      <dgm:prSet/>
      <dgm:spPr/>
      <dgm:t>
        <a:bodyPr/>
        <a:p>
          <a:endParaRPr lang="zh-CN" altLang="en-US"/>
        </a:p>
      </dgm:t>
    </dgm:pt>
    <dgm:pt modelId="{68A0C8DE-C4CB-40D4-B5F5-438AC52F9C36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新电影</a:t>
          </a:r>
          <a:r>
            <a:rPr lang="zh-CN"/>
            <a:t>片头</a:t>
          </a:r>
          <a:r>
            <a:rPr/>
            <a:t/>
          </a:r>
          <a:endParaRPr/>
        </a:p>
      </dgm:t>
    </dgm:pt>
    <dgm:pt modelId="{3FDD3A28-66C7-44AB-8F9F-A860DAF0284A}" cxnId="{A90A882C-3FDB-469D-974F-B76EE1AD244C}" type="parTrans">
      <dgm:prSet/>
      <dgm:spPr/>
      <dgm:t>
        <a:bodyPr/>
        <a:p>
          <a:endParaRPr lang="zh-CN" altLang="en-US"/>
        </a:p>
      </dgm:t>
    </dgm:pt>
    <dgm:pt modelId="{E7EA6C1D-2737-41AA-B568-7A68E63D927E}" cxnId="{A90A882C-3FDB-469D-974F-B76EE1AD244C}" type="sibTrans">
      <dgm:prSet/>
      <dgm:spPr/>
      <dgm:t>
        <a:bodyPr/>
        <a:p>
          <a:endParaRPr lang="zh-CN" altLang="en-US"/>
        </a:p>
      </dgm:t>
    </dgm:pt>
    <dgm:pt modelId="{06E90972-FA3B-449F-BFA4-6AB41E0E547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新闻</a:t>
          </a:r>
          <a:r>
            <a:rPr lang="zh-CN"/>
            <a:t>中心</a:t>
          </a:r>
          <a:r>
            <a:rPr altLang="en-US"/>
            <a:t/>
          </a:r>
          <a:endParaRPr altLang="en-US"/>
        </a:p>
      </dgm:t>
    </dgm:pt>
    <dgm:pt modelId="{BD588D35-6EB2-4BF0-BBD3-7AF08C205363}" cxnId="{C1B4F031-4ABF-46E0-96EE-19CAF76952C2}" type="parTrans">
      <dgm:prSet/>
      <dgm:spPr/>
    </dgm:pt>
    <dgm:pt modelId="{60734D07-49AE-4372-BAD1-6B06E8A8565A}" cxnId="{C1B4F031-4ABF-46E0-96EE-19CAF76952C2}" type="sibTrans">
      <dgm:prSet/>
      <dgm:spPr/>
    </dgm:pt>
    <dgm:pt modelId="{D65539C8-C20E-47E1-AED7-30FF9B0FC08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新闻介绍</a:t>
          </a:r>
          <a:r>
            <a:rPr altLang="en-US"/>
            <a:t/>
          </a:r>
          <a:endParaRPr altLang="en-US"/>
        </a:p>
      </dgm:t>
    </dgm:pt>
    <dgm:pt modelId="{C39976F8-0B85-48CE-838E-76CCDDD92AE0}" cxnId="{213FEF7D-C636-4C05-9329-E52E0319B81D}" type="parTrans">
      <dgm:prSet/>
      <dgm:spPr/>
    </dgm:pt>
    <dgm:pt modelId="{217277D7-45CE-4833-8222-76426DD17FB0}" cxnId="{213FEF7D-C636-4C05-9329-E52E0319B81D}" type="sibTrans">
      <dgm:prSet/>
      <dgm:spPr/>
    </dgm:pt>
    <dgm:pt modelId="{D569CBAF-1023-4F62-A8C6-6DDDA57E941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详细介绍</a:t>
          </a:r>
          <a:r>
            <a:rPr altLang="en-US"/>
            <a:t/>
          </a:r>
          <a:endParaRPr altLang="en-US"/>
        </a:p>
      </dgm:t>
    </dgm:pt>
    <dgm:pt modelId="{56DBC0E6-BDF4-43AB-A1CB-B5E0521966E0}" cxnId="{C3F70555-59D1-4AE3-BFBF-6AA536C96F6E}" type="parTrans">
      <dgm:prSet/>
      <dgm:spPr/>
    </dgm:pt>
    <dgm:pt modelId="{0FD12B5A-B4FD-43ED-AFED-ACC0958F8774}" cxnId="{C3F70555-59D1-4AE3-BFBF-6AA536C96F6E}" type="sibTrans">
      <dgm:prSet/>
      <dgm:spPr/>
    </dgm:pt>
    <dgm:pt modelId="{B4D13544-6A19-4392-B701-661601F724D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动漫</a:t>
          </a:r>
          <a:r>
            <a:rPr lang="zh-CN"/>
            <a:t>情报</a:t>
          </a:r>
          <a:r>
            <a:rPr altLang="en-US"/>
            <a:t/>
          </a:r>
          <a:endParaRPr altLang="en-US"/>
        </a:p>
      </dgm:t>
    </dgm:pt>
    <dgm:pt modelId="{2ED0FC4A-A7D8-4A3D-8E24-7F1F96520695}" cxnId="{7D7237A4-84D5-4CAF-947A-7B0ED48B53FC}" type="parTrans">
      <dgm:prSet/>
      <dgm:spPr/>
    </dgm:pt>
    <dgm:pt modelId="{615253EC-7395-4117-A59A-D08143FDDA93}" cxnId="{7D7237A4-84D5-4CAF-947A-7B0ED48B53FC}" type="sibTrans">
      <dgm:prSet/>
      <dgm:spPr/>
    </dgm:pt>
    <dgm:pt modelId="{B1C41B29-836E-41CF-9E29-6628D7EAF6A1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哆啦</a:t>
          </a:r>
          <a:r>
            <a:rPr lang="en-US"/>
            <a:t>A</a:t>
          </a:r>
          <a:r>
            <a:rPr lang="zh-CN"/>
            <a:t>梦</a:t>
          </a:r>
          <a:r>
            <a:rPr lang="zh-CN"/>
            <a:t>系列</a:t>
          </a:r>
          <a:r>
            <a:rPr lang="zh-CN"/>
            <a:t>动漫书</a:t>
          </a:r>
          <a:r>
            <a:rPr altLang="en-US"/>
            <a:t/>
          </a:r>
          <a:endParaRPr altLang="en-US"/>
        </a:p>
      </dgm:t>
    </dgm:pt>
    <dgm:pt modelId="{EB961820-EE0A-49B1-88C5-BA985161270F}" cxnId="{323B85E2-EE55-4106-B1A9-D21BBBD07350}" type="parTrans">
      <dgm:prSet/>
      <dgm:spPr/>
    </dgm:pt>
    <dgm:pt modelId="{ED1F40B0-195F-497B-B747-90A92FF6F347}" cxnId="{323B85E2-EE55-4106-B1A9-D21BBBD07350}" type="sibTrans">
      <dgm:prSet/>
      <dgm:spPr/>
    </dgm:pt>
    <dgm:pt modelId="{2E9A55F5-1DA4-419B-8DD3-BA65BC24C1FC}" type="pres">
      <dgm:prSet presAssocID="{BD0ACEDC-2854-4EB1-8A2C-A79C14281F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A23F46-F220-4EBA-8DC3-6D7E8934F73D}" type="pres">
      <dgm:prSet presAssocID="{3BFE1CFC-23B6-4C1D-BF7A-89A3ACACE36C}" presName="hierRoot1" presStyleCnt="0">
        <dgm:presLayoutVars>
          <dgm:hierBranch val="init"/>
        </dgm:presLayoutVars>
      </dgm:prSet>
      <dgm:spPr/>
    </dgm:pt>
    <dgm:pt modelId="{9412B890-DABF-4C2B-9BFD-25F28AB380C4}" type="pres">
      <dgm:prSet presAssocID="{3BFE1CFC-23B6-4C1D-BF7A-89A3ACACE36C}" presName="rootComposite1" presStyleCnt="0"/>
      <dgm:spPr/>
    </dgm:pt>
    <dgm:pt modelId="{8384A296-C160-4255-858C-5E1BD18F9A27}" type="pres">
      <dgm:prSet presAssocID="{3BFE1CFC-23B6-4C1D-BF7A-89A3ACACE36C}" presName="rootText1" presStyleLbl="node0" presStyleIdx="0" presStyleCnt="1">
        <dgm:presLayoutVars>
          <dgm:chPref val="3"/>
        </dgm:presLayoutVars>
      </dgm:prSet>
      <dgm:spPr/>
    </dgm:pt>
    <dgm:pt modelId="{3A0AD106-C984-47A8-8DDB-1FA020C6CFBD}" type="pres">
      <dgm:prSet presAssocID="{3BFE1CFC-23B6-4C1D-BF7A-89A3ACACE36C}" presName="rootConnector1" presStyleCnt="0"/>
      <dgm:spPr/>
    </dgm:pt>
    <dgm:pt modelId="{B5AC3795-2CA3-4714-A630-DE56EC21FC0C}" type="pres">
      <dgm:prSet presAssocID="{3BFE1CFC-23B6-4C1D-BF7A-89A3ACACE36C}" presName="hierChild2" presStyleCnt="0"/>
      <dgm:spPr/>
    </dgm:pt>
    <dgm:pt modelId="{B2AE4237-C134-4959-BFDF-2799F7291C73}" type="pres">
      <dgm:prSet presAssocID="{CFFB5D2D-90F0-49A6-AF96-B4A0D170F40E}" presName="Name37" presStyleLbl="parChTrans1D2" presStyleIdx="0" presStyleCnt="7"/>
      <dgm:spPr/>
    </dgm:pt>
    <dgm:pt modelId="{A08E1630-8CD6-4002-9C26-5B44C07709FF}" type="pres">
      <dgm:prSet presAssocID="{959B3B7F-E388-431B-BD92-8C03D4541571}" presName="hierRoot2" presStyleCnt="0">
        <dgm:presLayoutVars>
          <dgm:hierBranch val="init"/>
        </dgm:presLayoutVars>
      </dgm:prSet>
      <dgm:spPr/>
    </dgm:pt>
    <dgm:pt modelId="{1A144FB0-9D78-4065-9453-5D4597A5229D}" type="pres">
      <dgm:prSet presAssocID="{959B3B7F-E388-431B-BD92-8C03D4541571}" presName="rootComposite" presStyleCnt="0"/>
      <dgm:spPr/>
    </dgm:pt>
    <dgm:pt modelId="{F12F9AC0-0FD2-4679-AF99-C7C5BE014734}" type="pres">
      <dgm:prSet presAssocID="{959B3B7F-E388-431B-BD92-8C03D4541571}" presName="rootText" presStyleLbl="node2" presStyleIdx="0" presStyleCnt="7">
        <dgm:presLayoutVars>
          <dgm:chPref val="3"/>
        </dgm:presLayoutVars>
      </dgm:prSet>
      <dgm:spPr/>
    </dgm:pt>
    <dgm:pt modelId="{1AC889FE-8545-49FF-A171-23A16EC3FAE8}" type="pres">
      <dgm:prSet presAssocID="{959B3B7F-E388-431B-BD92-8C03D4541571}" presName="rootConnector" presStyleCnt="0"/>
      <dgm:spPr/>
    </dgm:pt>
    <dgm:pt modelId="{5FFDEAA3-1E14-4827-9C54-DC49B1025234}" type="pres">
      <dgm:prSet presAssocID="{959B3B7F-E388-431B-BD92-8C03D4541571}" presName="hierChild4" presStyleCnt="0"/>
      <dgm:spPr/>
    </dgm:pt>
    <dgm:pt modelId="{92E4E421-B5B3-4FC4-BE44-801BDCC2A18C}" type="pres">
      <dgm:prSet presAssocID="{72A9F6DC-93DA-4187-8B13-59E6AFF924A1}" presName="Name37" presStyleLbl="parChTrans1D3" presStyleIdx="0" presStyleCnt="11"/>
      <dgm:spPr/>
    </dgm:pt>
    <dgm:pt modelId="{A58FA8AB-43F7-402A-B3E8-CDF81D5F8358}" type="pres">
      <dgm:prSet presAssocID="{651719D4-4BE1-4363-B85E-DCE029A1696A}" presName="hierRoot2" presStyleCnt="0">
        <dgm:presLayoutVars>
          <dgm:hierBranch val="init"/>
        </dgm:presLayoutVars>
      </dgm:prSet>
      <dgm:spPr/>
    </dgm:pt>
    <dgm:pt modelId="{23095339-595B-42E6-B323-0862666A48F6}" type="pres">
      <dgm:prSet presAssocID="{651719D4-4BE1-4363-B85E-DCE029A1696A}" presName="rootComposite" presStyleCnt="0"/>
      <dgm:spPr/>
    </dgm:pt>
    <dgm:pt modelId="{410018D3-033D-424F-B591-3174FB173A3C}" type="pres">
      <dgm:prSet presAssocID="{651719D4-4BE1-4363-B85E-DCE029A1696A}" presName="rootText" presStyleLbl="node3" presStyleIdx="0" presStyleCnt="11">
        <dgm:presLayoutVars>
          <dgm:chPref val="3"/>
        </dgm:presLayoutVars>
      </dgm:prSet>
      <dgm:spPr/>
    </dgm:pt>
    <dgm:pt modelId="{4C1C0FE6-4A05-4C95-B023-0AB42642825E}" type="pres">
      <dgm:prSet presAssocID="{651719D4-4BE1-4363-B85E-DCE029A1696A}" presName="rootConnector" presStyleCnt="0"/>
      <dgm:spPr/>
    </dgm:pt>
    <dgm:pt modelId="{42E7EBE0-7CA3-4B1A-A180-5854E9948132}" type="pres">
      <dgm:prSet presAssocID="{651719D4-4BE1-4363-B85E-DCE029A1696A}" presName="hierChild4" presStyleCnt="0"/>
      <dgm:spPr/>
    </dgm:pt>
    <dgm:pt modelId="{4834FB43-F4B3-4D49-9938-A5AEF7F145CA}" type="pres">
      <dgm:prSet presAssocID="{7AE22687-22B1-488F-ABFE-0D9AAF840113}" presName="Name37" presStyleLbl="parChTrans1D4" presStyleIdx="0" presStyleCnt="4"/>
      <dgm:spPr/>
    </dgm:pt>
    <dgm:pt modelId="{4BCF6176-7190-40D8-BC07-DDB41F7A3081}" type="pres">
      <dgm:prSet presAssocID="{1F89D254-113D-4D0C-97AB-566FF8F82899}" presName="hierRoot2" presStyleCnt="0">
        <dgm:presLayoutVars>
          <dgm:hierBranch val="init"/>
        </dgm:presLayoutVars>
      </dgm:prSet>
      <dgm:spPr/>
    </dgm:pt>
    <dgm:pt modelId="{245A5DE9-4AF6-4578-BE42-06797A7BEC33}" type="pres">
      <dgm:prSet presAssocID="{1F89D254-113D-4D0C-97AB-566FF8F82899}" presName="rootComposite" presStyleCnt="0"/>
      <dgm:spPr/>
    </dgm:pt>
    <dgm:pt modelId="{EC48492D-41E7-4E1D-A2E9-864173E513F0}" type="pres">
      <dgm:prSet presAssocID="{1F89D254-113D-4D0C-97AB-566FF8F82899}" presName="rootText" presStyleLbl="node4" presStyleIdx="0" presStyleCnt="4">
        <dgm:presLayoutVars>
          <dgm:chPref val="3"/>
        </dgm:presLayoutVars>
      </dgm:prSet>
      <dgm:spPr/>
    </dgm:pt>
    <dgm:pt modelId="{32763D11-C07E-4D19-A5CB-A6ECDA2F19D0}" type="pres">
      <dgm:prSet presAssocID="{1F89D254-113D-4D0C-97AB-566FF8F82899}" presName="rootConnector" presStyleCnt="0"/>
      <dgm:spPr/>
    </dgm:pt>
    <dgm:pt modelId="{48770463-BDEC-47C2-AF1F-C0421771DCD2}" type="pres">
      <dgm:prSet presAssocID="{1F89D254-113D-4D0C-97AB-566FF8F82899}" presName="hierChild4" presStyleCnt="0"/>
      <dgm:spPr/>
    </dgm:pt>
    <dgm:pt modelId="{672D9457-F040-458F-A0FA-90E1DE964310}" type="pres">
      <dgm:prSet presAssocID="{1F89D254-113D-4D0C-97AB-566FF8F82899}" presName="hierChild5" presStyleCnt="0"/>
      <dgm:spPr/>
    </dgm:pt>
    <dgm:pt modelId="{4BE8631F-845F-4DFD-AF4F-11958B81ADD2}" type="pres">
      <dgm:prSet presAssocID="{651719D4-4BE1-4363-B85E-DCE029A1696A}" presName="hierChild5" presStyleCnt="0"/>
      <dgm:spPr/>
    </dgm:pt>
    <dgm:pt modelId="{0AC194DB-B456-4ACF-9B51-48CCF6E3B4ED}" type="pres">
      <dgm:prSet presAssocID="{975E7209-C508-4CD3-8131-C932A1D1F83B}" presName="Name37" presStyleLbl="parChTrans1D3" presStyleIdx="1" presStyleCnt="11"/>
      <dgm:spPr/>
    </dgm:pt>
    <dgm:pt modelId="{6ED5F6FF-E472-4843-B060-E5ECBB7B8C7D}" type="pres">
      <dgm:prSet presAssocID="{7CAB458C-6148-4DB7-AF0D-2EACC8E4E71D}" presName="hierRoot2" presStyleCnt="0">
        <dgm:presLayoutVars>
          <dgm:hierBranch val="init"/>
        </dgm:presLayoutVars>
      </dgm:prSet>
      <dgm:spPr/>
    </dgm:pt>
    <dgm:pt modelId="{D0BAB3E5-29A6-4AF8-AB0A-FCBF7889EB68}" type="pres">
      <dgm:prSet presAssocID="{7CAB458C-6148-4DB7-AF0D-2EACC8E4E71D}" presName="rootComposite" presStyleCnt="0"/>
      <dgm:spPr/>
    </dgm:pt>
    <dgm:pt modelId="{B61691AF-19FC-4812-A3A6-C00042E315BE}" type="pres">
      <dgm:prSet presAssocID="{7CAB458C-6148-4DB7-AF0D-2EACC8E4E71D}" presName="rootText" presStyleLbl="node3" presStyleIdx="1" presStyleCnt="11">
        <dgm:presLayoutVars>
          <dgm:chPref val="3"/>
        </dgm:presLayoutVars>
      </dgm:prSet>
      <dgm:spPr/>
    </dgm:pt>
    <dgm:pt modelId="{CDC85A9B-CFA6-4708-9F9D-399E93C8EB00}" type="pres">
      <dgm:prSet presAssocID="{7CAB458C-6148-4DB7-AF0D-2EACC8E4E71D}" presName="rootConnector" presStyleCnt="0"/>
      <dgm:spPr/>
    </dgm:pt>
    <dgm:pt modelId="{F9411972-D927-422B-9C0E-97886519A74E}" type="pres">
      <dgm:prSet presAssocID="{7CAB458C-6148-4DB7-AF0D-2EACC8E4E71D}" presName="hierChild4" presStyleCnt="0"/>
      <dgm:spPr/>
    </dgm:pt>
    <dgm:pt modelId="{E21E42DD-2BB2-406F-80F3-9B5CB37DAECF}" type="pres">
      <dgm:prSet presAssocID="{4EDFA789-7CBA-4754-B514-B67561CB91EA}" presName="Name37" presStyleLbl="parChTrans1D4" presStyleIdx="1" presStyleCnt="4"/>
      <dgm:spPr/>
    </dgm:pt>
    <dgm:pt modelId="{09F94A89-7EA0-4BE4-ACEF-C7956EA0ED1C}" type="pres">
      <dgm:prSet presAssocID="{51F503DE-1244-4201-8643-6C0250A95CAD}" presName="hierRoot2" presStyleCnt="0">
        <dgm:presLayoutVars>
          <dgm:hierBranch val="init"/>
        </dgm:presLayoutVars>
      </dgm:prSet>
      <dgm:spPr/>
    </dgm:pt>
    <dgm:pt modelId="{4B0F6A8B-9D54-4099-829A-2BAFAEC72A25}" type="pres">
      <dgm:prSet presAssocID="{51F503DE-1244-4201-8643-6C0250A95CAD}" presName="rootComposite" presStyleCnt="0"/>
      <dgm:spPr/>
    </dgm:pt>
    <dgm:pt modelId="{9672EA18-068E-4CA5-AADC-271D899380F0}" type="pres">
      <dgm:prSet presAssocID="{51F503DE-1244-4201-8643-6C0250A95CAD}" presName="rootText" presStyleLbl="node4" presStyleIdx="1" presStyleCnt="4">
        <dgm:presLayoutVars>
          <dgm:chPref val="3"/>
        </dgm:presLayoutVars>
      </dgm:prSet>
      <dgm:spPr/>
    </dgm:pt>
    <dgm:pt modelId="{A58EFEA1-8A75-4F04-860B-94391B802CEA}" type="pres">
      <dgm:prSet presAssocID="{51F503DE-1244-4201-8643-6C0250A95CAD}" presName="rootConnector" presStyleCnt="0"/>
      <dgm:spPr/>
    </dgm:pt>
    <dgm:pt modelId="{9F15CCFA-9213-4A65-B924-B2B8C0735553}" type="pres">
      <dgm:prSet presAssocID="{51F503DE-1244-4201-8643-6C0250A95CAD}" presName="hierChild4" presStyleCnt="0"/>
      <dgm:spPr/>
    </dgm:pt>
    <dgm:pt modelId="{27B1C58B-90BA-4208-BC39-9FF5367B6D86}" type="pres">
      <dgm:prSet presAssocID="{51F503DE-1244-4201-8643-6C0250A95CAD}" presName="hierChild5" presStyleCnt="0"/>
      <dgm:spPr/>
    </dgm:pt>
    <dgm:pt modelId="{25DAFF5D-B258-4936-9A01-98983BB34214}" type="pres">
      <dgm:prSet presAssocID="{7CAB458C-6148-4DB7-AF0D-2EACC8E4E71D}" presName="hierChild5" presStyleCnt="0"/>
      <dgm:spPr/>
    </dgm:pt>
    <dgm:pt modelId="{ABE2E47A-77F2-43F7-B2A4-5CB3B1D573AA}" type="pres">
      <dgm:prSet presAssocID="{20E85ACF-B8DF-4638-AA32-020DD2EA1122}" presName="Name37" presStyleLbl="parChTrans1D3" presStyleIdx="2" presStyleCnt="11"/>
      <dgm:spPr/>
    </dgm:pt>
    <dgm:pt modelId="{31F5886F-166A-4B8B-B04B-B655CB9EEF0D}" type="pres">
      <dgm:prSet presAssocID="{599F9F5B-972C-4369-92CF-F6D591766AE0}" presName="hierRoot2" presStyleCnt="0">
        <dgm:presLayoutVars>
          <dgm:hierBranch val="init"/>
        </dgm:presLayoutVars>
      </dgm:prSet>
      <dgm:spPr/>
    </dgm:pt>
    <dgm:pt modelId="{77407D6D-D0AC-4EA1-87C7-EAB25947CD80}" type="pres">
      <dgm:prSet presAssocID="{599F9F5B-972C-4369-92CF-F6D591766AE0}" presName="rootComposite" presStyleCnt="0"/>
      <dgm:spPr/>
    </dgm:pt>
    <dgm:pt modelId="{210A9FBA-E865-4AAA-89A2-0E32EF5C8F6F}" type="pres">
      <dgm:prSet presAssocID="{599F9F5B-972C-4369-92CF-F6D591766AE0}" presName="rootText" presStyleLbl="node3" presStyleIdx="2" presStyleCnt="11">
        <dgm:presLayoutVars>
          <dgm:chPref val="3"/>
        </dgm:presLayoutVars>
      </dgm:prSet>
      <dgm:spPr/>
    </dgm:pt>
    <dgm:pt modelId="{4B7D4994-F5E3-4479-8482-89B0BEF3B7F6}" type="pres">
      <dgm:prSet presAssocID="{599F9F5B-972C-4369-92CF-F6D591766AE0}" presName="rootConnector" presStyleCnt="0"/>
      <dgm:spPr/>
    </dgm:pt>
    <dgm:pt modelId="{11C6688B-27CD-4DC7-8B7E-D5648C048682}" type="pres">
      <dgm:prSet presAssocID="{599F9F5B-972C-4369-92CF-F6D591766AE0}" presName="hierChild4" presStyleCnt="0"/>
      <dgm:spPr/>
    </dgm:pt>
    <dgm:pt modelId="{71375E8B-98D4-4DF0-91B6-4B7262D3957F}" type="pres">
      <dgm:prSet presAssocID="{B56266DD-74C8-4466-AAAC-FB0C41F5A780}" presName="Name37" presStyleLbl="parChTrans1D4" presStyleIdx="2" presStyleCnt="4"/>
      <dgm:spPr/>
    </dgm:pt>
    <dgm:pt modelId="{C48414FF-50DE-49A9-BECE-67B8B8CDF4A5}" type="pres">
      <dgm:prSet presAssocID="{90A14F23-5A42-45F6-A276-A37561D9E7D6}" presName="hierRoot2" presStyleCnt="0">
        <dgm:presLayoutVars>
          <dgm:hierBranch val="init"/>
        </dgm:presLayoutVars>
      </dgm:prSet>
      <dgm:spPr/>
    </dgm:pt>
    <dgm:pt modelId="{25C831F2-E301-473E-93B6-40949026E077}" type="pres">
      <dgm:prSet presAssocID="{90A14F23-5A42-45F6-A276-A37561D9E7D6}" presName="rootComposite" presStyleCnt="0"/>
      <dgm:spPr/>
    </dgm:pt>
    <dgm:pt modelId="{0B15C7C6-E5D8-4599-AE2E-CEF9C8206700}" type="pres">
      <dgm:prSet presAssocID="{90A14F23-5A42-45F6-A276-A37561D9E7D6}" presName="rootText" presStyleLbl="node4" presStyleIdx="2" presStyleCnt="4">
        <dgm:presLayoutVars>
          <dgm:chPref val="3"/>
        </dgm:presLayoutVars>
      </dgm:prSet>
      <dgm:spPr/>
    </dgm:pt>
    <dgm:pt modelId="{2AC00DB7-9227-41D0-A752-B376BB1E5758}" type="pres">
      <dgm:prSet presAssocID="{90A14F23-5A42-45F6-A276-A37561D9E7D6}" presName="rootConnector" presStyleCnt="0"/>
      <dgm:spPr/>
    </dgm:pt>
    <dgm:pt modelId="{91B93A3D-E2D4-4452-B246-A1892B2B5744}" type="pres">
      <dgm:prSet presAssocID="{90A14F23-5A42-45F6-A276-A37561D9E7D6}" presName="hierChild4" presStyleCnt="0"/>
      <dgm:spPr/>
    </dgm:pt>
    <dgm:pt modelId="{B2CB9005-E1DC-4918-B2DA-A65246888CB4}" type="pres">
      <dgm:prSet presAssocID="{90A14F23-5A42-45F6-A276-A37561D9E7D6}" presName="hierChild5" presStyleCnt="0"/>
      <dgm:spPr/>
    </dgm:pt>
    <dgm:pt modelId="{93D50C39-7B09-498C-920E-01FA358BA623}" type="pres">
      <dgm:prSet presAssocID="{599F9F5B-972C-4369-92CF-F6D591766AE0}" presName="hierChild5" presStyleCnt="0"/>
      <dgm:spPr/>
    </dgm:pt>
    <dgm:pt modelId="{120AEF8C-0925-47A0-BF7A-A216ACC245DC}" type="pres">
      <dgm:prSet presAssocID="{68B64817-30E4-4871-8ED8-0FACC8ACB6E2}" presName="Name37" presStyleLbl="parChTrans1D3" presStyleIdx="3" presStyleCnt="11"/>
      <dgm:spPr/>
    </dgm:pt>
    <dgm:pt modelId="{B28745B0-2A1B-4B25-AF80-71E648EE282F}" type="pres">
      <dgm:prSet presAssocID="{F70FC8CE-57C3-48C5-BC22-FB9B1447A90A}" presName="hierRoot2" presStyleCnt="0">
        <dgm:presLayoutVars>
          <dgm:hierBranch val="init"/>
        </dgm:presLayoutVars>
      </dgm:prSet>
      <dgm:spPr/>
    </dgm:pt>
    <dgm:pt modelId="{82204ECD-0DF7-4C7E-9713-218C65F177A5}" type="pres">
      <dgm:prSet presAssocID="{F70FC8CE-57C3-48C5-BC22-FB9B1447A90A}" presName="rootComposite" presStyleCnt="0"/>
      <dgm:spPr/>
    </dgm:pt>
    <dgm:pt modelId="{7E97A30A-2DE7-4F78-85EF-D8CF5F132F21}" type="pres">
      <dgm:prSet presAssocID="{F70FC8CE-57C3-48C5-BC22-FB9B1447A90A}" presName="rootText" presStyleLbl="node3" presStyleIdx="3" presStyleCnt="11">
        <dgm:presLayoutVars>
          <dgm:chPref val="3"/>
        </dgm:presLayoutVars>
      </dgm:prSet>
      <dgm:spPr/>
    </dgm:pt>
    <dgm:pt modelId="{0E2C872F-9035-4F2B-9581-5A8ED8013BE8}" type="pres">
      <dgm:prSet presAssocID="{F70FC8CE-57C3-48C5-BC22-FB9B1447A90A}" presName="rootConnector" presStyleCnt="0"/>
      <dgm:spPr/>
    </dgm:pt>
    <dgm:pt modelId="{9FF5F9E7-ED9E-48EC-9E78-4FE1FD6EAED3}" type="pres">
      <dgm:prSet presAssocID="{F70FC8CE-57C3-48C5-BC22-FB9B1447A90A}" presName="hierChild4" presStyleCnt="0"/>
      <dgm:spPr/>
    </dgm:pt>
    <dgm:pt modelId="{91149D13-CBFB-4A14-A6EC-864ADD292D04}" type="pres">
      <dgm:prSet presAssocID="{F70FC8CE-57C3-48C5-BC22-FB9B1447A90A}" presName="hierChild5" presStyleCnt="0"/>
      <dgm:spPr/>
    </dgm:pt>
    <dgm:pt modelId="{D00C639A-E477-4C6E-AC9E-2725F1E435FC}" type="pres">
      <dgm:prSet presAssocID="{3A3CE2B9-5CB0-408A-B92E-48C27EED979F}" presName="Name37" presStyleLbl="parChTrans1D3" presStyleIdx="4" presStyleCnt="11"/>
      <dgm:spPr/>
    </dgm:pt>
    <dgm:pt modelId="{242B9D03-2A5F-400B-BDBF-4E66427D2F8C}" type="pres">
      <dgm:prSet presAssocID="{DEECE153-AEF3-4E01-864C-57B428007DD5}" presName="hierRoot2" presStyleCnt="0">
        <dgm:presLayoutVars>
          <dgm:hierBranch val="init"/>
        </dgm:presLayoutVars>
      </dgm:prSet>
      <dgm:spPr/>
    </dgm:pt>
    <dgm:pt modelId="{243CAB8A-8130-4B6D-A479-1FF02BDBDEF6}" type="pres">
      <dgm:prSet presAssocID="{DEECE153-AEF3-4E01-864C-57B428007DD5}" presName="rootComposite" presStyleCnt="0"/>
      <dgm:spPr/>
    </dgm:pt>
    <dgm:pt modelId="{B72846D6-8FDF-42D4-935B-82055203692A}" type="pres">
      <dgm:prSet presAssocID="{DEECE153-AEF3-4E01-864C-57B428007DD5}" presName="rootText" presStyleLbl="node3" presStyleIdx="4" presStyleCnt="11">
        <dgm:presLayoutVars>
          <dgm:chPref val="3"/>
        </dgm:presLayoutVars>
      </dgm:prSet>
      <dgm:spPr/>
    </dgm:pt>
    <dgm:pt modelId="{D63E39EA-F881-44F3-8313-06ABECD14E38}" type="pres">
      <dgm:prSet presAssocID="{DEECE153-AEF3-4E01-864C-57B428007DD5}" presName="rootConnector" presStyleCnt="0"/>
      <dgm:spPr/>
    </dgm:pt>
    <dgm:pt modelId="{2CC96DCA-8C85-42C8-ADD3-8B40FE497722}" type="pres">
      <dgm:prSet presAssocID="{DEECE153-AEF3-4E01-864C-57B428007DD5}" presName="hierChild4" presStyleCnt="0"/>
      <dgm:spPr/>
    </dgm:pt>
    <dgm:pt modelId="{7F8A4882-90E9-4B86-99C3-3816A3E5C26E}" type="pres">
      <dgm:prSet presAssocID="{DEECE153-AEF3-4E01-864C-57B428007DD5}" presName="hierChild5" presStyleCnt="0"/>
      <dgm:spPr/>
    </dgm:pt>
    <dgm:pt modelId="{CF548366-65C2-4AEE-9A4D-306A7310CD0B}" type="pres">
      <dgm:prSet presAssocID="{959B3B7F-E388-431B-BD92-8C03D4541571}" presName="hierChild5" presStyleCnt="0"/>
      <dgm:spPr/>
    </dgm:pt>
    <dgm:pt modelId="{8F4889CA-ABDE-4EE4-8395-A95BB9B7D891}" type="pres">
      <dgm:prSet presAssocID="{F596C24F-DFBB-432E-A7F4-BFBB3C76C46A}" presName="Name37" presStyleLbl="parChTrans1D2" presStyleIdx="1" presStyleCnt="7"/>
      <dgm:spPr/>
    </dgm:pt>
    <dgm:pt modelId="{95F2754E-1416-4DAE-8F20-9433161D0DAA}" type="pres">
      <dgm:prSet presAssocID="{FAA02EE0-DBC4-40FB-A9DB-0DAB044FB6C0}" presName="hierRoot2" presStyleCnt="0">
        <dgm:presLayoutVars>
          <dgm:hierBranch val="init"/>
        </dgm:presLayoutVars>
      </dgm:prSet>
      <dgm:spPr/>
    </dgm:pt>
    <dgm:pt modelId="{8D4B66AC-AF5E-4CB2-AF25-73381E7B0D78}" type="pres">
      <dgm:prSet presAssocID="{FAA02EE0-DBC4-40FB-A9DB-0DAB044FB6C0}" presName="rootComposite" presStyleCnt="0"/>
      <dgm:spPr/>
    </dgm:pt>
    <dgm:pt modelId="{85B87679-A828-4D4A-AA0B-BCBA17B73465}" type="pres">
      <dgm:prSet presAssocID="{FAA02EE0-DBC4-40FB-A9DB-0DAB044FB6C0}" presName="rootText" presStyleLbl="node2" presStyleIdx="1" presStyleCnt="7">
        <dgm:presLayoutVars>
          <dgm:chPref val="3"/>
        </dgm:presLayoutVars>
      </dgm:prSet>
      <dgm:spPr/>
    </dgm:pt>
    <dgm:pt modelId="{32458F53-ECD5-4700-A4B7-39853C521A5E}" type="pres">
      <dgm:prSet presAssocID="{FAA02EE0-DBC4-40FB-A9DB-0DAB044FB6C0}" presName="rootConnector" presStyleCnt="0"/>
      <dgm:spPr/>
    </dgm:pt>
    <dgm:pt modelId="{2DCCFB90-4B94-4CF6-BE4D-2C9CC3B7DBEF}" type="pres">
      <dgm:prSet presAssocID="{FAA02EE0-DBC4-40FB-A9DB-0DAB044FB6C0}" presName="hierChild4" presStyleCnt="0"/>
      <dgm:spPr/>
    </dgm:pt>
    <dgm:pt modelId="{41135FC0-F34B-4250-82DF-6B6ABB3D9AEA}" type="pres">
      <dgm:prSet presAssocID="{F92D698D-ACC8-4927-BAA7-6F2930D144DC}" presName="Name37" presStyleLbl="parChTrans1D3" presStyleIdx="5" presStyleCnt="11"/>
      <dgm:spPr/>
    </dgm:pt>
    <dgm:pt modelId="{A6EC444E-6A53-4113-A72B-F0E4162C8C2E}" type="pres">
      <dgm:prSet presAssocID="{14B1DFA3-890D-4463-9B0C-5EF5DBD51AC5}" presName="hierRoot2" presStyleCnt="0">
        <dgm:presLayoutVars>
          <dgm:hierBranch val="init"/>
        </dgm:presLayoutVars>
      </dgm:prSet>
      <dgm:spPr/>
    </dgm:pt>
    <dgm:pt modelId="{6EB33321-276C-4C60-A626-BA417DEC0C6C}" type="pres">
      <dgm:prSet presAssocID="{14B1DFA3-890D-4463-9B0C-5EF5DBD51AC5}" presName="rootComposite" presStyleCnt="0"/>
      <dgm:spPr/>
    </dgm:pt>
    <dgm:pt modelId="{9AA3A869-07BE-4DE9-87A5-EC76B0110461}" type="pres">
      <dgm:prSet presAssocID="{14B1DFA3-890D-4463-9B0C-5EF5DBD51AC5}" presName="rootText" presStyleLbl="node3" presStyleIdx="5" presStyleCnt="11">
        <dgm:presLayoutVars>
          <dgm:chPref val="3"/>
        </dgm:presLayoutVars>
      </dgm:prSet>
      <dgm:spPr/>
    </dgm:pt>
    <dgm:pt modelId="{1ADC4569-1110-4CA3-97B8-B8D20DE2D966}" type="pres">
      <dgm:prSet presAssocID="{14B1DFA3-890D-4463-9B0C-5EF5DBD51AC5}" presName="rootConnector" presStyleCnt="0"/>
      <dgm:spPr/>
    </dgm:pt>
    <dgm:pt modelId="{15F4E626-046C-49E8-AD4C-C0D4E6214F0A}" type="pres">
      <dgm:prSet presAssocID="{14B1DFA3-890D-4463-9B0C-5EF5DBD51AC5}" presName="hierChild4" presStyleCnt="0"/>
      <dgm:spPr/>
    </dgm:pt>
    <dgm:pt modelId="{9EC4BFC3-D301-469C-BE12-1C07CAED33AE}" type="pres">
      <dgm:prSet presAssocID="{14B1DFA3-890D-4463-9B0C-5EF5DBD51AC5}" presName="hierChild5" presStyleCnt="0"/>
      <dgm:spPr/>
    </dgm:pt>
    <dgm:pt modelId="{E5D7C569-77DC-480C-A41A-79F3F14BB6D1}" type="pres">
      <dgm:prSet presAssocID="{FAA02EE0-DBC4-40FB-A9DB-0DAB044FB6C0}" presName="hierChild5" presStyleCnt="0"/>
      <dgm:spPr/>
    </dgm:pt>
    <dgm:pt modelId="{F4A96ECB-0B0E-4F6A-8445-DE820AD4B4C3}" type="pres">
      <dgm:prSet presAssocID="{2F23F61B-DD81-41CC-8D6D-68BE7329E472}" presName="Name37" presStyleLbl="parChTrans1D2" presStyleIdx="2" presStyleCnt="7"/>
      <dgm:spPr/>
    </dgm:pt>
    <dgm:pt modelId="{1F8C0709-8DF1-4BCC-A513-E0A4084983FB}" type="pres">
      <dgm:prSet presAssocID="{79F23771-B09D-4158-B245-3403A65B36D3}" presName="hierRoot2" presStyleCnt="0">
        <dgm:presLayoutVars>
          <dgm:hierBranch val="init"/>
        </dgm:presLayoutVars>
      </dgm:prSet>
      <dgm:spPr/>
    </dgm:pt>
    <dgm:pt modelId="{C1D0D9DB-F72E-4E68-9CC0-DC013AC7030D}" type="pres">
      <dgm:prSet presAssocID="{79F23771-B09D-4158-B245-3403A65B36D3}" presName="rootComposite" presStyleCnt="0"/>
      <dgm:spPr/>
    </dgm:pt>
    <dgm:pt modelId="{B02C0076-0230-431D-8EE4-A34A0447575B}" type="pres">
      <dgm:prSet presAssocID="{79F23771-B09D-4158-B245-3403A65B36D3}" presName="rootText" presStyleLbl="node2" presStyleIdx="2" presStyleCnt="7">
        <dgm:presLayoutVars>
          <dgm:chPref val="3"/>
        </dgm:presLayoutVars>
      </dgm:prSet>
      <dgm:spPr/>
    </dgm:pt>
    <dgm:pt modelId="{D3A079F0-1737-47D3-A8AC-C04DE2EAFD20}" type="pres">
      <dgm:prSet presAssocID="{79F23771-B09D-4158-B245-3403A65B36D3}" presName="rootConnector" presStyleCnt="0"/>
      <dgm:spPr/>
    </dgm:pt>
    <dgm:pt modelId="{12ADD4B1-D410-4110-980F-E3FA716B50B1}" type="pres">
      <dgm:prSet presAssocID="{79F23771-B09D-4158-B245-3403A65B36D3}" presName="hierChild4" presStyleCnt="0"/>
      <dgm:spPr/>
    </dgm:pt>
    <dgm:pt modelId="{53C90F6E-8DEE-4447-A852-26FDCB14D889}" type="pres">
      <dgm:prSet presAssocID="{56FD2FBB-E214-42D6-B49E-877D47CA0110}" presName="Name37" presStyleLbl="parChTrans1D3" presStyleIdx="6" presStyleCnt="11"/>
      <dgm:spPr/>
    </dgm:pt>
    <dgm:pt modelId="{1A754D7C-9FB8-4762-99D2-77B1EFA9E175}" type="pres">
      <dgm:prSet presAssocID="{492F340F-8141-4A25-8D0D-B043E318F114}" presName="hierRoot2" presStyleCnt="0">
        <dgm:presLayoutVars>
          <dgm:hierBranch val="init"/>
        </dgm:presLayoutVars>
      </dgm:prSet>
      <dgm:spPr/>
    </dgm:pt>
    <dgm:pt modelId="{B99EBA68-9B7C-44C5-84BD-628F4513AE11}" type="pres">
      <dgm:prSet presAssocID="{492F340F-8141-4A25-8D0D-B043E318F114}" presName="rootComposite" presStyleCnt="0"/>
      <dgm:spPr/>
    </dgm:pt>
    <dgm:pt modelId="{C2A75219-5E95-489C-A514-B957817FF4E3}" type="pres">
      <dgm:prSet presAssocID="{492F340F-8141-4A25-8D0D-B043E318F114}" presName="rootText" presStyleLbl="node3" presStyleIdx="6" presStyleCnt="11">
        <dgm:presLayoutVars>
          <dgm:chPref val="3"/>
        </dgm:presLayoutVars>
      </dgm:prSet>
      <dgm:spPr/>
    </dgm:pt>
    <dgm:pt modelId="{4F92CA13-FEC6-45E6-90C7-757420409724}" type="pres">
      <dgm:prSet presAssocID="{492F340F-8141-4A25-8D0D-B043E318F114}" presName="rootConnector" presStyleCnt="0"/>
      <dgm:spPr/>
    </dgm:pt>
    <dgm:pt modelId="{4D2FE726-E319-4DED-90DA-69A916C73F5D}" type="pres">
      <dgm:prSet presAssocID="{492F340F-8141-4A25-8D0D-B043E318F114}" presName="hierChild4" presStyleCnt="0"/>
      <dgm:spPr/>
    </dgm:pt>
    <dgm:pt modelId="{B6B76181-7D4E-41B8-A083-E6C146E3C33C}" type="pres">
      <dgm:prSet presAssocID="{492F340F-8141-4A25-8D0D-B043E318F114}" presName="hierChild5" presStyleCnt="0"/>
      <dgm:spPr/>
    </dgm:pt>
    <dgm:pt modelId="{F8B34554-BF81-4B1D-B865-CBD4D9D29927}" type="pres">
      <dgm:prSet presAssocID="{79F23771-B09D-4158-B245-3403A65B36D3}" presName="hierChild5" presStyleCnt="0"/>
      <dgm:spPr/>
    </dgm:pt>
    <dgm:pt modelId="{4983DBD6-C4AA-4A84-8DE2-67467DFA0035}" type="pres">
      <dgm:prSet presAssocID="{24705C24-501A-45FF-A634-72BDB1176B26}" presName="Name37" presStyleLbl="parChTrans1D2" presStyleIdx="3" presStyleCnt="7"/>
      <dgm:spPr/>
    </dgm:pt>
    <dgm:pt modelId="{67C9CA44-D92A-4C1E-A043-933CA32BCFA9}" type="pres">
      <dgm:prSet presAssocID="{0F613434-2E2F-4DF6-834A-34EC930033AB}" presName="hierRoot2" presStyleCnt="0">
        <dgm:presLayoutVars>
          <dgm:hierBranch val="init"/>
        </dgm:presLayoutVars>
      </dgm:prSet>
      <dgm:spPr/>
    </dgm:pt>
    <dgm:pt modelId="{3B620CC6-8D83-4548-8814-C1E66EB6B198}" type="pres">
      <dgm:prSet presAssocID="{0F613434-2E2F-4DF6-834A-34EC930033AB}" presName="rootComposite" presStyleCnt="0"/>
      <dgm:spPr/>
    </dgm:pt>
    <dgm:pt modelId="{5E788FE7-342B-4D78-AAD6-79DF9C87798A}" type="pres">
      <dgm:prSet presAssocID="{0F613434-2E2F-4DF6-834A-34EC930033AB}" presName="rootText" presStyleLbl="node2" presStyleIdx="3" presStyleCnt="7">
        <dgm:presLayoutVars>
          <dgm:chPref val="3"/>
        </dgm:presLayoutVars>
      </dgm:prSet>
      <dgm:spPr/>
    </dgm:pt>
    <dgm:pt modelId="{2D0A69FE-5F11-4B27-B370-527DF862862F}" type="pres">
      <dgm:prSet presAssocID="{0F613434-2E2F-4DF6-834A-34EC930033AB}" presName="rootConnector" presStyleCnt="0"/>
      <dgm:spPr/>
    </dgm:pt>
    <dgm:pt modelId="{76FAF9D2-2570-4127-B2DA-1F073AC4811E}" type="pres">
      <dgm:prSet presAssocID="{0F613434-2E2F-4DF6-834A-34EC930033AB}" presName="hierChild4" presStyleCnt="0"/>
      <dgm:spPr/>
    </dgm:pt>
    <dgm:pt modelId="{470B42A1-32F1-4F07-BF94-E1CFEB2D2230}" type="pres">
      <dgm:prSet presAssocID="{9F764FAE-03AE-4609-9C5A-A5360B3B41A9}" presName="Name37" presStyleLbl="parChTrans1D3" presStyleIdx="7" presStyleCnt="11"/>
      <dgm:spPr/>
    </dgm:pt>
    <dgm:pt modelId="{3502F60E-F854-47C6-BCC0-43EBB06C8D07}" type="pres">
      <dgm:prSet presAssocID="{FF344D69-3C6B-4F82-83DB-26627F78A1EC}" presName="hierRoot2" presStyleCnt="0">
        <dgm:presLayoutVars>
          <dgm:hierBranch val="init"/>
        </dgm:presLayoutVars>
      </dgm:prSet>
      <dgm:spPr/>
    </dgm:pt>
    <dgm:pt modelId="{7B8D267B-34DC-46A2-BDCA-D00031DEFC73}" type="pres">
      <dgm:prSet presAssocID="{FF344D69-3C6B-4F82-83DB-26627F78A1EC}" presName="rootComposite" presStyleCnt="0"/>
      <dgm:spPr/>
    </dgm:pt>
    <dgm:pt modelId="{E2A44D12-5935-4254-93DB-4612CA4F9F4E}" type="pres">
      <dgm:prSet presAssocID="{FF344D69-3C6B-4F82-83DB-26627F78A1EC}" presName="rootText" presStyleLbl="node3" presStyleIdx="7" presStyleCnt="11">
        <dgm:presLayoutVars>
          <dgm:chPref val="3"/>
        </dgm:presLayoutVars>
      </dgm:prSet>
      <dgm:spPr/>
    </dgm:pt>
    <dgm:pt modelId="{D7560339-7274-47C6-9284-911FAA49921E}" type="pres">
      <dgm:prSet presAssocID="{FF344D69-3C6B-4F82-83DB-26627F78A1EC}" presName="rootConnector" presStyleCnt="0"/>
      <dgm:spPr/>
    </dgm:pt>
    <dgm:pt modelId="{65654CF2-C400-4C17-8D02-A8D22C67703C}" type="pres">
      <dgm:prSet presAssocID="{FF344D69-3C6B-4F82-83DB-26627F78A1EC}" presName="hierChild4" presStyleCnt="0"/>
      <dgm:spPr/>
    </dgm:pt>
    <dgm:pt modelId="{3F91BCAF-83D0-4AC8-9EED-E3C90497F27B}" type="pres">
      <dgm:prSet presAssocID="{FF344D69-3C6B-4F82-83DB-26627F78A1EC}" presName="hierChild5" presStyleCnt="0"/>
      <dgm:spPr/>
    </dgm:pt>
    <dgm:pt modelId="{1173C1E3-AF73-473A-B6F9-03BC6B2BD88B}" type="pres">
      <dgm:prSet presAssocID="{0F613434-2E2F-4DF6-834A-34EC930033AB}" presName="hierChild5" presStyleCnt="0"/>
      <dgm:spPr/>
    </dgm:pt>
    <dgm:pt modelId="{1D7367FA-935D-445E-A08D-2018A709CD55}" type="pres">
      <dgm:prSet presAssocID="{4A09D990-AE17-4820-BC27-6836493DFC77}" presName="Name37" presStyleLbl="parChTrans1D2" presStyleIdx="4" presStyleCnt="7"/>
      <dgm:spPr/>
    </dgm:pt>
    <dgm:pt modelId="{25662639-3D83-4E62-9F08-BB2681D5D417}" type="pres">
      <dgm:prSet presAssocID="{09B0A9C2-4631-4C87-A50A-E1E2BF7A705D}" presName="hierRoot2" presStyleCnt="0">
        <dgm:presLayoutVars>
          <dgm:hierBranch val="init"/>
        </dgm:presLayoutVars>
      </dgm:prSet>
      <dgm:spPr/>
    </dgm:pt>
    <dgm:pt modelId="{1DA0266F-C696-4EBC-BE81-B8CC64A5DCD5}" type="pres">
      <dgm:prSet presAssocID="{09B0A9C2-4631-4C87-A50A-E1E2BF7A705D}" presName="rootComposite" presStyleCnt="0"/>
      <dgm:spPr/>
    </dgm:pt>
    <dgm:pt modelId="{A2539663-3F59-4FC9-937B-82D510C1BCFE}" type="pres">
      <dgm:prSet presAssocID="{09B0A9C2-4631-4C87-A50A-E1E2BF7A705D}" presName="rootText" presStyleLbl="node2" presStyleIdx="4" presStyleCnt="7">
        <dgm:presLayoutVars>
          <dgm:chPref val="3"/>
        </dgm:presLayoutVars>
      </dgm:prSet>
      <dgm:spPr/>
    </dgm:pt>
    <dgm:pt modelId="{10EA3969-BDF9-4BA5-8135-9AE9C9048AEA}" type="pres">
      <dgm:prSet presAssocID="{09B0A9C2-4631-4C87-A50A-E1E2BF7A705D}" presName="rootConnector" presStyleCnt="0"/>
      <dgm:spPr/>
    </dgm:pt>
    <dgm:pt modelId="{1620224C-B912-4D8D-AE99-B2DEF20FB191}" type="pres">
      <dgm:prSet presAssocID="{09B0A9C2-4631-4C87-A50A-E1E2BF7A705D}" presName="hierChild4" presStyleCnt="0"/>
      <dgm:spPr/>
    </dgm:pt>
    <dgm:pt modelId="{63F5979E-92E5-4CE9-B0FA-2B6EB4762992}" type="pres">
      <dgm:prSet presAssocID="{3FDD3A28-66C7-44AB-8F9F-A860DAF0284A}" presName="Name37" presStyleLbl="parChTrans1D3" presStyleIdx="8" presStyleCnt="11"/>
      <dgm:spPr/>
    </dgm:pt>
    <dgm:pt modelId="{9BE375A0-3AC5-45F5-9B5C-4E732AE526DA}" type="pres">
      <dgm:prSet presAssocID="{68A0C8DE-C4CB-40D4-B5F5-438AC52F9C36}" presName="hierRoot2" presStyleCnt="0">
        <dgm:presLayoutVars>
          <dgm:hierBranch val="init"/>
        </dgm:presLayoutVars>
      </dgm:prSet>
      <dgm:spPr/>
    </dgm:pt>
    <dgm:pt modelId="{3D3948A4-0502-4BB8-B6A3-B472833F5E0D}" type="pres">
      <dgm:prSet presAssocID="{68A0C8DE-C4CB-40D4-B5F5-438AC52F9C36}" presName="rootComposite" presStyleCnt="0"/>
      <dgm:spPr/>
    </dgm:pt>
    <dgm:pt modelId="{2CC90AE5-E9B9-49FA-885B-F50582DCDC45}" type="pres">
      <dgm:prSet presAssocID="{68A0C8DE-C4CB-40D4-B5F5-438AC52F9C36}" presName="rootText" presStyleLbl="node3" presStyleIdx="8" presStyleCnt="11">
        <dgm:presLayoutVars>
          <dgm:chPref val="3"/>
        </dgm:presLayoutVars>
      </dgm:prSet>
      <dgm:spPr/>
    </dgm:pt>
    <dgm:pt modelId="{E7252964-E649-47D6-8454-0179EA233F2E}" type="pres">
      <dgm:prSet presAssocID="{68A0C8DE-C4CB-40D4-B5F5-438AC52F9C36}" presName="rootConnector" presStyleCnt="0"/>
      <dgm:spPr/>
    </dgm:pt>
    <dgm:pt modelId="{5FCFE717-5B02-47FF-A107-710D8B8DAC68}" type="pres">
      <dgm:prSet presAssocID="{68A0C8DE-C4CB-40D4-B5F5-438AC52F9C36}" presName="hierChild4" presStyleCnt="0"/>
      <dgm:spPr/>
    </dgm:pt>
    <dgm:pt modelId="{03DD4868-84F6-4E29-99E7-BFA96B6745C4}" type="pres">
      <dgm:prSet presAssocID="{68A0C8DE-C4CB-40D4-B5F5-438AC52F9C36}" presName="hierChild5" presStyleCnt="0"/>
      <dgm:spPr/>
    </dgm:pt>
    <dgm:pt modelId="{7394A124-4540-4E0E-8C20-A25368F7B91E}" type="pres">
      <dgm:prSet presAssocID="{09B0A9C2-4631-4C87-A50A-E1E2BF7A705D}" presName="hierChild5" presStyleCnt="0"/>
      <dgm:spPr/>
    </dgm:pt>
    <dgm:pt modelId="{EF02DF74-E600-4B5A-99A1-DAD524447AC6}" type="pres">
      <dgm:prSet presAssocID="{BD588D35-6EB2-4BF0-BBD3-7AF08C205363}" presName="Name37" presStyleLbl="parChTrans1D2" presStyleIdx="5" presStyleCnt="7"/>
      <dgm:spPr/>
    </dgm:pt>
    <dgm:pt modelId="{CD34A9D4-B80B-404B-B9B8-9BA638759CCA}" type="pres">
      <dgm:prSet presAssocID="{06E90972-FA3B-449F-BFA4-6AB41E0E547F}" presName="hierRoot2" presStyleCnt="0">
        <dgm:presLayoutVars>
          <dgm:hierBranch val="init"/>
        </dgm:presLayoutVars>
      </dgm:prSet>
      <dgm:spPr/>
    </dgm:pt>
    <dgm:pt modelId="{672C392A-7DC7-43BD-9028-43500B4D3916}" type="pres">
      <dgm:prSet presAssocID="{06E90972-FA3B-449F-BFA4-6AB41E0E547F}" presName="rootComposite" presStyleCnt="0"/>
      <dgm:spPr/>
    </dgm:pt>
    <dgm:pt modelId="{7B53D3AD-F108-4864-A197-CB0CF973B32C}" type="pres">
      <dgm:prSet presAssocID="{06E90972-FA3B-449F-BFA4-6AB41E0E547F}" presName="rootText" presStyleLbl="node2" presStyleIdx="5" presStyleCnt="7">
        <dgm:presLayoutVars>
          <dgm:chPref val="3"/>
        </dgm:presLayoutVars>
      </dgm:prSet>
      <dgm:spPr/>
    </dgm:pt>
    <dgm:pt modelId="{21E67BFE-C65E-4FA0-A2DB-9244AADC0C46}" type="pres">
      <dgm:prSet presAssocID="{06E90972-FA3B-449F-BFA4-6AB41E0E547F}" presName="rootConnector" presStyleCnt="0"/>
      <dgm:spPr/>
    </dgm:pt>
    <dgm:pt modelId="{3B97B732-11F9-4841-B382-279E2C6C4CEC}" type="pres">
      <dgm:prSet presAssocID="{06E90972-FA3B-449F-BFA4-6AB41E0E547F}" presName="hierChild4" presStyleCnt="0"/>
      <dgm:spPr/>
    </dgm:pt>
    <dgm:pt modelId="{464C50D4-7588-4D0E-9190-F9581D41A257}" type="pres">
      <dgm:prSet presAssocID="{C39976F8-0B85-48CE-838E-76CCDDD92AE0}" presName="Name37" presStyleLbl="parChTrans1D3" presStyleIdx="9" presStyleCnt="11"/>
      <dgm:spPr/>
    </dgm:pt>
    <dgm:pt modelId="{234C79C4-3984-45FC-A3FB-914D0D28EC9F}" type="pres">
      <dgm:prSet presAssocID="{D65539C8-C20E-47E1-AED7-30FF9B0FC08B}" presName="hierRoot2" presStyleCnt="0">
        <dgm:presLayoutVars>
          <dgm:hierBranch val="init"/>
        </dgm:presLayoutVars>
      </dgm:prSet>
      <dgm:spPr/>
    </dgm:pt>
    <dgm:pt modelId="{29390E3E-B716-4E50-B19E-F6D891EDA818}" type="pres">
      <dgm:prSet presAssocID="{D65539C8-C20E-47E1-AED7-30FF9B0FC08B}" presName="rootComposite" presStyleCnt="0"/>
      <dgm:spPr/>
    </dgm:pt>
    <dgm:pt modelId="{048D8FDC-0390-4016-B0BC-4223635431DB}" type="pres">
      <dgm:prSet presAssocID="{D65539C8-C20E-47E1-AED7-30FF9B0FC08B}" presName="rootText" presStyleLbl="node3" presStyleIdx="9" presStyleCnt="11">
        <dgm:presLayoutVars>
          <dgm:chPref val="3"/>
        </dgm:presLayoutVars>
      </dgm:prSet>
      <dgm:spPr/>
    </dgm:pt>
    <dgm:pt modelId="{8A782E98-3841-401B-B8B4-8F5B38618527}" type="pres">
      <dgm:prSet presAssocID="{D65539C8-C20E-47E1-AED7-30FF9B0FC08B}" presName="rootConnector" presStyleCnt="0"/>
      <dgm:spPr/>
    </dgm:pt>
    <dgm:pt modelId="{C72210ED-0AA2-4249-98DB-DC151D06A5EE}" type="pres">
      <dgm:prSet presAssocID="{D65539C8-C20E-47E1-AED7-30FF9B0FC08B}" presName="hierChild4" presStyleCnt="0"/>
      <dgm:spPr/>
    </dgm:pt>
    <dgm:pt modelId="{49E40071-C5BC-4777-9719-19A0D1DEFB34}" type="pres">
      <dgm:prSet presAssocID="{56DBC0E6-BDF4-43AB-A1CB-B5E0521966E0}" presName="Name37" presStyleLbl="parChTrans1D4" presStyleIdx="3" presStyleCnt="4"/>
      <dgm:spPr/>
    </dgm:pt>
    <dgm:pt modelId="{F682D574-0B50-4B7D-8BB3-01839A17D92D}" type="pres">
      <dgm:prSet presAssocID="{D569CBAF-1023-4F62-A8C6-6DDDA57E9416}" presName="hierRoot2" presStyleCnt="0">
        <dgm:presLayoutVars>
          <dgm:hierBranch val="init"/>
        </dgm:presLayoutVars>
      </dgm:prSet>
      <dgm:spPr/>
    </dgm:pt>
    <dgm:pt modelId="{CD3BC3DE-9053-43F4-BE23-222FC868AB90}" type="pres">
      <dgm:prSet presAssocID="{D569CBAF-1023-4F62-A8C6-6DDDA57E9416}" presName="rootComposite" presStyleCnt="0"/>
      <dgm:spPr/>
    </dgm:pt>
    <dgm:pt modelId="{F2F9CF1B-5D19-4396-80A9-AB26030C995E}" type="pres">
      <dgm:prSet presAssocID="{D569CBAF-1023-4F62-A8C6-6DDDA57E9416}" presName="rootText" presStyleLbl="node4" presStyleIdx="3" presStyleCnt="4">
        <dgm:presLayoutVars>
          <dgm:chPref val="3"/>
        </dgm:presLayoutVars>
      </dgm:prSet>
      <dgm:spPr/>
    </dgm:pt>
    <dgm:pt modelId="{2D229600-CDD1-4106-9E23-880792A9A118}" type="pres">
      <dgm:prSet presAssocID="{D569CBAF-1023-4F62-A8C6-6DDDA57E9416}" presName="rootConnector" presStyleCnt="0"/>
      <dgm:spPr/>
    </dgm:pt>
    <dgm:pt modelId="{25F95E8E-5112-4062-BBC7-05272C364293}" type="pres">
      <dgm:prSet presAssocID="{D569CBAF-1023-4F62-A8C6-6DDDA57E9416}" presName="hierChild4" presStyleCnt="0"/>
      <dgm:spPr/>
    </dgm:pt>
    <dgm:pt modelId="{3FA65722-72B0-4BC5-AB5D-E0EBCA4F9167}" type="pres">
      <dgm:prSet presAssocID="{D569CBAF-1023-4F62-A8C6-6DDDA57E9416}" presName="hierChild5" presStyleCnt="0"/>
      <dgm:spPr/>
    </dgm:pt>
    <dgm:pt modelId="{E3DF9ECD-137F-4129-8884-ABE6615FBC53}" type="pres">
      <dgm:prSet presAssocID="{D65539C8-C20E-47E1-AED7-30FF9B0FC08B}" presName="hierChild5" presStyleCnt="0"/>
      <dgm:spPr/>
    </dgm:pt>
    <dgm:pt modelId="{EDE9844B-00F2-46AF-9A00-3E311E6C16E3}" type="pres">
      <dgm:prSet presAssocID="{06E90972-FA3B-449F-BFA4-6AB41E0E547F}" presName="hierChild5" presStyleCnt="0"/>
      <dgm:spPr/>
    </dgm:pt>
    <dgm:pt modelId="{724B1FCF-0C3C-491D-ADD5-DEC28EF95F0B}" type="pres">
      <dgm:prSet presAssocID="{2ED0FC4A-A7D8-4A3D-8E24-7F1F96520695}" presName="Name37" presStyleLbl="parChTrans1D2" presStyleIdx="6" presStyleCnt="7"/>
      <dgm:spPr/>
    </dgm:pt>
    <dgm:pt modelId="{23E26A85-1B73-4E5D-8859-A83269F38E89}" type="pres">
      <dgm:prSet presAssocID="{B4D13544-6A19-4392-B701-661601F724D5}" presName="hierRoot2" presStyleCnt="0">
        <dgm:presLayoutVars>
          <dgm:hierBranch val="init"/>
        </dgm:presLayoutVars>
      </dgm:prSet>
      <dgm:spPr/>
    </dgm:pt>
    <dgm:pt modelId="{A6ED5CE4-FFA3-403A-AEE1-CFEC6377256C}" type="pres">
      <dgm:prSet presAssocID="{B4D13544-6A19-4392-B701-661601F724D5}" presName="rootComposite" presStyleCnt="0"/>
      <dgm:spPr/>
    </dgm:pt>
    <dgm:pt modelId="{3110F1AF-6DDD-470A-AA4B-240B744EB473}" type="pres">
      <dgm:prSet presAssocID="{B4D13544-6A19-4392-B701-661601F724D5}" presName="rootText" presStyleLbl="node2" presStyleIdx="6" presStyleCnt="7">
        <dgm:presLayoutVars>
          <dgm:chPref val="3"/>
        </dgm:presLayoutVars>
      </dgm:prSet>
      <dgm:spPr/>
    </dgm:pt>
    <dgm:pt modelId="{AFF28491-00F9-4137-BF1D-79DF0DF5B494}" type="pres">
      <dgm:prSet presAssocID="{B4D13544-6A19-4392-B701-661601F724D5}" presName="rootConnector" presStyleCnt="0"/>
      <dgm:spPr/>
    </dgm:pt>
    <dgm:pt modelId="{007BA875-1262-4BD3-9E28-7C9B65DB80B0}" type="pres">
      <dgm:prSet presAssocID="{B4D13544-6A19-4392-B701-661601F724D5}" presName="hierChild4" presStyleCnt="0"/>
      <dgm:spPr/>
    </dgm:pt>
    <dgm:pt modelId="{8004C4CD-1346-4918-9F7E-F6FD10BB50C5}" type="pres">
      <dgm:prSet presAssocID="{EB961820-EE0A-49B1-88C5-BA985161270F}" presName="Name37" presStyleLbl="parChTrans1D3" presStyleIdx="10" presStyleCnt="11"/>
      <dgm:spPr/>
    </dgm:pt>
    <dgm:pt modelId="{82330082-9D07-46E1-BCC6-EBEBA7FF2613}" type="pres">
      <dgm:prSet presAssocID="{B1C41B29-836E-41CF-9E29-6628D7EAF6A1}" presName="hierRoot2" presStyleCnt="0">
        <dgm:presLayoutVars>
          <dgm:hierBranch val="init"/>
        </dgm:presLayoutVars>
      </dgm:prSet>
      <dgm:spPr/>
    </dgm:pt>
    <dgm:pt modelId="{4ACCA3D0-F37F-4607-8164-0D05ECC33721}" type="pres">
      <dgm:prSet presAssocID="{B1C41B29-836E-41CF-9E29-6628D7EAF6A1}" presName="rootComposite" presStyleCnt="0"/>
      <dgm:spPr/>
    </dgm:pt>
    <dgm:pt modelId="{04F6FFE3-8BAC-40E0-ABB1-DDA06427FA87}" type="pres">
      <dgm:prSet presAssocID="{B1C41B29-836E-41CF-9E29-6628D7EAF6A1}" presName="rootText" presStyleLbl="node3" presStyleIdx="10" presStyleCnt="11">
        <dgm:presLayoutVars>
          <dgm:chPref val="3"/>
        </dgm:presLayoutVars>
      </dgm:prSet>
      <dgm:spPr/>
    </dgm:pt>
    <dgm:pt modelId="{6486B97B-AEFB-49C9-ABD1-39C971372198}" type="pres">
      <dgm:prSet presAssocID="{B1C41B29-836E-41CF-9E29-6628D7EAF6A1}" presName="rootConnector" presStyleCnt="0"/>
      <dgm:spPr/>
    </dgm:pt>
    <dgm:pt modelId="{3AE626C0-FCFF-4CEA-8168-3D40E4066AF5}" type="pres">
      <dgm:prSet presAssocID="{B1C41B29-836E-41CF-9E29-6628D7EAF6A1}" presName="hierChild4" presStyleCnt="0"/>
      <dgm:spPr/>
    </dgm:pt>
    <dgm:pt modelId="{C2A246FB-DA64-4AB5-8168-324A257ADE9D}" type="pres">
      <dgm:prSet presAssocID="{B1C41B29-836E-41CF-9E29-6628D7EAF6A1}" presName="hierChild5" presStyleCnt="0"/>
      <dgm:spPr/>
    </dgm:pt>
    <dgm:pt modelId="{EB4D496F-A205-4BC0-BCDA-F44318FF6274}" type="pres">
      <dgm:prSet presAssocID="{B4D13544-6A19-4392-B701-661601F724D5}" presName="hierChild5" presStyleCnt="0"/>
      <dgm:spPr/>
    </dgm:pt>
    <dgm:pt modelId="{F6A99B7D-59F7-4CE5-909C-3005A3D764AE}" type="pres">
      <dgm:prSet presAssocID="{3BFE1CFC-23B6-4C1D-BF7A-89A3ACACE36C}" presName="hierChild3" presStyleCnt="0"/>
      <dgm:spPr/>
    </dgm:pt>
  </dgm:ptLst>
  <dgm:cxnLst>
    <dgm:cxn modelId="{46D998E2-BF54-4A1B-AB84-2AF4BB8B1E2C}" srcId="{BD0ACEDC-2854-4EB1-8A2C-A79C14281FD4}" destId="{3BFE1CFC-23B6-4C1D-BF7A-89A3ACACE36C}" srcOrd="0" destOrd="0" parTransId="{473F28D0-F8C9-44DE-B2C5-590846094641}" sibTransId="{CEE178FF-14FF-4707-93A7-EDF4B13DD564}"/>
    <dgm:cxn modelId="{170DFA64-C26F-4D25-8E6D-8B819CAE71CC}" srcId="{3BFE1CFC-23B6-4C1D-BF7A-89A3ACACE36C}" destId="{959B3B7F-E388-431B-BD92-8C03D4541571}" srcOrd="0" destOrd="0" parTransId="{CFFB5D2D-90F0-49A6-AF96-B4A0D170F40E}" sibTransId="{55590A84-6091-448A-B7BC-247BC3D34735}"/>
    <dgm:cxn modelId="{001C5A23-74D3-4820-ADF9-E7F81B66BAD5}" srcId="{959B3B7F-E388-431B-BD92-8C03D4541571}" destId="{651719D4-4BE1-4363-B85E-DCE029A1696A}" srcOrd="0" destOrd="0" parTransId="{72A9F6DC-93DA-4187-8B13-59E6AFF924A1}" sibTransId="{84E3D444-428F-406A-8E4D-A6F0D8ED0F82}"/>
    <dgm:cxn modelId="{273423C3-D7E8-4E39-A890-2B8B477B156F}" srcId="{651719D4-4BE1-4363-B85E-DCE029A1696A}" destId="{1F89D254-113D-4D0C-97AB-566FF8F82899}" srcOrd="0" destOrd="0" parTransId="{7AE22687-22B1-488F-ABFE-0D9AAF840113}" sibTransId="{7532A389-83C1-4AFA-9C5A-60D63E817798}"/>
    <dgm:cxn modelId="{885A5CAE-5F69-463E-A6A0-D73FCEA93C42}" srcId="{959B3B7F-E388-431B-BD92-8C03D4541571}" destId="{7CAB458C-6148-4DB7-AF0D-2EACC8E4E71D}" srcOrd="1" destOrd="0" parTransId="{975E7209-C508-4CD3-8131-C932A1D1F83B}" sibTransId="{ED30B7E5-43AB-4A37-AB45-F42606796FF1}"/>
    <dgm:cxn modelId="{59492514-9F0D-42E9-906C-A19F6CDD7BFD}" srcId="{7CAB458C-6148-4DB7-AF0D-2EACC8E4E71D}" destId="{51F503DE-1244-4201-8643-6C0250A95CAD}" srcOrd="0" destOrd="1" parTransId="{4EDFA789-7CBA-4754-B514-B67561CB91EA}" sibTransId="{27457150-51FD-4708-8131-59CC4EC9E1A8}"/>
    <dgm:cxn modelId="{D0760C4F-04B4-42DC-BE7E-5BF122858121}" srcId="{959B3B7F-E388-431B-BD92-8C03D4541571}" destId="{599F9F5B-972C-4369-92CF-F6D591766AE0}" srcOrd="2" destOrd="0" parTransId="{20E85ACF-B8DF-4638-AA32-020DD2EA1122}" sibTransId="{FF3FC598-0C92-40F1-8C8B-9C96FE501ABF}"/>
    <dgm:cxn modelId="{24D1E116-5B39-4BE7-B6FF-88033DF7873A}" srcId="{599F9F5B-972C-4369-92CF-F6D591766AE0}" destId="{90A14F23-5A42-45F6-A276-A37561D9E7D6}" srcOrd="0" destOrd="2" parTransId="{B56266DD-74C8-4466-AAAC-FB0C41F5A780}" sibTransId="{2F2E7F25-5F42-4830-9017-FC0FE4D91359}"/>
    <dgm:cxn modelId="{D422C27C-7BB2-4CCC-8473-810D95EF3E66}" srcId="{959B3B7F-E388-431B-BD92-8C03D4541571}" destId="{F70FC8CE-57C3-48C5-BC22-FB9B1447A90A}" srcOrd="3" destOrd="0" parTransId="{68B64817-30E4-4871-8ED8-0FACC8ACB6E2}" sibTransId="{EF8E6DEF-79F8-4445-9782-0FF652F5C052}"/>
    <dgm:cxn modelId="{4A6465C2-59EA-4F9D-9728-0763D233565D}" srcId="{959B3B7F-E388-431B-BD92-8C03D4541571}" destId="{DEECE153-AEF3-4E01-864C-57B428007DD5}" srcOrd="4" destOrd="0" parTransId="{3A3CE2B9-5CB0-408A-B92E-48C27EED979F}" sibTransId="{1D8BC3E2-EA64-4407-9DC3-89AA63223B63}"/>
    <dgm:cxn modelId="{8111C748-DA55-4C31-8D4A-437416FC4CC6}" srcId="{3BFE1CFC-23B6-4C1D-BF7A-89A3ACACE36C}" destId="{FAA02EE0-DBC4-40FB-A9DB-0DAB044FB6C0}" srcOrd="1" destOrd="0" parTransId="{F596C24F-DFBB-432E-A7F4-BFBB3C76C46A}" sibTransId="{C4489EE7-295F-43E0-84E9-DDED6E3C41DE}"/>
    <dgm:cxn modelId="{F1C962DD-40EF-4546-ABF4-D123E44B20F2}" srcId="{FAA02EE0-DBC4-40FB-A9DB-0DAB044FB6C0}" destId="{14B1DFA3-890D-4463-9B0C-5EF5DBD51AC5}" srcOrd="0" destOrd="1" parTransId="{F92D698D-ACC8-4927-BAA7-6F2930D144DC}" sibTransId="{B4C40CF5-105A-4AD1-907C-ED64B317EA78}"/>
    <dgm:cxn modelId="{CAA59B16-AA8F-497B-A9B5-9F2D2EBF1134}" srcId="{3BFE1CFC-23B6-4C1D-BF7A-89A3ACACE36C}" destId="{79F23771-B09D-4158-B245-3403A65B36D3}" srcOrd="2" destOrd="0" parTransId="{2F23F61B-DD81-41CC-8D6D-68BE7329E472}" sibTransId="{349379A0-E741-4EE5-A004-7A0BE6E51EC8}"/>
    <dgm:cxn modelId="{815DC3AC-8DCF-4311-AC9D-CC955BEC6F59}" srcId="{79F23771-B09D-4158-B245-3403A65B36D3}" destId="{492F340F-8141-4A25-8D0D-B043E318F114}" srcOrd="0" destOrd="2" parTransId="{56FD2FBB-E214-42D6-B49E-877D47CA0110}" sibTransId="{5550A312-D2A8-4480-8026-BF2D76ECBB37}"/>
    <dgm:cxn modelId="{99AE8B0E-9DC0-4860-ABE8-8B2888087F96}" srcId="{3BFE1CFC-23B6-4C1D-BF7A-89A3ACACE36C}" destId="{0F613434-2E2F-4DF6-834A-34EC930033AB}" srcOrd="3" destOrd="0" parTransId="{24705C24-501A-45FF-A634-72BDB1176B26}" sibTransId="{F5DE245D-C381-436A-8F2A-2AC9549D1181}"/>
    <dgm:cxn modelId="{D99BC51F-CE24-4545-98D5-8F37C08830BF}" srcId="{0F613434-2E2F-4DF6-834A-34EC930033AB}" destId="{FF344D69-3C6B-4F82-83DB-26627F78A1EC}" srcOrd="0" destOrd="3" parTransId="{9F764FAE-03AE-4609-9C5A-A5360B3B41A9}" sibTransId="{6DBDAFFD-E689-47F9-BA2E-608BB2D1F777}"/>
    <dgm:cxn modelId="{090546AE-1F30-4CD6-A58E-A3FB84B1D098}" srcId="{3BFE1CFC-23B6-4C1D-BF7A-89A3ACACE36C}" destId="{09B0A9C2-4631-4C87-A50A-E1E2BF7A705D}" srcOrd="4" destOrd="0" parTransId="{4A09D990-AE17-4820-BC27-6836493DFC77}" sibTransId="{65812E44-EFDB-42BD-97A8-131CEAB27169}"/>
    <dgm:cxn modelId="{A90A882C-3FDB-469D-974F-B76EE1AD244C}" srcId="{09B0A9C2-4631-4C87-A50A-E1E2BF7A705D}" destId="{68A0C8DE-C4CB-40D4-B5F5-438AC52F9C36}" srcOrd="0" destOrd="4" parTransId="{3FDD3A28-66C7-44AB-8F9F-A860DAF0284A}" sibTransId="{E7EA6C1D-2737-41AA-B568-7A68E63D927E}"/>
    <dgm:cxn modelId="{C1B4F031-4ABF-46E0-96EE-19CAF76952C2}" srcId="{3BFE1CFC-23B6-4C1D-BF7A-89A3ACACE36C}" destId="{06E90972-FA3B-449F-BFA4-6AB41E0E547F}" srcOrd="5" destOrd="0" parTransId="{BD588D35-6EB2-4BF0-BBD3-7AF08C205363}" sibTransId="{60734D07-49AE-4372-BAD1-6B06E8A8565A}"/>
    <dgm:cxn modelId="{213FEF7D-C636-4C05-9329-E52E0319B81D}" srcId="{06E90972-FA3B-449F-BFA4-6AB41E0E547F}" destId="{D65539C8-C20E-47E1-AED7-30FF9B0FC08B}" srcOrd="0" destOrd="5" parTransId="{C39976F8-0B85-48CE-838E-76CCDDD92AE0}" sibTransId="{217277D7-45CE-4833-8222-76426DD17FB0}"/>
    <dgm:cxn modelId="{C3F70555-59D1-4AE3-BFBF-6AA536C96F6E}" srcId="{D65539C8-C20E-47E1-AED7-30FF9B0FC08B}" destId="{D569CBAF-1023-4F62-A8C6-6DDDA57E9416}" srcOrd="0" destOrd="0" parTransId="{56DBC0E6-BDF4-43AB-A1CB-B5E0521966E0}" sibTransId="{0FD12B5A-B4FD-43ED-AFED-ACC0958F8774}"/>
    <dgm:cxn modelId="{7D7237A4-84D5-4CAF-947A-7B0ED48B53FC}" srcId="{3BFE1CFC-23B6-4C1D-BF7A-89A3ACACE36C}" destId="{B4D13544-6A19-4392-B701-661601F724D5}" srcOrd="6" destOrd="0" parTransId="{2ED0FC4A-A7D8-4A3D-8E24-7F1F96520695}" sibTransId="{615253EC-7395-4117-A59A-D08143FDDA93}"/>
    <dgm:cxn modelId="{323B85E2-EE55-4106-B1A9-D21BBBD07350}" srcId="{B4D13544-6A19-4392-B701-661601F724D5}" destId="{B1C41B29-836E-41CF-9E29-6628D7EAF6A1}" srcOrd="0" destOrd="6" parTransId="{EB961820-EE0A-49B1-88C5-BA985161270F}" sibTransId="{ED1F40B0-195F-497B-B747-90A92FF6F347}"/>
    <dgm:cxn modelId="{B00EF12B-74D3-4E19-99FC-270EA853356E}" type="presOf" srcId="{BD0ACEDC-2854-4EB1-8A2C-A79C14281FD4}" destId="{2E9A55F5-1DA4-419B-8DD3-BA65BC24C1FC}" srcOrd="0" destOrd="0" presId="urn:microsoft.com/office/officeart/2005/8/layout/orgChart1"/>
    <dgm:cxn modelId="{62302A0D-C176-43D9-A64A-8DAB21ED835F}" type="presParOf" srcId="{2E9A55F5-1DA4-419B-8DD3-BA65BC24C1FC}" destId="{7DA23F46-F220-4EBA-8DC3-6D7E8934F73D}" srcOrd="0" destOrd="0" presId="urn:microsoft.com/office/officeart/2005/8/layout/orgChart1"/>
    <dgm:cxn modelId="{D442290C-4F73-4C41-8E84-40EFB2AE0C0C}" type="presParOf" srcId="{7DA23F46-F220-4EBA-8DC3-6D7E8934F73D}" destId="{9412B890-DABF-4C2B-9BFD-25F28AB380C4}" srcOrd="0" destOrd="0" presId="urn:microsoft.com/office/officeart/2005/8/layout/orgChart1"/>
    <dgm:cxn modelId="{CFC5A3B3-E6D8-4434-84EB-B82BCBF99546}" type="presOf" srcId="{3BFE1CFC-23B6-4C1D-BF7A-89A3ACACE36C}" destId="{9412B890-DABF-4C2B-9BFD-25F28AB380C4}" srcOrd="0" destOrd="0" presId="urn:microsoft.com/office/officeart/2005/8/layout/orgChart1"/>
    <dgm:cxn modelId="{B8493DD8-2D32-424E-B5A7-5F588C377ACE}" type="presParOf" srcId="{9412B890-DABF-4C2B-9BFD-25F28AB380C4}" destId="{8384A296-C160-4255-858C-5E1BD18F9A27}" srcOrd="0" destOrd="0" presId="urn:microsoft.com/office/officeart/2005/8/layout/orgChart1"/>
    <dgm:cxn modelId="{73836E3B-4C0E-4999-9C6C-6FB29835F0A2}" type="presOf" srcId="{3BFE1CFC-23B6-4C1D-BF7A-89A3ACACE36C}" destId="{8384A296-C160-4255-858C-5E1BD18F9A27}" srcOrd="0" destOrd="0" presId="urn:microsoft.com/office/officeart/2005/8/layout/orgChart1"/>
    <dgm:cxn modelId="{D47C9587-0A11-43C6-B644-26DFDB062910}" type="presParOf" srcId="{9412B890-DABF-4C2B-9BFD-25F28AB380C4}" destId="{3A0AD106-C984-47A8-8DDB-1FA020C6CFBD}" srcOrd="1" destOrd="0" presId="urn:microsoft.com/office/officeart/2005/8/layout/orgChart1"/>
    <dgm:cxn modelId="{B9FADAB3-0030-4DC5-94B2-DF23A7C59AA4}" type="presOf" srcId="{3BFE1CFC-23B6-4C1D-BF7A-89A3ACACE36C}" destId="{3A0AD106-C984-47A8-8DDB-1FA020C6CFBD}" srcOrd="0" destOrd="0" presId="urn:microsoft.com/office/officeart/2005/8/layout/orgChart1"/>
    <dgm:cxn modelId="{6EC7F945-60D9-440C-AC70-4B25491EA670}" type="presParOf" srcId="{7DA23F46-F220-4EBA-8DC3-6D7E8934F73D}" destId="{B5AC3795-2CA3-4714-A630-DE56EC21FC0C}" srcOrd="1" destOrd="0" presId="urn:microsoft.com/office/officeart/2005/8/layout/orgChart1"/>
    <dgm:cxn modelId="{3B49335C-156C-47F8-A8DB-0F88D8EA8546}" type="presParOf" srcId="{B5AC3795-2CA3-4714-A630-DE56EC21FC0C}" destId="{B2AE4237-C134-4959-BFDF-2799F7291C73}" srcOrd="0" destOrd="1" presId="urn:microsoft.com/office/officeart/2005/8/layout/orgChart1"/>
    <dgm:cxn modelId="{A1D01EEB-C5AA-487E-B3ED-A23989D836C9}" type="presOf" srcId="{CFFB5D2D-90F0-49A6-AF96-B4A0D170F40E}" destId="{B2AE4237-C134-4959-BFDF-2799F7291C73}" srcOrd="0" destOrd="0" presId="urn:microsoft.com/office/officeart/2005/8/layout/orgChart1"/>
    <dgm:cxn modelId="{2CFDF8DD-E78F-4F80-82AE-6FA8DD91B5AC}" type="presParOf" srcId="{B5AC3795-2CA3-4714-A630-DE56EC21FC0C}" destId="{A08E1630-8CD6-4002-9C26-5B44C07709FF}" srcOrd="1" destOrd="1" presId="urn:microsoft.com/office/officeart/2005/8/layout/orgChart1"/>
    <dgm:cxn modelId="{1E09107A-9AF0-41C5-82A8-CE167ECDDBA5}" type="presParOf" srcId="{A08E1630-8CD6-4002-9C26-5B44C07709FF}" destId="{1A144FB0-9D78-4065-9453-5D4597A5229D}" srcOrd="0" destOrd="1" presId="urn:microsoft.com/office/officeart/2005/8/layout/orgChart1"/>
    <dgm:cxn modelId="{72197048-2F55-4261-B8E8-A869DB6C9AFC}" type="presOf" srcId="{959B3B7F-E388-431B-BD92-8C03D4541571}" destId="{1A144FB0-9D78-4065-9453-5D4597A5229D}" srcOrd="0" destOrd="0" presId="urn:microsoft.com/office/officeart/2005/8/layout/orgChart1"/>
    <dgm:cxn modelId="{B845F4AC-54CF-438F-B3A4-F42BE78B22AD}" type="presParOf" srcId="{1A144FB0-9D78-4065-9453-5D4597A5229D}" destId="{F12F9AC0-0FD2-4679-AF99-C7C5BE014734}" srcOrd="0" destOrd="0" presId="urn:microsoft.com/office/officeart/2005/8/layout/orgChart1"/>
    <dgm:cxn modelId="{4B4E5CEC-1017-46D0-928D-67E2AD4085C0}" type="presOf" srcId="{959B3B7F-E388-431B-BD92-8C03D4541571}" destId="{F12F9AC0-0FD2-4679-AF99-C7C5BE014734}" srcOrd="0" destOrd="0" presId="urn:microsoft.com/office/officeart/2005/8/layout/orgChart1"/>
    <dgm:cxn modelId="{13EED022-FBC9-41D7-937C-14C971712269}" type="presParOf" srcId="{1A144FB0-9D78-4065-9453-5D4597A5229D}" destId="{1AC889FE-8545-49FF-A171-23A16EC3FAE8}" srcOrd="1" destOrd="0" presId="urn:microsoft.com/office/officeart/2005/8/layout/orgChart1"/>
    <dgm:cxn modelId="{749676A8-BD6A-4F0F-A31D-84C1372587D9}" type="presOf" srcId="{959B3B7F-E388-431B-BD92-8C03D4541571}" destId="{1AC889FE-8545-49FF-A171-23A16EC3FAE8}" srcOrd="0" destOrd="0" presId="urn:microsoft.com/office/officeart/2005/8/layout/orgChart1"/>
    <dgm:cxn modelId="{7D6135BD-8270-4771-9B6F-EC13AB80C5D2}" type="presParOf" srcId="{A08E1630-8CD6-4002-9C26-5B44C07709FF}" destId="{5FFDEAA3-1E14-4827-9C54-DC49B1025234}" srcOrd="1" destOrd="1" presId="urn:microsoft.com/office/officeart/2005/8/layout/orgChart1"/>
    <dgm:cxn modelId="{5E68B630-C4BF-4EE4-8583-0D3504F50B0C}" type="presParOf" srcId="{5FFDEAA3-1E14-4827-9C54-DC49B1025234}" destId="{92E4E421-B5B3-4FC4-BE44-801BDCC2A18C}" srcOrd="0" destOrd="1" presId="urn:microsoft.com/office/officeart/2005/8/layout/orgChart1"/>
    <dgm:cxn modelId="{6208302F-3BD9-42A0-BAB3-433C266F47B3}" type="presOf" srcId="{72A9F6DC-93DA-4187-8B13-59E6AFF924A1}" destId="{92E4E421-B5B3-4FC4-BE44-801BDCC2A18C}" srcOrd="0" destOrd="0" presId="urn:microsoft.com/office/officeart/2005/8/layout/orgChart1"/>
    <dgm:cxn modelId="{78EFF763-F070-43A7-9418-9D2D496E0FC0}" type="presParOf" srcId="{5FFDEAA3-1E14-4827-9C54-DC49B1025234}" destId="{A58FA8AB-43F7-402A-B3E8-CDF81D5F8358}" srcOrd="1" destOrd="1" presId="urn:microsoft.com/office/officeart/2005/8/layout/orgChart1"/>
    <dgm:cxn modelId="{8A1179B8-1870-4DB2-852C-3D0044B8E548}" type="presParOf" srcId="{A58FA8AB-43F7-402A-B3E8-CDF81D5F8358}" destId="{23095339-595B-42E6-B323-0862666A48F6}" srcOrd="0" destOrd="1" presId="urn:microsoft.com/office/officeart/2005/8/layout/orgChart1"/>
    <dgm:cxn modelId="{FDAEB52D-54DB-42BD-8134-3E56849B0B89}" type="presOf" srcId="{651719D4-4BE1-4363-B85E-DCE029A1696A}" destId="{23095339-595B-42E6-B323-0862666A48F6}" srcOrd="0" destOrd="0" presId="urn:microsoft.com/office/officeart/2005/8/layout/orgChart1"/>
    <dgm:cxn modelId="{D399CD1C-B645-4331-B868-EB438EE1CF3F}" type="presParOf" srcId="{23095339-595B-42E6-B323-0862666A48F6}" destId="{410018D3-033D-424F-B591-3174FB173A3C}" srcOrd="0" destOrd="0" presId="urn:microsoft.com/office/officeart/2005/8/layout/orgChart1"/>
    <dgm:cxn modelId="{01F561B8-7BB2-4D1A-987D-E4E4471D8F1A}" type="presOf" srcId="{651719D4-4BE1-4363-B85E-DCE029A1696A}" destId="{410018D3-033D-424F-B591-3174FB173A3C}" srcOrd="0" destOrd="0" presId="urn:microsoft.com/office/officeart/2005/8/layout/orgChart1"/>
    <dgm:cxn modelId="{62975A04-4B8F-4A01-8959-907C8E40868C}" type="presParOf" srcId="{23095339-595B-42E6-B323-0862666A48F6}" destId="{4C1C0FE6-4A05-4C95-B023-0AB42642825E}" srcOrd="1" destOrd="0" presId="urn:microsoft.com/office/officeart/2005/8/layout/orgChart1"/>
    <dgm:cxn modelId="{1E4EB210-574C-4EAA-AF57-1CC6C2E8A8E4}" type="presOf" srcId="{651719D4-4BE1-4363-B85E-DCE029A1696A}" destId="{4C1C0FE6-4A05-4C95-B023-0AB42642825E}" srcOrd="0" destOrd="0" presId="urn:microsoft.com/office/officeart/2005/8/layout/orgChart1"/>
    <dgm:cxn modelId="{805377D9-B583-447B-BA0F-4656A4A8963A}" type="presParOf" srcId="{A58FA8AB-43F7-402A-B3E8-CDF81D5F8358}" destId="{42E7EBE0-7CA3-4B1A-A180-5854E9948132}" srcOrd="1" destOrd="1" presId="urn:microsoft.com/office/officeart/2005/8/layout/orgChart1"/>
    <dgm:cxn modelId="{8BDB3943-E817-499B-B9F8-A4CA17FECC72}" type="presParOf" srcId="{42E7EBE0-7CA3-4B1A-A180-5854E9948132}" destId="{4834FB43-F4B3-4D49-9938-A5AEF7F145CA}" srcOrd="0" destOrd="1" presId="urn:microsoft.com/office/officeart/2005/8/layout/orgChart1"/>
    <dgm:cxn modelId="{78C7BF29-3B13-4389-9440-3A5BA82C5103}" type="presOf" srcId="{7AE22687-22B1-488F-ABFE-0D9AAF840113}" destId="{4834FB43-F4B3-4D49-9938-A5AEF7F145CA}" srcOrd="0" destOrd="0" presId="urn:microsoft.com/office/officeart/2005/8/layout/orgChart1"/>
    <dgm:cxn modelId="{FB13062D-2FF1-485D-9636-567809C5A9A4}" type="presParOf" srcId="{42E7EBE0-7CA3-4B1A-A180-5854E9948132}" destId="{4BCF6176-7190-40D8-BC07-DDB41F7A3081}" srcOrd="1" destOrd="1" presId="urn:microsoft.com/office/officeart/2005/8/layout/orgChart1"/>
    <dgm:cxn modelId="{D3592A74-D877-4BCA-9100-790B59C3BA6D}" type="presParOf" srcId="{4BCF6176-7190-40D8-BC07-DDB41F7A3081}" destId="{245A5DE9-4AF6-4578-BE42-06797A7BEC33}" srcOrd="0" destOrd="1" presId="urn:microsoft.com/office/officeart/2005/8/layout/orgChart1"/>
    <dgm:cxn modelId="{3F75A5EA-4D6B-43B5-A377-B8B62B1A2CF5}" type="presOf" srcId="{1F89D254-113D-4D0C-97AB-566FF8F82899}" destId="{245A5DE9-4AF6-4578-BE42-06797A7BEC33}" srcOrd="0" destOrd="0" presId="urn:microsoft.com/office/officeart/2005/8/layout/orgChart1"/>
    <dgm:cxn modelId="{E0184497-CEF4-48AF-A756-D323D5DDE81C}" type="presParOf" srcId="{245A5DE9-4AF6-4578-BE42-06797A7BEC33}" destId="{EC48492D-41E7-4E1D-A2E9-864173E513F0}" srcOrd="0" destOrd="0" presId="urn:microsoft.com/office/officeart/2005/8/layout/orgChart1"/>
    <dgm:cxn modelId="{D54DEE5C-BECE-4BCF-A0DD-D4AFF52E943B}" type="presOf" srcId="{1F89D254-113D-4D0C-97AB-566FF8F82899}" destId="{EC48492D-41E7-4E1D-A2E9-864173E513F0}" srcOrd="0" destOrd="0" presId="urn:microsoft.com/office/officeart/2005/8/layout/orgChart1"/>
    <dgm:cxn modelId="{D3325661-DFB8-4722-BE6F-8435AF2A33D2}" type="presParOf" srcId="{245A5DE9-4AF6-4578-BE42-06797A7BEC33}" destId="{32763D11-C07E-4D19-A5CB-A6ECDA2F19D0}" srcOrd="1" destOrd="0" presId="urn:microsoft.com/office/officeart/2005/8/layout/orgChart1"/>
    <dgm:cxn modelId="{635AF7BD-13DB-47C9-8F50-53B6CB5D0EC5}" type="presOf" srcId="{1F89D254-113D-4D0C-97AB-566FF8F82899}" destId="{32763D11-C07E-4D19-A5CB-A6ECDA2F19D0}" srcOrd="0" destOrd="0" presId="urn:microsoft.com/office/officeart/2005/8/layout/orgChart1"/>
    <dgm:cxn modelId="{8C766A03-4055-4F98-8AAC-B42B75048860}" type="presParOf" srcId="{4BCF6176-7190-40D8-BC07-DDB41F7A3081}" destId="{48770463-BDEC-47C2-AF1F-C0421771DCD2}" srcOrd="1" destOrd="1" presId="urn:microsoft.com/office/officeart/2005/8/layout/orgChart1"/>
    <dgm:cxn modelId="{50F7EFAC-EA12-415E-A1B9-24C894C68FD1}" type="presParOf" srcId="{4BCF6176-7190-40D8-BC07-DDB41F7A3081}" destId="{672D9457-F040-458F-A0FA-90E1DE964310}" srcOrd="2" destOrd="1" presId="urn:microsoft.com/office/officeart/2005/8/layout/orgChart1"/>
    <dgm:cxn modelId="{1A63324F-ACFA-4DAF-AFD4-7D09F9D29EC8}" type="presParOf" srcId="{A58FA8AB-43F7-402A-B3E8-CDF81D5F8358}" destId="{4BE8631F-845F-4DFD-AF4F-11958B81ADD2}" srcOrd="2" destOrd="1" presId="urn:microsoft.com/office/officeart/2005/8/layout/orgChart1"/>
    <dgm:cxn modelId="{4C8E9EAA-8DE0-4470-B460-77B4F4CF58A7}" type="presParOf" srcId="{5FFDEAA3-1E14-4827-9C54-DC49B1025234}" destId="{0AC194DB-B456-4ACF-9B51-48CCF6E3B4ED}" srcOrd="2" destOrd="1" presId="urn:microsoft.com/office/officeart/2005/8/layout/orgChart1"/>
    <dgm:cxn modelId="{AB2A980F-59B1-43C5-9E4F-04729F20B9BE}" type="presOf" srcId="{975E7209-C508-4CD3-8131-C932A1D1F83B}" destId="{0AC194DB-B456-4ACF-9B51-48CCF6E3B4ED}" srcOrd="0" destOrd="0" presId="urn:microsoft.com/office/officeart/2005/8/layout/orgChart1"/>
    <dgm:cxn modelId="{5E3DC400-E660-4277-8AEC-BD740CDB0D3C}" type="presParOf" srcId="{5FFDEAA3-1E14-4827-9C54-DC49B1025234}" destId="{6ED5F6FF-E472-4843-B060-E5ECBB7B8C7D}" srcOrd="3" destOrd="1" presId="urn:microsoft.com/office/officeart/2005/8/layout/orgChart1"/>
    <dgm:cxn modelId="{D7A43E23-5898-42E6-8D78-D6CEC0A51127}" type="presParOf" srcId="{6ED5F6FF-E472-4843-B060-E5ECBB7B8C7D}" destId="{D0BAB3E5-29A6-4AF8-AB0A-FCBF7889EB68}" srcOrd="0" destOrd="3" presId="urn:microsoft.com/office/officeart/2005/8/layout/orgChart1"/>
    <dgm:cxn modelId="{5A081E3D-0922-4A62-B24C-D28B32687EF4}" type="presOf" srcId="{7CAB458C-6148-4DB7-AF0D-2EACC8E4E71D}" destId="{D0BAB3E5-29A6-4AF8-AB0A-FCBF7889EB68}" srcOrd="0" destOrd="0" presId="urn:microsoft.com/office/officeart/2005/8/layout/orgChart1"/>
    <dgm:cxn modelId="{327AD952-4128-440D-A7C3-55A00ECF452C}" type="presParOf" srcId="{D0BAB3E5-29A6-4AF8-AB0A-FCBF7889EB68}" destId="{B61691AF-19FC-4812-A3A6-C00042E315BE}" srcOrd="0" destOrd="0" presId="urn:microsoft.com/office/officeart/2005/8/layout/orgChart1"/>
    <dgm:cxn modelId="{80B933BB-05BF-4F2B-A81D-932C63FA33C9}" type="presOf" srcId="{7CAB458C-6148-4DB7-AF0D-2EACC8E4E71D}" destId="{B61691AF-19FC-4812-A3A6-C00042E315BE}" srcOrd="0" destOrd="0" presId="urn:microsoft.com/office/officeart/2005/8/layout/orgChart1"/>
    <dgm:cxn modelId="{7BAD998D-F6DB-4ECA-B8B1-7AF485A09E6D}" type="presParOf" srcId="{D0BAB3E5-29A6-4AF8-AB0A-FCBF7889EB68}" destId="{CDC85A9B-CFA6-4708-9F9D-399E93C8EB00}" srcOrd="1" destOrd="0" presId="urn:microsoft.com/office/officeart/2005/8/layout/orgChart1"/>
    <dgm:cxn modelId="{5B294513-9604-4BA7-803C-DFC34429882C}" type="presOf" srcId="{7CAB458C-6148-4DB7-AF0D-2EACC8E4E71D}" destId="{CDC85A9B-CFA6-4708-9F9D-399E93C8EB00}" srcOrd="0" destOrd="0" presId="urn:microsoft.com/office/officeart/2005/8/layout/orgChart1"/>
    <dgm:cxn modelId="{D4526165-542D-4EAC-BCA3-8F239894F363}" type="presParOf" srcId="{6ED5F6FF-E472-4843-B060-E5ECBB7B8C7D}" destId="{F9411972-D927-422B-9C0E-97886519A74E}" srcOrd="1" destOrd="3" presId="urn:microsoft.com/office/officeart/2005/8/layout/orgChart1"/>
    <dgm:cxn modelId="{80E9DBAB-B60A-4DBD-BAAA-E18119B72FD9}" type="presParOf" srcId="{F9411972-D927-422B-9C0E-97886519A74E}" destId="{E21E42DD-2BB2-406F-80F3-9B5CB37DAECF}" srcOrd="0" destOrd="1" presId="urn:microsoft.com/office/officeart/2005/8/layout/orgChart1"/>
    <dgm:cxn modelId="{9CA4AB71-46C4-4E1B-B01B-262A0D20FF64}" type="presOf" srcId="{4EDFA789-7CBA-4754-B514-B67561CB91EA}" destId="{E21E42DD-2BB2-406F-80F3-9B5CB37DAECF}" srcOrd="0" destOrd="0" presId="urn:microsoft.com/office/officeart/2005/8/layout/orgChart1"/>
    <dgm:cxn modelId="{7C15C21A-9C2C-4388-917F-B8DF9F2180AD}" type="presParOf" srcId="{F9411972-D927-422B-9C0E-97886519A74E}" destId="{09F94A89-7EA0-4BE4-ACEF-C7956EA0ED1C}" srcOrd="1" destOrd="1" presId="urn:microsoft.com/office/officeart/2005/8/layout/orgChart1"/>
    <dgm:cxn modelId="{C1F110C4-8386-4C17-9944-1844587245E5}" type="presParOf" srcId="{09F94A89-7EA0-4BE4-ACEF-C7956EA0ED1C}" destId="{4B0F6A8B-9D54-4099-829A-2BAFAEC72A25}" srcOrd="0" destOrd="1" presId="urn:microsoft.com/office/officeart/2005/8/layout/orgChart1"/>
    <dgm:cxn modelId="{B1038521-5790-4EFD-8D32-B03876447D25}" type="presOf" srcId="{51F503DE-1244-4201-8643-6C0250A95CAD}" destId="{4B0F6A8B-9D54-4099-829A-2BAFAEC72A25}" srcOrd="0" destOrd="0" presId="urn:microsoft.com/office/officeart/2005/8/layout/orgChart1"/>
    <dgm:cxn modelId="{FF3DF263-C98D-491C-9E74-CE1114DCE547}" type="presParOf" srcId="{4B0F6A8B-9D54-4099-829A-2BAFAEC72A25}" destId="{9672EA18-068E-4CA5-AADC-271D899380F0}" srcOrd="0" destOrd="0" presId="urn:microsoft.com/office/officeart/2005/8/layout/orgChart1"/>
    <dgm:cxn modelId="{D603B6B6-85C9-4124-A5B1-E3352086D049}" type="presOf" srcId="{51F503DE-1244-4201-8643-6C0250A95CAD}" destId="{9672EA18-068E-4CA5-AADC-271D899380F0}" srcOrd="0" destOrd="0" presId="urn:microsoft.com/office/officeart/2005/8/layout/orgChart1"/>
    <dgm:cxn modelId="{B503F2B8-D38F-4223-A53F-2AF32EB7AF53}" type="presParOf" srcId="{4B0F6A8B-9D54-4099-829A-2BAFAEC72A25}" destId="{A58EFEA1-8A75-4F04-860B-94391B802CEA}" srcOrd="1" destOrd="0" presId="urn:microsoft.com/office/officeart/2005/8/layout/orgChart1"/>
    <dgm:cxn modelId="{B871795D-F6D7-4280-968B-C95F6097AFDD}" type="presOf" srcId="{51F503DE-1244-4201-8643-6C0250A95CAD}" destId="{A58EFEA1-8A75-4F04-860B-94391B802CEA}" srcOrd="0" destOrd="0" presId="urn:microsoft.com/office/officeart/2005/8/layout/orgChart1"/>
    <dgm:cxn modelId="{CC54C5FA-CD37-4979-84C7-9FA93102B4AD}" type="presParOf" srcId="{09F94A89-7EA0-4BE4-ACEF-C7956EA0ED1C}" destId="{9F15CCFA-9213-4A65-B924-B2B8C0735553}" srcOrd="1" destOrd="1" presId="urn:microsoft.com/office/officeart/2005/8/layout/orgChart1"/>
    <dgm:cxn modelId="{79ECAEF9-C533-4F52-853F-A2DFD6EC413B}" type="presParOf" srcId="{09F94A89-7EA0-4BE4-ACEF-C7956EA0ED1C}" destId="{27B1C58B-90BA-4208-BC39-9FF5367B6D86}" srcOrd="2" destOrd="1" presId="urn:microsoft.com/office/officeart/2005/8/layout/orgChart1"/>
    <dgm:cxn modelId="{BDFCF622-1039-4227-9E30-1D5ABC8570B5}" type="presParOf" srcId="{6ED5F6FF-E472-4843-B060-E5ECBB7B8C7D}" destId="{25DAFF5D-B258-4936-9A01-98983BB34214}" srcOrd="2" destOrd="3" presId="urn:microsoft.com/office/officeart/2005/8/layout/orgChart1"/>
    <dgm:cxn modelId="{B833A46C-8824-46BC-81B3-890EE6DD663D}" type="presParOf" srcId="{5FFDEAA3-1E14-4827-9C54-DC49B1025234}" destId="{ABE2E47A-77F2-43F7-B2A4-5CB3B1D573AA}" srcOrd="4" destOrd="1" presId="urn:microsoft.com/office/officeart/2005/8/layout/orgChart1"/>
    <dgm:cxn modelId="{68D87891-E933-4B29-99B1-DBCC23D09F05}" type="presOf" srcId="{20E85ACF-B8DF-4638-AA32-020DD2EA1122}" destId="{ABE2E47A-77F2-43F7-B2A4-5CB3B1D573AA}" srcOrd="0" destOrd="0" presId="urn:microsoft.com/office/officeart/2005/8/layout/orgChart1"/>
    <dgm:cxn modelId="{B12863FE-8D82-4A0D-A811-482B64558C4A}" type="presParOf" srcId="{5FFDEAA3-1E14-4827-9C54-DC49B1025234}" destId="{31F5886F-166A-4B8B-B04B-B655CB9EEF0D}" srcOrd="5" destOrd="1" presId="urn:microsoft.com/office/officeart/2005/8/layout/orgChart1"/>
    <dgm:cxn modelId="{B6102BA4-E522-47AF-B80C-4E9513DC12D0}" type="presParOf" srcId="{31F5886F-166A-4B8B-B04B-B655CB9EEF0D}" destId="{77407D6D-D0AC-4EA1-87C7-EAB25947CD80}" srcOrd="0" destOrd="5" presId="urn:microsoft.com/office/officeart/2005/8/layout/orgChart1"/>
    <dgm:cxn modelId="{9D93523A-106E-4B16-B6E2-1D6954333424}" type="presOf" srcId="{599F9F5B-972C-4369-92CF-F6D591766AE0}" destId="{77407D6D-D0AC-4EA1-87C7-EAB25947CD80}" srcOrd="0" destOrd="0" presId="urn:microsoft.com/office/officeart/2005/8/layout/orgChart1"/>
    <dgm:cxn modelId="{454C6557-2A24-4ABC-9032-2ACB18CF540F}" type="presParOf" srcId="{77407D6D-D0AC-4EA1-87C7-EAB25947CD80}" destId="{210A9FBA-E865-4AAA-89A2-0E32EF5C8F6F}" srcOrd="0" destOrd="0" presId="urn:microsoft.com/office/officeart/2005/8/layout/orgChart1"/>
    <dgm:cxn modelId="{335C2AF3-98CD-4BF0-841D-1891C3793EE9}" type="presOf" srcId="{599F9F5B-972C-4369-92CF-F6D591766AE0}" destId="{210A9FBA-E865-4AAA-89A2-0E32EF5C8F6F}" srcOrd="0" destOrd="0" presId="urn:microsoft.com/office/officeart/2005/8/layout/orgChart1"/>
    <dgm:cxn modelId="{BC867E43-339D-47BC-A608-6B77F14F39E2}" type="presParOf" srcId="{77407D6D-D0AC-4EA1-87C7-EAB25947CD80}" destId="{4B7D4994-F5E3-4479-8482-89B0BEF3B7F6}" srcOrd="1" destOrd="0" presId="urn:microsoft.com/office/officeart/2005/8/layout/orgChart1"/>
    <dgm:cxn modelId="{033A0DA7-719C-4124-B6B7-E2EFA343E448}" type="presOf" srcId="{599F9F5B-972C-4369-92CF-F6D591766AE0}" destId="{4B7D4994-F5E3-4479-8482-89B0BEF3B7F6}" srcOrd="0" destOrd="0" presId="urn:microsoft.com/office/officeart/2005/8/layout/orgChart1"/>
    <dgm:cxn modelId="{0C014431-C119-44F3-80CA-0AB0C0B0B7EE}" type="presParOf" srcId="{31F5886F-166A-4B8B-B04B-B655CB9EEF0D}" destId="{11C6688B-27CD-4DC7-8B7E-D5648C048682}" srcOrd="1" destOrd="5" presId="urn:microsoft.com/office/officeart/2005/8/layout/orgChart1"/>
    <dgm:cxn modelId="{6215B016-1705-451C-973D-CB9FB4D3437E}" type="presParOf" srcId="{11C6688B-27CD-4DC7-8B7E-D5648C048682}" destId="{71375E8B-98D4-4DF0-91B6-4B7262D3957F}" srcOrd="0" destOrd="1" presId="urn:microsoft.com/office/officeart/2005/8/layout/orgChart1"/>
    <dgm:cxn modelId="{7C6F5590-65B5-4FF8-A0BA-372ED63EB000}" type="presOf" srcId="{B56266DD-74C8-4466-AAAC-FB0C41F5A780}" destId="{71375E8B-98D4-4DF0-91B6-4B7262D3957F}" srcOrd="0" destOrd="0" presId="urn:microsoft.com/office/officeart/2005/8/layout/orgChart1"/>
    <dgm:cxn modelId="{CE784495-4F75-47AC-B839-6971BF861EC0}" type="presParOf" srcId="{11C6688B-27CD-4DC7-8B7E-D5648C048682}" destId="{C48414FF-50DE-49A9-BECE-67B8B8CDF4A5}" srcOrd="1" destOrd="1" presId="urn:microsoft.com/office/officeart/2005/8/layout/orgChart1"/>
    <dgm:cxn modelId="{BF731710-07A0-4D70-BF54-09630541C52F}" type="presParOf" srcId="{C48414FF-50DE-49A9-BECE-67B8B8CDF4A5}" destId="{25C831F2-E301-473E-93B6-40949026E077}" srcOrd="0" destOrd="1" presId="urn:microsoft.com/office/officeart/2005/8/layout/orgChart1"/>
    <dgm:cxn modelId="{746EE7C5-DFAB-4793-B329-C9C1438757B5}" type="presOf" srcId="{90A14F23-5A42-45F6-A276-A37561D9E7D6}" destId="{25C831F2-E301-473E-93B6-40949026E077}" srcOrd="0" destOrd="0" presId="urn:microsoft.com/office/officeart/2005/8/layout/orgChart1"/>
    <dgm:cxn modelId="{34F55FFD-26D6-4EAF-8860-429308F36211}" type="presParOf" srcId="{25C831F2-E301-473E-93B6-40949026E077}" destId="{0B15C7C6-E5D8-4599-AE2E-CEF9C8206700}" srcOrd="0" destOrd="0" presId="urn:microsoft.com/office/officeart/2005/8/layout/orgChart1"/>
    <dgm:cxn modelId="{4E04192C-3EA9-4EE6-AE3E-BED1BA2FFBA7}" type="presOf" srcId="{90A14F23-5A42-45F6-A276-A37561D9E7D6}" destId="{0B15C7C6-E5D8-4599-AE2E-CEF9C8206700}" srcOrd="0" destOrd="0" presId="urn:microsoft.com/office/officeart/2005/8/layout/orgChart1"/>
    <dgm:cxn modelId="{5BF7573C-1554-4FBA-B037-80990FBB931F}" type="presParOf" srcId="{25C831F2-E301-473E-93B6-40949026E077}" destId="{2AC00DB7-9227-41D0-A752-B376BB1E5758}" srcOrd="1" destOrd="0" presId="urn:microsoft.com/office/officeart/2005/8/layout/orgChart1"/>
    <dgm:cxn modelId="{E4B6CE59-305C-4BFA-8AA0-D029BC985613}" type="presOf" srcId="{90A14F23-5A42-45F6-A276-A37561D9E7D6}" destId="{2AC00DB7-9227-41D0-A752-B376BB1E5758}" srcOrd="0" destOrd="0" presId="urn:microsoft.com/office/officeart/2005/8/layout/orgChart1"/>
    <dgm:cxn modelId="{B0A6A408-7961-436A-ADED-0ADB4DC4D264}" type="presParOf" srcId="{C48414FF-50DE-49A9-BECE-67B8B8CDF4A5}" destId="{91B93A3D-E2D4-4452-B246-A1892B2B5744}" srcOrd="1" destOrd="1" presId="urn:microsoft.com/office/officeart/2005/8/layout/orgChart1"/>
    <dgm:cxn modelId="{A0C19126-2CAC-476C-BE7D-454A07896BED}" type="presParOf" srcId="{C48414FF-50DE-49A9-BECE-67B8B8CDF4A5}" destId="{B2CB9005-E1DC-4918-B2DA-A65246888CB4}" srcOrd="2" destOrd="1" presId="urn:microsoft.com/office/officeart/2005/8/layout/orgChart1"/>
    <dgm:cxn modelId="{91FCBBD2-BDD0-4A42-8780-0EFB48AEC01C}" type="presParOf" srcId="{31F5886F-166A-4B8B-B04B-B655CB9EEF0D}" destId="{93D50C39-7B09-498C-920E-01FA358BA623}" srcOrd="2" destOrd="5" presId="urn:microsoft.com/office/officeart/2005/8/layout/orgChart1"/>
    <dgm:cxn modelId="{909B9B68-611F-4BC2-BCE8-47CC172C8138}" type="presParOf" srcId="{5FFDEAA3-1E14-4827-9C54-DC49B1025234}" destId="{120AEF8C-0925-47A0-BF7A-A216ACC245DC}" srcOrd="6" destOrd="1" presId="urn:microsoft.com/office/officeart/2005/8/layout/orgChart1"/>
    <dgm:cxn modelId="{8C7EAD5A-30A6-4828-A247-462BA8A51180}" type="presOf" srcId="{68B64817-30E4-4871-8ED8-0FACC8ACB6E2}" destId="{120AEF8C-0925-47A0-BF7A-A216ACC245DC}" srcOrd="0" destOrd="0" presId="urn:microsoft.com/office/officeart/2005/8/layout/orgChart1"/>
    <dgm:cxn modelId="{A7110251-CFBB-4CC1-98D6-01465EF5A7EE}" type="presParOf" srcId="{5FFDEAA3-1E14-4827-9C54-DC49B1025234}" destId="{B28745B0-2A1B-4B25-AF80-71E648EE282F}" srcOrd="7" destOrd="1" presId="urn:microsoft.com/office/officeart/2005/8/layout/orgChart1"/>
    <dgm:cxn modelId="{FB6273F0-20D7-4769-A2EE-B376E1432BAB}" type="presParOf" srcId="{B28745B0-2A1B-4B25-AF80-71E648EE282F}" destId="{82204ECD-0DF7-4C7E-9713-218C65F177A5}" srcOrd="0" destOrd="7" presId="urn:microsoft.com/office/officeart/2005/8/layout/orgChart1"/>
    <dgm:cxn modelId="{C0A84B8F-7F5A-4B5F-9B50-C31C63300242}" type="presOf" srcId="{F70FC8CE-57C3-48C5-BC22-FB9B1447A90A}" destId="{82204ECD-0DF7-4C7E-9713-218C65F177A5}" srcOrd="0" destOrd="0" presId="urn:microsoft.com/office/officeart/2005/8/layout/orgChart1"/>
    <dgm:cxn modelId="{448E9CBB-890D-4158-AFFC-F50AE47C0134}" type="presParOf" srcId="{82204ECD-0DF7-4C7E-9713-218C65F177A5}" destId="{7E97A30A-2DE7-4F78-85EF-D8CF5F132F21}" srcOrd="0" destOrd="0" presId="urn:microsoft.com/office/officeart/2005/8/layout/orgChart1"/>
    <dgm:cxn modelId="{9570DD24-5CE2-41AF-82EA-9D111B9448CB}" type="presOf" srcId="{F70FC8CE-57C3-48C5-BC22-FB9B1447A90A}" destId="{7E97A30A-2DE7-4F78-85EF-D8CF5F132F21}" srcOrd="0" destOrd="0" presId="urn:microsoft.com/office/officeart/2005/8/layout/orgChart1"/>
    <dgm:cxn modelId="{A885EBF4-5E18-4501-9DEF-AF0CBFD9E31A}" type="presParOf" srcId="{82204ECD-0DF7-4C7E-9713-218C65F177A5}" destId="{0E2C872F-9035-4F2B-9581-5A8ED8013BE8}" srcOrd="1" destOrd="0" presId="urn:microsoft.com/office/officeart/2005/8/layout/orgChart1"/>
    <dgm:cxn modelId="{94A3FEE0-B516-46EB-B70C-063E90DE4F05}" type="presOf" srcId="{F70FC8CE-57C3-48C5-BC22-FB9B1447A90A}" destId="{0E2C872F-9035-4F2B-9581-5A8ED8013BE8}" srcOrd="0" destOrd="0" presId="urn:microsoft.com/office/officeart/2005/8/layout/orgChart1"/>
    <dgm:cxn modelId="{6B2327DE-71A5-4718-B4A0-D9CCC2AE5E09}" type="presParOf" srcId="{B28745B0-2A1B-4B25-AF80-71E648EE282F}" destId="{9FF5F9E7-ED9E-48EC-9E78-4FE1FD6EAED3}" srcOrd="1" destOrd="7" presId="urn:microsoft.com/office/officeart/2005/8/layout/orgChart1"/>
    <dgm:cxn modelId="{6E5463DC-E7B1-4E85-B1ED-77EB8DF33CAA}" type="presParOf" srcId="{B28745B0-2A1B-4B25-AF80-71E648EE282F}" destId="{91149D13-CBFB-4A14-A6EC-864ADD292D04}" srcOrd="2" destOrd="7" presId="urn:microsoft.com/office/officeart/2005/8/layout/orgChart1"/>
    <dgm:cxn modelId="{FBEED6ED-D4DE-47BA-9C2D-E33F15FC695E}" type="presParOf" srcId="{5FFDEAA3-1E14-4827-9C54-DC49B1025234}" destId="{D00C639A-E477-4C6E-AC9E-2725F1E435FC}" srcOrd="8" destOrd="1" presId="urn:microsoft.com/office/officeart/2005/8/layout/orgChart1"/>
    <dgm:cxn modelId="{95861EE0-936C-4361-BC9C-F4FB535BF9FE}" type="presOf" srcId="{3A3CE2B9-5CB0-408A-B92E-48C27EED979F}" destId="{D00C639A-E477-4C6E-AC9E-2725F1E435FC}" srcOrd="0" destOrd="0" presId="urn:microsoft.com/office/officeart/2005/8/layout/orgChart1"/>
    <dgm:cxn modelId="{715B4F8C-3E1F-4F1A-A4F0-6D3D3DC33E35}" type="presParOf" srcId="{5FFDEAA3-1E14-4827-9C54-DC49B1025234}" destId="{242B9D03-2A5F-400B-BDBF-4E66427D2F8C}" srcOrd="9" destOrd="1" presId="urn:microsoft.com/office/officeart/2005/8/layout/orgChart1"/>
    <dgm:cxn modelId="{EA7052D9-C5FD-4136-99A0-91C14616D072}" type="presParOf" srcId="{242B9D03-2A5F-400B-BDBF-4E66427D2F8C}" destId="{243CAB8A-8130-4B6D-A479-1FF02BDBDEF6}" srcOrd="0" destOrd="9" presId="urn:microsoft.com/office/officeart/2005/8/layout/orgChart1"/>
    <dgm:cxn modelId="{CADDE126-B91E-4426-9B3E-BE8E46E8DD55}" type="presOf" srcId="{DEECE153-AEF3-4E01-864C-57B428007DD5}" destId="{243CAB8A-8130-4B6D-A479-1FF02BDBDEF6}" srcOrd="0" destOrd="0" presId="urn:microsoft.com/office/officeart/2005/8/layout/orgChart1"/>
    <dgm:cxn modelId="{D2EE0FC1-1E2E-421B-B5DB-5579F3C17C9E}" type="presParOf" srcId="{243CAB8A-8130-4B6D-A479-1FF02BDBDEF6}" destId="{B72846D6-8FDF-42D4-935B-82055203692A}" srcOrd="0" destOrd="0" presId="urn:microsoft.com/office/officeart/2005/8/layout/orgChart1"/>
    <dgm:cxn modelId="{70847534-1975-40C5-AF5F-8605DC773F00}" type="presOf" srcId="{DEECE153-AEF3-4E01-864C-57B428007DD5}" destId="{B72846D6-8FDF-42D4-935B-82055203692A}" srcOrd="0" destOrd="0" presId="urn:microsoft.com/office/officeart/2005/8/layout/orgChart1"/>
    <dgm:cxn modelId="{11269061-5D94-4D19-9FD3-BD148EAB5B87}" type="presParOf" srcId="{243CAB8A-8130-4B6D-A479-1FF02BDBDEF6}" destId="{D63E39EA-F881-44F3-8313-06ABECD14E38}" srcOrd="1" destOrd="0" presId="urn:microsoft.com/office/officeart/2005/8/layout/orgChart1"/>
    <dgm:cxn modelId="{3461938D-2B0F-4F01-8700-10DCB67C7B40}" type="presOf" srcId="{DEECE153-AEF3-4E01-864C-57B428007DD5}" destId="{D63E39EA-F881-44F3-8313-06ABECD14E38}" srcOrd="0" destOrd="0" presId="urn:microsoft.com/office/officeart/2005/8/layout/orgChart1"/>
    <dgm:cxn modelId="{AA91F8E5-E6F9-4099-B87D-9618E5D818ED}" type="presParOf" srcId="{242B9D03-2A5F-400B-BDBF-4E66427D2F8C}" destId="{2CC96DCA-8C85-42C8-ADD3-8B40FE497722}" srcOrd="1" destOrd="9" presId="urn:microsoft.com/office/officeart/2005/8/layout/orgChart1"/>
    <dgm:cxn modelId="{B45C885D-EA4F-42CC-B47C-1D0609C82038}" type="presParOf" srcId="{242B9D03-2A5F-400B-BDBF-4E66427D2F8C}" destId="{7F8A4882-90E9-4B86-99C3-3816A3E5C26E}" srcOrd="2" destOrd="9" presId="urn:microsoft.com/office/officeart/2005/8/layout/orgChart1"/>
    <dgm:cxn modelId="{C9A15DFE-2E5B-4AC9-BE1E-0F1B3132337F}" type="presParOf" srcId="{A08E1630-8CD6-4002-9C26-5B44C07709FF}" destId="{CF548366-65C2-4AEE-9A4D-306A7310CD0B}" srcOrd="2" destOrd="1" presId="urn:microsoft.com/office/officeart/2005/8/layout/orgChart1"/>
    <dgm:cxn modelId="{B0DE1F85-AFF7-4687-901C-84DB0637B1C9}" type="presParOf" srcId="{B5AC3795-2CA3-4714-A630-DE56EC21FC0C}" destId="{8F4889CA-ABDE-4EE4-8395-A95BB9B7D891}" srcOrd="2" destOrd="1" presId="urn:microsoft.com/office/officeart/2005/8/layout/orgChart1"/>
    <dgm:cxn modelId="{A05707E4-286F-4CD2-B10B-C6B24F01D4B4}" type="presOf" srcId="{F596C24F-DFBB-432E-A7F4-BFBB3C76C46A}" destId="{8F4889CA-ABDE-4EE4-8395-A95BB9B7D891}" srcOrd="0" destOrd="0" presId="urn:microsoft.com/office/officeart/2005/8/layout/orgChart1"/>
    <dgm:cxn modelId="{90DB00EA-312C-40A1-9C67-9244A93F44F0}" type="presParOf" srcId="{B5AC3795-2CA3-4714-A630-DE56EC21FC0C}" destId="{95F2754E-1416-4DAE-8F20-9433161D0DAA}" srcOrd="3" destOrd="1" presId="urn:microsoft.com/office/officeart/2005/8/layout/orgChart1"/>
    <dgm:cxn modelId="{0907A92E-E0BF-4E2D-B037-B079BF4921E3}" type="presParOf" srcId="{95F2754E-1416-4DAE-8F20-9433161D0DAA}" destId="{8D4B66AC-AF5E-4CB2-AF25-73381E7B0D78}" srcOrd="0" destOrd="3" presId="urn:microsoft.com/office/officeart/2005/8/layout/orgChart1"/>
    <dgm:cxn modelId="{52C59CCC-4248-4427-8385-3C9666FA92F2}" type="presOf" srcId="{FAA02EE0-DBC4-40FB-A9DB-0DAB044FB6C0}" destId="{8D4B66AC-AF5E-4CB2-AF25-73381E7B0D78}" srcOrd="0" destOrd="0" presId="urn:microsoft.com/office/officeart/2005/8/layout/orgChart1"/>
    <dgm:cxn modelId="{45A0A5C2-314E-4A20-8040-A140BAE435A6}" type="presParOf" srcId="{8D4B66AC-AF5E-4CB2-AF25-73381E7B0D78}" destId="{85B87679-A828-4D4A-AA0B-BCBA17B73465}" srcOrd="0" destOrd="0" presId="urn:microsoft.com/office/officeart/2005/8/layout/orgChart1"/>
    <dgm:cxn modelId="{BA0DD3CB-9DE5-4B50-B69A-30E4CA07B2F0}" type="presOf" srcId="{FAA02EE0-DBC4-40FB-A9DB-0DAB044FB6C0}" destId="{85B87679-A828-4D4A-AA0B-BCBA17B73465}" srcOrd="0" destOrd="0" presId="urn:microsoft.com/office/officeart/2005/8/layout/orgChart1"/>
    <dgm:cxn modelId="{CF67B6CC-F937-44BA-B53C-D31C6441898C}" type="presParOf" srcId="{8D4B66AC-AF5E-4CB2-AF25-73381E7B0D78}" destId="{32458F53-ECD5-4700-A4B7-39853C521A5E}" srcOrd="1" destOrd="0" presId="urn:microsoft.com/office/officeart/2005/8/layout/orgChart1"/>
    <dgm:cxn modelId="{D2D1AE0A-5F35-4DE8-8867-C910A4CAB544}" type="presOf" srcId="{FAA02EE0-DBC4-40FB-A9DB-0DAB044FB6C0}" destId="{32458F53-ECD5-4700-A4B7-39853C521A5E}" srcOrd="0" destOrd="0" presId="urn:microsoft.com/office/officeart/2005/8/layout/orgChart1"/>
    <dgm:cxn modelId="{B3346F9F-4D97-4A25-BE4B-8D26D911E4FA}" type="presParOf" srcId="{95F2754E-1416-4DAE-8F20-9433161D0DAA}" destId="{2DCCFB90-4B94-4CF6-BE4D-2C9CC3B7DBEF}" srcOrd="1" destOrd="3" presId="urn:microsoft.com/office/officeart/2005/8/layout/orgChart1"/>
    <dgm:cxn modelId="{4ED46643-C9E9-4563-9B5C-09D53490C823}" type="presParOf" srcId="{2DCCFB90-4B94-4CF6-BE4D-2C9CC3B7DBEF}" destId="{41135FC0-F34B-4250-82DF-6B6ABB3D9AEA}" srcOrd="0" destOrd="1" presId="urn:microsoft.com/office/officeart/2005/8/layout/orgChart1"/>
    <dgm:cxn modelId="{9591756A-063D-43E0-884E-7172D215FE8C}" type="presOf" srcId="{F92D698D-ACC8-4927-BAA7-6F2930D144DC}" destId="{41135FC0-F34B-4250-82DF-6B6ABB3D9AEA}" srcOrd="0" destOrd="0" presId="urn:microsoft.com/office/officeart/2005/8/layout/orgChart1"/>
    <dgm:cxn modelId="{D9AEDB2D-646E-4AB6-AF99-1467869A3317}" type="presParOf" srcId="{2DCCFB90-4B94-4CF6-BE4D-2C9CC3B7DBEF}" destId="{A6EC444E-6A53-4113-A72B-F0E4162C8C2E}" srcOrd="1" destOrd="1" presId="urn:microsoft.com/office/officeart/2005/8/layout/orgChart1"/>
    <dgm:cxn modelId="{D669BF59-33DC-4B60-8A3C-40F30E7CD534}" type="presParOf" srcId="{A6EC444E-6A53-4113-A72B-F0E4162C8C2E}" destId="{6EB33321-276C-4C60-A626-BA417DEC0C6C}" srcOrd="0" destOrd="1" presId="urn:microsoft.com/office/officeart/2005/8/layout/orgChart1"/>
    <dgm:cxn modelId="{C921F6CC-1EC6-423C-9493-6D750F37E72C}" type="presOf" srcId="{14B1DFA3-890D-4463-9B0C-5EF5DBD51AC5}" destId="{6EB33321-276C-4C60-A626-BA417DEC0C6C}" srcOrd="0" destOrd="0" presId="urn:microsoft.com/office/officeart/2005/8/layout/orgChart1"/>
    <dgm:cxn modelId="{890012F8-5B39-4266-B657-0C98EDEDBB76}" type="presParOf" srcId="{6EB33321-276C-4C60-A626-BA417DEC0C6C}" destId="{9AA3A869-07BE-4DE9-87A5-EC76B0110461}" srcOrd="0" destOrd="0" presId="urn:microsoft.com/office/officeart/2005/8/layout/orgChart1"/>
    <dgm:cxn modelId="{8ACB0978-01CC-488A-BFE9-F958C8E0E6D1}" type="presOf" srcId="{14B1DFA3-890D-4463-9B0C-5EF5DBD51AC5}" destId="{9AA3A869-07BE-4DE9-87A5-EC76B0110461}" srcOrd="0" destOrd="0" presId="urn:microsoft.com/office/officeart/2005/8/layout/orgChart1"/>
    <dgm:cxn modelId="{FA2AD800-495F-45E2-BB99-256584507548}" type="presParOf" srcId="{6EB33321-276C-4C60-A626-BA417DEC0C6C}" destId="{1ADC4569-1110-4CA3-97B8-B8D20DE2D966}" srcOrd="1" destOrd="0" presId="urn:microsoft.com/office/officeart/2005/8/layout/orgChart1"/>
    <dgm:cxn modelId="{02BB2564-2663-4778-9CFD-C10628FCCFAA}" type="presOf" srcId="{14B1DFA3-890D-4463-9B0C-5EF5DBD51AC5}" destId="{1ADC4569-1110-4CA3-97B8-B8D20DE2D966}" srcOrd="0" destOrd="0" presId="urn:microsoft.com/office/officeart/2005/8/layout/orgChart1"/>
    <dgm:cxn modelId="{C88EEE79-C143-4A9A-BA0A-47BD1D908429}" type="presParOf" srcId="{A6EC444E-6A53-4113-A72B-F0E4162C8C2E}" destId="{15F4E626-046C-49E8-AD4C-C0D4E6214F0A}" srcOrd="1" destOrd="1" presId="urn:microsoft.com/office/officeart/2005/8/layout/orgChart1"/>
    <dgm:cxn modelId="{F2CD55B6-AB0F-4629-8E58-253E078F1A89}" type="presParOf" srcId="{A6EC444E-6A53-4113-A72B-F0E4162C8C2E}" destId="{9EC4BFC3-D301-469C-BE12-1C07CAED33AE}" srcOrd="2" destOrd="1" presId="urn:microsoft.com/office/officeart/2005/8/layout/orgChart1"/>
    <dgm:cxn modelId="{76C7D187-280B-4782-8468-539D6BDCADDF}" type="presParOf" srcId="{95F2754E-1416-4DAE-8F20-9433161D0DAA}" destId="{E5D7C569-77DC-480C-A41A-79F3F14BB6D1}" srcOrd="2" destOrd="3" presId="urn:microsoft.com/office/officeart/2005/8/layout/orgChart1"/>
    <dgm:cxn modelId="{E6E09EB5-E1D4-4F1A-8833-C78A4A1865CD}" type="presParOf" srcId="{B5AC3795-2CA3-4714-A630-DE56EC21FC0C}" destId="{F4A96ECB-0B0E-4F6A-8445-DE820AD4B4C3}" srcOrd="4" destOrd="1" presId="urn:microsoft.com/office/officeart/2005/8/layout/orgChart1"/>
    <dgm:cxn modelId="{5FEBFE4B-A88D-4FAA-B7B3-FDCE64B260B4}" type="presOf" srcId="{2F23F61B-DD81-41CC-8D6D-68BE7329E472}" destId="{F4A96ECB-0B0E-4F6A-8445-DE820AD4B4C3}" srcOrd="0" destOrd="0" presId="urn:microsoft.com/office/officeart/2005/8/layout/orgChart1"/>
    <dgm:cxn modelId="{E7FFB0BD-72B3-460A-A6A4-82B83963A972}" type="presParOf" srcId="{B5AC3795-2CA3-4714-A630-DE56EC21FC0C}" destId="{1F8C0709-8DF1-4BCC-A513-E0A4084983FB}" srcOrd="5" destOrd="1" presId="urn:microsoft.com/office/officeart/2005/8/layout/orgChart1"/>
    <dgm:cxn modelId="{E74904A2-F76E-4DE9-ACBC-AEA203459DD8}" type="presParOf" srcId="{1F8C0709-8DF1-4BCC-A513-E0A4084983FB}" destId="{C1D0D9DB-F72E-4E68-9CC0-DC013AC7030D}" srcOrd="0" destOrd="5" presId="urn:microsoft.com/office/officeart/2005/8/layout/orgChart1"/>
    <dgm:cxn modelId="{C97B1649-30D9-4A7E-9152-D0733C506D37}" type="presOf" srcId="{79F23771-B09D-4158-B245-3403A65B36D3}" destId="{C1D0D9DB-F72E-4E68-9CC0-DC013AC7030D}" srcOrd="0" destOrd="0" presId="urn:microsoft.com/office/officeart/2005/8/layout/orgChart1"/>
    <dgm:cxn modelId="{03BF1F98-50D8-4671-8818-0B17E0ACF9C4}" type="presParOf" srcId="{C1D0D9DB-F72E-4E68-9CC0-DC013AC7030D}" destId="{B02C0076-0230-431D-8EE4-A34A0447575B}" srcOrd="0" destOrd="0" presId="urn:microsoft.com/office/officeart/2005/8/layout/orgChart1"/>
    <dgm:cxn modelId="{A1E24095-06B1-466A-9741-3522E33C41D1}" type="presOf" srcId="{79F23771-B09D-4158-B245-3403A65B36D3}" destId="{B02C0076-0230-431D-8EE4-A34A0447575B}" srcOrd="0" destOrd="0" presId="urn:microsoft.com/office/officeart/2005/8/layout/orgChart1"/>
    <dgm:cxn modelId="{FF5C7118-3A06-4974-B429-ABE0C4D97460}" type="presParOf" srcId="{C1D0D9DB-F72E-4E68-9CC0-DC013AC7030D}" destId="{D3A079F0-1737-47D3-A8AC-C04DE2EAFD20}" srcOrd="1" destOrd="0" presId="urn:microsoft.com/office/officeart/2005/8/layout/orgChart1"/>
    <dgm:cxn modelId="{233D1E04-A268-454B-8F64-8D09FB286823}" type="presOf" srcId="{79F23771-B09D-4158-B245-3403A65B36D3}" destId="{D3A079F0-1737-47D3-A8AC-C04DE2EAFD20}" srcOrd="0" destOrd="0" presId="urn:microsoft.com/office/officeart/2005/8/layout/orgChart1"/>
    <dgm:cxn modelId="{CB64370B-A9BD-4B9C-9199-683B834FFD62}" type="presParOf" srcId="{1F8C0709-8DF1-4BCC-A513-E0A4084983FB}" destId="{12ADD4B1-D410-4110-980F-E3FA716B50B1}" srcOrd="1" destOrd="5" presId="urn:microsoft.com/office/officeart/2005/8/layout/orgChart1"/>
    <dgm:cxn modelId="{BD68A2F5-FBE0-4C2B-BCC6-232B4B90F2E7}" type="presParOf" srcId="{12ADD4B1-D410-4110-980F-E3FA716B50B1}" destId="{53C90F6E-8DEE-4447-A852-26FDCB14D889}" srcOrd="0" destOrd="1" presId="urn:microsoft.com/office/officeart/2005/8/layout/orgChart1"/>
    <dgm:cxn modelId="{3CA8A254-7F7F-4E49-BCB0-79E5D38ED54A}" type="presOf" srcId="{56FD2FBB-E214-42D6-B49E-877D47CA0110}" destId="{53C90F6E-8DEE-4447-A852-26FDCB14D889}" srcOrd="0" destOrd="0" presId="urn:microsoft.com/office/officeart/2005/8/layout/orgChart1"/>
    <dgm:cxn modelId="{3688BC86-4B35-453D-A018-3FC718E9B852}" type="presParOf" srcId="{12ADD4B1-D410-4110-980F-E3FA716B50B1}" destId="{1A754D7C-9FB8-4762-99D2-77B1EFA9E175}" srcOrd="1" destOrd="1" presId="urn:microsoft.com/office/officeart/2005/8/layout/orgChart1"/>
    <dgm:cxn modelId="{4EE3CEC6-D9E6-46C9-9ADA-54848D0C8934}" type="presParOf" srcId="{1A754D7C-9FB8-4762-99D2-77B1EFA9E175}" destId="{B99EBA68-9B7C-44C5-84BD-628F4513AE11}" srcOrd="0" destOrd="1" presId="urn:microsoft.com/office/officeart/2005/8/layout/orgChart1"/>
    <dgm:cxn modelId="{D69E4C30-6763-416B-9F98-A105C7D3E0A0}" type="presOf" srcId="{492F340F-8141-4A25-8D0D-B043E318F114}" destId="{B99EBA68-9B7C-44C5-84BD-628F4513AE11}" srcOrd="0" destOrd="0" presId="urn:microsoft.com/office/officeart/2005/8/layout/orgChart1"/>
    <dgm:cxn modelId="{AD4576AE-7C31-405D-AA2C-F11862433FBE}" type="presParOf" srcId="{B99EBA68-9B7C-44C5-84BD-628F4513AE11}" destId="{C2A75219-5E95-489C-A514-B957817FF4E3}" srcOrd="0" destOrd="0" presId="urn:microsoft.com/office/officeart/2005/8/layout/orgChart1"/>
    <dgm:cxn modelId="{A1DAD91F-B19E-4A72-BE86-864AA9BBCFF7}" type="presOf" srcId="{492F340F-8141-4A25-8D0D-B043E318F114}" destId="{C2A75219-5E95-489C-A514-B957817FF4E3}" srcOrd="0" destOrd="0" presId="urn:microsoft.com/office/officeart/2005/8/layout/orgChart1"/>
    <dgm:cxn modelId="{AD8F85C8-54E6-46C0-93A2-F8EBCE494F1C}" type="presParOf" srcId="{B99EBA68-9B7C-44C5-84BD-628F4513AE11}" destId="{4F92CA13-FEC6-45E6-90C7-757420409724}" srcOrd="1" destOrd="0" presId="urn:microsoft.com/office/officeart/2005/8/layout/orgChart1"/>
    <dgm:cxn modelId="{836590B3-F8B8-4AAC-A2ED-77E1D45778CD}" type="presOf" srcId="{492F340F-8141-4A25-8D0D-B043E318F114}" destId="{4F92CA13-FEC6-45E6-90C7-757420409724}" srcOrd="0" destOrd="0" presId="urn:microsoft.com/office/officeart/2005/8/layout/orgChart1"/>
    <dgm:cxn modelId="{3A125C1E-C6A8-4A43-A8CA-94189F3ECB23}" type="presParOf" srcId="{1A754D7C-9FB8-4762-99D2-77B1EFA9E175}" destId="{4D2FE726-E319-4DED-90DA-69A916C73F5D}" srcOrd="1" destOrd="1" presId="urn:microsoft.com/office/officeart/2005/8/layout/orgChart1"/>
    <dgm:cxn modelId="{6D1DE371-4268-4382-9AAE-6BA0DF57F04A}" type="presParOf" srcId="{1A754D7C-9FB8-4762-99D2-77B1EFA9E175}" destId="{B6B76181-7D4E-41B8-A083-E6C146E3C33C}" srcOrd="2" destOrd="1" presId="urn:microsoft.com/office/officeart/2005/8/layout/orgChart1"/>
    <dgm:cxn modelId="{CA6F3672-17FD-4B14-9FF4-B4B3D2C53F77}" type="presParOf" srcId="{1F8C0709-8DF1-4BCC-A513-E0A4084983FB}" destId="{F8B34554-BF81-4B1D-B865-CBD4D9D29927}" srcOrd="2" destOrd="5" presId="urn:microsoft.com/office/officeart/2005/8/layout/orgChart1"/>
    <dgm:cxn modelId="{10896D2C-D0EC-4187-8FBF-73AE858C7D52}" type="presParOf" srcId="{B5AC3795-2CA3-4714-A630-DE56EC21FC0C}" destId="{4983DBD6-C4AA-4A84-8DE2-67467DFA0035}" srcOrd="6" destOrd="1" presId="urn:microsoft.com/office/officeart/2005/8/layout/orgChart1"/>
    <dgm:cxn modelId="{DF2E1F68-BFFA-411E-A285-C6149D5C91C7}" type="presOf" srcId="{24705C24-501A-45FF-A634-72BDB1176B26}" destId="{4983DBD6-C4AA-4A84-8DE2-67467DFA0035}" srcOrd="0" destOrd="0" presId="urn:microsoft.com/office/officeart/2005/8/layout/orgChart1"/>
    <dgm:cxn modelId="{D724C9FD-FB4C-4259-9B5F-CFAFB350B86A}" type="presParOf" srcId="{B5AC3795-2CA3-4714-A630-DE56EC21FC0C}" destId="{67C9CA44-D92A-4C1E-A043-933CA32BCFA9}" srcOrd="7" destOrd="1" presId="urn:microsoft.com/office/officeart/2005/8/layout/orgChart1"/>
    <dgm:cxn modelId="{A3A05988-A47E-499D-A842-477BA11E7F1E}" type="presParOf" srcId="{67C9CA44-D92A-4C1E-A043-933CA32BCFA9}" destId="{3B620CC6-8D83-4548-8814-C1E66EB6B198}" srcOrd="0" destOrd="7" presId="urn:microsoft.com/office/officeart/2005/8/layout/orgChart1"/>
    <dgm:cxn modelId="{14D157E7-AF83-4FB8-9C7D-30170DA65638}" type="presOf" srcId="{0F613434-2E2F-4DF6-834A-34EC930033AB}" destId="{3B620CC6-8D83-4548-8814-C1E66EB6B198}" srcOrd="0" destOrd="0" presId="urn:microsoft.com/office/officeart/2005/8/layout/orgChart1"/>
    <dgm:cxn modelId="{F521A0B7-03A9-4679-A49E-A0293B5DAE62}" type="presParOf" srcId="{3B620CC6-8D83-4548-8814-C1E66EB6B198}" destId="{5E788FE7-342B-4D78-AAD6-79DF9C87798A}" srcOrd="0" destOrd="0" presId="urn:microsoft.com/office/officeart/2005/8/layout/orgChart1"/>
    <dgm:cxn modelId="{64F73774-DBAD-49E2-B031-5D8D632AECC3}" type="presOf" srcId="{0F613434-2E2F-4DF6-834A-34EC930033AB}" destId="{5E788FE7-342B-4D78-AAD6-79DF9C87798A}" srcOrd="0" destOrd="0" presId="urn:microsoft.com/office/officeart/2005/8/layout/orgChart1"/>
    <dgm:cxn modelId="{7C52AEEB-C670-43FA-8F9C-83C38F44ECCD}" type="presParOf" srcId="{3B620CC6-8D83-4548-8814-C1E66EB6B198}" destId="{2D0A69FE-5F11-4B27-B370-527DF862862F}" srcOrd="1" destOrd="0" presId="urn:microsoft.com/office/officeart/2005/8/layout/orgChart1"/>
    <dgm:cxn modelId="{48BE07CE-579D-4777-BA0D-AF293EBD2CB6}" type="presOf" srcId="{0F613434-2E2F-4DF6-834A-34EC930033AB}" destId="{2D0A69FE-5F11-4B27-B370-527DF862862F}" srcOrd="0" destOrd="0" presId="urn:microsoft.com/office/officeart/2005/8/layout/orgChart1"/>
    <dgm:cxn modelId="{6C24B8BB-651A-4B6A-BE0E-87D5AA2ABF46}" type="presParOf" srcId="{67C9CA44-D92A-4C1E-A043-933CA32BCFA9}" destId="{76FAF9D2-2570-4127-B2DA-1F073AC4811E}" srcOrd="1" destOrd="7" presId="urn:microsoft.com/office/officeart/2005/8/layout/orgChart1"/>
    <dgm:cxn modelId="{F9A2DAC6-75B1-4812-BF4B-42CF2221DF58}" type="presParOf" srcId="{76FAF9D2-2570-4127-B2DA-1F073AC4811E}" destId="{470B42A1-32F1-4F07-BF94-E1CFEB2D2230}" srcOrd="0" destOrd="1" presId="urn:microsoft.com/office/officeart/2005/8/layout/orgChart1"/>
    <dgm:cxn modelId="{195FCEC1-05E9-4418-BC32-521F0D9F7673}" type="presOf" srcId="{9F764FAE-03AE-4609-9C5A-A5360B3B41A9}" destId="{470B42A1-32F1-4F07-BF94-E1CFEB2D2230}" srcOrd="0" destOrd="0" presId="urn:microsoft.com/office/officeart/2005/8/layout/orgChart1"/>
    <dgm:cxn modelId="{A9C553B8-DC00-4DF7-8478-3F5D49A3E82E}" type="presParOf" srcId="{76FAF9D2-2570-4127-B2DA-1F073AC4811E}" destId="{3502F60E-F854-47C6-BCC0-43EBB06C8D07}" srcOrd="1" destOrd="1" presId="urn:microsoft.com/office/officeart/2005/8/layout/orgChart1"/>
    <dgm:cxn modelId="{C17D9CE3-6213-4946-B977-97E0CFD6AC2E}" type="presParOf" srcId="{3502F60E-F854-47C6-BCC0-43EBB06C8D07}" destId="{7B8D267B-34DC-46A2-BDCA-D00031DEFC73}" srcOrd="0" destOrd="1" presId="urn:microsoft.com/office/officeart/2005/8/layout/orgChart1"/>
    <dgm:cxn modelId="{9A4B8D1B-2635-4A94-91E5-DDC13911505B}" type="presOf" srcId="{FF344D69-3C6B-4F82-83DB-26627F78A1EC}" destId="{7B8D267B-34DC-46A2-BDCA-D00031DEFC73}" srcOrd="0" destOrd="0" presId="urn:microsoft.com/office/officeart/2005/8/layout/orgChart1"/>
    <dgm:cxn modelId="{F61C3DB9-FA81-4AAD-ADFF-2B7A7B9D59E4}" type="presParOf" srcId="{7B8D267B-34DC-46A2-BDCA-D00031DEFC73}" destId="{E2A44D12-5935-4254-93DB-4612CA4F9F4E}" srcOrd="0" destOrd="0" presId="urn:microsoft.com/office/officeart/2005/8/layout/orgChart1"/>
    <dgm:cxn modelId="{87CC3522-453B-4B9E-A2C0-E05AEF1A7F65}" type="presOf" srcId="{FF344D69-3C6B-4F82-83DB-26627F78A1EC}" destId="{E2A44D12-5935-4254-93DB-4612CA4F9F4E}" srcOrd="0" destOrd="0" presId="urn:microsoft.com/office/officeart/2005/8/layout/orgChart1"/>
    <dgm:cxn modelId="{3BB9E5B3-678F-4CF0-A8D3-5D0B030EC12C}" type="presParOf" srcId="{7B8D267B-34DC-46A2-BDCA-D00031DEFC73}" destId="{D7560339-7274-47C6-9284-911FAA49921E}" srcOrd="1" destOrd="0" presId="urn:microsoft.com/office/officeart/2005/8/layout/orgChart1"/>
    <dgm:cxn modelId="{65DB4382-326F-472D-8CE1-E3A290140172}" type="presOf" srcId="{FF344D69-3C6B-4F82-83DB-26627F78A1EC}" destId="{D7560339-7274-47C6-9284-911FAA49921E}" srcOrd="0" destOrd="0" presId="urn:microsoft.com/office/officeart/2005/8/layout/orgChart1"/>
    <dgm:cxn modelId="{9415CB8C-36AA-4C9E-9050-EBF87252EE83}" type="presParOf" srcId="{3502F60E-F854-47C6-BCC0-43EBB06C8D07}" destId="{65654CF2-C400-4C17-8D02-A8D22C67703C}" srcOrd="1" destOrd="1" presId="urn:microsoft.com/office/officeart/2005/8/layout/orgChart1"/>
    <dgm:cxn modelId="{1A7575F9-D65E-46AF-9E97-DDAAC1B5D715}" type="presParOf" srcId="{3502F60E-F854-47C6-BCC0-43EBB06C8D07}" destId="{3F91BCAF-83D0-4AC8-9EED-E3C90497F27B}" srcOrd="2" destOrd="1" presId="urn:microsoft.com/office/officeart/2005/8/layout/orgChart1"/>
    <dgm:cxn modelId="{C114DBAA-04B1-446D-8939-DED3DE142CA8}" type="presParOf" srcId="{67C9CA44-D92A-4C1E-A043-933CA32BCFA9}" destId="{1173C1E3-AF73-473A-B6F9-03BC6B2BD88B}" srcOrd="2" destOrd="7" presId="urn:microsoft.com/office/officeart/2005/8/layout/orgChart1"/>
    <dgm:cxn modelId="{1E649C7A-2F8B-4113-975C-70F22930E8D9}" type="presParOf" srcId="{B5AC3795-2CA3-4714-A630-DE56EC21FC0C}" destId="{1D7367FA-935D-445E-A08D-2018A709CD55}" srcOrd="8" destOrd="1" presId="urn:microsoft.com/office/officeart/2005/8/layout/orgChart1"/>
    <dgm:cxn modelId="{DBCD5E82-FC8D-4FF1-93A3-6E5443EFAC6E}" type="presOf" srcId="{4A09D990-AE17-4820-BC27-6836493DFC77}" destId="{1D7367FA-935D-445E-A08D-2018A709CD55}" srcOrd="0" destOrd="0" presId="urn:microsoft.com/office/officeart/2005/8/layout/orgChart1"/>
    <dgm:cxn modelId="{6F075457-B461-4AD4-BD5F-2CD0C2E9D656}" type="presParOf" srcId="{B5AC3795-2CA3-4714-A630-DE56EC21FC0C}" destId="{25662639-3D83-4E62-9F08-BB2681D5D417}" srcOrd="9" destOrd="1" presId="urn:microsoft.com/office/officeart/2005/8/layout/orgChart1"/>
    <dgm:cxn modelId="{58424728-83D9-4083-8A83-5892682FD804}" type="presParOf" srcId="{25662639-3D83-4E62-9F08-BB2681D5D417}" destId="{1DA0266F-C696-4EBC-BE81-B8CC64A5DCD5}" srcOrd="0" destOrd="9" presId="urn:microsoft.com/office/officeart/2005/8/layout/orgChart1"/>
    <dgm:cxn modelId="{70571861-308A-4BF7-9F79-8527385AA35C}" type="presOf" srcId="{09B0A9C2-4631-4C87-A50A-E1E2BF7A705D}" destId="{1DA0266F-C696-4EBC-BE81-B8CC64A5DCD5}" srcOrd="0" destOrd="0" presId="urn:microsoft.com/office/officeart/2005/8/layout/orgChart1"/>
    <dgm:cxn modelId="{0266ED75-ED8F-47C6-A91E-0311A9EA0690}" type="presParOf" srcId="{1DA0266F-C696-4EBC-BE81-B8CC64A5DCD5}" destId="{A2539663-3F59-4FC9-937B-82D510C1BCFE}" srcOrd="0" destOrd="0" presId="urn:microsoft.com/office/officeart/2005/8/layout/orgChart1"/>
    <dgm:cxn modelId="{7F197A1F-3BC6-4FA8-B0CD-D7CEE8B80097}" type="presOf" srcId="{09B0A9C2-4631-4C87-A50A-E1E2BF7A705D}" destId="{A2539663-3F59-4FC9-937B-82D510C1BCFE}" srcOrd="0" destOrd="0" presId="urn:microsoft.com/office/officeart/2005/8/layout/orgChart1"/>
    <dgm:cxn modelId="{77178CEB-585A-463F-8368-8BFD079CF027}" type="presParOf" srcId="{1DA0266F-C696-4EBC-BE81-B8CC64A5DCD5}" destId="{10EA3969-BDF9-4BA5-8135-9AE9C9048AEA}" srcOrd="1" destOrd="0" presId="urn:microsoft.com/office/officeart/2005/8/layout/orgChart1"/>
    <dgm:cxn modelId="{84FA3CB6-7DA5-4B59-8322-8A6D14BAD91E}" type="presOf" srcId="{09B0A9C2-4631-4C87-A50A-E1E2BF7A705D}" destId="{10EA3969-BDF9-4BA5-8135-9AE9C9048AEA}" srcOrd="0" destOrd="0" presId="urn:microsoft.com/office/officeart/2005/8/layout/orgChart1"/>
    <dgm:cxn modelId="{EDAAA866-0FF8-4C59-A331-D55B29CF1343}" type="presParOf" srcId="{25662639-3D83-4E62-9F08-BB2681D5D417}" destId="{1620224C-B912-4D8D-AE99-B2DEF20FB191}" srcOrd="1" destOrd="9" presId="urn:microsoft.com/office/officeart/2005/8/layout/orgChart1"/>
    <dgm:cxn modelId="{FED5314A-406C-408A-BA8D-574E05705A93}" type="presParOf" srcId="{1620224C-B912-4D8D-AE99-B2DEF20FB191}" destId="{63F5979E-92E5-4CE9-B0FA-2B6EB4762992}" srcOrd="0" destOrd="1" presId="urn:microsoft.com/office/officeart/2005/8/layout/orgChart1"/>
    <dgm:cxn modelId="{EADB02A2-4835-481E-B9BE-10A74DA4434C}" type="presOf" srcId="{3FDD3A28-66C7-44AB-8F9F-A860DAF0284A}" destId="{63F5979E-92E5-4CE9-B0FA-2B6EB4762992}" srcOrd="0" destOrd="0" presId="urn:microsoft.com/office/officeart/2005/8/layout/orgChart1"/>
    <dgm:cxn modelId="{068F6077-6D30-4977-ABBA-AACC862879FB}" type="presParOf" srcId="{1620224C-B912-4D8D-AE99-B2DEF20FB191}" destId="{9BE375A0-3AC5-45F5-9B5C-4E732AE526DA}" srcOrd="1" destOrd="1" presId="urn:microsoft.com/office/officeart/2005/8/layout/orgChart1"/>
    <dgm:cxn modelId="{9397C29E-5BB4-4990-A1CD-2F56227BCAAC}" type="presParOf" srcId="{9BE375A0-3AC5-45F5-9B5C-4E732AE526DA}" destId="{3D3948A4-0502-4BB8-B6A3-B472833F5E0D}" srcOrd="0" destOrd="1" presId="urn:microsoft.com/office/officeart/2005/8/layout/orgChart1"/>
    <dgm:cxn modelId="{C49B46AC-C571-4A44-A532-F16912FA9F46}" type="presOf" srcId="{68A0C8DE-C4CB-40D4-B5F5-438AC52F9C36}" destId="{3D3948A4-0502-4BB8-B6A3-B472833F5E0D}" srcOrd="0" destOrd="0" presId="urn:microsoft.com/office/officeart/2005/8/layout/orgChart1"/>
    <dgm:cxn modelId="{3F98BE1A-12E0-437E-B357-B658B0D0AAE3}" type="presParOf" srcId="{3D3948A4-0502-4BB8-B6A3-B472833F5E0D}" destId="{2CC90AE5-E9B9-49FA-885B-F50582DCDC45}" srcOrd="0" destOrd="0" presId="urn:microsoft.com/office/officeart/2005/8/layout/orgChart1"/>
    <dgm:cxn modelId="{FB54C8D5-5E9D-4C29-95D9-20E700C3BD3A}" type="presOf" srcId="{68A0C8DE-C4CB-40D4-B5F5-438AC52F9C36}" destId="{2CC90AE5-E9B9-49FA-885B-F50582DCDC45}" srcOrd="0" destOrd="0" presId="urn:microsoft.com/office/officeart/2005/8/layout/orgChart1"/>
    <dgm:cxn modelId="{E08BE4F9-4326-48E0-882A-75ABDDAC96B8}" type="presParOf" srcId="{3D3948A4-0502-4BB8-B6A3-B472833F5E0D}" destId="{E7252964-E649-47D6-8454-0179EA233F2E}" srcOrd="1" destOrd="0" presId="urn:microsoft.com/office/officeart/2005/8/layout/orgChart1"/>
    <dgm:cxn modelId="{24B919A5-DA81-4CC9-BBDA-BCC5649EA91C}" type="presOf" srcId="{68A0C8DE-C4CB-40D4-B5F5-438AC52F9C36}" destId="{E7252964-E649-47D6-8454-0179EA233F2E}" srcOrd="0" destOrd="0" presId="urn:microsoft.com/office/officeart/2005/8/layout/orgChart1"/>
    <dgm:cxn modelId="{93F4BAA7-96CE-4F60-8599-70EAB2083BC3}" type="presParOf" srcId="{9BE375A0-3AC5-45F5-9B5C-4E732AE526DA}" destId="{5FCFE717-5B02-47FF-A107-710D8B8DAC68}" srcOrd="1" destOrd="1" presId="urn:microsoft.com/office/officeart/2005/8/layout/orgChart1"/>
    <dgm:cxn modelId="{167F2E78-40D2-4C3B-8C83-0B657D0862CC}" type="presParOf" srcId="{9BE375A0-3AC5-45F5-9B5C-4E732AE526DA}" destId="{03DD4868-84F6-4E29-99E7-BFA96B6745C4}" srcOrd="2" destOrd="1" presId="urn:microsoft.com/office/officeart/2005/8/layout/orgChart1"/>
    <dgm:cxn modelId="{BC94D735-8D3E-4B14-B5FF-C1BE992773D1}" type="presParOf" srcId="{25662639-3D83-4E62-9F08-BB2681D5D417}" destId="{7394A124-4540-4E0E-8C20-A25368F7B91E}" srcOrd="2" destOrd="9" presId="urn:microsoft.com/office/officeart/2005/8/layout/orgChart1"/>
    <dgm:cxn modelId="{C2B186DE-DBBE-4E8E-88C9-F3EDDD434033}" type="presParOf" srcId="{B5AC3795-2CA3-4714-A630-DE56EC21FC0C}" destId="{EF02DF74-E600-4B5A-99A1-DAD524447AC6}" srcOrd="10" destOrd="1" presId="urn:microsoft.com/office/officeart/2005/8/layout/orgChart1"/>
    <dgm:cxn modelId="{4F79B527-D741-486F-BDAD-EB7CB7BF89A4}" type="presOf" srcId="{BD588D35-6EB2-4BF0-BBD3-7AF08C205363}" destId="{EF02DF74-E600-4B5A-99A1-DAD524447AC6}" srcOrd="0" destOrd="0" presId="urn:microsoft.com/office/officeart/2005/8/layout/orgChart1"/>
    <dgm:cxn modelId="{60B41E9D-F46E-499B-ADFB-19E9662D3083}" type="presParOf" srcId="{B5AC3795-2CA3-4714-A630-DE56EC21FC0C}" destId="{CD34A9D4-B80B-404B-B9B8-9BA638759CCA}" srcOrd="11" destOrd="1" presId="urn:microsoft.com/office/officeart/2005/8/layout/orgChart1"/>
    <dgm:cxn modelId="{541D60FF-74F0-4252-81D2-BDB2F48D92C6}" type="presParOf" srcId="{CD34A9D4-B80B-404B-B9B8-9BA638759CCA}" destId="{672C392A-7DC7-43BD-9028-43500B4D3916}" srcOrd="0" destOrd="11" presId="urn:microsoft.com/office/officeart/2005/8/layout/orgChart1"/>
    <dgm:cxn modelId="{FF7626A6-7A8D-4CF7-A13D-694D72BCAE0A}" type="presOf" srcId="{06E90972-FA3B-449F-BFA4-6AB41E0E547F}" destId="{672C392A-7DC7-43BD-9028-43500B4D3916}" srcOrd="0" destOrd="0" presId="urn:microsoft.com/office/officeart/2005/8/layout/orgChart1"/>
    <dgm:cxn modelId="{628A3805-F7CE-487B-82E9-CECF5547D111}" type="presParOf" srcId="{672C392A-7DC7-43BD-9028-43500B4D3916}" destId="{7B53D3AD-F108-4864-A197-CB0CF973B32C}" srcOrd="0" destOrd="0" presId="urn:microsoft.com/office/officeart/2005/8/layout/orgChart1"/>
    <dgm:cxn modelId="{26DB5B43-690F-40F2-ADB2-0DFCC8C03CAB}" type="presOf" srcId="{06E90972-FA3B-449F-BFA4-6AB41E0E547F}" destId="{7B53D3AD-F108-4864-A197-CB0CF973B32C}" srcOrd="0" destOrd="0" presId="urn:microsoft.com/office/officeart/2005/8/layout/orgChart1"/>
    <dgm:cxn modelId="{C694B078-77E1-490F-9158-18C728368AEF}" type="presParOf" srcId="{672C392A-7DC7-43BD-9028-43500B4D3916}" destId="{21E67BFE-C65E-4FA0-A2DB-9244AADC0C46}" srcOrd="1" destOrd="0" presId="urn:microsoft.com/office/officeart/2005/8/layout/orgChart1"/>
    <dgm:cxn modelId="{782D3FDB-9613-4A42-B512-B4A593ABA483}" type="presOf" srcId="{06E90972-FA3B-449F-BFA4-6AB41E0E547F}" destId="{21E67BFE-C65E-4FA0-A2DB-9244AADC0C46}" srcOrd="0" destOrd="0" presId="urn:microsoft.com/office/officeart/2005/8/layout/orgChart1"/>
    <dgm:cxn modelId="{A3D73BE3-DFC6-4FB6-9588-11605FF543A0}" type="presParOf" srcId="{CD34A9D4-B80B-404B-B9B8-9BA638759CCA}" destId="{3B97B732-11F9-4841-B382-279E2C6C4CEC}" srcOrd="1" destOrd="11" presId="urn:microsoft.com/office/officeart/2005/8/layout/orgChart1"/>
    <dgm:cxn modelId="{CBB1AF74-4E35-43C5-B143-75ED476051D5}" type="presParOf" srcId="{3B97B732-11F9-4841-B382-279E2C6C4CEC}" destId="{464C50D4-7588-4D0E-9190-F9581D41A257}" srcOrd="0" destOrd="1" presId="urn:microsoft.com/office/officeart/2005/8/layout/orgChart1"/>
    <dgm:cxn modelId="{3367F3BC-A2A9-466E-8249-521C011A0128}" type="presOf" srcId="{C39976F8-0B85-48CE-838E-76CCDDD92AE0}" destId="{464C50D4-7588-4D0E-9190-F9581D41A257}" srcOrd="0" destOrd="0" presId="urn:microsoft.com/office/officeart/2005/8/layout/orgChart1"/>
    <dgm:cxn modelId="{D590B0D2-4E3C-411C-B4F3-0ED3D8C21B39}" type="presParOf" srcId="{3B97B732-11F9-4841-B382-279E2C6C4CEC}" destId="{234C79C4-3984-45FC-A3FB-914D0D28EC9F}" srcOrd="1" destOrd="1" presId="urn:microsoft.com/office/officeart/2005/8/layout/orgChart1"/>
    <dgm:cxn modelId="{F818DC07-BC7A-4B01-BCA3-980602504541}" type="presParOf" srcId="{234C79C4-3984-45FC-A3FB-914D0D28EC9F}" destId="{29390E3E-B716-4E50-B19E-F6D891EDA818}" srcOrd="0" destOrd="1" presId="urn:microsoft.com/office/officeart/2005/8/layout/orgChart1"/>
    <dgm:cxn modelId="{EF890FCD-ACC6-4AA8-BCE8-5A19AC9AA884}" type="presOf" srcId="{D65539C8-C20E-47E1-AED7-30FF9B0FC08B}" destId="{29390E3E-B716-4E50-B19E-F6D891EDA818}" srcOrd="0" destOrd="0" presId="urn:microsoft.com/office/officeart/2005/8/layout/orgChart1"/>
    <dgm:cxn modelId="{7B11040B-2F4B-4066-A3DB-45DC5912769C}" type="presParOf" srcId="{29390E3E-B716-4E50-B19E-F6D891EDA818}" destId="{048D8FDC-0390-4016-B0BC-4223635431DB}" srcOrd="0" destOrd="0" presId="urn:microsoft.com/office/officeart/2005/8/layout/orgChart1"/>
    <dgm:cxn modelId="{BEACD8A2-9FEE-472B-96E2-966BF7C23D9F}" type="presOf" srcId="{D65539C8-C20E-47E1-AED7-30FF9B0FC08B}" destId="{048D8FDC-0390-4016-B0BC-4223635431DB}" srcOrd="0" destOrd="0" presId="urn:microsoft.com/office/officeart/2005/8/layout/orgChart1"/>
    <dgm:cxn modelId="{6F9325B5-4200-4CBE-ADD7-3FAB32A9E1AD}" type="presParOf" srcId="{29390E3E-B716-4E50-B19E-F6D891EDA818}" destId="{8A782E98-3841-401B-B8B4-8F5B38618527}" srcOrd="1" destOrd="0" presId="urn:microsoft.com/office/officeart/2005/8/layout/orgChart1"/>
    <dgm:cxn modelId="{358C2A10-CF99-4B71-9D87-E4D0A3DF3DCD}" type="presOf" srcId="{D65539C8-C20E-47E1-AED7-30FF9B0FC08B}" destId="{8A782E98-3841-401B-B8B4-8F5B38618527}" srcOrd="0" destOrd="0" presId="urn:microsoft.com/office/officeart/2005/8/layout/orgChart1"/>
    <dgm:cxn modelId="{4857329A-1A9E-4689-A169-170244D3779B}" type="presParOf" srcId="{234C79C4-3984-45FC-A3FB-914D0D28EC9F}" destId="{C72210ED-0AA2-4249-98DB-DC151D06A5EE}" srcOrd="1" destOrd="1" presId="urn:microsoft.com/office/officeart/2005/8/layout/orgChart1"/>
    <dgm:cxn modelId="{338777A2-9DE0-4DB4-B98E-90E32E57EA86}" type="presParOf" srcId="{C72210ED-0AA2-4249-98DB-DC151D06A5EE}" destId="{49E40071-C5BC-4777-9719-19A0D1DEFB34}" srcOrd="0" destOrd="1" presId="urn:microsoft.com/office/officeart/2005/8/layout/orgChart1"/>
    <dgm:cxn modelId="{48ED86AF-D9C9-465B-877F-A6B943609942}" type="presOf" srcId="{56DBC0E6-BDF4-43AB-A1CB-B5E0521966E0}" destId="{49E40071-C5BC-4777-9719-19A0D1DEFB34}" srcOrd="0" destOrd="0" presId="urn:microsoft.com/office/officeart/2005/8/layout/orgChart1"/>
    <dgm:cxn modelId="{93348123-7D6E-44FB-A258-8446FE1F7C4F}" type="presParOf" srcId="{C72210ED-0AA2-4249-98DB-DC151D06A5EE}" destId="{F682D574-0B50-4B7D-8BB3-01839A17D92D}" srcOrd="1" destOrd="1" presId="urn:microsoft.com/office/officeart/2005/8/layout/orgChart1"/>
    <dgm:cxn modelId="{7903DBEA-5080-4B11-8696-552CB906FE51}" type="presParOf" srcId="{F682D574-0B50-4B7D-8BB3-01839A17D92D}" destId="{CD3BC3DE-9053-43F4-BE23-222FC868AB90}" srcOrd="0" destOrd="1" presId="urn:microsoft.com/office/officeart/2005/8/layout/orgChart1"/>
    <dgm:cxn modelId="{DFD9F99E-4C13-4466-9184-30E42A09ED73}" type="presOf" srcId="{D569CBAF-1023-4F62-A8C6-6DDDA57E9416}" destId="{CD3BC3DE-9053-43F4-BE23-222FC868AB90}" srcOrd="0" destOrd="0" presId="urn:microsoft.com/office/officeart/2005/8/layout/orgChart1"/>
    <dgm:cxn modelId="{6DDCD39D-22E6-41A8-8F24-E656ED303A85}" type="presParOf" srcId="{CD3BC3DE-9053-43F4-BE23-222FC868AB90}" destId="{F2F9CF1B-5D19-4396-80A9-AB26030C995E}" srcOrd="0" destOrd="0" presId="urn:microsoft.com/office/officeart/2005/8/layout/orgChart1"/>
    <dgm:cxn modelId="{043C0017-429D-40E5-BF9E-ECF65F256242}" type="presOf" srcId="{D569CBAF-1023-4F62-A8C6-6DDDA57E9416}" destId="{F2F9CF1B-5D19-4396-80A9-AB26030C995E}" srcOrd="0" destOrd="0" presId="urn:microsoft.com/office/officeart/2005/8/layout/orgChart1"/>
    <dgm:cxn modelId="{C245BA50-99E9-4BE2-9C9E-3C1FDC8E6982}" type="presParOf" srcId="{CD3BC3DE-9053-43F4-BE23-222FC868AB90}" destId="{2D229600-CDD1-4106-9E23-880792A9A118}" srcOrd="1" destOrd="0" presId="urn:microsoft.com/office/officeart/2005/8/layout/orgChart1"/>
    <dgm:cxn modelId="{D14DA149-712C-48EA-8834-87E833CBBDD3}" type="presOf" srcId="{D569CBAF-1023-4F62-A8C6-6DDDA57E9416}" destId="{2D229600-CDD1-4106-9E23-880792A9A118}" srcOrd="0" destOrd="0" presId="urn:microsoft.com/office/officeart/2005/8/layout/orgChart1"/>
    <dgm:cxn modelId="{7D4BB0F7-30E8-4D0F-AF01-0019EE3B52D2}" type="presParOf" srcId="{F682D574-0B50-4B7D-8BB3-01839A17D92D}" destId="{25F95E8E-5112-4062-BBC7-05272C364293}" srcOrd="1" destOrd="1" presId="urn:microsoft.com/office/officeart/2005/8/layout/orgChart1"/>
    <dgm:cxn modelId="{9686C141-64B6-4615-848D-B994C5595E01}" type="presParOf" srcId="{F682D574-0B50-4B7D-8BB3-01839A17D92D}" destId="{3FA65722-72B0-4BC5-AB5D-E0EBCA4F9167}" srcOrd="2" destOrd="1" presId="urn:microsoft.com/office/officeart/2005/8/layout/orgChart1"/>
    <dgm:cxn modelId="{4AD48CD0-F0DF-43CD-98DB-638C3B2B182F}" type="presParOf" srcId="{234C79C4-3984-45FC-A3FB-914D0D28EC9F}" destId="{E3DF9ECD-137F-4129-8884-ABE6615FBC53}" srcOrd="2" destOrd="1" presId="urn:microsoft.com/office/officeart/2005/8/layout/orgChart1"/>
    <dgm:cxn modelId="{3FC1C322-C555-43FF-9B2C-E88B256864E9}" type="presParOf" srcId="{CD34A9D4-B80B-404B-B9B8-9BA638759CCA}" destId="{EDE9844B-00F2-46AF-9A00-3E311E6C16E3}" srcOrd="2" destOrd="11" presId="urn:microsoft.com/office/officeart/2005/8/layout/orgChart1"/>
    <dgm:cxn modelId="{8981CA2C-3E79-4FAE-B1ED-74D158594B55}" type="presParOf" srcId="{B5AC3795-2CA3-4714-A630-DE56EC21FC0C}" destId="{724B1FCF-0C3C-491D-ADD5-DEC28EF95F0B}" srcOrd="12" destOrd="1" presId="urn:microsoft.com/office/officeart/2005/8/layout/orgChart1"/>
    <dgm:cxn modelId="{DBD858B0-AECB-4115-B158-D313AC3C98D8}" type="presOf" srcId="{2ED0FC4A-A7D8-4A3D-8E24-7F1F96520695}" destId="{724B1FCF-0C3C-491D-ADD5-DEC28EF95F0B}" srcOrd="0" destOrd="0" presId="urn:microsoft.com/office/officeart/2005/8/layout/orgChart1"/>
    <dgm:cxn modelId="{A2F34C95-6EC9-4901-AEEE-B7000754B077}" type="presParOf" srcId="{B5AC3795-2CA3-4714-A630-DE56EC21FC0C}" destId="{23E26A85-1B73-4E5D-8859-A83269F38E89}" srcOrd="13" destOrd="1" presId="urn:microsoft.com/office/officeart/2005/8/layout/orgChart1"/>
    <dgm:cxn modelId="{27EC5432-3083-4AD3-A31B-572402F416C2}" type="presParOf" srcId="{23E26A85-1B73-4E5D-8859-A83269F38E89}" destId="{A6ED5CE4-FFA3-403A-AEE1-CFEC6377256C}" srcOrd="0" destOrd="13" presId="urn:microsoft.com/office/officeart/2005/8/layout/orgChart1"/>
    <dgm:cxn modelId="{3C513F92-A5A3-4676-9AE9-5A343A3F2792}" type="presOf" srcId="{B4D13544-6A19-4392-B701-661601F724D5}" destId="{A6ED5CE4-FFA3-403A-AEE1-CFEC6377256C}" srcOrd="0" destOrd="0" presId="urn:microsoft.com/office/officeart/2005/8/layout/orgChart1"/>
    <dgm:cxn modelId="{A7BBEA56-71A9-4A20-8F12-6986E13F1FFD}" type="presParOf" srcId="{A6ED5CE4-FFA3-403A-AEE1-CFEC6377256C}" destId="{3110F1AF-6DDD-470A-AA4B-240B744EB473}" srcOrd="0" destOrd="0" presId="urn:microsoft.com/office/officeart/2005/8/layout/orgChart1"/>
    <dgm:cxn modelId="{277C04B0-A346-4253-A3DA-31568C3B4D39}" type="presOf" srcId="{B4D13544-6A19-4392-B701-661601F724D5}" destId="{3110F1AF-6DDD-470A-AA4B-240B744EB473}" srcOrd="0" destOrd="0" presId="urn:microsoft.com/office/officeart/2005/8/layout/orgChart1"/>
    <dgm:cxn modelId="{012F0A69-0CA5-4DA8-B882-4C8626AC3053}" type="presParOf" srcId="{A6ED5CE4-FFA3-403A-AEE1-CFEC6377256C}" destId="{AFF28491-00F9-4137-BF1D-79DF0DF5B494}" srcOrd="1" destOrd="0" presId="urn:microsoft.com/office/officeart/2005/8/layout/orgChart1"/>
    <dgm:cxn modelId="{2F3791E4-6311-4D0C-84BA-B0C39C720F6B}" type="presOf" srcId="{B4D13544-6A19-4392-B701-661601F724D5}" destId="{AFF28491-00F9-4137-BF1D-79DF0DF5B494}" srcOrd="0" destOrd="0" presId="urn:microsoft.com/office/officeart/2005/8/layout/orgChart1"/>
    <dgm:cxn modelId="{3B4420A8-610E-4E19-827A-DCED6CDB9415}" type="presParOf" srcId="{23E26A85-1B73-4E5D-8859-A83269F38E89}" destId="{007BA875-1262-4BD3-9E28-7C9B65DB80B0}" srcOrd="1" destOrd="13" presId="urn:microsoft.com/office/officeart/2005/8/layout/orgChart1"/>
    <dgm:cxn modelId="{3F01FF6D-FE93-48BD-9816-2FBD2E260A73}" type="presParOf" srcId="{007BA875-1262-4BD3-9E28-7C9B65DB80B0}" destId="{8004C4CD-1346-4918-9F7E-F6FD10BB50C5}" srcOrd="0" destOrd="1" presId="urn:microsoft.com/office/officeart/2005/8/layout/orgChart1"/>
    <dgm:cxn modelId="{A158B22B-8232-4C79-A9F3-96F3A1EC1283}" type="presOf" srcId="{EB961820-EE0A-49B1-88C5-BA985161270F}" destId="{8004C4CD-1346-4918-9F7E-F6FD10BB50C5}" srcOrd="0" destOrd="0" presId="urn:microsoft.com/office/officeart/2005/8/layout/orgChart1"/>
    <dgm:cxn modelId="{48DC1C57-1402-4E69-9CDC-F86F4D0CE385}" type="presParOf" srcId="{007BA875-1262-4BD3-9E28-7C9B65DB80B0}" destId="{82330082-9D07-46E1-BCC6-EBEBA7FF2613}" srcOrd="1" destOrd="1" presId="urn:microsoft.com/office/officeart/2005/8/layout/orgChart1"/>
    <dgm:cxn modelId="{D4694A7A-EF84-4A20-AB01-BF536026E5DE}" type="presParOf" srcId="{82330082-9D07-46E1-BCC6-EBEBA7FF2613}" destId="{4ACCA3D0-F37F-4607-8164-0D05ECC33721}" srcOrd="0" destOrd="1" presId="urn:microsoft.com/office/officeart/2005/8/layout/orgChart1"/>
    <dgm:cxn modelId="{7FFA82BE-92DB-47B3-91A5-29803128A9CD}" type="presOf" srcId="{B1C41B29-836E-41CF-9E29-6628D7EAF6A1}" destId="{4ACCA3D0-F37F-4607-8164-0D05ECC33721}" srcOrd="0" destOrd="0" presId="urn:microsoft.com/office/officeart/2005/8/layout/orgChart1"/>
    <dgm:cxn modelId="{38DEE64A-B896-4656-AB6E-6B6D04D0D2AB}" type="presParOf" srcId="{4ACCA3D0-F37F-4607-8164-0D05ECC33721}" destId="{04F6FFE3-8BAC-40E0-ABB1-DDA06427FA87}" srcOrd="0" destOrd="0" presId="urn:microsoft.com/office/officeart/2005/8/layout/orgChart1"/>
    <dgm:cxn modelId="{87979F9E-27FD-452C-BCBC-A76B862571BC}" type="presOf" srcId="{B1C41B29-836E-41CF-9E29-6628D7EAF6A1}" destId="{04F6FFE3-8BAC-40E0-ABB1-DDA06427FA87}" srcOrd="0" destOrd="0" presId="urn:microsoft.com/office/officeart/2005/8/layout/orgChart1"/>
    <dgm:cxn modelId="{BF095BD6-307C-4765-AA3D-EC1C02C1EF9E}" type="presParOf" srcId="{4ACCA3D0-F37F-4607-8164-0D05ECC33721}" destId="{6486B97B-AEFB-49C9-ABD1-39C971372198}" srcOrd="1" destOrd="0" presId="urn:microsoft.com/office/officeart/2005/8/layout/orgChart1"/>
    <dgm:cxn modelId="{1F4AD1FF-36D2-47FA-BE08-ACAFC88D8726}" type="presOf" srcId="{B1C41B29-836E-41CF-9E29-6628D7EAF6A1}" destId="{6486B97B-AEFB-49C9-ABD1-39C971372198}" srcOrd="0" destOrd="0" presId="urn:microsoft.com/office/officeart/2005/8/layout/orgChart1"/>
    <dgm:cxn modelId="{DD0F829D-E4AC-4275-ACA2-5E16859E77B8}" type="presParOf" srcId="{82330082-9D07-46E1-BCC6-EBEBA7FF2613}" destId="{3AE626C0-FCFF-4CEA-8168-3D40E4066AF5}" srcOrd="1" destOrd="1" presId="urn:microsoft.com/office/officeart/2005/8/layout/orgChart1"/>
    <dgm:cxn modelId="{7ACC2785-6473-42BD-BA06-11845AF53F7B}" type="presParOf" srcId="{82330082-9D07-46E1-BCC6-EBEBA7FF2613}" destId="{C2A246FB-DA64-4AB5-8168-324A257ADE9D}" srcOrd="2" destOrd="1" presId="urn:microsoft.com/office/officeart/2005/8/layout/orgChart1"/>
    <dgm:cxn modelId="{8C61150E-668F-4332-AFB3-03886B978DA9}" type="presParOf" srcId="{23E26A85-1B73-4E5D-8859-A83269F38E89}" destId="{EB4D496F-A205-4BC0-BCDA-F44318FF6274}" srcOrd="2" destOrd="13" presId="urn:microsoft.com/office/officeart/2005/8/layout/orgChart1"/>
    <dgm:cxn modelId="{99A5F891-2CFF-4ED8-A8AC-18F40D0B2A57}" type="presParOf" srcId="{7DA23F46-F220-4EBA-8DC3-6D7E8934F73D}" destId="{F6A99B7D-59F7-4CE5-909C-3005A3D764AE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775AFA-81B0-458D-97CF-6C040E7C6BCA}">
      <dsp:nvSpPr>
        <dsp:cNvPr id="0" name=""/>
        <dsp:cNvSpPr/>
      </dsp:nvSpPr>
      <dsp:spPr>
        <a:xfrm>
          <a:off x="3872513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5979E-92E5-4CE9-B0FA-2B6EB4762992}">
      <dsp:nvSpPr>
        <dsp:cNvPr id="0" name=""/>
        <dsp:cNvSpPr/>
      </dsp:nvSpPr>
      <dsp:spPr>
        <a:xfrm>
          <a:off x="3872513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367FA-935D-445E-A08D-2018A709CD55}">
      <dsp:nvSpPr>
        <dsp:cNvPr id="0" name=""/>
        <dsp:cNvSpPr/>
      </dsp:nvSpPr>
      <dsp:spPr>
        <a:xfrm>
          <a:off x="2386121" y="368515"/>
          <a:ext cx="1780726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1780726" y="77262"/>
              </a:lnTo>
              <a:lnTo>
                <a:pt x="1780726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B42A1-32F1-4F07-BF94-E1CFEB2D2230}">
      <dsp:nvSpPr>
        <dsp:cNvPr id="0" name=""/>
        <dsp:cNvSpPr/>
      </dsp:nvSpPr>
      <dsp:spPr>
        <a:xfrm>
          <a:off x="2982149" y="890960"/>
          <a:ext cx="110375" cy="1383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74"/>
              </a:lnTo>
              <a:lnTo>
                <a:pt x="110375" y="1383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3DBD6-C4AA-4A84-8DE2-67467DFA0035}">
      <dsp:nvSpPr>
        <dsp:cNvPr id="0" name=""/>
        <dsp:cNvSpPr/>
      </dsp:nvSpPr>
      <dsp:spPr>
        <a:xfrm>
          <a:off x="2982149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A1BE7-6614-4D58-BD32-23DFD524C104}">
      <dsp:nvSpPr>
        <dsp:cNvPr id="0" name=""/>
        <dsp:cNvSpPr/>
      </dsp:nvSpPr>
      <dsp:spPr>
        <a:xfrm>
          <a:off x="2982149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E2F82-DA66-4063-AB5D-36FE6EA19520}">
      <dsp:nvSpPr>
        <dsp:cNvPr id="0" name=""/>
        <dsp:cNvSpPr/>
      </dsp:nvSpPr>
      <dsp:spPr>
        <a:xfrm>
          <a:off x="2386121" y="368515"/>
          <a:ext cx="890363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890363" y="77262"/>
              </a:lnTo>
              <a:lnTo>
                <a:pt x="890363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BD930-E279-4B3F-9DB1-10ABA5E2BB23}">
      <dsp:nvSpPr>
        <dsp:cNvPr id="0" name=""/>
        <dsp:cNvSpPr/>
      </dsp:nvSpPr>
      <dsp:spPr>
        <a:xfrm>
          <a:off x="2091786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90F6E-8DEE-4447-A852-26FDCB14D889}">
      <dsp:nvSpPr>
        <dsp:cNvPr id="0" name=""/>
        <dsp:cNvSpPr/>
      </dsp:nvSpPr>
      <dsp:spPr>
        <a:xfrm>
          <a:off x="2091786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96ECB-0B0E-4F6A-8445-DE820AD4B4C3}">
      <dsp:nvSpPr>
        <dsp:cNvPr id="0" name=""/>
        <dsp:cNvSpPr/>
      </dsp:nvSpPr>
      <dsp:spPr>
        <a:xfrm>
          <a:off x="2340401" y="368515"/>
          <a:ext cx="91440" cy="1545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82B2-539F-4A30-BEB6-7C9169F16ED5}">
      <dsp:nvSpPr>
        <dsp:cNvPr id="0" name=""/>
        <dsp:cNvSpPr/>
      </dsp:nvSpPr>
      <dsp:spPr>
        <a:xfrm>
          <a:off x="1201422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35FC0-F34B-4250-82DF-6B6ABB3D9AEA}">
      <dsp:nvSpPr>
        <dsp:cNvPr id="0" name=""/>
        <dsp:cNvSpPr/>
      </dsp:nvSpPr>
      <dsp:spPr>
        <a:xfrm>
          <a:off x="1201422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889CA-ABDE-4EE4-8395-A95BB9B7D891}">
      <dsp:nvSpPr>
        <dsp:cNvPr id="0" name=""/>
        <dsp:cNvSpPr/>
      </dsp:nvSpPr>
      <dsp:spPr>
        <a:xfrm>
          <a:off x="1495757" y="368515"/>
          <a:ext cx="890363" cy="154525"/>
        </a:xfrm>
        <a:custGeom>
          <a:avLst/>
          <a:gdLst/>
          <a:ahLst/>
          <a:cxnLst/>
          <a:rect l="0" t="0" r="0" b="0"/>
          <a:pathLst>
            <a:path>
              <a:moveTo>
                <a:pt x="890363" y="0"/>
              </a:moveTo>
              <a:lnTo>
                <a:pt x="890363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2E47A-77F2-43F7-B2A4-5CB3B1D573AA}">
      <dsp:nvSpPr>
        <dsp:cNvPr id="0" name=""/>
        <dsp:cNvSpPr/>
      </dsp:nvSpPr>
      <dsp:spPr>
        <a:xfrm>
          <a:off x="311059" y="890960"/>
          <a:ext cx="110375" cy="1383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74"/>
              </a:lnTo>
              <a:lnTo>
                <a:pt x="110375" y="1383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194DB-B456-4ACF-9B51-48CCF6E3B4ED}">
      <dsp:nvSpPr>
        <dsp:cNvPr id="0" name=""/>
        <dsp:cNvSpPr/>
      </dsp:nvSpPr>
      <dsp:spPr>
        <a:xfrm>
          <a:off x="311059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4E421-B5B3-4FC4-BE44-801BDCC2A18C}">
      <dsp:nvSpPr>
        <dsp:cNvPr id="0" name=""/>
        <dsp:cNvSpPr/>
      </dsp:nvSpPr>
      <dsp:spPr>
        <a:xfrm>
          <a:off x="311059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E4237-C134-4959-BFDF-2799F7291C73}">
      <dsp:nvSpPr>
        <dsp:cNvPr id="0" name=""/>
        <dsp:cNvSpPr/>
      </dsp:nvSpPr>
      <dsp:spPr>
        <a:xfrm>
          <a:off x="605394" y="368515"/>
          <a:ext cx="1780726" cy="154525"/>
        </a:xfrm>
        <a:custGeom>
          <a:avLst/>
          <a:gdLst/>
          <a:ahLst/>
          <a:cxnLst/>
          <a:rect l="0" t="0" r="0" b="0"/>
          <a:pathLst>
            <a:path>
              <a:moveTo>
                <a:pt x="1780726" y="0"/>
              </a:moveTo>
              <a:lnTo>
                <a:pt x="1780726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4A296-C160-4255-858C-5E1BD18F9A27}">
      <dsp:nvSpPr>
        <dsp:cNvPr id="0" name=""/>
        <dsp:cNvSpPr/>
      </dsp:nvSpPr>
      <dsp:spPr>
        <a:xfrm>
          <a:off x="2018202" y="59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主页</a:t>
          </a:r>
        </a:p>
      </dsp:txBody>
      <dsp:txXfrm>
        <a:off x="2018202" y="596"/>
        <a:ext cx="735837" cy="367918"/>
      </dsp:txXfrm>
    </dsp:sp>
    <dsp:sp modelId="{F12F9AC0-0FD2-4679-AF99-C7C5BE014734}">
      <dsp:nvSpPr>
        <dsp:cNvPr id="0" name=""/>
        <dsp:cNvSpPr/>
      </dsp:nvSpPr>
      <dsp:spPr>
        <a:xfrm>
          <a:off x="237475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游戏研究</a:t>
          </a:r>
        </a:p>
      </dsp:txBody>
      <dsp:txXfrm>
        <a:off x="237475" y="523041"/>
        <a:ext cx="735837" cy="367918"/>
      </dsp:txXfrm>
    </dsp:sp>
    <dsp:sp modelId="{410018D3-033D-424F-B591-3174FB173A3C}">
      <dsp:nvSpPr>
        <dsp:cNvPr id="0" name=""/>
        <dsp:cNvSpPr/>
      </dsp:nvSpPr>
      <dsp:spPr>
        <a:xfrm>
          <a:off x="421435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发展历史</a:t>
          </a:r>
        </a:p>
      </dsp:txBody>
      <dsp:txXfrm>
        <a:off x="421435" y="1045486"/>
        <a:ext cx="735837" cy="367918"/>
      </dsp:txXfrm>
    </dsp:sp>
    <dsp:sp modelId="{B61691AF-19FC-4812-A3A6-C00042E315BE}">
      <dsp:nvSpPr>
        <dsp:cNvPr id="0" name=""/>
        <dsp:cNvSpPr/>
      </dsp:nvSpPr>
      <dsp:spPr>
        <a:xfrm>
          <a:off x="421435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游戏定义</a:t>
          </a:r>
        </a:p>
      </dsp:txBody>
      <dsp:txXfrm>
        <a:off x="421435" y="1567930"/>
        <a:ext cx="735837" cy="367918"/>
      </dsp:txXfrm>
    </dsp:sp>
    <dsp:sp modelId="{210A9FBA-E865-4AAA-89A2-0E32EF5C8F6F}">
      <dsp:nvSpPr>
        <dsp:cNvPr id="0" name=""/>
        <dsp:cNvSpPr/>
      </dsp:nvSpPr>
      <dsp:spPr>
        <a:xfrm>
          <a:off x="421435" y="2090375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游戏分类</a:t>
          </a:r>
        </a:p>
      </dsp:txBody>
      <dsp:txXfrm>
        <a:off x="421435" y="2090375"/>
        <a:ext cx="735837" cy="367918"/>
      </dsp:txXfrm>
    </dsp:sp>
    <dsp:sp modelId="{85B87679-A828-4D4A-AA0B-BCBA17B73465}">
      <dsp:nvSpPr>
        <dsp:cNvPr id="0" name=""/>
        <dsp:cNvSpPr/>
      </dsp:nvSpPr>
      <dsp:spPr>
        <a:xfrm>
          <a:off x="1127839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仙剑奇侠传</a:t>
          </a:r>
        </a:p>
      </dsp:txBody>
      <dsp:txXfrm>
        <a:off x="1127839" y="523041"/>
        <a:ext cx="735837" cy="367918"/>
      </dsp:txXfrm>
    </dsp:sp>
    <dsp:sp modelId="{9AA3A869-07BE-4DE9-87A5-EC76B0110461}">
      <dsp:nvSpPr>
        <dsp:cNvPr id="0" name=""/>
        <dsp:cNvSpPr/>
      </dsp:nvSpPr>
      <dsp:spPr>
        <a:xfrm>
          <a:off x="1311798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游戏简介</a:t>
          </a:r>
        </a:p>
      </dsp:txBody>
      <dsp:txXfrm>
        <a:off x="1311798" y="1045486"/>
        <a:ext cx="735837" cy="367918"/>
      </dsp:txXfrm>
    </dsp:sp>
    <dsp:sp modelId="{419CCCB0-33CC-44CD-A084-4C5EF82E4A1D}">
      <dsp:nvSpPr>
        <dsp:cNvPr id="0" name=""/>
        <dsp:cNvSpPr/>
      </dsp:nvSpPr>
      <dsp:spPr>
        <a:xfrm>
          <a:off x="1311798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游戏特色</a:t>
          </a:r>
        </a:p>
      </dsp:txBody>
      <dsp:txXfrm>
        <a:off x="1311798" y="1567930"/>
        <a:ext cx="735837" cy="367918"/>
      </dsp:txXfrm>
    </dsp:sp>
    <dsp:sp modelId="{B02C0076-0230-431D-8EE4-A34A0447575B}">
      <dsp:nvSpPr>
        <dsp:cNvPr id="0" name=""/>
        <dsp:cNvSpPr/>
      </dsp:nvSpPr>
      <dsp:spPr>
        <a:xfrm>
          <a:off x="2018202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古剑奇谭</a:t>
          </a:r>
        </a:p>
      </dsp:txBody>
      <dsp:txXfrm>
        <a:off x="2018202" y="523041"/>
        <a:ext cx="735837" cy="367918"/>
      </dsp:txXfrm>
    </dsp:sp>
    <dsp:sp modelId="{C2A75219-5E95-489C-A514-B957817FF4E3}">
      <dsp:nvSpPr>
        <dsp:cNvPr id="0" name=""/>
        <dsp:cNvSpPr/>
      </dsp:nvSpPr>
      <dsp:spPr>
        <a:xfrm>
          <a:off x="2202161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游戏简介</a:t>
          </a:r>
        </a:p>
      </dsp:txBody>
      <dsp:txXfrm>
        <a:off x="2202161" y="1045486"/>
        <a:ext cx="735837" cy="367918"/>
      </dsp:txXfrm>
    </dsp:sp>
    <dsp:sp modelId="{494E0D88-9E9F-439F-A9D9-12CADFAC94B5}">
      <dsp:nvSpPr>
        <dsp:cNvPr id="0" name=""/>
        <dsp:cNvSpPr/>
      </dsp:nvSpPr>
      <dsp:spPr>
        <a:xfrm>
          <a:off x="2202161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游戏特色</a:t>
          </a:r>
        </a:p>
      </dsp:txBody>
      <dsp:txXfrm>
        <a:off x="2202161" y="1567930"/>
        <a:ext cx="735837" cy="367918"/>
      </dsp:txXfrm>
    </dsp:sp>
    <dsp:sp modelId="{34D7FF43-5821-4869-BC8B-A82917B14175}">
      <dsp:nvSpPr>
        <dsp:cNvPr id="0" name=""/>
        <dsp:cNvSpPr/>
      </dsp:nvSpPr>
      <dsp:spPr>
        <a:xfrm>
          <a:off x="2908565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王者荣耀</a:t>
          </a:r>
        </a:p>
      </dsp:txBody>
      <dsp:txXfrm>
        <a:off x="2908565" y="523041"/>
        <a:ext cx="735837" cy="367918"/>
      </dsp:txXfrm>
    </dsp:sp>
    <dsp:sp modelId="{51447F07-1E6F-4D08-9494-E08DED303634}">
      <dsp:nvSpPr>
        <dsp:cNvPr id="0" name=""/>
        <dsp:cNvSpPr/>
      </dsp:nvSpPr>
      <dsp:spPr>
        <a:xfrm>
          <a:off x="3092525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新手指南</a:t>
          </a:r>
        </a:p>
      </dsp:txBody>
      <dsp:txXfrm>
        <a:off x="3092525" y="1045486"/>
        <a:ext cx="735837" cy="367918"/>
      </dsp:txXfrm>
    </dsp:sp>
    <dsp:sp modelId="{5E788FE7-342B-4D78-AAD6-79DF9C87798A}">
      <dsp:nvSpPr>
        <dsp:cNvPr id="0" name=""/>
        <dsp:cNvSpPr/>
      </dsp:nvSpPr>
      <dsp:spPr>
        <a:xfrm>
          <a:off x="3092525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英雄介绍</a:t>
          </a:r>
        </a:p>
      </dsp:txBody>
      <dsp:txXfrm>
        <a:off x="3092525" y="1567930"/>
        <a:ext cx="735837" cy="367918"/>
      </dsp:txXfrm>
    </dsp:sp>
    <dsp:sp modelId="{E2A44D12-5935-4254-93DB-4612CA4F9F4E}">
      <dsp:nvSpPr>
        <dsp:cNvPr id="0" name=""/>
        <dsp:cNvSpPr/>
      </dsp:nvSpPr>
      <dsp:spPr>
        <a:xfrm>
          <a:off x="3092525" y="2090375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游戏机制</a:t>
          </a:r>
        </a:p>
      </dsp:txBody>
      <dsp:txXfrm>
        <a:off x="3092525" y="2090375"/>
        <a:ext cx="735837" cy="367918"/>
      </dsp:txXfrm>
    </dsp:sp>
    <dsp:sp modelId="{A2539663-3F59-4FC9-937B-82D510C1BCFE}">
      <dsp:nvSpPr>
        <dsp:cNvPr id="0" name=""/>
        <dsp:cNvSpPr/>
      </dsp:nvSpPr>
      <dsp:spPr>
        <a:xfrm>
          <a:off x="3798929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隐形守护者</a:t>
          </a:r>
        </a:p>
      </dsp:txBody>
      <dsp:txXfrm>
        <a:off x="3798929" y="523041"/>
        <a:ext cx="735837" cy="367918"/>
      </dsp:txXfrm>
    </dsp:sp>
    <dsp:sp modelId="{2CC90AE5-E9B9-49FA-885B-F50582DCDC45}">
      <dsp:nvSpPr>
        <dsp:cNvPr id="0" name=""/>
        <dsp:cNvSpPr/>
      </dsp:nvSpPr>
      <dsp:spPr>
        <a:xfrm>
          <a:off x="3982888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背景故事</a:t>
          </a:r>
        </a:p>
      </dsp:txBody>
      <dsp:txXfrm>
        <a:off x="3982888" y="1045486"/>
        <a:ext cx="735837" cy="367918"/>
      </dsp:txXfrm>
    </dsp:sp>
    <dsp:sp modelId="{24713441-4D4C-4BB4-895B-121214C3AD35}">
      <dsp:nvSpPr>
        <dsp:cNvPr id="0" name=""/>
        <dsp:cNvSpPr/>
      </dsp:nvSpPr>
      <dsp:spPr>
        <a:xfrm>
          <a:off x="3982888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游戏角色</a:t>
          </a:r>
        </a:p>
      </dsp:txBody>
      <dsp:txXfrm>
        <a:off x="3982888" y="1567930"/>
        <a:ext cx="735837" cy="367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callout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olid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D669B-C86B-41FC-8853-6182D57F653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网站开发文档12.19（模板）.dotx</Template>
  <Pages>4</Pages>
  <Words>637</Words>
  <Characters>670</Characters>
  <Lines>5</Lines>
  <Paragraphs>1</Paragraphs>
  <TotalTime>4</TotalTime>
  <ScaleCrop>false</ScaleCrop>
  <LinksUpToDate>false</LinksUpToDate>
  <CharactersWithSpaces>672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2021-01-02T08:08:00Z</dcterms:created>
  <dc:creator>86176</dc:creator>
  <cp:lastModifiedBy>86176</cp:lastModifiedBy>
  <dcterms:modified xsi:type="dcterms:W3CDTF">2021-01-03T13:21:18Z</dcterms:modified>
  <dc:subject>第几小组</dc:subject>
  <dc:title>网站开发策划书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