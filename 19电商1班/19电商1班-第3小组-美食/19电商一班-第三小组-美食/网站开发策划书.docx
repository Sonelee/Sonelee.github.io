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C494" w14:textId="77777777" w:rsidR="001B0344" w:rsidRDefault="00A333A8">
      <w:pPr>
        <w:spacing w:beforeLines="100" w:before="312" w:line="360" w:lineRule="auto"/>
        <w:jc w:val="center"/>
        <w:rPr>
          <w:rFonts w:ascii="黑体" w:eastAsia="黑体" w:hAnsi="华文中宋"/>
          <w:spacing w:val="20"/>
          <w:sz w:val="72"/>
          <w:szCs w:val="72"/>
        </w:rPr>
      </w:pPr>
      <w:r>
        <w:rPr>
          <w:noProof/>
        </w:rPr>
        <w:drawing>
          <wp:inline distT="0" distB="0" distL="0" distR="0" wp14:anchorId="329DCA28" wp14:editId="6A614109">
            <wp:extent cx="4008120" cy="710842"/>
            <wp:effectExtent l="0" t="0" r="0" b="0"/>
            <wp:docPr id="1026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9" cstate="print">
                      <a:duotone>
                        <a:srgbClr val="000000"/>
                        <a:srgbClr val="FF9090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4008120" cy="7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3024" w14:textId="77777777" w:rsidR="001B0344" w:rsidRDefault="001B0344">
      <w:pPr>
        <w:rPr>
          <w:rFonts w:ascii="Calibri" w:eastAsia="黑体" w:hAnsi="Calibri"/>
          <w:sz w:val="44"/>
        </w:rPr>
      </w:pPr>
    </w:p>
    <w:p w14:paraId="11DAAEC5" w14:textId="77777777" w:rsidR="001B0344" w:rsidRDefault="001B0344">
      <w:pPr>
        <w:rPr>
          <w:rFonts w:ascii="Calibri" w:eastAsia="黑体" w:hAnsi="Calibri"/>
          <w:sz w:val="44"/>
        </w:rPr>
      </w:pPr>
    </w:p>
    <w:p w14:paraId="0D6F7F4E" w14:textId="77777777" w:rsidR="001B0344" w:rsidRDefault="001B0344">
      <w:pPr>
        <w:rPr>
          <w:rFonts w:ascii="Calibri" w:eastAsia="黑体" w:hAnsi="Calibri"/>
          <w:sz w:val="44"/>
        </w:rPr>
      </w:pPr>
    </w:p>
    <w:p w14:paraId="09738E9C" w14:textId="77777777" w:rsidR="001B0344" w:rsidRDefault="001B0344">
      <w:pPr>
        <w:rPr>
          <w:rFonts w:ascii="Calibri" w:eastAsia="黑体" w:hAnsi="Calibri"/>
          <w:sz w:val="44"/>
        </w:rPr>
      </w:pPr>
    </w:p>
    <w:p w14:paraId="31329DC9" w14:textId="77777777" w:rsidR="001B0344" w:rsidRDefault="001B0344">
      <w:pPr>
        <w:rPr>
          <w:rFonts w:ascii="Calibri" w:eastAsia="黑体" w:hAnsi="Calibri"/>
          <w:sz w:val="44"/>
        </w:rPr>
      </w:pPr>
    </w:p>
    <w:p w14:paraId="7DDBFAD0" w14:textId="77777777" w:rsidR="001B0344" w:rsidRDefault="00A333A8">
      <w:pPr>
        <w:jc w:val="center"/>
        <w:rPr>
          <w:rFonts w:ascii="Calibri" w:eastAsia="黑体" w:hAnsi="Calibri"/>
          <w:sz w:val="72"/>
          <w:szCs w:val="72"/>
        </w:rPr>
      </w:pPr>
      <w:r>
        <w:rPr>
          <w:rFonts w:ascii="Calibri" w:eastAsia="黑体" w:hAnsi="Calibri" w:hint="eastAsia"/>
          <w:sz w:val="72"/>
          <w:szCs w:val="72"/>
        </w:rPr>
        <w:t>《网页设计与制作》</w:t>
      </w:r>
    </w:p>
    <w:p w14:paraId="7B31F2BF" w14:textId="77777777" w:rsidR="001B0344" w:rsidRDefault="00A333A8">
      <w:pPr>
        <w:jc w:val="center"/>
        <w:rPr>
          <w:rFonts w:ascii="Calibri" w:eastAsia="黑体" w:hAnsi="Calibri"/>
          <w:sz w:val="72"/>
          <w:szCs w:val="72"/>
        </w:rPr>
      </w:pPr>
      <w:r>
        <w:rPr>
          <w:rFonts w:ascii="Calibri" w:eastAsia="黑体" w:hAnsi="Calibri" w:hint="eastAsia"/>
          <w:sz w:val="72"/>
          <w:szCs w:val="72"/>
        </w:rPr>
        <w:t>网站开发文档</w:t>
      </w:r>
    </w:p>
    <w:p w14:paraId="463A8CE3" w14:textId="77777777" w:rsidR="001B0344" w:rsidRDefault="001B0344">
      <w:pPr>
        <w:rPr>
          <w:rFonts w:ascii="Calibri" w:eastAsia="黑体" w:hAnsi="Calibri"/>
          <w:sz w:val="44"/>
        </w:rPr>
      </w:pPr>
    </w:p>
    <w:p w14:paraId="4F3BB1E9" w14:textId="77777777" w:rsidR="001B0344" w:rsidRDefault="001B0344">
      <w:pPr>
        <w:rPr>
          <w:rFonts w:ascii="Calibri" w:eastAsia="黑体" w:hAnsi="Calibri"/>
          <w:sz w:val="44"/>
        </w:rPr>
      </w:pPr>
    </w:p>
    <w:p w14:paraId="4025227E" w14:textId="77777777" w:rsidR="001B0344" w:rsidRDefault="001B0344">
      <w:pPr>
        <w:rPr>
          <w:rFonts w:ascii="Calibri" w:eastAsia="黑体" w:hAnsi="Calibri"/>
          <w:sz w:val="44"/>
        </w:rPr>
      </w:pPr>
    </w:p>
    <w:p w14:paraId="6BA9165C" w14:textId="77777777" w:rsidR="001B0344" w:rsidRDefault="001B0344">
      <w:pPr>
        <w:rPr>
          <w:rFonts w:ascii="Calibri" w:eastAsia="黑体" w:hAnsi="Calibri"/>
          <w:sz w:val="44"/>
        </w:rPr>
      </w:pPr>
    </w:p>
    <w:p w14:paraId="50CBB86A" w14:textId="77777777" w:rsidR="001B0344" w:rsidRDefault="001B0344">
      <w:pPr>
        <w:rPr>
          <w:rFonts w:ascii="Calibri" w:hAnsi="Calibri"/>
          <w:b/>
          <w:bCs/>
        </w:rPr>
      </w:pPr>
    </w:p>
    <w:p w14:paraId="326E910D" w14:textId="77777777" w:rsidR="001B0344" w:rsidRDefault="001B0344">
      <w:pPr>
        <w:rPr>
          <w:rFonts w:ascii="Calibri" w:hAnsi="Calibri"/>
          <w:b/>
          <w:bCs/>
        </w:rPr>
      </w:pPr>
    </w:p>
    <w:p w14:paraId="56BF71B1" w14:textId="77777777" w:rsidR="001B0344" w:rsidRDefault="001B0344">
      <w:pPr>
        <w:rPr>
          <w:rFonts w:ascii="Calibri" w:hAnsi="Calibri"/>
          <w:b/>
          <w:bCs/>
        </w:rPr>
      </w:pPr>
    </w:p>
    <w:tbl>
      <w:tblPr>
        <w:tblW w:w="6823" w:type="dxa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4860"/>
      </w:tblGrid>
      <w:tr w:rsidR="001B0344" w14:paraId="36463620" w14:textId="77777777">
        <w:trPr>
          <w:trHeight w:val="616"/>
          <w:jc w:val="center"/>
        </w:trPr>
        <w:tc>
          <w:tcPr>
            <w:tcW w:w="1963" w:type="dxa"/>
          </w:tcPr>
          <w:p w14:paraId="09798891" w14:textId="77777777" w:rsidR="001B0344" w:rsidRDefault="00A333A8">
            <w:pPr>
              <w:spacing w:line="600" w:lineRule="exact"/>
              <w:jc w:val="distribute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1678E06B" w14:textId="77777777" w:rsidR="001B0344" w:rsidRDefault="00A333A8">
            <w:pPr>
              <w:spacing w:line="600" w:lineRule="exact"/>
              <w:jc w:val="center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美食</w:t>
            </w:r>
          </w:p>
        </w:tc>
      </w:tr>
      <w:tr w:rsidR="001B0344" w14:paraId="23981718" w14:textId="77777777">
        <w:trPr>
          <w:trHeight w:val="616"/>
          <w:jc w:val="center"/>
        </w:trPr>
        <w:tc>
          <w:tcPr>
            <w:tcW w:w="1963" w:type="dxa"/>
          </w:tcPr>
          <w:p w14:paraId="3E972784" w14:textId="77777777" w:rsidR="001B0344" w:rsidRDefault="00A333A8">
            <w:pPr>
              <w:spacing w:line="600" w:lineRule="exact"/>
              <w:jc w:val="distribute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班级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47D3CE24" w14:textId="77777777" w:rsidR="001B0344" w:rsidRDefault="00A333A8">
            <w:pPr>
              <w:spacing w:line="600" w:lineRule="exact"/>
              <w:jc w:val="center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电子商务</w:t>
            </w:r>
            <w:r>
              <w:rPr>
                <w:rFonts w:eastAsia="黑体" w:hAnsi="Calibri"/>
                <w:spacing w:val="30"/>
                <w:kern w:val="10"/>
                <w:sz w:val="30"/>
              </w:rPr>
              <w:t>1</w:t>
            </w:r>
            <w:r>
              <w:rPr>
                <w:rFonts w:eastAsia="黑体" w:hAnsi="Calibri" w:hint="eastAsia"/>
                <w:spacing w:val="30"/>
                <w:kern w:val="10"/>
                <w:sz w:val="30"/>
              </w:rPr>
              <w:t>班</w:t>
            </w:r>
          </w:p>
        </w:tc>
      </w:tr>
      <w:tr w:rsidR="001B0344" w14:paraId="79D35211" w14:textId="77777777">
        <w:trPr>
          <w:trHeight w:val="616"/>
          <w:jc w:val="center"/>
        </w:trPr>
        <w:tc>
          <w:tcPr>
            <w:tcW w:w="1963" w:type="dxa"/>
          </w:tcPr>
          <w:p w14:paraId="1CBAA94C" w14:textId="77777777" w:rsidR="001B0344" w:rsidRDefault="00A333A8">
            <w:pPr>
              <w:spacing w:line="600" w:lineRule="exact"/>
              <w:jc w:val="distribute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小组编号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D7737" w14:textId="77777777" w:rsidR="001B0344" w:rsidRDefault="003D7EFB">
            <w:pPr>
              <w:spacing w:line="600" w:lineRule="exact"/>
              <w:jc w:val="center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/>
                <w:spacing w:val="30"/>
                <w:kern w:val="10"/>
                <w:sz w:val="30"/>
              </w:rPr>
              <w:t>3</w:t>
            </w: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小组</w:t>
            </w:r>
          </w:p>
        </w:tc>
      </w:tr>
      <w:tr w:rsidR="001B0344" w14:paraId="4A1CC7AC" w14:textId="77777777">
        <w:trPr>
          <w:trHeight w:val="616"/>
          <w:jc w:val="center"/>
        </w:trPr>
        <w:tc>
          <w:tcPr>
            <w:tcW w:w="1963" w:type="dxa"/>
            <w:tcBorders>
              <w:bottom w:val="nil"/>
            </w:tcBorders>
          </w:tcPr>
          <w:p w14:paraId="3B005541" w14:textId="77777777" w:rsidR="001B0344" w:rsidRDefault="00A333A8">
            <w:pPr>
              <w:spacing w:line="600" w:lineRule="exact"/>
              <w:jc w:val="distribute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组长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37ADA" w14:textId="77777777" w:rsidR="001B0344" w:rsidRDefault="00A333A8">
            <w:pPr>
              <w:spacing w:line="600" w:lineRule="exact"/>
              <w:jc w:val="center"/>
              <w:rPr>
                <w:rFonts w:ascii="Calibri" w:eastAsia="黑体" w:hAnsi="Calibri"/>
                <w:spacing w:val="30"/>
                <w:kern w:val="10"/>
                <w:sz w:val="30"/>
              </w:rPr>
            </w:pPr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陈思</w:t>
            </w:r>
            <w:proofErr w:type="gramStart"/>
            <w:r>
              <w:rPr>
                <w:rFonts w:ascii="Calibri" w:eastAsia="黑体" w:hAnsi="Calibri" w:hint="eastAsia"/>
                <w:spacing w:val="30"/>
                <w:kern w:val="10"/>
                <w:sz w:val="30"/>
              </w:rPr>
              <w:t>思</w:t>
            </w:r>
            <w:proofErr w:type="gramEnd"/>
          </w:p>
        </w:tc>
      </w:tr>
    </w:tbl>
    <w:p w14:paraId="4D250074" w14:textId="77777777" w:rsidR="001B0344" w:rsidRDefault="001B0344">
      <w:pPr>
        <w:rPr>
          <w:rFonts w:ascii="Calibri" w:hAnsi="Calibri"/>
        </w:rPr>
      </w:pPr>
    </w:p>
    <w:p w14:paraId="1F8F3C5B" w14:textId="77777777" w:rsidR="001B0344" w:rsidRDefault="001B0344">
      <w:pPr>
        <w:rPr>
          <w:rFonts w:ascii="Calibri" w:hAnsi="Calibri"/>
        </w:rPr>
      </w:pPr>
    </w:p>
    <w:p w14:paraId="2B380567" w14:textId="2B61DEE4" w:rsidR="001B0344" w:rsidRPr="002C5D28" w:rsidRDefault="00A333A8" w:rsidP="002C5D28">
      <w:pPr>
        <w:jc w:val="center"/>
        <w:rPr>
          <w:rFonts w:ascii="黑体" w:eastAsia="黑体" w:hAnsi="Calibri"/>
          <w:sz w:val="30"/>
          <w:szCs w:val="30"/>
        </w:rPr>
      </w:pPr>
      <w:r>
        <w:rPr>
          <w:rFonts w:ascii="黑体" w:eastAsia="黑体" w:hAnsi="Calibri" w:hint="eastAsia"/>
          <w:sz w:val="30"/>
          <w:szCs w:val="30"/>
        </w:rPr>
        <w:t>二〇二〇年 十二月</w:t>
      </w:r>
      <w:r>
        <w:rPr>
          <w:rFonts w:ascii="黑体" w:eastAsia="黑体" w:hAnsi="Calibri"/>
          <w:sz w:val="30"/>
          <w:szCs w:val="30"/>
        </w:rPr>
        <w:br w:type="page"/>
      </w:r>
    </w:p>
    <w:p w14:paraId="2B6A7876" w14:textId="77777777" w:rsidR="001B0344" w:rsidRDefault="00A333A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网站定位及目标</w:t>
      </w:r>
    </w:p>
    <w:p w14:paraId="2E9C1EE9" w14:textId="77777777" w:rsidR="001B0344" w:rsidRDefault="00A333A8" w:rsidP="00FA79C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定位：展示八大菜系及甜品，使大众全方面了解不同地区的饮食文化，为吃货的旅行提供参考。</w:t>
      </w:r>
    </w:p>
    <w:p w14:paraId="365A9488" w14:textId="77777777" w:rsidR="001B0344" w:rsidRDefault="00A333A8" w:rsidP="00FA79C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目标：提高美食知名度。</w:t>
      </w:r>
    </w:p>
    <w:p w14:paraId="4C00EE9C" w14:textId="77777777" w:rsidR="001B0344" w:rsidRDefault="001B0344">
      <w:pPr>
        <w:rPr>
          <w:szCs w:val="24"/>
        </w:rPr>
      </w:pPr>
    </w:p>
    <w:p w14:paraId="5ACEC245" w14:textId="77777777" w:rsidR="001B0344" w:rsidRDefault="00A333A8">
      <w:pPr>
        <w:pStyle w:val="2"/>
        <w:numPr>
          <w:ilvl w:val="0"/>
          <w:numId w:val="1"/>
        </w:numPr>
      </w:pPr>
      <w:r>
        <w:rPr>
          <w:rFonts w:hint="eastAsia"/>
        </w:rPr>
        <w:t>网站架构</w:t>
      </w:r>
    </w:p>
    <w:p w14:paraId="48FFA49C" w14:textId="77777777" w:rsidR="001B0344" w:rsidRDefault="001B0344">
      <w:pPr>
        <w:rPr>
          <w:i/>
          <w:iCs/>
          <w:color w:val="FF0000"/>
          <w:szCs w:val="24"/>
        </w:rPr>
      </w:pPr>
      <w:bookmarkStart w:id="0" w:name="_Hlk59303024"/>
    </w:p>
    <w:bookmarkEnd w:id="0"/>
    <w:p w14:paraId="125AE2D2" w14:textId="77777777" w:rsidR="001B0344" w:rsidRDefault="00A333A8">
      <w:pPr>
        <w:jc w:val="center"/>
        <w:rPr>
          <w:i/>
          <w:iCs/>
          <w:color w:val="FF0000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008F4AD" wp14:editId="629F54BB">
            <wp:extent cx="4956202" cy="2458891"/>
            <wp:effectExtent l="0" t="0" r="0" b="17780"/>
            <wp:docPr id="1027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3BC4637" w14:textId="77777777" w:rsidR="001B0344" w:rsidRDefault="00A333A8">
      <w:pPr>
        <w:pStyle w:val="2"/>
        <w:numPr>
          <w:ilvl w:val="0"/>
          <w:numId w:val="1"/>
        </w:numPr>
      </w:pPr>
      <w:r>
        <w:rPr>
          <w:rFonts w:hint="eastAsia"/>
        </w:rPr>
        <w:t>网站栏目功能说明</w:t>
      </w:r>
    </w:p>
    <w:p w14:paraId="28DE811A" w14:textId="77777777" w:rsidR="001B0344" w:rsidRDefault="003D7EFB" w:rsidP="00FA79CF">
      <w:pPr>
        <w:ind w:firstLineChars="200" w:firstLine="480"/>
      </w:pPr>
      <w:r>
        <w:rPr>
          <w:rFonts w:hint="eastAsia"/>
          <w:szCs w:val="24"/>
        </w:rPr>
        <w:t>在首页中，点击想要查看的二级页面的</w:t>
      </w:r>
      <w:r w:rsidR="00FA79CF">
        <w:rPr>
          <w:rFonts w:hint="eastAsia"/>
          <w:szCs w:val="24"/>
        </w:rPr>
        <w:t>图片或者文字跳转到二级页面，查看对菜品的介绍。</w:t>
      </w:r>
    </w:p>
    <w:p w14:paraId="7B0B831B" w14:textId="77777777" w:rsidR="001B0344" w:rsidRDefault="00A333A8">
      <w:pPr>
        <w:pStyle w:val="2"/>
        <w:numPr>
          <w:ilvl w:val="0"/>
          <w:numId w:val="1"/>
        </w:numPr>
        <w:rPr>
          <w:szCs w:val="24"/>
        </w:rPr>
      </w:pPr>
      <w:r>
        <w:rPr>
          <w:rFonts w:hint="eastAsia"/>
        </w:rPr>
        <w:t>站点风格</w:t>
      </w:r>
    </w:p>
    <w:p w14:paraId="03B199A6" w14:textId="77777777" w:rsidR="001B0344" w:rsidRDefault="00A333A8" w:rsidP="00FA79C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本网站主要为广大食客搜罗各地的美食，令人垂涎欲滴的图片当然是少不了的。据调查，当你打开一个网站的时候，首先映入眼帘的不是繁杂的文字而是那</w:t>
      </w:r>
      <w:r>
        <w:rPr>
          <w:rFonts w:hint="eastAsia"/>
          <w:szCs w:val="24"/>
        </w:rPr>
        <w:lastRenderedPageBreak/>
        <w:t>色彩斑斓的图片，本网站将会大量投入美食图片以吸引消费者的眼球。</w:t>
      </w:r>
    </w:p>
    <w:p w14:paraId="4F602C14" w14:textId="77777777" w:rsidR="001B0344" w:rsidRDefault="00A333A8" w:rsidP="00FA79CF">
      <w:pPr>
        <w:ind w:firstLineChars="200" w:firstLine="480"/>
        <w:rPr>
          <w:szCs w:val="24"/>
        </w:rPr>
      </w:pPr>
      <w:r>
        <w:rPr>
          <w:szCs w:val="24"/>
        </w:rPr>
        <w:t>而有关配色方面，本网站将会以活泼的红色及</w:t>
      </w:r>
      <w:r>
        <w:rPr>
          <w:rFonts w:hint="eastAsia"/>
          <w:szCs w:val="24"/>
        </w:rPr>
        <w:t>沉稳的黑色</w:t>
      </w:r>
      <w:r>
        <w:rPr>
          <w:szCs w:val="24"/>
        </w:rPr>
        <w:t>为主</w:t>
      </w:r>
      <w:r>
        <w:rPr>
          <w:rFonts w:hint="eastAsia"/>
          <w:szCs w:val="24"/>
        </w:rPr>
        <w:t>月，以及甜品的彩色</w:t>
      </w:r>
      <w:r>
        <w:rPr>
          <w:szCs w:val="24"/>
        </w:rPr>
        <w:t>，因为这</w:t>
      </w:r>
      <w:r>
        <w:rPr>
          <w:rFonts w:hint="eastAsia"/>
          <w:szCs w:val="24"/>
        </w:rPr>
        <w:t>些</w:t>
      </w:r>
      <w:r>
        <w:rPr>
          <w:szCs w:val="24"/>
        </w:rPr>
        <w:t>颜色更能引起消费者的食欲，而且给人一种热情欢快的感觉。同时可以体现出本网站的热情好客</w:t>
      </w:r>
      <w:r>
        <w:rPr>
          <w:rFonts w:hint="eastAsia"/>
          <w:szCs w:val="24"/>
        </w:rPr>
        <w:t>。</w:t>
      </w:r>
    </w:p>
    <w:p w14:paraId="3787CCA3" w14:textId="77777777" w:rsidR="00FA79CF" w:rsidRDefault="00A333A8" w:rsidP="00FA79CF">
      <w:pPr>
        <w:pStyle w:val="2"/>
        <w:numPr>
          <w:ilvl w:val="0"/>
          <w:numId w:val="1"/>
        </w:numPr>
      </w:pPr>
      <w:r>
        <w:rPr>
          <w:rFonts w:hint="eastAsia"/>
        </w:rPr>
        <w:t>项目实现</w:t>
      </w:r>
    </w:p>
    <w:p w14:paraId="6FC26D17" w14:textId="77777777" w:rsidR="00FA79CF" w:rsidRDefault="00FA79CF" w:rsidP="00FA79CF">
      <w:pPr>
        <w:ind w:firstLineChars="200" w:firstLine="480"/>
      </w:pPr>
      <w:r>
        <w:rPr>
          <w:rFonts w:hint="eastAsia"/>
        </w:rPr>
        <w:t>网页布局：一开始不太熟悉，经过反复思考和查阅资料慢慢的解决了这个问题。</w:t>
      </w:r>
    </w:p>
    <w:p w14:paraId="10E0106E" w14:textId="77777777" w:rsidR="00FA79CF" w:rsidRPr="00FA79CF" w:rsidRDefault="00FA79CF" w:rsidP="00FA79CF">
      <w:pPr>
        <w:ind w:firstLineChars="200" w:firstLine="480"/>
      </w:pPr>
      <w:r>
        <w:rPr>
          <w:rFonts w:hint="eastAsia"/>
        </w:rPr>
        <w:t>浮动和定位：最开始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直达不到自己想要的那种效果，经过反复的修改和调整，最终解决了这些问题。</w:t>
      </w:r>
    </w:p>
    <w:p w14:paraId="7EE31636" w14:textId="77777777" w:rsidR="001B0344" w:rsidRDefault="001B0344"/>
    <w:p w14:paraId="68D8160B" w14:textId="77777777" w:rsidR="001B0344" w:rsidRDefault="00A333A8">
      <w:pPr>
        <w:pStyle w:val="2"/>
        <w:numPr>
          <w:ilvl w:val="0"/>
          <w:numId w:val="1"/>
        </w:numPr>
      </w:pPr>
      <w:r>
        <w:rPr>
          <w:rFonts w:hint="eastAsia"/>
        </w:rPr>
        <w:t>项目分工</w:t>
      </w:r>
    </w:p>
    <w:p w14:paraId="44D28AB9" w14:textId="77777777" w:rsidR="001B0344" w:rsidRDefault="001B0344"/>
    <w:p w14:paraId="5C20B62B" w14:textId="77777777" w:rsidR="001B0344" w:rsidRDefault="001B03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1B0344" w14:paraId="2ACC9008" w14:textId="77777777">
        <w:trPr>
          <w:trHeight w:val="401"/>
        </w:trPr>
        <w:tc>
          <w:tcPr>
            <w:tcW w:w="1271" w:type="dxa"/>
            <w:vAlign w:val="center"/>
          </w:tcPr>
          <w:p w14:paraId="6DF97D17" w14:textId="77777777" w:rsidR="001B0344" w:rsidRDefault="00A333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vAlign w:val="center"/>
          </w:tcPr>
          <w:p w14:paraId="1740C3A9" w14:textId="77777777" w:rsidR="001B0344" w:rsidRDefault="00A333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07" w:type="dxa"/>
            <w:vAlign w:val="center"/>
          </w:tcPr>
          <w:p w14:paraId="2A9ED7E1" w14:textId="77777777" w:rsidR="001B0344" w:rsidRDefault="00A333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担任角色以及主要工作</w:t>
            </w:r>
          </w:p>
        </w:tc>
      </w:tr>
      <w:tr w:rsidR="001B0344" w14:paraId="49FC37F0" w14:textId="77777777">
        <w:trPr>
          <w:trHeight w:val="401"/>
        </w:trPr>
        <w:tc>
          <w:tcPr>
            <w:tcW w:w="1271" w:type="dxa"/>
            <w:vAlign w:val="center"/>
          </w:tcPr>
          <w:p w14:paraId="04BE4CB7" w14:textId="77777777" w:rsidR="001B0344" w:rsidRDefault="00A333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391B8BD" w14:textId="77777777" w:rsidR="001B0344" w:rsidRDefault="00A333A8">
            <w:pPr>
              <w:jc w:val="center"/>
            </w:pPr>
            <w:r>
              <w:rPr>
                <w:rFonts w:hint="eastAsia"/>
              </w:rPr>
              <w:t>陈思</w:t>
            </w:r>
            <w:proofErr w:type="gramStart"/>
            <w:r>
              <w:rPr>
                <w:rFonts w:hint="eastAsia"/>
              </w:rPr>
              <w:t>思</w:t>
            </w:r>
            <w:proofErr w:type="gramEnd"/>
          </w:p>
        </w:tc>
        <w:tc>
          <w:tcPr>
            <w:tcW w:w="5607" w:type="dxa"/>
            <w:vAlign w:val="center"/>
          </w:tcPr>
          <w:p w14:paraId="5868DD3C" w14:textId="77777777" w:rsidR="001B0344" w:rsidRDefault="00A333A8">
            <w:pPr>
              <w:jc w:val="both"/>
            </w:pPr>
            <w:r>
              <w:rPr>
                <w:rFonts w:hint="eastAsia"/>
              </w:rPr>
              <w:t>项目经理，程序员</w:t>
            </w:r>
          </w:p>
        </w:tc>
      </w:tr>
      <w:tr w:rsidR="001B0344" w14:paraId="33922C88" w14:textId="77777777">
        <w:trPr>
          <w:trHeight w:val="401"/>
        </w:trPr>
        <w:tc>
          <w:tcPr>
            <w:tcW w:w="1271" w:type="dxa"/>
            <w:vAlign w:val="center"/>
          </w:tcPr>
          <w:p w14:paraId="6BFAD6AA" w14:textId="77777777" w:rsidR="001B0344" w:rsidRDefault="00A333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110A27DB" w14:textId="77777777" w:rsidR="001B0344" w:rsidRDefault="00A333A8">
            <w:pPr>
              <w:jc w:val="center"/>
            </w:pPr>
            <w:r>
              <w:rPr>
                <w:rFonts w:hint="eastAsia"/>
              </w:rPr>
              <w:t>刘林</w:t>
            </w:r>
          </w:p>
        </w:tc>
        <w:tc>
          <w:tcPr>
            <w:tcW w:w="5607" w:type="dxa"/>
            <w:vAlign w:val="center"/>
          </w:tcPr>
          <w:p w14:paraId="4DA7A5D8" w14:textId="77777777" w:rsidR="001B0344" w:rsidRDefault="00A333A8">
            <w:pPr>
              <w:jc w:val="both"/>
            </w:pPr>
            <w:r>
              <w:rPr>
                <w:rFonts w:hint="eastAsia"/>
              </w:rPr>
              <w:t>网站编辑，系统分析员</w:t>
            </w:r>
          </w:p>
        </w:tc>
      </w:tr>
      <w:tr w:rsidR="001B0344" w14:paraId="5FAAFE0F" w14:textId="77777777">
        <w:trPr>
          <w:trHeight w:val="401"/>
        </w:trPr>
        <w:tc>
          <w:tcPr>
            <w:tcW w:w="1271" w:type="dxa"/>
            <w:vAlign w:val="center"/>
          </w:tcPr>
          <w:p w14:paraId="09C327D0" w14:textId="77777777" w:rsidR="001B0344" w:rsidRDefault="00A333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1EDB1834" w14:textId="77777777" w:rsidR="001B0344" w:rsidRDefault="00A333A8">
            <w:pPr>
              <w:jc w:val="center"/>
            </w:pPr>
            <w:r>
              <w:rPr>
                <w:rFonts w:hint="eastAsia"/>
              </w:rPr>
              <w:t>殷卉</w:t>
            </w:r>
          </w:p>
        </w:tc>
        <w:tc>
          <w:tcPr>
            <w:tcW w:w="5607" w:type="dxa"/>
            <w:vAlign w:val="center"/>
          </w:tcPr>
          <w:p w14:paraId="563C3ADC" w14:textId="77777777" w:rsidR="001B0344" w:rsidRDefault="00A333A8">
            <w:pPr>
              <w:jc w:val="both"/>
            </w:pPr>
            <w:r>
              <w:rPr>
                <w:rFonts w:hint="eastAsia"/>
              </w:rPr>
              <w:t>测试人员，设计师</w:t>
            </w:r>
          </w:p>
        </w:tc>
      </w:tr>
      <w:tr w:rsidR="001B0344" w14:paraId="34E3006A" w14:textId="77777777">
        <w:trPr>
          <w:trHeight w:val="401"/>
        </w:trPr>
        <w:tc>
          <w:tcPr>
            <w:tcW w:w="1271" w:type="dxa"/>
            <w:vAlign w:val="center"/>
          </w:tcPr>
          <w:p w14:paraId="3DE1741E" w14:textId="77777777" w:rsidR="001B0344" w:rsidRDefault="00A333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0D30879B" w14:textId="77777777" w:rsidR="001B0344" w:rsidRDefault="001B0344">
            <w:pPr>
              <w:jc w:val="center"/>
            </w:pPr>
          </w:p>
        </w:tc>
        <w:tc>
          <w:tcPr>
            <w:tcW w:w="5607" w:type="dxa"/>
            <w:vAlign w:val="center"/>
          </w:tcPr>
          <w:p w14:paraId="19CEFD95" w14:textId="77777777" w:rsidR="001B0344" w:rsidRDefault="001B0344">
            <w:pPr>
              <w:jc w:val="both"/>
            </w:pPr>
          </w:p>
        </w:tc>
      </w:tr>
      <w:tr w:rsidR="001B0344" w14:paraId="7BDA9D18" w14:textId="77777777">
        <w:trPr>
          <w:trHeight w:val="401"/>
        </w:trPr>
        <w:tc>
          <w:tcPr>
            <w:tcW w:w="1271" w:type="dxa"/>
            <w:vAlign w:val="center"/>
          </w:tcPr>
          <w:p w14:paraId="0393C0B2" w14:textId="77777777" w:rsidR="001B0344" w:rsidRDefault="00A333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56542C80" w14:textId="77777777" w:rsidR="001B0344" w:rsidRDefault="001B0344">
            <w:pPr>
              <w:jc w:val="center"/>
            </w:pPr>
          </w:p>
        </w:tc>
        <w:tc>
          <w:tcPr>
            <w:tcW w:w="5607" w:type="dxa"/>
            <w:vAlign w:val="center"/>
          </w:tcPr>
          <w:p w14:paraId="763C2169" w14:textId="77777777" w:rsidR="001B0344" w:rsidRDefault="001B0344">
            <w:pPr>
              <w:jc w:val="both"/>
            </w:pPr>
          </w:p>
        </w:tc>
      </w:tr>
      <w:tr w:rsidR="001B0344" w14:paraId="201A4F8C" w14:textId="77777777">
        <w:trPr>
          <w:trHeight w:val="401"/>
        </w:trPr>
        <w:tc>
          <w:tcPr>
            <w:tcW w:w="1271" w:type="dxa"/>
            <w:vAlign w:val="center"/>
          </w:tcPr>
          <w:p w14:paraId="0CC9ADEA" w14:textId="77777777" w:rsidR="001B0344" w:rsidRDefault="00A333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302197CA" w14:textId="77777777" w:rsidR="001B0344" w:rsidRDefault="001B0344">
            <w:pPr>
              <w:jc w:val="center"/>
            </w:pPr>
          </w:p>
        </w:tc>
        <w:tc>
          <w:tcPr>
            <w:tcW w:w="5607" w:type="dxa"/>
            <w:vAlign w:val="center"/>
          </w:tcPr>
          <w:p w14:paraId="13C8F98D" w14:textId="77777777" w:rsidR="001B0344" w:rsidRDefault="001B0344">
            <w:pPr>
              <w:jc w:val="both"/>
            </w:pPr>
          </w:p>
        </w:tc>
      </w:tr>
    </w:tbl>
    <w:p w14:paraId="2C6A5F9D" w14:textId="77777777" w:rsidR="001B0344" w:rsidRDefault="00A333A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项目进度计划表</w:t>
      </w:r>
    </w:p>
    <w:p w14:paraId="07E2D4E4" w14:textId="77777777" w:rsidR="001B0344" w:rsidRDefault="001B03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1B0344" w14:paraId="189736C7" w14:textId="77777777">
        <w:trPr>
          <w:trHeight w:val="401"/>
        </w:trPr>
        <w:tc>
          <w:tcPr>
            <w:tcW w:w="1271" w:type="dxa"/>
            <w:vAlign w:val="center"/>
          </w:tcPr>
          <w:p w14:paraId="240DF3EA" w14:textId="77777777" w:rsidR="001B0344" w:rsidRDefault="00A333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 w14:paraId="46531D9E" w14:textId="77777777" w:rsidR="001B0344" w:rsidRDefault="00A333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 w14:paraId="7DA4066B" w14:textId="77777777" w:rsidR="001B0344" w:rsidRDefault="00A333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 w:rsidR="001B0344" w14:paraId="279F9CAE" w14:textId="77777777">
        <w:trPr>
          <w:trHeight w:val="401"/>
        </w:trPr>
        <w:tc>
          <w:tcPr>
            <w:tcW w:w="1271" w:type="dxa"/>
            <w:vAlign w:val="center"/>
          </w:tcPr>
          <w:p w14:paraId="7C1D262A" w14:textId="77777777" w:rsidR="001B0344" w:rsidRDefault="00A333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054E0A1B" w14:textId="77777777" w:rsidR="001B0344" w:rsidRDefault="00A333A8">
            <w:pPr>
              <w:jc w:val="center"/>
            </w:pPr>
            <w:r>
              <w:rPr>
                <w:rFonts w:hint="eastAsia"/>
              </w:rPr>
              <w:t>网站规划</w:t>
            </w:r>
          </w:p>
        </w:tc>
        <w:tc>
          <w:tcPr>
            <w:tcW w:w="5040" w:type="dxa"/>
            <w:vAlign w:val="center"/>
          </w:tcPr>
          <w:p w14:paraId="1DE65034" w14:textId="77777777" w:rsidR="001B0344" w:rsidRDefault="00A333A8">
            <w:pPr>
              <w:jc w:val="center"/>
            </w:pPr>
            <w:r>
              <w:t>12</w:t>
            </w:r>
            <w:r>
              <w:rPr>
                <w:rFonts w:hint="eastAsia"/>
              </w:rPr>
              <w:t>月1日-</w:t>
            </w:r>
            <w:r>
              <w:t>12</w:t>
            </w:r>
            <w:r>
              <w:rPr>
                <w:rFonts w:hint="eastAsia"/>
              </w:rPr>
              <w:t>月5日</w:t>
            </w:r>
          </w:p>
        </w:tc>
      </w:tr>
      <w:tr w:rsidR="001B0344" w14:paraId="68A00AEB" w14:textId="77777777">
        <w:trPr>
          <w:trHeight w:val="401"/>
        </w:trPr>
        <w:tc>
          <w:tcPr>
            <w:tcW w:w="1271" w:type="dxa"/>
            <w:vAlign w:val="center"/>
          </w:tcPr>
          <w:p w14:paraId="314A851F" w14:textId="77777777" w:rsidR="001B0344" w:rsidRDefault="00A333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12E1BBCC" w14:textId="77777777" w:rsidR="001B0344" w:rsidRDefault="00A333A8"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  <w:tc>
          <w:tcPr>
            <w:tcW w:w="5040" w:type="dxa"/>
            <w:vAlign w:val="center"/>
          </w:tcPr>
          <w:p w14:paraId="78EE4A29" w14:textId="77777777" w:rsidR="001B0344" w:rsidRDefault="00A333A8"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日—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18</w:t>
            </w:r>
          </w:p>
        </w:tc>
      </w:tr>
      <w:tr w:rsidR="001B0344" w14:paraId="0E18B156" w14:textId="77777777">
        <w:trPr>
          <w:trHeight w:val="401"/>
        </w:trPr>
        <w:tc>
          <w:tcPr>
            <w:tcW w:w="1271" w:type="dxa"/>
            <w:vAlign w:val="center"/>
          </w:tcPr>
          <w:p w14:paraId="5ECFB54E" w14:textId="77777777" w:rsidR="001B0344" w:rsidRDefault="00A333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616B6CAB" w14:textId="77777777" w:rsidR="001B0344" w:rsidRDefault="00A333A8">
            <w:pPr>
              <w:jc w:val="center"/>
            </w:pPr>
            <w:r>
              <w:rPr>
                <w:rFonts w:hint="eastAsia"/>
              </w:rPr>
              <w:t>网站开发</w:t>
            </w:r>
          </w:p>
        </w:tc>
        <w:tc>
          <w:tcPr>
            <w:tcW w:w="5040" w:type="dxa"/>
            <w:vAlign w:val="center"/>
          </w:tcPr>
          <w:p w14:paraId="7134B535" w14:textId="77777777" w:rsidR="001B0344" w:rsidRDefault="00A333A8"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—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1B0344" w14:paraId="2FFE74AF" w14:textId="77777777">
        <w:trPr>
          <w:trHeight w:val="401"/>
        </w:trPr>
        <w:tc>
          <w:tcPr>
            <w:tcW w:w="1271" w:type="dxa"/>
            <w:vAlign w:val="center"/>
          </w:tcPr>
          <w:p w14:paraId="6457E61D" w14:textId="77777777" w:rsidR="001B0344" w:rsidRDefault="00A333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1B23D761" w14:textId="77777777" w:rsidR="001B0344" w:rsidRDefault="00A333A8">
            <w:pPr>
              <w:jc w:val="center"/>
            </w:pPr>
            <w:r>
              <w:rPr>
                <w:rFonts w:hint="eastAsia"/>
              </w:rPr>
              <w:t>网站提交</w:t>
            </w:r>
          </w:p>
        </w:tc>
        <w:tc>
          <w:tcPr>
            <w:tcW w:w="5040" w:type="dxa"/>
            <w:vAlign w:val="center"/>
          </w:tcPr>
          <w:p w14:paraId="490A6CD8" w14:textId="77777777" w:rsidR="001B0344" w:rsidRDefault="00A333A8">
            <w:pPr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</w:tbl>
    <w:p w14:paraId="4FCF2BB9" w14:textId="77777777" w:rsidR="001B0344" w:rsidRDefault="00A333A8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59CD435A" w14:textId="77777777" w:rsidR="006B63FB" w:rsidRPr="00FA79CF" w:rsidRDefault="00FA79CF" w:rsidP="006B63FB">
      <w:pPr>
        <w:ind w:firstLineChars="200" w:firstLine="480"/>
      </w:pPr>
      <w:r>
        <w:rPr>
          <w:rFonts w:hint="eastAsia"/>
        </w:rPr>
        <w:t xml:space="preserve">经过这一次的考核，让我们学会了很多技能，比如 </w:t>
      </w:r>
      <w:r w:rsidR="006B63FB">
        <w:rPr>
          <w:rFonts w:hint="eastAsia"/>
        </w:rPr>
        <w:t>网页布局，浮动定位，文字样式，颜色运用，样式修改，超链接，相对定位等等。让我们对标签更加灵活运用，和动脑筋思考设计，共同合作。</w:t>
      </w:r>
    </w:p>
    <w:sectPr w:rsidR="006B63FB" w:rsidRPr="00FA79C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00A5F" w14:textId="77777777" w:rsidR="00EE567E" w:rsidRDefault="00EE567E">
      <w:r>
        <w:separator/>
      </w:r>
    </w:p>
  </w:endnote>
  <w:endnote w:type="continuationSeparator" w:id="0">
    <w:p w14:paraId="4F0717F0" w14:textId="77777777" w:rsidR="00EE567E" w:rsidRDefault="00EE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行楷">
    <w:altName w:val="华文行楷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0DCB4" w14:textId="77777777" w:rsidR="001B0344" w:rsidRDefault="00A333A8">
    <w:pPr>
      <w:pStyle w:val="a9"/>
      <w:jc w:val="center"/>
      <w:rPr>
        <w:caps/>
        <w:color w:val="4472C4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>PAGE   \* MERGEFORMAT</w:instrText>
    </w:r>
    <w:r>
      <w:rPr>
        <w:caps/>
        <w:color w:val="4472C4"/>
      </w:rPr>
      <w:fldChar w:fldCharType="separate"/>
    </w:r>
    <w:r w:rsidR="0002342C" w:rsidRPr="0002342C">
      <w:rPr>
        <w:caps/>
        <w:noProof/>
        <w:color w:val="4472C4"/>
        <w:lang w:val="zh-CN"/>
      </w:rPr>
      <w:t>4</w:t>
    </w:r>
    <w:r>
      <w:rPr>
        <w:caps/>
        <w:color w:val="4472C4"/>
      </w:rPr>
      <w:fldChar w:fldCharType="end"/>
    </w:r>
  </w:p>
  <w:p w14:paraId="076F98DF" w14:textId="77777777" w:rsidR="001B0344" w:rsidRDefault="001B03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DED40" w14:textId="77777777" w:rsidR="00EE567E" w:rsidRDefault="00EE567E">
      <w:r>
        <w:separator/>
      </w:r>
    </w:p>
  </w:footnote>
  <w:footnote w:type="continuationSeparator" w:id="0">
    <w:p w14:paraId="7C676C6B" w14:textId="77777777" w:rsidR="00EE567E" w:rsidRDefault="00EE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CE552" w14:textId="77777777" w:rsidR="001B0344" w:rsidRDefault="00A333A8">
    <w:pPr>
      <w:pStyle w:val="a7"/>
      <w:rPr>
        <w:rFonts w:ascii="华文行楷" w:eastAsia="华文行楷"/>
      </w:rPr>
    </w:pPr>
    <w:r>
      <w:rPr>
        <w:rFonts w:ascii="华文行楷" w:eastAsia="华文行楷" w:hint="eastAsia"/>
      </w:rPr>
      <w:t>网站开发文档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458C7BA"/>
    <w:lvl w:ilvl="0" w:tplc="24426DBA">
      <w:start w:val="1"/>
      <w:numFmt w:val="japaneseCounting"/>
      <w:lvlText w:val="%1、"/>
      <w:lvlJc w:val="left"/>
      <w:pPr>
        <w:ind w:left="871" w:hanging="87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359AB"/>
    <w:multiLevelType w:val="hybridMultilevel"/>
    <w:tmpl w:val="A858E908"/>
    <w:lvl w:ilvl="0" w:tplc="1B641756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8"/>
    <w:rsid w:val="0002342C"/>
    <w:rsid w:val="001B0344"/>
    <w:rsid w:val="002C5D28"/>
    <w:rsid w:val="003D7EFB"/>
    <w:rsid w:val="006B63FB"/>
    <w:rsid w:val="00A333A8"/>
    <w:rsid w:val="00D00558"/>
    <w:rsid w:val="00EE567E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3FA7"/>
  <w15:docId w15:val="{708ADA41-7A15-4690-AEE9-4A5C0D46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D0055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0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c\Desktop\19&#30005;&#21830;&#19968;&#29677;-&#31532;&#19977;&#32452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FE1CFC-23B6-4C1D-BF7A-89A3ACACE36C}">
      <dgm:prSet phldrT="[文本]"/>
      <dgm:spPr/>
      <dgm:t>
        <a:bodyPr/>
        <a:lstStyle/>
        <a:p>
          <a:r>
            <a:rPr lang="zh-CN" altLang="en-US"/>
            <a:t>美食首页</a:t>
          </a:r>
        </a:p>
      </dgm:t>
    </dgm:pt>
    <dgm:pt modelId="{473F28D0-F8C9-44DE-B2C5-590846094641}" type="parTrans" cxnId="{932416F9-DEA7-48DE-B325-00FDCECA7894}">
      <dgm:prSet/>
      <dgm:spPr/>
      <dgm:t>
        <a:bodyPr/>
        <a:lstStyle/>
        <a:p>
          <a:endParaRPr lang="zh-CN" altLang="en-US"/>
        </a:p>
      </dgm:t>
    </dgm:pt>
    <dgm:pt modelId="{CEE178FF-14FF-4707-93A7-EDF4B13DD564}" type="sibTrans" cxnId="{932416F9-DEA7-48DE-B325-00FDCECA7894}">
      <dgm:prSet/>
      <dgm:spPr/>
      <dgm:t>
        <a:bodyPr/>
        <a:lstStyle/>
        <a:p>
          <a:endParaRPr lang="zh-CN" altLang="en-US"/>
        </a:p>
      </dgm:t>
    </dgm:pt>
    <dgm:pt modelId="{FAA02EE0-DBC4-40FB-A9DB-0DAB044FB6C0}">
      <dgm:prSet phldrT="[文本]"/>
      <dgm:spPr/>
      <dgm:t>
        <a:bodyPr/>
        <a:lstStyle/>
        <a:p>
          <a:r>
            <a:rPr lang="zh-CN" altLang="en-US"/>
            <a:t>甜品主页</a:t>
          </a:r>
        </a:p>
      </dgm:t>
    </dgm:pt>
    <dgm:pt modelId="{F596C24F-DFBB-432E-A7F4-BFBB3C76C46A}" type="parTrans" cxnId="{6B4131EF-7B5F-4C9E-92EC-7C0E74F536D8}">
      <dgm:prSet/>
      <dgm:spPr/>
      <dgm:t>
        <a:bodyPr/>
        <a:lstStyle/>
        <a:p>
          <a:endParaRPr lang="zh-CN" altLang="en-US"/>
        </a:p>
      </dgm:t>
    </dgm:pt>
    <dgm:pt modelId="{C4489EE7-295F-43E0-84E9-DDED6E3C41DE}" type="sibTrans" cxnId="{6B4131EF-7B5F-4C9E-92EC-7C0E74F536D8}">
      <dgm:prSet/>
      <dgm:spPr/>
      <dgm:t>
        <a:bodyPr/>
        <a:lstStyle/>
        <a:p>
          <a:endParaRPr lang="zh-CN" altLang="en-US"/>
        </a:p>
      </dgm:t>
    </dgm:pt>
    <dgm:pt modelId="{79F23771-B09D-4158-B245-3403A65B36D3}">
      <dgm:prSet phldrT="[文本]"/>
      <dgm:spPr/>
      <dgm:t>
        <a:bodyPr/>
        <a:lstStyle/>
        <a:p>
          <a:r>
            <a:rPr lang="zh-CN" altLang="en-US"/>
            <a:t>日韩主页</a:t>
          </a:r>
        </a:p>
      </dgm:t>
    </dgm:pt>
    <dgm:pt modelId="{2F23F61B-DD81-41CC-8D6D-68BE7329E472}" type="parTrans" cxnId="{1055DAD4-E0C8-4762-8245-1EE18E1DFD28}">
      <dgm:prSet/>
      <dgm:spPr/>
      <dgm:t>
        <a:bodyPr/>
        <a:lstStyle/>
        <a:p>
          <a:endParaRPr lang="zh-CN" altLang="en-US"/>
        </a:p>
      </dgm:t>
    </dgm:pt>
    <dgm:pt modelId="{349379A0-E741-4EE5-A004-7A0BE6E51EC8}" type="sibTrans" cxnId="{1055DAD4-E0C8-4762-8245-1EE18E1DFD28}">
      <dgm:prSet/>
      <dgm:spPr/>
      <dgm:t>
        <a:bodyPr/>
        <a:lstStyle/>
        <a:p>
          <a:endParaRPr lang="zh-CN" altLang="en-US"/>
        </a:p>
      </dgm:t>
    </dgm:pt>
    <dgm:pt modelId="{56D8227A-F353-44DE-9CB1-ED1C73483C52}">
      <dgm:prSet phldrT="[文本]"/>
      <dgm:spPr/>
      <dgm:t>
        <a:bodyPr/>
        <a:lstStyle/>
        <a:p>
          <a:r>
            <a:rPr lang="zh-CN" altLang="en-US"/>
            <a:t>营养主页</a:t>
          </a:r>
        </a:p>
      </dgm:t>
    </dgm:pt>
    <dgm:pt modelId="{5434F27A-3359-484D-8F99-9014C8498EEE}" type="parTrans" cxnId="{0C4B3589-3F05-441D-9C78-1C14C87E46BD}">
      <dgm:prSet/>
      <dgm:spPr/>
      <dgm:t>
        <a:bodyPr/>
        <a:lstStyle/>
        <a:p>
          <a:endParaRPr lang="zh-CN" altLang="en-US"/>
        </a:p>
      </dgm:t>
    </dgm:pt>
    <dgm:pt modelId="{0B4C98D0-148C-4216-9DF1-D132DB2CBE67}" type="sibTrans" cxnId="{0C4B3589-3F05-441D-9C78-1C14C87E46BD}">
      <dgm:prSet/>
      <dgm:spPr/>
      <dgm:t>
        <a:bodyPr/>
        <a:lstStyle/>
        <a:p>
          <a:endParaRPr lang="zh-CN" altLang="en-US"/>
        </a:p>
      </dgm:t>
    </dgm:pt>
    <dgm:pt modelId="{651719D4-4BE1-4363-B85E-DCE029A1696A}">
      <dgm:prSet phldrT="[文本]"/>
      <dgm:spPr/>
      <dgm:t>
        <a:bodyPr/>
        <a:lstStyle/>
        <a:p>
          <a:r>
            <a:rPr lang="zh-CN" altLang="en-US"/>
            <a:t>川菜主页</a:t>
          </a:r>
        </a:p>
      </dgm:t>
    </dgm:pt>
    <dgm:pt modelId="{72A9F6DC-93DA-4187-8B13-59E6AFF924A1}" type="parTrans" cxnId="{4F3E6A7E-76B3-47D7-8D1B-E69BE65AEA3D}">
      <dgm:prSet/>
      <dgm:spPr/>
      <dgm:t>
        <a:bodyPr/>
        <a:lstStyle/>
        <a:p>
          <a:endParaRPr lang="zh-CN" altLang="en-US"/>
        </a:p>
      </dgm:t>
    </dgm:pt>
    <dgm:pt modelId="{84E3D444-428F-406A-8E4D-A6F0D8ED0F82}" type="sibTrans" cxnId="{4F3E6A7E-76B3-47D7-8D1B-E69BE65AEA3D}">
      <dgm:prSet/>
      <dgm:spPr/>
      <dgm:t>
        <a:bodyPr/>
        <a:lstStyle/>
        <a:p>
          <a:endParaRPr lang="zh-CN" altLang="en-US"/>
        </a:p>
      </dgm:t>
    </dgm:pt>
    <dgm:pt modelId="{14B1DFA3-890D-4463-9B0C-5EF5DBD51AC5}">
      <dgm:prSet phldrT="[文本]"/>
      <dgm:spPr/>
      <dgm:t>
        <a:bodyPr/>
        <a:lstStyle/>
        <a:p>
          <a:r>
            <a:rPr lang="zh-CN" altLang="en-US"/>
            <a:t>泡芙简介</a:t>
          </a:r>
        </a:p>
      </dgm:t>
    </dgm:pt>
    <dgm:pt modelId="{F92D698D-ACC8-4927-BAA7-6F2930D144DC}" type="parTrans" cxnId="{87B913B2-40C1-43D0-BC36-0E7EFD7E5E29}">
      <dgm:prSet/>
      <dgm:spPr/>
      <dgm:t>
        <a:bodyPr/>
        <a:lstStyle/>
        <a:p>
          <a:endParaRPr lang="zh-CN" altLang="en-US"/>
        </a:p>
      </dgm:t>
    </dgm:pt>
    <dgm:pt modelId="{B4C40CF5-105A-4AD1-907C-ED64B317EA78}" type="sibTrans" cxnId="{87B913B2-40C1-43D0-BC36-0E7EFD7E5E29}">
      <dgm:prSet/>
      <dgm:spPr/>
      <dgm:t>
        <a:bodyPr/>
        <a:lstStyle/>
        <a:p>
          <a:endParaRPr lang="zh-CN" altLang="en-US"/>
        </a:p>
      </dgm:t>
    </dgm:pt>
    <dgm:pt modelId="{9C81BDFE-F9AC-4CB6-8547-4D7EFF51DEBB}">
      <dgm:prSet phldrT="[文本]"/>
      <dgm:spPr/>
      <dgm:t>
        <a:bodyPr/>
        <a:lstStyle/>
        <a:p>
          <a:r>
            <a:rPr lang="zh-CN" altLang="en-US"/>
            <a:t>马卡龙简介</a:t>
          </a:r>
        </a:p>
      </dgm:t>
    </dgm:pt>
    <dgm:pt modelId="{358A3A7B-FC70-4D56-A208-6EA41534B5B5}" type="parTrans" cxnId="{2093B874-2369-48B4-AE91-286860002826}">
      <dgm:prSet/>
      <dgm:spPr/>
      <dgm:t>
        <a:bodyPr/>
        <a:lstStyle/>
        <a:p>
          <a:endParaRPr lang="zh-CN" altLang="en-US"/>
        </a:p>
      </dgm:t>
    </dgm:pt>
    <dgm:pt modelId="{FDE1DA38-077F-4822-93F8-DFFA87E336DD}" type="sibTrans" cxnId="{2093B874-2369-48B4-AE91-286860002826}">
      <dgm:prSet/>
      <dgm:spPr/>
      <dgm:t>
        <a:bodyPr/>
        <a:lstStyle/>
        <a:p>
          <a:endParaRPr lang="zh-CN" altLang="en-US"/>
        </a:p>
      </dgm:t>
    </dgm:pt>
    <dgm:pt modelId="{492F340F-8141-4A25-8D0D-B043E318F114}">
      <dgm:prSet phldrT="[文本]"/>
      <dgm:spPr/>
      <dgm:t>
        <a:bodyPr/>
        <a:lstStyle/>
        <a:p>
          <a:r>
            <a:rPr lang="zh-CN" altLang="en-US"/>
            <a:t>菜品简介</a:t>
          </a:r>
        </a:p>
      </dgm:t>
    </dgm:pt>
    <dgm:pt modelId="{56FD2FBB-E214-42D6-B49E-877D47CA0110}" type="parTrans" cxnId="{F6AFEB9C-BBB4-4B77-874E-4CAFE9849765}">
      <dgm:prSet/>
      <dgm:spPr/>
      <dgm:t>
        <a:bodyPr/>
        <a:lstStyle/>
        <a:p>
          <a:endParaRPr lang="zh-CN" altLang="en-US"/>
        </a:p>
      </dgm:t>
    </dgm:pt>
    <dgm:pt modelId="{5550A312-D2A8-4480-8026-BF2D76ECBB37}" type="sibTrans" cxnId="{F6AFEB9C-BBB4-4B77-874E-4CAFE9849765}">
      <dgm:prSet/>
      <dgm:spPr/>
      <dgm:t>
        <a:bodyPr/>
        <a:lstStyle/>
        <a:p>
          <a:endParaRPr lang="zh-CN" altLang="en-US"/>
        </a:p>
      </dgm:t>
    </dgm:pt>
    <dgm:pt modelId="{E03AA448-324D-422C-9B04-674883D174EA}">
      <dgm:prSet phldrT="[文本]"/>
      <dgm:spPr/>
      <dgm:t>
        <a:bodyPr/>
        <a:lstStyle/>
        <a:p>
          <a:r>
            <a:rPr lang="zh-CN" altLang="en-US"/>
            <a:t>菜品简介</a:t>
          </a:r>
        </a:p>
      </dgm:t>
    </dgm:pt>
    <dgm:pt modelId="{77BCD00A-4D3C-4C57-8AA0-1FD79DB630BC}" type="parTrans" cxnId="{22164287-84DE-45DC-8B7F-CCD701882840}">
      <dgm:prSet/>
      <dgm:spPr/>
      <dgm:t>
        <a:bodyPr/>
        <a:lstStyle/>
        <a:p>
          <a:endParaRPr lang="zh-CN" altLang="en-US"/>
        </a:p>
      </dgm:t>
    </dgm:pt>
    <dgm:pt modelId="{65C420F6-F23F-4EE3-8C43-534364D47457}" type="sibTrans" cxnId="{22164287-84DE-45DC-8B7F-CCD701882840}">
      <dgm:prSet/>
      <dgm:spPr/>
      <dgm:t>
        <a:bodyPr/>
        <a:lstStyle/>
        <a:p>
          <a:endParaRPr lang="zh-CN" altLang="en-US"/>
        </a:p>
      </dgm:t>
    </dgm:pt>
    <dgm:pt modelId="{F1AF89D8-E614-4190-8732-5D6D81163FA8}">
      <dgm:prSet phldrT="[文本]"/>
      <dgm:spPr/>
      <dgm:t>
        <a:bodyPr/>
        <a:lstStyle/>
        <a:p>
          <a:r>
            <a:rPr lang="zh-CN" altLang="en-US"/>
            <a:t>菜品简介</a:t>
          </a:r>
        </a:p>
      </dgm:t>
    </dgm:pt>
    <dgm:pt modelId="{CAC805D2-AEAB-4F77-A5B4-02C5EC6CBB42}" type="parTrans" cxnId="{506FAB1B-B4CD-427C-B8F2-9AD02B2B9CB3}">
      <dgm:prSet/>
      <dgm:spPr/>
      <dgm:t>
        <a:bodyPr/>
        <a:lstStyle/>
        <a:p>
          <a:endParaRPr lang="zh-CN" altLang="en-US"/>
        </a:p>
      </dgm:t>
    </dgm:pt>
    <dgm:pt modelId="{79DF0164-E127-432B-A6E7-20F7AB7C19D8}" type="sibTrans" cxnId="{506FAB1B-B4CD-427C-B8F2-9AD02B2B9CB3}">
      <dgm:prSet/>
      <dgm:spPr/>
      <dgm:t>
        <a:bodyPr/>
        <a:lstStyle/>
        <a:p>
          <a:endParaRPr lang="zh-CN" altLang="en-US"/>
        </a:p>
      </dgm:t>
    </dgm:pt>
    <dgm:pt modelId="{959B3B7F-E388-431B-BD92-8C03D4541571}">
      <dgm:prSet phldrT="[文本]"/>
      <dgm:spPr/>
      <dgm:t>
        <a:bodyPr/>
        <a:lstStyle/>
        <a:p>
          <a:r>
            <a:rPr lang="zh-CN" altLang="en-US"/>
            <a:t>特色首页</a:t>
          </a:r>
        </a:p>
      </dgm:t>
    </dgm:pt>
    <dgm:pt modelId="{55590A84-6091-448A-B7BC-247BC3D34735}" type="sibTrans" cxnId="{CEFFEF7E-D9D5-4930-B0B8-15FB5E465B36}">
      <dgm:prSet/>
      <dgm:spPr/>
      <dgm:t>
        <a:bodyPr/>
        <a:lstStyle/>
        <a:p>
          <a:endParaRPr lang="zh-CN" altLang="en-US"/>
        </a:p>
      </dgm:t>
    </dgm:pt>
    <dgm:pt modelId="{CFFB5D2D-90F0-49A6-AF96-B4A0D170F40E}" type="parTrans" cxnId="{CEFFEF7E-D9D5-4930-B0B8-15FB5E465B36}">
      <dgm:prSet/>
      <dgm:spPr/>
      <dgm:t>
        <a:bodyPr/>
        <a:lstStyle/>
        <a:p>
          <a:endParaRPr lang="zh-CN" altLang="en-US"/>
        </a:p>
      </dgm:t>
    </dgm:pt>
    <dgm:pt modelId="{E9ED4BE3-389B-4D51-A0FA-423B71C4D912}">
      <dgm:prSet/>
      <dgm:spPr/>
      <dgm:t>
        <a:bodyPr/>
        <a:lstStyle/>
        <a:p>
          <a:r>
            <a:rPr lang="zh-CN" altLang="en-US"/>
            <a:t>鲁菜主页</a:t>
          </a:r>
        </a:p>
      </dgm:t>
    </dgm:pt>
    <dgm:pt modelId="{4F349137-64CF-4410-AEFA-77D09F33F640}" type="parTrans" cxnId="{EF263C13-4464-4787-987A-08871E6DECCE}">
      <dgm:prSet/>
      <dgm:spPr/>
      <dgm:t>
        <a:bodyPr/>
        <a:lstStyle/>
        <a:p>
          <a:endParaRPr lang="zh-CN" altLang="en-US"/>
        </a:p>
      </dgm:t>
    </dgm:pt>
    <dgm:pt modelId="{1FC9236B-B8C1-479D-9F3C-69EEFB2D4D26}" type="sibTrans" cxnId="{EF263C13-4464-4787-987A-08871E6DECCE}">
      <dgm:prSet/>
      <dgm:spPr/>
      <dgm:t>
        <a:bodyPr/>
        <a:lstStyle/>
        <a:p>
          <a:endParaRPr lang="zh-CN" altLang="en-US"/>
        </a:p>
      </dgm:t>
    </dgm:pt>
    <dgm:pt modelId="{C4F56BA5-974A-4E41-BA5D-A6E2B58949B5}">
      <dgm:prSet/>
      <dgm:spPr/>
      <dgm:t>
        <a:bodyPr/>
        <a:lstStyle/>
        <a:p>
          <a:r>
            <a:rPr lang="zh-CN" altLang="en-US"/>
            <a:t>菜品介绍</a:t>
          </a:r>
        </a:p>
      </dgm:t>
    </dgm:pt>
    <dgm:pt modelId="{94C55FF1-7893-42FC-904D-DAD46C2C5ED2}" type="parTrans" cxnId="{3012AB63-E1B9-4298-AEE6-6A2DA4FBBC96}">
      <dgm:prSet/>
      <dgm:spPr/>
      <dgm:t>
        <a:bodyPr/>
        <a:lstStyle/>
        <a:p>
          <a:endParaRPr lang="zh-CN" altLang="en-US"/>
        </a:p>
      </dgm:t>
    </dgm:pt>
    <dgm:pt modelId="{78D31183-9519-4449-9298-778C5764099F}" type="sibTrans" cxnId="{3012AB63-E1B9-4298-AEE6-6A2DA4FBBC96}">
      <dgm:prSet/>
      <dgm:spPr/>
      <dgm:t>
        <a:bodyPr/>
        <a:lstStyle/>
        <a:p>
          <a:endParaRPr lang="zh-CN" altLang="en-US"/>
        </a:p>
      </dgm:t>
    </dgm:pt>
    <dgm:pt modelId="{4A86E3A8-071A-493B-A674-6D0C9A72C317}">
      <dgm:prSet/>
      <dgm:spPr/>
      <dgm:t>
        <a:bodyPr/>
        <a:lstStyle/>
        <a:p>
          <a:r>
            <a:rPr lang="zh-CN" altLang="en-US"/>
            <a:t>菜品介绍</a:t>
          </a:r>
        </a:p>
      </dgm:t>
    </dgm:pt>
    <dgm:pt modelId="{E8557EBA-6488-4D12-9D01-1CB84970430A}" type="parTrans" cxnId="{519E90FA-3BA1-4F8D-AE03-60DCA38EC079}">
      <dgm:prSet/>
      <dgm:spPr/>
      <dgm:t>
        <a:bodyPr/>
        <a:lstStyle/>
        <a:p>
          <a:endParaRPr lang="zh-CN" altLang="en-US"/>
        </a:p>
      </dgm:t>
    </dgm:pt>
    <dgm:pt modelId="{0C4FD716-6164-4C18-9248-DFFD95410CA4}" type="sibTrans" cxnId="{519E90FA-3BA1-4F8D-AE03-60DCA38EC079}">
      <dgm:prSet/>
      <dgm:spPr/>
      <dgm:t>
        <a:bodyPr/>
        <a:lstStyle/>
        <a:p>
          <a:endParaRPr lang="zh-CN" altLang="en-US"/>
        </a:p>
      </dgm:t>
    </dgm:pt>
    <dgm:pt modelId="{29AF5A97-E85E-4C90-B6C3-EE5EAF6293E0}">
      <dgm:prSet/>
      <dgm:spPr/>
      <dgm:t>
        <a:bodyPr/>
        <a:lstStyle/>
        <a:p>
          <a:r>
            <a:rPr lang="zh-CN" altLang="en-US"/>
            <a:t>慕斯简介</a:t>
          </a:r>
        </a:p>
      </dgm:t>
    </dgm:pt>
    <dgm:pt modelId="{ECA33123-15C9-4E5C-A0D9-E64FDA506CDB}" type="parTrans" cxnId="{16CD2323-34B3-4576-91F9-34B116E60BE1}">
      <dgm:prSet/>
      <dgm:spPr/>
      <dgm:t>
        <a:bodyPr/>
        <a:lstStyle/>
        <a:p>
          <a:endParaRPr lang="zh-CN" altLang="en-US"/>
        </a:p>
      </dgm:t>
    </dgm:pt>
    <dgm:pt modelId="{2C0E494D-61FE-499D-BC33-490C868CCD44}" type="sibTrans" cxnId="{16CD2323-34B3-4576-91F9-34B116E60BE1}">
      <dgm:prSet/>
      <dgm:spPr/>
      <dgm:t>
        <a:bodyPr/>
        <a:lstStyle/>
        <a:p>
          <a:endParaRPr lang="zh-CN" altLang="en-US"/>
        </a:p>
      </dgm:t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 val="init"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Lbl="node1" presStyleIdx="0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B2AE4237-C134-4959-BFDF-2799F7291C73}" type="pres">
      <dgm:prSet presAssocID="{CFFB5D2D-90F0-49A6-AF96-B4A0D170F40E}" presName="Name37" presStyleLbl="parChTrans1D2" presStyleIdx="0" presStyleCnt="4"/>
      <dgm:spPr/>
    </dgm:pt>
    <dgm:pt modelId="{A08E1630-8CD6-4002-9C26-5B44C07709FF}" type="pres">
      <dgm:prSet presAssocID="{959B3B7F-E388-431B-BD92-8C03D4541571}" presName="hierRoot2" presStyleCnt="0">
        <dgm:presLayoutVars>
          <dgm:hierBranch val="init"/>
        </dgm:presLayoutVars>
      </dgm:prSet>
      <dgm:spPr/>
    </dgm:pt>
    <dgm:pt modelId="{1A144FB0-9D78-4065-9453-5D4597A5229D}" type="pres">
      <dgm:prSet presAssocID="{959B3B7F-E388-431B-BD92-8C03D4541571}" presName="rootComposite" presStyleCnt="0"/>
      <dgm:spPr/>
    </dgm:pt>
    <dgm:pt modelId="{F12F9AC0-0FD2-4679-AF99-C7C5BE014734}" type="pres">
      <dgm:prSet presAssocID="{959B3B7F-E388-431B-BD92-8C03D4541571}" presName="rootText" presStyleLbl="node2" presStyleIdx="0" presStyleCnt="4">
        <dgm:presLayoutVars>
          <dgm:chPref val="3"/>
        </dgm:presLayoutVars>
      </dgm:prSet>
      <dgm:spPr/>
    </dgm:pt>
    <dgm:pt modelId="{1AC889FE-8545-49FF-A171-23A16EC3FAE8}" type="pres">
      <dgm:prSet presAssocID="{959B3B7F-E388-431B-BD92-8C03D4541571}" presName="rootConnector" presStyleLbl="node2" presStyleIdx="0" presStyleCnt="4"/>
      <dgm:spPr/>
    </dgm:pt>
    <dgm:pt modelId="{5FFDEAA3-1E14-4827-9C54-DC49B1025234}" type="pres">
      <dgm:prSet presAssocID="{959B3B7F-E388-431B-BD92-8C03D4541571}" presName="hierChild4" presStyleCnt="0"/>
      <dgm:spPr/>
    </dgm:pt>
    <dgm:pt modelId="{92E4E421-B5B3-4FC4-BE44-801BDCC2A18C}" type="pres">
      <dgm:prSet presAssocID="{72A9F6DC-93DA-4187-8B13-59E6AFF924A1}" presName="Name37" presStyleLbl="parChTrans1D3" presStyleIdx="0" presStyleCnt="8"/>
      <dgm:spPr/>
    </dgm:pt>
    <dgm:pt modelId="{A58FA8AB-43F7-402A-B3E8-CDF81D5F8358}" type="pres">
      <dgm:prSet presAssocID="{651719D4-4BE1-4363-B85E-DCE029A1696A}" presName="hierRoot2" presStyleCnt="0">
        <dgm:presLayoutVars>
          <dgm:hierBranch val="init"/>
        </dgm:presLayoutVars>
      </dgm:prSet>
      <dgm:spPr/>
    </dgm:pt>
    <dgm:pt modelId="{23095339-595B-42E6-B323-0862666A48F6}" type="pres">
      <dgm:prSet presAssocID="{651719D4-4BE1-4363-B85E-DCE029A1696A}" presName="rootComposite" presStyleCnt="0"/>
      <dgm:spPr/>
    </dgm:pt>
    <dgm:pt modelId="{410018D3-033D-424F-B591-3174FB173A3C}" type="pres">
      <dgm:prSet presAssocID="{651719D4-4BE1-4363-B85E-DCE029A1696A}" presName="rootText" presStyleLbl="node3" presStyleIdx="0" presStyleCnt="8">
        <dgm:presLayoutVars>
          <dgm:chPref val="3"/>
        </dgm:presLayoutVars>
      </dgm:prSet>
      <dgm:spPr/>
    </dgm:pt>
    <dgm:pt modelId="{4C1C0FE6-4A05-4C95-B023-0AB42642825E}" type="pres">
      <dgm:prSet presAssocID="{651719D4-4BE1-4363-B85E-DCE029A1696A}" presName="rootConnector" presStyleLbl="node3" presStyleIdx="0" presStyleCnt="8"/>
      <dgm:spPr/>
    </dgm:pt>
    <dgm:pt modelId="{42E7EBE0-7CA3-4B1A-A180-5854E9948132}" type="pres">
      <dgm:prSet presAssocID="{651719D4-4BE1-4363-B85E-DCE029A1696A}" presName="hierChild4" presStyleCnt="0"/>
      <dgm:spPr/>
    </dgm:pt>
    <dgm:pt modelId="{ECE18BE8-1719-4A29-89EB-496B31790CA3}" type="pres">
      <dgm:prSet presAssocID="{94C55FF1-7893-42FC-904D-DAD46C2C5ED2}" presName="Name37" presStyleLbl="parChTrans1D4" presStyleIdx="0" presStyleCnt="2"/>
      <dgm:spPr/>
    </dgm:pt>
    <dgm:pt modelId="{F587E6A1-A030-44A0-A246-810C72CA78C0}" type="pres">
      <dgm:prSet presAssocID="{C4F56BA5-974A-4E41-BA5D-A6E2B58949B5}" presName="hierRoot2" presStyleCnt="0">
        <dgm:presLayoutVars>
          <dgm:hierBranch val="init"/>
        </dgm:presLayoutVars>
      </dgm:prSet>
      <dgm:spPr/>
    </dgm:pt>
    <dgm:pt modelId="{636B62EE-6E6C-4C03-8792-1B5BF117AEEB}" type="pres">
      <dgm:prSet presAssocID="{C4F56BA5-974A-4E41-BA5D-A6E2B58949B5}" presName="rootComposite" presStyleCnt="0"/>
      <dgm:spPr/>
    </dgm:pt>
    <dgm:pt modelId="{08F5D88A-CB16-4A4F-863C-124533798F19}" type="pres">
      <dgm:prSet presAssocID="{C4F56BA5-974A-4E41-BA5D-A6E2B58949B5}" presName="rootText" presStyleLbl="node4" presStyleIdx="0" presStyleCnt="2">
        <dgm:presLayoutVars>
          <dgm:chPref val="3"/>
        </dgm:presLayoutVars>
      </dgm:prSet>
      <dgm:spPr/>
    </dgm:pt>
    <dgm:pt modelId="{72B5353D-05EA-4DF2-8C7F-4250C9ECF042}" type="pres">
      <dgm:prSet presAssocID="{C4F56BA5-974A-4E41-BA5D-A6E2B58949B5}" presName="rootConnector" presStyleLbl="node4" presStyleIdx="0" presStyleCnt="2"/>
      <dgm:spPr/>
    </dgm:pt>
    <dgm:pt modelId="{896C5030-B226-4657-8B66-BB58FA7FDA68}" type="pres">
      <dgm:prSet presAssocID="{C4F56BA5-974A-4E41-BA5D-A6E2B58949B5}" presName="hierChild4" presStyleCnt="0"/>
      <dgm:spPr/>
    </dgm:pt>
    <dgm:pt modelId="{C07F8F66-4A20-49E1-8CCA-D955487544FB}" type="pres">
      <dgm:prSet presAssocID="{C4F56BA5-974A-4E41-BA5D-A6E2B58949B5}" presName="hierChild5" presStyleCnt="0"/>
      <dgm:spPr/>
    </dgm:pt>
    <dgm:pt modelId="{4BE8631F-845F-4DFD-AF4F-11958B81ADD2}" type="pres">
      <dgm:prSet presAssocID="{651719D4-4BE1-4363-B85E-DCE029A1696A}" presName="hierChild5" presStyleCnt="0"/>
      <dgm:spPr/>
    </dgm:pt>
    <dgm:pt modelId="{FD024E10-66EE-4695-9F39-9ABA49D49153}" type="pres">
      <dgm:prSet presAssocID="{4F349137-64CF-4410-AEFA-77D09F33F640}" presName="Name37" presStyleLbl="parChTrans1D3" presStyleIdx="1" presStyleCnt="8"/>
      <dgm:spPr/>
    </dgm:pt>
    <dgm:pt modelId="{251AB92D-CADF-482A-A782-DB47D8B93D9A}" type="pres">
      <dgm:prSet presAssocID="{E9ED4BE3-389B-4D51-A0FA-423B71C4D912}" presName="hierRoot2" presStyleCnt="0">
        <dgm:presLayoutVars>
          <dgm:hierBranch val="init"/>
        </dgm:presLayoutVars>
      </dgm:prSet>
      <dgm:spPr/>
    </dgm:pt>
    <dgm:pt modelId="{43CFA731-681A-4BD0-879A-956663F194EB}" type="pres">
      <dgm:prSet presAssocID="{E9ED4BE3-389B-4D51-A0FA-423B71C4D912}" presName="rootComposite" presStyleCnt="0"/>
      <dgm:spPr/>
    </dgm:pt>
    <dgm:pt modelId="{A94C3CDF-F32A-4E3D-8A2B-455F217F0465}" type="pres">
      <dgm:prSet presAssocID="{E9ED4BE3-389B-4D51-A0FA-423B71C4D912}" presName="rootText" presStyleLbl="node3" presStyleIdx="1" presStyleCnt="8" custLinFactNeighborX="-7250">
        <dgm:presLayoutVars>
          <dgm:chPref val="3"/>
        </dgm:presLayoutVars>
      </dgm:prSet>
      <dgm:spPr/>
    </dgm:pt>
    <dgm:pt modelId="{086A63F5-5771-415C-B5BC-616D9829F0D0}" type="pres">
      <dgm:prSet presAssocID="{E9ED4BE3-389B-4D51-A0FA-423B71C4D912}" presName="rootConnector" presStyleLbl="node3" presStyleIdx="1" presStyleCnt="8"/>
      <dgm:spPr/>
    </dgm:pt>
    <dgm:pt modelId="{044E0AB3-73D8-442A-B8E3-90A488926BB9}" type="pres">
      <dgm:prSet presAssocID="{E9ED4BE3-389B-4D51-A0FA-423B71C4D912}" presName="hierChild4" presStyleCnt="0"/>
      <dgm:spPr/>
    </dgm:pt>
    <dgm:pt modelId="{687D911F-F154-4B79-B7C3-8536730F68DB}" type="pres">
      <dgm:prSet presAssocID="{E8557EBA-6488-4D12-9D01-1CB84970430A}" presName="Name37" presStyleLbl="parChTrans1D4" presStyleIdx="1" presStyleCnt="2"/>
      <dgm:spPr/>
    </dgm:pt>
    <dgm:pt modelId="{38515F99-CF57-4C4A-AEF0-E82BCEF10453}" type="pres">
      <dgm:prSet presAssocID="{4A86E3A8-071A-493B-A674-6D0C9A72C317}" presName="hierRoot2" presStyleCnt="0">
        <dgm:presLayoutVars>
          <dgm:hierBranch val="init"/>
        </dgm:presLayoutVars>
      </dgm:prSet>
      <dgm:spPr/>
    </dgm:pt>
    <dgm:pt modelId="{A401ACD4-CBD1-4AD8-AF4E-41D0D63DDA25}" type="pres">
      <dgm:prSet presAssocID="{4A86E3A8-071A-493B-A674-6D0C9A72C317}" presName="rootComposite" presStyleCnt="0"/>
      <dgm:spPr/>
    </dgm:pt>
    <dgm:pt modelId="{DB062A03-666F-48F9-BBAF-E94B5258A759}" type="pres">
      <dgm:prSet presAssocID="{4A86E3A8-071A-493B-A674-6D0C9A72C317}" presName="rootText" presStyleLbl="node4" presStyleIdx="1" presStyleCnt="2">
        <dgm:presLayoutVars>
          <dgm:chPref val="3"/>
        </dgm:presLayoutVars>
      </dgm:prSet>
      <dgm:spPr/>
    </dgm:pt>
    <dgm:pt modelId="{43F6B401-031E-415F-9D4B-5E07C7411666}" type="pres">
      <dgm:prSet presAssocID="{4A86E3A8-071A-493B-A674-6D0C9A72C317}" presName="rootConnector" presStyleLbl="node4" presStyleIdx="1" presStyleCnt="2"/>
      <dgm:spPr/>
    </dgm:pt>
    <dgm:pt modelId="{B6B10057-3B6D-42DD-A88B-D6C0D4032DBC}" type="pres">
      <dgm:prSet presAssocID="{4A86E3A8-071A-493B-A674-6D0C9A72C317}" presName="hierChild4" presStyleCnt="0"/>
      <dgm:spPr/>
    </dgm:pt>
    <dgm:pt modelId="{6B899513-C161-450A-8423-F9F01B7BCBED}" type="pres">
      <dgm:prSet presAssocID="{4A86E3A8-071A-493B-A674-6D0C9A72C317}" presName="hierChild5" presStyleCnt="0"/>
      <dgm:spPr/>
    </dgm:pt>
    <dgm:pt modelId="{4B0FBAA8-5F30-49F2-A36F-C1E5BEF505C2}" type="pres">
      <dgm:prSet presAssocID="{E9ED4BE3-389B-4D51-A0FA-423B71C4D912}" presName="hierChild5" presStyleCnt="0"/>
      <dgm:spPr/>
    </dgm:pt>
    <dgm:pt modelId="{CF548366-65C2-4AEE-9A4D-306A7310CD0B}" type="pres">
      <dgm:prSet presAssocID="{959B3B7F-E388-431B-BD92-8C03D4541571}" presName="hierChild5" presStyleCnt="0"/>
      <dgm:spPr/>
    </dgm:pt>
    <dgm:pt modelId="{8F4889CA-ABDE-4EE4-8395-A95BB9B7D891}" type="pres">
      <dgm:prSet presAssocID="{F596C24F-DFBB-432E-A7F4-BFBB3C76C46A}" presName="Name37" presStyleLbl="parChTrans1D2" presStyleIdx="1" presStyleCnt="4"/>
      <dgm:spPr/>
    </dgm:pt>
    <dgm:pt modelId="{95F2754E-1416-4DAE-8F20-9433161D0DAA}" type="pres">
      <dgm:prSet presAssocID="{FAA02EE0-DBC4-40FB-A9DB-0DAB044FB6C0}" presName="hierRoot2" presStyleCnt="0">
        <dgm:presLayoutVars>
          <dgm:hierBranch val="init"/>
        </dgm:presLayoutVars>
      </dgm:prSet>
      <dgm:spPr/>
    </dgm:pt>
    <dgm:pt modelId="{8D4B66AC-AF5E-4CB2-AF25-73381E7B0D78}" type="pres">
      <dgm:prSet presAssocID="{FAA02EE0-DBC4-40FB-A9DB-0DAB044FB6C0}" presName="rootComposite" presStyleCnt="0"/>
      <dgm:spPr/>
    </dgm:pt>
    <dgm:pt modelId="{85B87679-A828-4D4A-AA0B-BCBA17B73465}" type="pres">
      <dgm:prSet presAssocID="{FAA02EE0-DBC4-40FB-A9DB-0DAB044FB6C0}" presName="rootText" presStyleLbl="node2" presStyleIdx="1" presStyleCnt="4">
        <dgm:presLayoutVars>
          <dgm:chPref val="3"/>
        </dgm:presLayoutVars>
      </dgm:prSet>
      <dgm:spPr/>
    </dgm:pt>
    <dgm:pt modelId="{32458F53-ECD5-4700-A4B7-39853C521A5E}" type="pres">
      <dgm:prSet presAssocID="{FAA02EE0-DBC4-40FB-A9DB-0DAB044FB6C0}" presName="rootConnector" presStyleLbl="node2" presStyleIdx="1" presStyleCnt="4"/>
      <dgm:spPr/>
    </dgm:pt>
    <dgm:pt modelId="{2DCCFB90-4B94-4CF6-BE4D-2C9CC3B7DBEF}" type="pres">
      <dgm:prSet presAssocID="{FAA02EE0-DBC4-40FB-A9DB-0DAB044FB6C0}" presName="hierChild4" presStyleCnt="0"/>
      <dgm:spPr/>
    </dgm:pt>
    <dgm:pt modelId="{41135FC0-F34B-4250-82DF-6B6ABB3D9AEA}" type="pres">
      <dgm:prSet presAssocID="{F92D698D-ACC8-4927-BAA7-6F2930D144DC}" presName="Name37" presStyleLbl="parChTrans1D3" presStyleIdx="2" presStyleCnt="8"/>
      <dgm:spPr/>
    </dgm:pt>
    <dgm:pt modelId="{A6EC444E-6A53-4113-A72B-F0E4162C8C2E}" type="pres">
      <dgm:prSet presAssocID="{14B1DFA3-890D-4463-9B0C-5EF5DBD51AC5}" presName="hierRoot2" presStyleCnt="0">
        <dgm:presLayoutVars>
          <dgm:hierBranch val="init"/>
        </dgm:presLayoutVars>
      </dgm:prSet>
      <dgm:spPr/>
    </dgm:pt>
    <dgm:pt modelId="{6EB33321-276C-4C60-A626-BA417DEC0C6C}" type="pres">
      <dgm:prSet presAssocID="{14B1DFA3-890D-4463-9B0C-5EF5DBD51AC5}" presName="rootComposite" presStyleCnt="0"/>
      <dgm:spPr/>
    </dgm:pt>
    <dgm:pt modelId="{9AA3A869-07BE-4DE9-87A5-EC76B0110461}" type="pres">
      <dgm:prSet presAssocID="{14B1DFA3-890D-4463-9B0C-5EF5DBD51AC5}" presName="rootText" presStyleLbl="node3" presStyleIdx="2" presStyleCnt="8">
        <dgm:presLayoutVars>
          <dgm:chPref val="3"/>
        </dgm:presLayoutVars>
      </dgm:prSet>
      <dgm:spPr/>
    </dgm:pt>
    <dgm:pt modelId="{1ADC4569-1110-4CA3-97B8-B8D20DE2D966}" type="pres">
      <dgm:prSet presAssocID="{14B1DFA3-890D-4463-9B0C-5EF5DBD51AC5}" presName="rootConnector" presStyleLbl="node3" presStyleIdx="2" presStyleCnt="8"/>
      <dgm:spPr/>
    </dgm:pt>
    <dgm:pt modelId="{15F4E626-046C-49E8-AD4C-C0D4E6214F0A}" type="pres">
      <dgm:prSet presAssocID="{14B1DFA3-890D-4463-9B0C-5EF5DBD51AC5}" presName="hierChild4" presStyleCnt="0"/>
      <dgm:spPr/>
    </dgm:pt>
    <dgm:pt modelId="{9EC4BFC3-D301-469C-BE12-1C07CAED33AE}" type="pres">
      <dgm:prSet presAssocID="{14B1DFA3-890D-4463-9B0C-5EF5DBD51AC5}" presName="hierChild5" presStyleCnt="0"/>
      <dgm:spPr/>
    </dgm:pt>
    <dgm:pt modelId="{B61782B2-539F-4A30-BEB6-7C9169F16ED5}" type="pres">
      <dgm:prSet presAssocID="{358A3A7B-FC70-4D56-A208-6EA41534B5B5}" presName="Name37" presStyleLbl="parChTrans1D3" presStyleIdx="3" presStyleCnt="8"/>
      <dgm:spPr/>
    </dgm:pt>
    <dgm:pt modelId="{515F51AE-4BF7-41EC-96FE-2287F289D5A6}" type="pres">
      <dgm:prSet presAssocID="{9C81BDFE-F9AC-4CB6-8547-4D7EFF51DEBB}" presName="hierRoot2" presStyleCnt="0">
        <dgm:presLayoutVars>
          <dgm:hierBranch val="init"/>
        </dgm:presLayoutVars>
      </dgm:prSet>
      <dgm:spPr/>
    </dgm:pt>
    <dgm:pt modelId="{263DBAFC-9BBD-4CE8-80EE-FDAFD04AB02B}" type="pres">
      <dgm:prSet presAssocID="{9C81BDFE-F9AC-4CB6-8547-4D7EFF51DEBB}" presName="rootComposite" presStyleCnt="0"/>
      <dgm:spPr/>
    </dgm:pt>
    <dgm:pt modelId="{419CCCB0-33CC-44CD-A084-4C5EF82E4A1D}" type="pres">
      <dgm:prSet presAssocID="{9C81BDFE-F9AC-4CB6-8547-4D7EFF51DEBB}" presName="rootText" presStyleLbl="node3" presStyleIdx="3" presStyleCnt="8">
        <dgm:presLayoutVars>
          <dgm:chPref val="3"/>
        </dgm:presLayoutVars>
      </dgm:prSet>
      <dgm:spPr/>
    </dgm:pt>
    <dgm:pt modelId="{CFDE1EF9-2B43-4937-8DA5-C4F9D4089D5E}" type="pres">
      <dgm:prSet presAssocID="{9C81BDFE-F9AC-4CB6-8547-4D7EFF51DEBB}" presName="rootConnector" presStyleLbl="node3" presStyleIdx="3" presStyleCnt="8"/>
      <dgm:spPr/>
    </dgm:pt>
    <dgm:pt modelId="{FCEDB2EB-C300-4E58-9FB8-53125344225C}" type="pres">
      <dgm:prSet presAssocID="{9C81BDFE-F9AC-4CB6-8547-4D7EFF51DEBB}" presName="hierChild4" presStyleCnt="0"/>
      <dgm:spPr/>
    </dgm:pt>
    <dgm:pt modelId="{66CAB3B5-EC93-4693-9690-6E5405FF9147}" type="pres">
      <dgm:prSet presAssocID="{9C81BDFE-F9AC-4CB6-8547-4D7EFF51DEBB}" presName="hierChild5" presStyleCnt="0"/>
      <dgm:spPr/>
    </dgm:pt>
    <dgm:pt modelId="{087814DE-763F-4C6A-8673-21B6DF19E7DF}" type="pres">
      <dgm:prSet presAssocID="{ECA33123-15C9-4E5C-A0D9-E64FDA506CDB}" presName="Name37" presStyleLbl="parChTrans1D3" presStyleIdx="4" presStyleCnt="8"/>
      <dgm:spPr/>
    </dgm:pt>
    <dgm:pt modelId="{F267DADA-C722-4CAC-93AE-54ECB0A8903C}" type="pres">
      <dgm:prSet presAssocID="{29AF5A97-E85E-4C90-B6C3-EE5EAF6293E0}" presName="hierRoot2" presStyleCnt="0">
        <dgm:presLayoutVars>
          <dgm:hierBranch val="init"/>
        </dgm:presLayoutVars>
      </dgm:prSet>
      <dgm:spPr/>
    </dgm:pt>
    <dgm:pt modelId="{C6C7E9B1-E7A9-4533-B977-B20A8F95C07F}" type="pres">
      <dgm:prSet presAssocID="{29AF5A97-E85E-4C90-B6C3-EE5EAF6293E0}" presName="rootComposite" presStyleCnt="0"/>
      <dgm:spPr/>
    </dgm:pt>
    <dgm:pt modelId="{EA56EFD8-2DA4-439F-8F25-A684A8A04B68}" type="pres">
      <dgm:prSet presAssocID="{29AF5A97-E85E-4C90-B6C3-EE5EAF6293E0}" presName="rootText" presStyleLbl="node3" presStyleIdx="4" presStyleCnt="8">
        <dgm:presLayoutVars>
          <dgm:chPref val="3"/>
        </dgm:presLayoutVars>
      </dgm:prSet>
      <dgm:spPr/>
    </dgm:pt>
    <dgm:pt modelId="{7B9FBBE5-D6A2-4DAC-9915-A72D892A2BF0}" type="pres">
      <dgm:prSet presAssocID="{29AF5A97-E85E-4C90-B6C3-EE5EAF6293E0}" presName="rootConnector" presStyleLbl="node3" presStyleIdx="4" presStyleCnt="8"/>
      <dgm:spPr/>
    </dgm:pt>
    <dgm:pt modelId="{2D55D716-93EA-4E5B-AB21-948C1583FDDB}" type="pres">
      <dgm:prSet presAssocID="{29AF5A97-E85E-4C90-B6C3-EE5EAF6293E0}" presName="hierChild4" presStyleCnt="0"/>
      <dgm:spPr/>
    </dgm:pt>
    <dgm:pt modelId="{B3ED3200-CFE4-4156-922B-CA18DAB98100}" type="pres">
      <dgm:prSet presAssocID="{29AF5A97-E85E-4C90-B6C3-EE5EAF6293E0}" presName="hierChild5" presStyleCnt="0"/>
      <dgm:spPr/>
    </dgm:pt>
    <dgm:pt modelId="{E5D7C569-77DC-480C-A41A-79F3F14BB6D1}" type="pres">
      <dgm:prSet presAssocID="{FAA02EE0-DBC4-40FB-A9DB-0DAB044FB6C0}" presName="hierChild5" presStyleCnt="0"/>
      <dgm:spPr/>
    </dgm:pt>
    <dgm:pt modelId="{F4A96ECB-0B0E-4F6A-8445-DE820AD4B4C3}" type="pres">
      <dgm:prSet presAssocID="{2F23F61B-DD81-41CC-8D6D-68BE7329E472}" presName="Name37" presStyleLbl="parChTrans1D2" presStyleIdx="2" presStyleCnt="4"/>
      <dgm:spPr/>
    </dgm:pt>
    <dgm:pt modelId="{1F8C0709-8DF1-4BCC-A513-E0A4084983FB}" type="pres">
      <dgm:prSet presAssocID="{79F23771-B09D-4158-B245-3403A65B36D3}" presName="hierRoot2" presStyleCnt="0">
        <dgm:presLayoutVars>
          <dgm:hierBranch val="init"/>
        </dgm:presLayoutVars>
      </dgm:prSet>
      <dgm:spPr/>
    </dgm:pt>
    <dgm:pt modelId="{C1D0D9DB-F72E-4E68-9CC0-DC013AC7030D}" type="pres">
      <dgm:prSet presAssocID="{79F23771-B09D-4158-B245-3403A65B36D3}" presName="rootComposite" presStyleCnt="0"/>
      <dgm:spPr/>
    </dgm:pt>
    <dgm:pt modelId="{B02C0076-0230-431D-8EE4-A34A0447575B}" type="pres">
      <dgm:prSet presAssocID="{79F23771-B09D-4158-B245-3403A65B36D3}" presName="rootText" presStyleLbl="node2" presStyleIdx="2" presStyleCnt="4">
        <dgm:presLayoutVars>
          <dgm:chPref val="3"/>
        </dgm:presLayoutVars>
      </dgm:prSet>
      <dgm:spPr/>
    </dgm:pt>
    <dgm:pt modelId="{D3A079F0-1737-47D3-A8AC-C04DE2EAFD20}" type="pres">
      <dgm:prSet presAssocID="{79F23771-B09D-4158-B245-3403A65B36D3}" presName="rootConnector" presStyleLbl="node2" presStyleIdx="2" presStyleCnt="4"/>
      <dgm:spPr/>
    </dgm:pt>
    <dgm:pt modelId="{12ADD4B1-D410-4110-980F-E3FA716B50B1}" type="pres">
      <dgm:prSet presAssocID="{79F23771-B09D-4158-B245-3403A65B36D3}" presName="hierChild4" presStyleCnt="0"/>
      <dgm:spPr/>
    </dgm:pt>
    <dgm:pt modelId="{53C90F6E-8DEE-4447-A852-26FDCB14D889}" type="pres">
      <dgm:prSet presAssocID="{56FD2FBB-E214-42D6-B49E-877D47CA0110}" presName="Name37" presStyleLbl="parChTrans1D3" presStyleIdx="5" presStyleCnt="8"/>
      <dgm:spPr/>
    </dgm:pt>
    <dgm:pt modelId="{1A754D7C-9FB8-4762-99D2-77B1EFA9E175}" type="pres">
      <dgm:prSet presAssocID="{492F340F-8141-4A25-8D0D-B043E318F114}" presName="hierRoot2" presStyleCnt="0">
        <dgm:presLayoutVars>
          <dgm:hierBranch val="init"/>
        </dgm:presLayoutVars>
      </dgm:prSet>
      <dgm:spPr/>
    </dgm:pt>
    <dgm:pt modelId="{B99EBA68-9B7C-44C5-84BD-628F4513AE11}" type="pres">
      <dgm:prSet presAssocID="{492F340F-8141-4A25-8D0D-B043E318F114}" presName="rootComposite" presStyleCnt="0"/>
      <dgm:spPr/>
    </dgm:pt>
    <dgm:pt modelId="{C2A75219-5E95-489C-A514-B957817FF4E3}" type="pres">
      <dgm:prSet presAssocID="{492F340F-8141-4A25-8D0D-B043E318F114}" presName="rootText" presStyleLbl="node3" presStyleIdx="5" presStyleCnt="8">
        <dgm:presLayoutVars>
          <dgm:chPref val="3"/>
        </dgm:presLayoutVars>
      </dgm:prSet>
      <dgm:spPr/>
    </dgm:pt>
    <dgm:pt modelId="{4F92CA13-FEC6-45E6-90C7-757420409724}" type="pres">
      <dgm:prSet presAssocID="{492F340F-8141-4A25-8D0D-B043E318F114}" presName="rootConnector" presStyleLbl="node3" presStyleIdx="5" presStyleCnt="8"/>
      <dgm:spPr/>
    </dgm:pt>
    <dgm:pt modelId="{4D2FE726-E319-4DED-90DA-69A916C73F5D}" type="pres">
      <dgm:prSet presAssocID="{492F340F-8141-4A25-8D0D-B043E318F114}" presName="hierChild4" presStyleCnt="0"/>
      <dgm:spPr/>
    </dgm:pt>
    <dgm:pt modelId="{B6B76181-7D4E-41B8-A083-E6C146E3C33C}" type="pres">
      <dgm:prSet presAssocID="{492F340F-8141-4A25-8D0D-B043E318F114}" presName="hierChild5" presStyleCnt="0"/>
      <dgm:spPr/>
    </dgm:pt>
    <dgm:pt modelId="{1E2BD930-E279-4B3F-9DB1-10ABA5E2BB23}" type="pres">
      <dgm:prSet presAssocID="{77BCD00A-4D3C-4C57-8AA0-1FD79DB630BC}" presName="Name37" presStyleLbl="parChTrans1D3" presStyleIdx="6" presStyleCnt="8"/>
      <dgm:spPr/>
    </dgm:pt>
    <dgm:pt modelId="{EFCCD824-E424-4BD1-AF49-93C2A57094BD}" type="pres">
      <dgm:prSet presAssocID="{E03AA448-324D-422C-9B04-674883D174EA}" presName="hierRoot2" presStyleCnt="0">
        <dgm:presLayoutVars>
          <dgm:hierBranch val="init"/>
        </dgm:presLayoutVars>
      </dgm:prSet>
      <dgm:spPr/>
    </dgm:pt>
    <dgm:pt modelId="{304FA723-AB83-4A4E-AC7E-DE032B4322F3}" type="pres">
      <dgm:prSet presAssocID="{E03AA448-324D-422C-9B04-674883D174EA}" presName="rootComposite" presStyleCnt="0"/>
      <dgm:spPr/>
    </dgm:pt>
    <dgm:pt modelId="{494E0D88-9E9F-439F-A9D9-12CADFAC94B5}" type="pres">
      <dgm:prSet presAssocID="{E03AA448-324D-422C-9B04-674883D174EA}" presName="rootText" presStyleLbl="node3" presStyleIdx="6" presStyleCnt="8">
        <dgm:presLayoutVars>
          <dgm:chPref val="3"/>
        </dgm:presLayoutVars>
      </dgm:prSet>
      <dgm:spPr/>
    </dgm:pt>
    <dgm:pt modelId="{05528FCF-5B75-4CB7-A8B5-DE9258F5AA8B}" type="pres">
      <dgm:prSet presAssocID="{E03AA448-324D-422C-9B04-674883D174EA}" presName="rootConnector" presStyleLbl="node3" presStyleIdx="6" presStyleCnt="8"/>
      <dgm:spPr/>
    </dgm:pt>
    <dgm:pt modelId="{63C21197-CA41-4CDB-AC0F-DD98A1F4E9CC}" type="pres">
      <dgm:prSet presAssocID="{E03AA448-324D-422C-9B04-674883D174EA}" presName="hierChild4" presStyleCnt="0"/>
      <dgm:spPr/>
    </dgm:pt>
    <dgm:pt modelId="{DF9D4389-3ECC-4C75-A72C-676F046A69BB}" type="pres">
      <dgm:prSet presAssocID="{E03AA448-324D-422C-9B04-674883D174EA}" presName="hierChild5" presStyleCnt="0"/>
      <dgm:spPr/>
    </dgm:pt>
    <dgm:pt modelId="{F8B34554-BF81-4B1D-B865-CBD4D9D29927}" type="pres">
      <dgm:prSet presAssocID="{79F23771-B09D-4158-B245-3403A65B36D3}" presName="hierChild5" presStyleCnt="0"/>
      <dgm:spPr/>
    </dgm:pt>
    <dgm:pt modelId="{844E2F82-DA66-4063-AB5D-36FE6EA19520}" type="pres">
      <dgm:prSet presAssocID="{5434F27A-3359-484D-8F99-9014C8498EEE}" presName="Name37" presStyleLbl="parChTrans1D2" presStyleIdx="3" presStyleCnt="4"/>
      <dgm:spPr/>
    </dgm:pt>
    <dgm:pt modelId="{74441172-E8C7-41AC-96B9-1B3F91EFDC00}" type="pres">
      <dgm:prSet presAssocID="{56D8227A-F353-44DE-9CB1-ED1C73483C52}" presName="hierRoot2" presStyleCnt="0">
        <dgm:presLayoutVars>
          <dgm:hierBranch val="init"/>
        </dgm:presLayoutVars>
      </dgm:prSet>
      <dgm:spPr/>
    </dgm:pt>
    <dgm:pt modelId="{B80010A4-0F06-4EED-BF81-338DFFA5B350}" type="pres">
      <dgm:prSet presAssocID="{56D8227A-F353-44DE-9CB1-ED1C73483C52}" presName="rootComposite" presStyleCnt="0"/>
      <dgm:spPr/>
    </dgm:pt>
    <dgm:pt modelId="{34D7FF43-5821-4869-BC8B-A82917B14175}" type="pres">
      <dgm:prSet presAssocID="{56D8227A-F353-44DE-9CB1-ED1C73483C52}" presName="rootText" presStyleLbl="node2" presStyleIdx="3" presStyleCnt="4">
        <dgm:presLayoutVars>
          <dgm:chPref val="3"/>
        </dgm:presLayoutVars>
      </dgm:prSet>
      <dgm:spPr/>
    </dgm:pt>
    <dgm:pt modelId="{F8AD40C9-759D-4E8F-9D7C-565DF4D22848}" type="pres">
      <dgm:prSet presAssocID="{56D8227A-F353-44DE-9CB1-ED1C73483C52}" presName="rootConnector" presStyleLbl="node2" presStyleIdx="3" presStyleCnt="4"/>
      <dgm:spPr/>
    </dgm:pt>
    <dgm:pt modelId="{5FFC0C56-6CCC-4FF8-AA94-8E4C44CD8834}" type="pres">
      <dgm:prSet presAssocID="{56D8227A-F353-44DE-9CB1-ED1C73483C52}" presName="hierChild4" presStyleCnt="0"/>
      <dgm:spPr/>
    </dgm:pt>
    <dgm:pt modelId="{51FA1BE7-6614-4D58-BD32-23DFD524C104}" type="pres">
      <dgm:prSet presAssocID="{CAC805D2-AEAB-4F77-A5B4-02C5EC6CBB42}" presName="Name37" presStyleLbl="parChTrans1D3" presStyleIdx="7" presStyleCnt="8"/>
      <dgm:spPr/>
    </dgm:pt>
    <dgm:pt modelId="{3D30074C-F236-4883-8C21-47B5153C67F8}" type="pres">
      <dgm:prSet presAssocID="{F1AF89D8-E614-4190-8732-5D6D81163FA8}" presName="hierRoot2" presStyleCnt="0">
        <dgm:presLayoutVars>
          <dgm:hierBranch val="init"/>
        </dgm:presLayoutVars>
      </dgm:prSet>
      <dgm:spPr/>
    </dgm:pt>
    <dgm:pt modelId="{09664CF9-9D3C-43A5-9650-9D6ADBD58D1B}" type="pres">
      <dgm:prSet presAssocID="{F1AF89D8-E614-4190-8732-5D6D81163FA8}" presName="rootComposite" presStyleCnt="0"/>
      <dgm:spPr/>
    </dgm:pt>
    <dgm:pt modelId="{51447F07-1E6F-4D08-9494-E08DED303634}" type="pres">
      <dgm:prSet presAssocID="{F1AF89D8-E614-4190-8732-5D6D81163FA8}" presName="rootText" presStyleLbl="node3" presStyleIdx="7" presStyleCnt="8">
        <dgm:presLayoutVars>
          <dgm:chPref val="3"/>
        </dgm:presLayoutVars>
      </dgm:prSet>
      <dgm:spPr/>
    </dgm:pt>
    <dgm:pt modelId="{71150CAD-0109-4921-AE59-6E403041A3E7}" type="pres">
      <dgm:prSet presAssocID="{F1AF89D8-E614-4190-8732-5D6D81163FA8}" presName="rootConnector" presStyleLbl="node3" presStyleIdx="7" presStyleCnt="8"/>
      <dgm:spPr/>
    </dgm:pt>
    <dgm:pt modelId="{E62F7519-7D8C-4105-ABF6-25A65B4FB7B1}" type="pres">
      <dgm:prSet presAssocID="{F1AF89D8-E614-4190-8732-5D6D81163FA8}" presName="hierChild4" presStyleCnt="0"/>
      <dgm:spPr/>
    </dgm:pt>
    <dgm:pt modelId="{7342A658-DB6C-4411-8F1B-3953CC1AABA1}" type="pres">
      <dgm:prSet presAssocID="{F1AF89D8-E614-4190-8732-5D6D81163FA8}" presName="hierChild5" presStyleCnt="0"/>
      <dgm:spPr/>
    </dgm:pt>
    <dgm:pt modelId="{784312CE-9BF8-42E8-8892-36C3B5EEFC55}" type="pres">
      <dgm:prSet presAssocID="{56D8227A-F353-44DE-9CB1-ED1C73483C52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628A8800-5905-455E-BDEA-F9C5B545817C}" type="presOf" srcId="{5434F27A-3359-484D-8F99-9014C8498EEE}" destId="{844E2F82-DA66-4063-AB5D-36FE6EA19520}" srcOrd="0" destOrd="0" presId="urn:microsoft.com/office/officeart/2005/8/layout/orgChart1"/>
    <dgm:cxn modelId="{1F842701-2371-4F83-BB7F-84A07765FC7A}" type="presOf" srcId="{ECA33123-15C9-4E5C-A0D9-E64FDA506CDB}" destId="{087814DE-763F-4C6A-8673-21B6DF19E7DF}" srcOrd="0" destOrd="0" presId="urn:microsoft.com/office/officeart/2005/8/layout/orgChart1"/>
    <dgm:cxn modelId="{EB617C04-835C-4D46-9705-1A4D6C13CEDF}" type="presOf" srcId="{E03AA448-324D-422C-9B04-674883D174EA}" destId="{05528FCF-5B75-4CB7-A8B5-DE9258F5AA8B}" srcOrd="1" destOrd="0" presId="urn:microsoft.com/office/officeart/2005/8/layout/orgChart1"/>
    <dgm:cxn modelId="{EF263C13-4464-4787-987A-08871E6DECCE}" srcId="{959B3B7F-E388-431B-BD92-8C03D4541571}" destId="{E9ED4BE3-389B-4D51-A0FA-423B71C4D912}" srcOrd="1" destOrd="0" parTransId="{4F349137-64CF-4410-AEFA-77D09F33F640}" sibTransId="{1FC9236B-B8C1-479D-9F3C-69EEFB2D4D26}"/>
    <dgm:cxn modelId="{D6DC2E14-BFF0-4652-B386-03C504E7EE85}" type="presOf" srcId="{CFFB5D2D-90F0-49A6-AF96-B4A0D170F40E}" destId="{B2AE4237-C134-4959-BFDF-2799F7291C73}" srcOrd="0" destOrd="0" presId="urn:microsoft.com/office/officeart/2005/8/layout/orgChart1"/>
    <dgm:cxn modelId="{06662316-6B56-4772-A338-CF0E7676ABF1}" type="presOf" srcId="{4A86E3A8-071A-493B-A674-6D0C9A72C317}" destId="{43F6B401-031E-415F-9D4B-5E07C7411666}" srcOrd="1" destOrd="0" presId="urn:microsoft.com/office/officeart/2005/8/layout/orgChart1"/>
    <dgm:cxn modelId="{506FAB1B-B4CD-427C-B8F2-9AD02B2B9CB3}" srcId="{56D8227A-F353-44DE-9CB1-ED1C73483C52}" destId="{F1AF89D8-E614-4190-8732-5D6D81163FA8}" srcOrd="0" destOrd="0" parTransId="{CAC805D2-AEAB-4F77-A5B4-02C5EC6CBB42}" sibTransId="{79DF0164-E127-432B-A6E7-20F7AB7C19D8}"/>
    <dgm:cxn modelId="{16CD2323-34B3-4576-91F9-34B116E60BE1}" srcId="{FAA02EE0-DBC4-40FB-A9DB-0DAB044FB6C0}" destId="{29AF5A97-E85E-4C90-B6C3-EE5EAF6293E0}" srcOrd="2" destOrd="0" parTransId="{ECA33123-15C9-4E5C-A0D9-E64FDA506CDB}" sibTransId="{2C0E494D-61FE-499D-BC33-490C868CCD44}"/>
    <dgm:cxn modelId="{ECE00725-DE45-4EE3-AFA5-26DFD04CC50E}" type="presOf" srcId="{C4F56BA5-974A-4E41-BA5D-A6E2B58949B5}" destId="{72B5353D-05EA-4DF2-8C7F-4250C9ECF042}" srcOrd="1" destOrd="0" presId="urn:microsoft.com/office/officeart/2005/8/layout/orgChart1"/>
    <dgm:cxn modelId="{CCE92F25-E488-447D-94B7-7859FCDE6D9B}" type="presOf" srcId="{E9ED4BE3-389B-4D51-A0FA-423B71C4D912}" destId="{A94C3CDF-F32A-4E3D-8A2B-455F217F0465}" srcOrd="0" destOrd="0" presId="urn:microsoft.com/office/officeart/2005/8/layout/orgChart1"/>
    <dgm:cxn modelId="{FFA4ED35-AD82-4A6C-994E-898FD6F96B80}" type="presOf" srcId="{94C55FF1-7893-42FC-904D-DAD46C2C5ED2}" destId="{ECE18BE8-1719-4A29-89EB-496B31790CA3}" srcOrd="0" destOrd="0" presId="urn:microsoft.com/office/officeart/2005/8/layout/orgChart1"/>
    <dgm:cxn modelId="{860B4C36-8F7D-471A-91FE-3ED3C7EEFFE8}" type="presOf" srcId="{72A9F6DC-93DA-4187-8B13-59E6AFF924A1}" destId="{92E4E421-B5B3-4FC4-BE44-801BDCC2A18C}" srcOrd="0" destOrd="0" presId="urn:microsoft.com/office/officeart/2005/8/layout/orgChart1"/>
    <dgm:cxn modelId="{2B408F3A-B5D3-4509-87F6-857D26913D46}" type="presOf" srcId="{14B1DFA3-890D-4463-9B0C-5EF5DBD51AC5}" destId="{9AA3A869-07BE-4DE9-87A5-EC76B0110461}" srcOrd="0" destOrd="0" presId="urn:microsoft.com/office/officeart/2005/8/layout/orgChart1"/>
    <dgm:cxn modelId="{5E826840-E3AE-491E-AA88-38CF4A4123A9}" type="presOf" srcId="{E9ED4BE3-389B-4D51-A0FA-423B71C4D912}" destId="{086A63F5-5771-415C-B5BC-616D9829F0D0}" srcOrd="1" destOrd="0" presId="urn:microsoft.com/office/officeart/2005/8/layout/orgChart1"/>
    <dgm:cxn modelId="{32D19041-5191-4FCA-BE53-A5E78C1C8859}" type="presOf" srcId="{4A86E3A8-071A-493B-A674-6D0C9A72C317}" destId="{DB062A03-666F-48F9-BBAF-E94B5258A759}" srcOrd="0" destOrd="0" presId="urn:microsoft.com/office/officeart/2005/8/layout/orgChart1"/>
    <dgm:cxn modelId="{72A5EA61-04D2-4AD5-8521-DA12561CDD8F}" type="presOf" srcId="{79F23771-B09D-4158-B245-3403A65B36D3}" destId="{D3A079F0-1737-47D3-A8AC-C04DE2EAFD20}" srcOrd="1" destOrd="0" presId="urn:microsoft.com/office/officeart/2005/8/layout/orgChart1"/>
    <dgm:cxn modelId="{6B5DA363-D717-440C-981F-D10FDD7EB7BB}" type="presOf" srcId="{3BFE1CFC-23B6-4C1D-BF7A-89A3ACACE36C}" destId="{3A0AD106-C984-47A8-8DDB-1FA020C6CFBD}" srcOrd="1" destOrd="0" presId="urn:microsoft.com/office/officeart/2005/8/layout/orgChart1"/>
    <dgm:cxn modelId="{3012AB63-E1B9-4298-AEE6-6A2DA4FBBC96}" srcId="{651719D4-4BE1-4363-B85E-DCE029A1696A}" destId="{C4F56BA5-974A-4E41-BA5D-A6E2B58949B5}" srcOrd="0" destOrd="0" parTransId="{94C55FF1-7893-42FC-904D-DAD46C2C5ED2}" sibTransId="{78D31183-9519-4449-9298-778C5764099F}"/>
    <dgm:cxn modelId="{3AD3CB64-518F-46DE-90D8-D26B3B57DB20}" type="presOf" srcId="{E8557EBA-6488-4D12-9D01-1CB84970430A}" destId="{687D911F-F154-4B79-B7C3-8536730F68DB}" srcOrd="0" destOrd="0" presId="urn:microsoft.com/office/officeart/2005/8/layout/orgChart1"/>
    <dgm:cxn modelId="{03459646-2E65-494C-8B0F-B046C62DF069}" type="presOf" srcId="{492F340F-8141-4A25-8D0D-B043E318F114}" destId="{4F92CA13-FEC6-45E6-90C7-757420409724}" srcOrd="1" destOrd="0" presId="urn:microsoft.com/office/officeart/2005/8/layout/orgChart1"/>
    <dgm:cxn modelId="{D9440949-DC81-4F05-BAED-6F8E2E79F8F7}" type="presOf" srcId="{959B3B7F-E388-431B-BD92-8C03D4541571}" destId="{1AC889FE-8545-49FF-A171-23A16EC3FAE8}" srcOrd="1" destOrd="0" presId="urn:microsoft.com/office/officeart/2005/8/layout/orgChart1"/>
    <dgm:cxn modelId="{4613F56D-2D63-48CC-BFDE-30C6970393E6}" type="presOf" srcId="{9C81BDFE-F9AC-4CB6-8547-4D7EFF51DEBB}" destId="{419CCCB0-33CC-44CD-A084-4C5EF82E4A1D}" srcOrd="0" destOrd="0" presId="urn:microsoft.com/office/officeart/2005/8/layout/orgChart1"/>
    <dgm:cxn modelId="{56A1DE51-EC79-4FF3-B66F-7B671C44FF49}" type="presOf" srcId="{F596C24F-DFBB-432E-A7F4-BFBB3C76C46A}" destId="{8F4889CA-ABDE-4EE4-8395-A95BB9B7D891}" srcOrd="0" destOrd="0" presId="urn:microsoft.com/office/officeart/2005/8/layout/orgChart1"/>
    <dgm:cxn modelId="{26805052-1AC8-429B-A827-AA05B3C9657C}" type="presOf" srcId="{F1AF89D8-E614-4190-8732-5D6D81163FA8}" destId="{51447F07-1E6F-4D08-9494-E08DED303634}" srcOrd="0" destOrd="0" presId="urn:microsoft.com/office/officeart/2005/8/layout/orgChart1"/>
    <dgm:cxn modelId="{0234CA72-E1A8-4328-B3E2-8568847D979B}" type="presOf" srcId="{77BCD00A-4D3C-4C57-8AA0-1FD79DB630BC}" destId="{1E2BD930-E279-4B3F-9DB1-10ABA5E2BB23}" srcOrd="0" destOrd="0" presId="urn:microsoft.com/office/officeart/2005/8/layout/orgChart1"/>
    <dgm:cxn modelId="{2093B874-2369-48B4-AE91-286860002826}" srcId="{FAA02EE0-DBC4-40FB-A9DB-0DAB044FB6C0}" destId="{9C81BDFE-F9AC-4CB6-8547-4D7EFF51DEBB}" srcOrd="1" destOrd="0" parTransId="{358A3A7B-FC70-4D56-A208-6EA41534B5B5}" sibTransId="{FDE1DA38-077F-4822-93F8-DFFA87E336DD}"/>
    <dgm:cxn modelId="{05A69A78-19DE-43B1-B2A5-A352C2DD3895}" type="presOf" srcId="{56D8227A-F353-44DE-9CB1-ED1C73483C52}" destId="{34D7FF43-5821-4869-BC8B-A82917B14175}" srcOrd="0" destOrd="0" presId="urn:microsoft.com/office/officeart/2005/8/layout/orgChart1"/>
    <dgm:cxn modelId="{32504B79-A44E-4FDA-BDD0-87234C00771A}" type="presOf" srcId="{651719D4-4BE1-4363-B85E-DCE029A1696A}" destId="{410018D3-033D-424F-B591-3174FB173A3C}" srcOrd="0" destOrd="0" presId="urn:microsoft.com/office/officeart/2005/8/layout/orgChart1"/>
    <dgm:cxn modelId="{1D8F4E7D-EA94-4357-A5D2-742234805C0B}" type="presOf" srcId="{BD0ACEDC-2854-4EB1-8A2C-A79C14281FD4}" destId="{2E9A55F5-1DA4-419B-8DD3-BA65BC24C1FC}" srcOrd="0" destOrd="0" presId="urn:microsoft.com/office/officeart/2005/8/layout/orgChart1"/>
    <dgm:cxn modelId="{4F3E6A7E-76B3-47D7-8D1B-E69BE65AEA3D}" srcId="{959B3B7F-E388-431B-BD92-8C03D4541571}" destId="{651719D4-4BE1-4363-B85E-DCE029A1696A}" srcOrd="0" destOrd="0" parTransId="{72A9F6DC-93DA-4187-8B13-59E6AFF924A1}" sibTransId="{84E3D444-428F-406A-8E4D-A6F0D8ED0F82}"/>
    <dgm:cxn modelId="{CEFFEF7E-D9D5-4930-B0B8-15FB5E465B36}" srcId="{3BFE1CFC-23B6-4C1D-BF7A-89A3ACACE36C}" destId="{959B3B7F-E388-431B-BD92-8C03D4541571}" srcOrd="0" destOrd="0" parTransId="{CFFB5D2D-90F0-49A6-AF96-B4A0D170F40E}" sibTransId="{55590A84-6091-448A-B7BC-247BC3D34735}"/>
    <dgm:cxn modelId="{68EF2484-CF6C-47E5-8CE4-3DED3F7224E0}" type="presOf" srcId="{FAA02EE0-DBC4-40FB-A9DB-0DAB044FB6C0}" destId="{85B87679-A828-4D4A-AA0B-BCBA17B73465}" srcOrd="0" destOrd="0" presId="urn:microsoft.com/office/officeart/2005/8/layout/orgChart1"/>
    <dgm:cxn modelId="{22164287-84DE-45DC-8B7F-CCD701882840}" srcId="{79F23771-B09D-4158-B245-3403A65B36D3}" destId="{E03AA448-324D-422C-9B04-674883D174EA}" srcOrd="1" destOrd="0" parTransId="{77BCD00A-4D3C-4C57-8AA0-1FD79DB630BC}" sibTransId="{65C420F6-F23F-4EE3-8C43-534364D47457}"/>
    <dgm:cxn modelId="{0C4B3589-3F05-441D-9C78-1C14C87E46BD}" srcId="{3BFE1CFC-23B6-4C1D-BF7A-89A3ACACE36C}" destId="{56D8227A-F353-44DE-9CB1-ED1C73483C52}" srcOrd="3" destOrd="0" parTransId="{5434F27A-3359-484D-8F99-9014C8498EEE}" sibTransId="{0B4C98D0-148C-4216-9DF1-D132DB2CBE67}"/>
    <dgm:cxn modelId="{009BF18B-642B-4DE5-B8F8-4DEB4776DD3B}" type="presOf" srcId="{492F340F-8141-4A25-8D0D-B043E318F114}" destId="{C2A75219-5E95-489C-A514-B957817FF4E3}" srcOrd="0" destOrd="0" presId="urn:microsoft.com/office/officeart/2005/8/layout/orgChart1"/>
    <dgm:cxn modelId="{BEED1E90-624E-45C8-84B7-75D311698752}" type="presOf" srcId="{F92D698D-ACC8-4927-BAA7-6F2930D144DC}" destId="{41135FC0-F34B-4250-82DF-6B6ABB3D9AEA}" srcOrd="0" destOrd="0" presId="urn:microsoft.com/office/officeart/2005/8/layout/orgChart1"/>
    <dgm:cxn modelId="{F6AFEB9C-BBB4-4B77-874E-4CAFE9849765}" srcId="{79F23771-B09D-4158-B245-3403A65B36D3}" destId="{492F340F-8141-4A25-8D0D-B043E318F114}" srcOrd="0" destOrd="0" parTransId="{56FD2FBB-E214-42D6-B49E-877D47CA0110}" sibTransId="{5550A312-D2A8-4480-8026-BF2D76ECBB37}"/>
    <dgm:cxn modelId="{DE7D409D-5CAF-4808-911C-3571EB2C9DBE}" type="presOf" srcId="{14B1DFA3-890D-4463-9B0C-5EF5DBD51AC5}" destId="{1ADC4569-1110-4CA3-97B8-B8D20DE2D966}" srcOrd="1" destOrd="0" presId="urn:microsoft.com/office/officeart/2005/8/layout/orgChart1"/>
    <dgm:cxn modelId="{FF08E69D-8E5E-4719-B24A-2CE67D7AE59C}" type="presOf" srcId="{9C81BDFE-F9AC-4CB6-8547-4D7EFF51DEBB}" destId="{CFDE1EF9-2B43-4937-8DA5-C4F9D4089D5E}" srcOrd="1" destOrd="0" presId="urn:microsoft.com/office/officeart/2005/8/layout/orgChart1"/>
    <dgm:cxn modelId="{695C49A5-B41F-4613-9805-E1D6780BDFE1}" type="presOf" srcId="{56D8227A-F353-44DE-9CB1-ED1C73483C52}" destId="{F8AD40C9-759D-4E8F-9D7C-565DF4D22848}" srcOrd="1" destOrd="0" presId="urn:microsoft.com/office/officeart/2005/8/layout/orgChart1"/>
    <dgm:cxn modelId="{E6A2C3A7-331C-41E7-B5D9-74E5B9E2E15D}" type="presOf" srcId="{29AF5A97-E85E-4C90-B6C3-EE5EAF6293E0}" destId="{EA56EFD8-2DA4-439F-8F25-A684A8A04B68}" srcOrd="0" destOrd="0" presId="urn:microsoft.com/office/officeart/2005/8/layout/orgChart1"/>
    <dgm:cxn modelId="{87B913B2-40C1-43D0-BC36-0E7EFD7E5E29}" srcId="{FAA02EE0-DBC4-40FB-A9DB-0DAB044FB6C0}" destId="{14B1DFA3-890D-4463-9B0C-5EF5DBD51AC5}" srcOrd="0" destOrd="0" parTransId="{F92D698D-ACC8-4927-BAA7-6F2930D144DC}" sibTransId="{B4C40CF5-105A-4AD1-907C-ED64B317EA78}"/>
    <dgm:cxn modelId="{7C1F7DB4-CEEC-4B78-92BF-C3D469A4D51F}" type="presOf" srcId="{3BFE1CFC-23B6-4C1D-BF7A-89A3ACACE36C}" destId="{8384A296-C160-4255-858C-5E1BD18F9A27}" srcOrd="0" destOrd="0" presId="urn:microsoft.com/office/officeart/2005/8/layout/orgChart1"/>
    <dgm:cxn modelId="{55BCF8C5-F7FF-40D9-916F-84FF02D9AF7E}" type="presOf" srcId="{F1AF89D8-E614-4190-8732-5D6D81163FA8}" destId="{71150CAD-0109-4921-AE59-6E403041A3E7}" srcOrd="1" destOrd="0" presId="urn:microsoft.com/office/officeart/2005/8/layout/orgChart1"/>
    <dgm:cxn modelId="{21BAF8C6-024F-441B-A967-78F1BE4AAB40}" type="presOf" srcId="{E03AA448-324D-422C-9B04-674883D174EA}" destId="{494E0D88-9E9F-439F-A9D9-12CADFAC94B5}" srcOrd="0" destOrd="0" presId="urn:microsoft.com/office/officeart/2005/8/layout/orgChart1"/>
    <dgm:cxn modelId="{D0B5E6CE-9753-42F6-A8AF-02192DB998F8}" type="presOf" srcId="{2F23F61B-DD81-41CC-8D6D-68BE7329E472}" destId="{F4A96ECB-0B0E-4F6A-8445-DE820AD4B4C3}" srcOrd="0" destOrd="0" presId="urn:microsoft.com/office/officeart/2005/8/layout/orgChart1"/>
    <dgm:cxn modelId="{EAFC31D0-FAE4-4EEC-BA17-26ACBF1936EC}" type="presOf" srcId="{29AF5A97-E85E-4C90-B6C3-EE5EAF6293E0}" destId="{7B9FBBE5-D6A2-4DAC-9915-A72D892A2BF0}" srcOrd="1" destOrd="0" presId="urn:microsoft.com/office/officeart/2005/8/layout/orgChart1"/>
    <dgm:cxn modelId="{1EFC2AD4-58FD-4BD7-9290-DDB8C3ACCB00}" type="presOf" srcId="{4F349137-64CF-4410-AEFA-77D09F33F640}" destId="{FD024E10-66EE-4695-9F39-9ABA49D49153}" srcOrd="0" destOrd="0" presId="urn:microsoft.com/office/officeart/2005/8/layout/orgChart1"/>
    <dgm:cxn modelId="{1055DAD4-E0C8-4762-8245-1EE18E1DFD28}" srcId="{3BFE1CFC-23B6-4C1D-BF7A-89A3ACACE36C}" destId="{79F23771-B09D-4158-B245-3403A65B36D3}" srcOrd="2" destOrd="0" parTransId="{2F23F61B-DD81-41CC-8D6D-68BE7329E472}" sibTransId="{349379A0-E741-4EE5-A004-7A0BE6E51EC8}"/>
    <dgm:cxn modelId="{42ABE8DF-928F-42ED-B8D4-B75A62340356}" type="presOf" srcId="{C4F56BA5-974A-4E41-BA5D-A6E2B58949B5}" destId="{08F5D88A-CB16-4A4F-863C-124533798F19}" srcOrd="0" destOrd="0" presId="urn:microsoft.com/office/officeart/2005/8/layout/orgChart1"/>
    <dgm:cxn modelId="{F05DB2EC-538C-4B30-B3D6-169A35DE9598}" type="presOf" srcId="{CAC805D2-AEAB-4F77-A5B4-02C5EC6CBB42}" destId="{51FA1BE7-6614-4D58-BD32-23DFD524C104}" srcOrd="0" destOrd="0" presId="urn:microsoft.com/office/officeart/2005/8/layout/orgChart1"/>
    <dgm:cxn modelId="{6B4131EF-7B5F-4C9E-92EC-7C0E74F536D8}" srcId="{3BFE1CFC-23B6-4C1D-BF7A-89A3ACACE36C}" destId="{FAA02EE0-DBC4-40FB-A9DB-0DAB044FB6C0}" srcOrd="1" destOrd="0" parTransId="{F596C24F-DFBB-432E-A7F4-BFBB3C76C46A}" sibTransId="{C4489EE7-295F-43E0-84E9-DDED6E3C41DE}"/>
    <dgm:cxn modelId="{9BCBC0F1-9470-403B-8ED2-4DDDA611CABF}" type="presOf" srcId="{651719D4-4BE1-4363-B85E-DCE029A1696A}" destId="{4C1C0FE6-4A05-4C95-B023-0AB42642825E}" srcOrd="1" destOrd="0" presId="urn:microsoft.com/office/officeart/2005/8/layout/orgChart1"/>
    <dgm:cxn modelId="{97732DF2-47C8-4C23-9CC8-CB48D80CE3EA}" type="presOf" srcId="{959B3B7F-E388-431B-BD92-8C03D4541571}" destId="{F12F9AC0-0FD2-4679-AF99-C7C5BE014734}" srcOrd="0" destOrd="0" presId="urn:microsoft.com/office/officeart/2005/8/layout/orgChart1"/>
    <dgm:cxn modelId="{7B13D2F2-D158-4D55-83EC-F54D57727C83}" type="presOf" srcId="{79F23771-B09D-4158-B245-3403A65B36D3}" destId="{B02C0076-0230-431D-8EE4-A34A0447575B}" srcOrd="0" destOrd="0" presId="urn:microsoft.com/office/officeart/2005/8/layout/orgChart1"/>
    <dgm:cxn modelId="{5C9977F6-F815-45C7-BAB4-5D438E31FFFE}" type="presOf" srcId="{358A3A7B-FC70-4D56-A208-6EA41534B5B5}" destId="{B61782B2-539F-4A30-BEB6-7C9169F16ED5}" srcOrd="0" destOrd="0" presId="urn:microsoft.com/office/officeart/2005/8/layout/orgChart1"/>
    <dgm:cxn modelId="{C0A098F7-848B-4E70-859A-E8C2000D1E8B}" type="presOf" srcId="{FAA02EE0-DBC4-40FB-A9DB-0DAB044FB6C0}" destId="{32458F53-ECD5-4700-A4B7-39853C521A5E}" srcOrd="1" destOrd="0" presId="urn:microsoft.com/office/officeart/2005/8/layout/orgChart1"/>
    <dgm:cxn modelId="{932416F9-DEA7-48DE-B325-00FDCECA7894}" srcId="{BD0ACEDC-2854-4EB1-8A2C-A79C14281FD4}" destId="{3BFE1CFC-23B6-4C1D-BF7A-89A3ACACE36C}" srcOrd="0" destOrd="0" parTransId="{473F28D0-F8C9-44DE-B2C5-590846094641}" sibTransId="{CEE178FF-14FF-4707-93A7-EDF4B13DD564}"/>
    <dgm:cxn modelId="{519E90FA-3BA1-4F8D-AE03-60DCA38EC079}" srcId="{E9ED4BE3-389B-4D51-A0FA-423B71C4D912}" destId="{4A86E3A8-071A-493B-A674-6D0C9A72C317}" srcOrd="0" destOrd="0" parTransId="{E8557EBA-6488-4D12-9D01-1CB84970430A}" sibTransId="{0C4FD716-6164-4C18-9248-DFFD95410CA4}"/>
    <dgm:cxn modelId="{BCE803FF-B765-44B0-AFD0-98B4A9B774AF}" type="presOf" srcId="{56FD2FBB-E214-42D6-B49E-877D47CA0110}" destId="{53C90F6E-8DEE-4447-A852-26FDCB14D889}" srcOrd="0" destOrd="0" presId="urn:microsoft.com/office/officeart/2005/8/layout/orgChart1"/>
    <dgm:cxn modelId="{2B47F75F-E486-43D9-B8FE-13C13F826D68}" type="presParOf" srcId="{2E9A55F5-1DA4-419B-8DD3-BA65BC24C1FC}" destId="{7DA23F46-F220-4EBA-8DC3-6D7E8934F73D}" srcOrd="0" destOrd="0" presId="urn:microsoft.com/office/officeart/2005/8/layout/orgChart1"/>
    <dgm:cxn modelId="{5540908A-A839-4B25-81C5-57490A7010B7}" type="presParOf" srcId="{7DA23F46-F220-4EBA-8DC3-6D7E8934F73D}" destId="{9412B890-DABF-4C2B-9BFD-25F28AB380C4}" srcOrd="0" destOrd="0" presId="urn:microsoft.com/office/officeart/2005/8/layout/orgChart1"/>
    <dgm:cxn modelId="{DFD03B20-3F32-4271-B1C4-85C604A1C1D4}" type="presParOf" srcId="{9412B890-DABF-4C2B-9BFD-25F28AB380C4}" destId="{8384A296-C160-4255-858C-5E1BD18F9A27}" srcOrd="0" destOrd="0" presId="urn:microsoft.com/office/officeart/2005/8/layout/orgChart1"/>
    <dgm:cxn modelId="{7E87A3D2-4EEC-42BE-8642-6CEC66E6C665}" type="presParOf" srcId="{9412B890-DABF-4C2B-9BFD-25F28AB380C4}" destId="{3A0AD106-C984-47A8-8DDB-1FA020C6CFBD}" srcOrd="1" destOrd="0" presId="urn:microsoft.com/office/officeart/2005/8/layout/orgChart1"/>
    <dgm:cxn modelId="{662987E4-0521-4B8C-99EF-013FFACA0318}" type="presParOf" srcId="{7DA23F46-F220-4EBA-8DC3-6D7E8934F73D}" destId="{B5AC3795-2CA3-4714-A630-DE56EC21FC0C}" srcOrd="1" destOrd="0" presId="urn:microsoft.com/office/officeart/2005/8/layout/orgChart1"/>
    <dgm:cxn modelId="{BC3A4AE7-BE8C-4F71-83A7-E7081BCDEDDB}" type="presParOf" srcId="{B5AC3795-2CA3-4714-A630-DE56EC21FC0C}" destId="{B2AE4237-C134-4959-BFDF-2799F7291C73}" srcOrd="0" destOrd="0" presId="urn:microsoft.com/office/officeart/2005/8/layout/orgChart1"/>
    <dgm:cxn modelId="{133C86D6-5474-42F9-B6AC-F0AB36E2F9B1}" type="presParOf" srcId="{B5AC3795-2CA3-4714-A630-DE56EC21FC0C}" destId="{A08E1630-8CD6-4002-9C26-5B44C07709FF}" srcOrd="1" destOrd="0" presId="urn:microsoft.com/office/officeart/2005/8/layout/orgChart1"/>
    <dgm:cxn modelId="{09AEE37E-0699-4452-8BB3-2D7C061C540B}" type="presParOf" srcId="{A08E1630-8CD6-4002-9C26-5B44C07709FF}" destId="{1A144FB0-9D78-4065-9453-5D4597A5229D}" srcOrd="0" destOrd="0" presId="urn:microsoft.com/office/officeart/2005/8/layout/orgChart1"/>
    <dgm:cxn modelId="{A1D0DC6F-1D41-4D8C-BDE0-06C52D431D80}" type="presParOf" srcId="{1A144FB0-9D78-4065-9453-5D4597A5229D}" destId="{F12F9AC0-0FD2-4679-AF99-C7C5BE014734}" srcOrd="0" destOrd="0" presId="urn:microsoft.com/office/officeart/2005/8/layout/orgChart1"/>
    <dgm:cxn modelId="{8EC39FD4-9CE8-4CAE-801D-FBDCA198F73D}" type="presParOf" srcId="{1A144FB0-9D78-4065-9453-5D4597A5229D}" destId="{1AC889FE-8545-49FF-A171-23A16EC3FAE8}" srcOrd="1" destOrd="0" presId="urn:microsoft.com/office/officeart/2005/8/layout/orgChart1"/>
    <dgm:cxn modelId="{DA180684-B6DF-456E-86A1-CB29E31D7127}" type="presParOf" srcId="{A08E1630-8CD6-4002-9C26-5B44C07709FF}" destId="{5FFDEAA3-1E14-4827-9C54-DC49B1025234}" srcOrd="1" destOrd="0" presId="urn:microsoft.com/office/officeart/2005/8/layout/orgChart1"/>
    <dgm:cxn modelId="{ADBCAE00-75D6-40E7-8697-6AF84D938EFD}" type="presParOf" srcId="{5FFDEAA3-1E14-4827-9C54-DC49B1025234}" destId="{92E4E421-B5B3-4FC4-BE44-801BDCC2A18C}" srcOrd="0" destOrd="0" presId="urn:microsoft.com/office/officeart/2005/8/layout/orgChart1"/>
    <dgm:cxn modelId="{8EC62CC5-7C0A-4471-B38D-8D8EB843EA27}" type="presParOf" srcId="{5FFDEAA3-1E14-4827-9C54-DC49B1025234}" destId="{A58FA8AB-43F7-402A-B3E8-CDF81D5F8358}" srcOrd="1" destOrd="0" presId="urn:microsoft.com/office/officeart/2005/8/layout/orgChart1"/>
    <dgm:cxn modelId="{36CE4DB8-2161-44F7-BA73-27C183A5B11D}" type="presParOf" srcId="{A58FA8AB-43F7-402A-B3E8-CDF81D5F8358}" destId="{23095339-595B-42E6-B323-0862666A48F6}" srcOrd="0" destOrd="0" presId="urn:microsoft.com/office/officeart/2005/8/layout/orgChart1"/>
    <dgm:cxn modelId="{FC0DDA78-03FF-44E8-AD35-6AD5810292FD}" type="presParOf" srcId="{23095339-595B-42E6-B323-0862666A48F6}" destId="{410018D3-033D-424F-B591-3174FB173A3C}" srcOrd="0" destOrd="0" presId="urn:microsoft.com/office/officeart/2005/8/layout/orgChart1"/>
    <dgm:cxn modelId="{74089F8A-EB97-487D-A2B2-33457B1D20BB}" type="presParOf" srcId="{23095339-595B-42E6-B323-0862666A48F6}" destId="{4C1C0FE6-4A05-4C95-B023-0AB42642825E}" srcOrd="1" destOrd="0" presId="urn:microsoft.com/office/officeart/2005/8/layout/orgChart1"/>
    <dgm:cxn modelId="{D8116D5E-BE65-43CA-9542-A54D77DDD790}" type="presParOf" srcId="{A58FA8AB-43F7-402A-B3E8-CDF81D5F8358}" destId="{42E7EBE0-7CA3-4B1A-A180-5854E9948132}" srcOrd="1" destOrd="0" presId="urn:microsoft.com/office/officeart/2005/8/layout/orgChart1"/>
    <dgm:cxn modelId="{CDBD5785-9733-4F2A-BAD5-9AE81C549BA9}" type="presParOf" srcId="{42E7EBE0-7CA3-4B1A-A180-5854E9948132}" destId="{ECE18BE8-1719-4A29-89EB-496B31790CA3}" srcOrd="0" destOrd="0" presId="urn:microsoft.com/office/officeart/2005/8/layout/orgChart1"/>
    <dgm:cxn modelId="{B6392CA9-8B8B-40B7-8D8E-B90E42B78A8D}" type="presParOf" srcId="{42E7EBE0-7CA3-4B1A-A180-5854E9948132}" destId="{F587E6A1-A030-44A0-A246-810C72CA78C0}" srcOrd="1" destOrd="0" presId="urn:microsoft.com/office/officeart/2005/8/layout/orgChart1"/>
    <dgm:cxn modelId="{D267713E-0688-4665-B577-736176937129}" type="presParOf" srcId="{F587E6A1-A030-44A0-A246-810C72CA78C0}" destId="{636B62EE-6E6C-4C03-8792-1B5BF117AEEB}" srcOrd="0" destOrd="0" presId="urn:microsoft.com/office/officeart/2005/8/layout/orgChart1"/>
    <dgm:cxn modelId="{955D407A-11F0-41B2-8713-F31D374BDF22}" type="presParOf" srcId="{636B62EE-6E6C-4C03-8792-1B5BF117AEEB}" destId="{08F5D88A-CB16-4A4F-863C-124533798F19}" srcOrd="0" destOrd="0" presId="urn:microsoft.com/office/officeart/2005/8/layout/orgChart1"/>
    <dgm:cxn modelId="{E5E2FAF7-49BF-4366-8D53-315DF9A1DEC2}" type="presParOf" srcId="{636B62EE-6E6C-4C03-8792-1B5BF117AEEB}" destId="{72B5353D-05EA-4DF2-8C7F-4250C9ECF042}" srcOrd="1" destOrd="0" presId="urn:microsoft.com/office/officeart/2005/8/layout/orgChart1"/>
    <dgm:cxn modelId="{5BC755AB-F14E-4C74-B6AB-3F7E78C304CD}" type="presParOf" srcId="{F587E6A1-A030-44A0-A246-810C72CA78C0}" destId="{896C5030-B226-4657-8B66-BB58FA7FDA68}" srcOrd="1" destOrd="0" presId="urn:microsoft.com/office/officeart/2005/8/layout/orgChart1"/>
    <dgm:cxn modelId="{F0C74435-EFCA-4B21-B4EE-BC6AB4ACF102}" type="presParOf" srcId="{F587E6A1-A030-44A0-A246-810C72CA78C0}" destId="{C07F8F66-4A20-49E1-8CCA-D955487544FB}" srcOrd="2" destOrd="0" presId="urn:microsoft.com/office/officeart/2005/8/layout/orgChart1"/>
    <dgm:cxn modelId="{7AA67860-A0FD-44C3-BD2E-7E4F13435D17}" type="presParOf" srcId="{A58FA8AB-43F7-402A-B3E8-CDF81D5F8358}" destId="{4BE8631F-845F-4DFD-AF4F-11958B81ADD2}" srcOrd="2" destOrd="0" presId="urn:microsoft.com/office/officeart/2005/8/layout/orgChart1"/>
    <dgm:cxn modelId="{FE13650F-6C8A-44C6-92F8-58692110C38B}" type="presParOf" srcId="{5FFDEAA3-1E14-4827-9C54-DC49B1025234}" destId="{FD024E10-66EE-4695-9F39-9ABA49D49153}" srcOrd="2" destOrd="0" presId="urn:microsoft.com/office/officeart/2005/8/layout/orgChart1"/>
    <dgm:cxn modelId="{60FAFA42-F669-4790-ADA1-C2187F30571F}" type="presParOf" srcId="{5FFDEAA3-1E14-4827-9C54-DC49B1025234}" destId="{251AB92D-CADF-482A-A782-DB47D8B93D9A}" srcOrd="3" destOrd="0" presId="urn:microsoft.com/office/officeart/2005/8/layout/orgChart1"/>
    <dgm:cxn modelId="{4D9EABBF-ED6D-491C-9573-D4685542CB43}" type="presParOf" srcId="{251AB92D-CADF-482A-A782-DB47D8B93D9A}" destId="{43CFA731-681A-4BD0-879A-956663F194EB}" srcOrd="0" destOrd="0" presId="urn:microsoft.com/office/officeart/2005/8/layout/orgChart1"/>
    <dgm:cxn modelId="{B16DC2CA-19B1-4E3C-A932-BAE678CAF830}" type="presParOf" srcId="{43CFA731-681A-4BD0-879A-956663F194EB}" destId="{A94C3CDF-F32A-4E3D-8A2B-455F217F0465}" srcOrd="0" destOrd="0" presId="urn:microsoft.com/office/officeart/2005/8/layout/orgChart1"/>
    <dgm:cxn modelId="{5DE493A9-C89A-4B77-B23C-A7779086F5B1}" type="presParOf" srcId="{43CFA731-681A-4BD0-879A-956663F194EB}" destId="{086A63F5-5771-415C-B5BC-616D9829F0D0}" srcOrd="1" destOrd="0" presId="urn:microsoft.com/office/officeart/2005/8/layout/orgChart1"/>
    <dgm:cxn modelId="{EC17CBD4-1E53-4372-9A84-0B20407A7CE6}" type="presParOf" srcId="{251AB92D-CADF-482A-A782-DB47D8B93D9A}" destId="{044E0AB3-73D8-442A-B8E3-90A488926BB9}" srcOrd="1" destOrd="0" presId="urn:microsoft.com/office/officeart/2005/8/layout/orgChart1"/>
    <dgm:cxn modelId="{EB9D15EE-7B5B-40D9-93D5-51F5FF5FC07F}" type="presParOf" srcId="{044E0AB3-73D8-442A-B8E3-90A488926BB9}" destId="{687D911F-F154-4B79-B7C3-8536730F68DB}" srcOrd="0" destOrd="0" presId="urn:microsoft.com/office/officeart/2005/8/layout/orgChart1"/>
    <dgm:cxn modelId="{5536ED8C-648D-4095-962E-5C1582FF761A}" type="presParOf" srcId="{044E0AB3-73D8-442A-B8E3-90A488926BB9}" destId="{38515F99-CF57-4C4A-AEF0-E82BCEF10453}" srcOrd="1" destOrd="0" presId="urn:microsoft.com/office/officeart/2005/8/layout/orgChart1"/>
    <dgm:cxn modelId="{46BBBE39-5AF9-476F-911A-31EAE663604B}" type="presParOf" srcId="{38515F99-CF57-4C4A-AEF0-E82BCEF10453}" destId="{A401ACD4-CBD1-4AD8-AF4E-41D0D63DDA25}" srcOrd="0" destOrd="0" presId="urn:microsoft.com/office/officeart/2005/8/layout/orgChart1"/>
    <dgm:cxn modelId="{B96DBCE8-6F56-4C69-8C49-EFC2D6FD71F0}" type="presParOf" srcId="{A401ACD4-CBD1-4AD8-AF4E-41D0D63DDA25}" destId="{DB062A03-666F-48F9-BBAF-E94B5258A759}" srcOrd="0" destOrd="0" presId="urn:microsoft.com/office/officeart/2005/8/layout/orgChart1"/>
    <dgm:cxn modelId="{0CDD7BE3-3AA0-48AD-86DF-5B495999FAC3}" type="presParOf" srcId="{A401ACD4-CBD1-4AD8-AF4E-41D0D63DDA25}" destId="{43F6B401-031E-415F-9D4B-5E07C7411666}" srcOrd="1" destOrd="0" presId="urn:microsoft.com/office/officeart/2005/8/layout/orgChart1"/>
    <dgm:cxn modelId="{528EDF86-D97A-41DD-9AA9-B6B244B31A0C}" type="presParOf" srcId="{38515F99-CF57-4C4A-AEF0-E82BCEF10453}" destId="{B6B10057-3B6D-42DD-A88B-D6C0D4032DBC}" srcOrd="1" destOrd="0" presId="urn:microsoft.com/office/officeart/2005/8/layout/orgChart1"/>
    <dgm:cxn modelId="{EA170963-539D-4027-A211-A02EE19D43D7}" type="presParOf" srcId="{38515F99-CF57-4C4A-AEF0-E82BCEF10453}" destId="{6B899513-C161-450A-8423-F9F01B7BCBED}" srcOrd="2" destOrd="0" presId="urn:microsoft.com/office/officeart/2005/8/layout/orgChart1"/>
    <dgm:cxn modelId="{585A5D0A-E0C7-4352-B328-E0F18C39DB34}" type="presParOf" srcId="{251AB92D-CADF-482A-A782-DB47D8B93D9A}" destId="{4B0FBAA8-5F30-49F2-A36F-C1E5BEF505C2}" srcOrd="2" destOrd="0" presId="urn:microsoft.com/office/officeart/2005/8/layout/orgChart1"/>
    <dgm:cxn modelId="{D04EAA2C-24DC-4FBF-A054-78D401E75E1F}" type="presParOf" srcId="{A08E1630-8CD6-4002-9C26-5B44C07709FF}" destId="{CF548366-65C2-4AEE-9A4D-306A7310CD0B}" srcOrd="2" destOrd="0" presId="urn:microsoft.com/office/officeart/2005/8/layout/orgChart1"/>
    <dgm:cxn modelId="{EC6BAC12-F7B8-454D-AC7C-01FCB78EA638}" type="presParOf" srcId="{B5AC3795-2CA3-4714-A630-DE56EC21FC0C}" destId="{8F4889CA-ABDE-4EE4-8395-A95BB9B7D891}" srcOrd="2" destOrd="0" presId="urn:microsoft.com/office/officeart/2005/8/layout/orgChart1"/>
    <dgm:cxn modelId="{7CF0E3C9-10BF-40DF-96C1-E43BEE1DD002}" type="presParOf" srcId="{B5AC3795-2CA3-4714-A630-DE56EC21FC0C}" destId="{95F2754E-1416-4DAE-8F20-9433161D0DAA}" srcOrd="3" destOrd="0" presId="urn:microsoft.com/office/officeart/2005/8/layout/orgChart1"/>
    <dgm:cxn modelId="{E2B8CE20-5CDA-41CF-90D2-D257B6588703}" type="presParOf" srcId="{95F2754E-1416-4DAE-8F20-9433161D0DAA}" destId="{8D4B66AC-AF5E-4CB2-AF25-73381E7B0D78}" srcOrd="0" destOrd="0" presId="urn:microsoft.com/office/officeart/2005/8/layout/orgChart1"/>
    <dgm:cxn modelId="{4705F708-7C77-49EA-9DA0-68B255995454}" type="presParOf" srcId="{8D4B66AC-AF5E-4CB2-AF25-73381E7B0D78}" destId="{85B87679-A828-4D4A-AA0B-BCBA17B73465}" srcOrd="0" destOrd="0" presId="urn:microsoft.com/office/officeart/2005/8/layout/orgChart1"/>
    <dgm:cxn modelId="{B12355C7-F358-4E82-8FA1-FF29615864BD}" type="presParOf" srcId="{8D4B66AC-AF5E-4CB2-AF25-73381E7B0D78}" destId="{32458F53-ECD5-4700-A4B7-39853C521A5E}" srcOrd="1" destOrd="0" presId="urn:microsoft.com/office/officeart/2005/8/layout/orgChart1"/>
    <dgm:cxn modelId="{42E94B93-E473-4402-A847-503A40A40B64}" type="presParOf" srcId="{95F2754E-1416-4DAE-8F20-9433161D0DAA}" destId="{2DCCFB90-4B94-4CF6-BE4D-2C9CC3B7DBEF}" srcOrd="1" destOrd="0" presId="urn:microsoft.com/office/officeart/2005/8/layout/orgChart1"/>
    <dgm:cxn modelId="{87CE849C-9216-4A8E-8F35-C3BC7C5AF538}" type="presParOf" srcId="{2DCCFB90-4B94-4CF6-BE4D-2C9CC3B7DBEF}" destId="{41135FC0-F34B-4250-82DF-6B6ABB3D9AEA}" srcOrd="0" destOrd="0" presId="urn:microsoft.com/office/officeart/2005/8/layout/orgChart1"/>
    <dgm:cxn modelId="{675758B9-245C-4C57-9F4A-9645585EAE89}" type="presParOf" srcId="{2DCCFB90-4B94-4CF6-BE4D-2C9CC3B7DBEF}" destId="{A6EC444E-6A53-4113-A72B-F0E4162C8C2E}" srcOrd="1" destOrd="0" presId="urn:microsoft.com/office/officeart/2005/8/layout/orgChart1"/>
    <dgm:cxn modelId="{9E745ADD-5477-41F9-B2F1-551566BFD36A}" type="presParOf" srcId="{A6EC444E-6A53-4113-A72B-F0E4162C8C2E}" destId="{6EB33321-276C-4C60-A626-BA417DEC0C6C}" srcOrd="0" destOrd="0" presId="urn:microsoft.com/office/officeart/2005/8/layout/orgChart1"/>
    <dgm:cxn modelId="{426216F7-C00C-41A3-B188-7726AD41AD4D}" type="presParOf" srcId="{6EB33321-276C-4C60-A626-BA417DEC0C6C}" destId="{9AA3A869-07BE-4DE9-87A5-EC76B0110461}" srcOrd="0" destOrd="0" presId="urn:microsoft.com/office/officeart/2005/8/layout/orgChart1"/>
    <dgm:cxn modelId="{7B3CCC33-DC6E-4208-9FAD-FBD1948EDE4C}" type="presParOf" srcId="{6EB33321-276C-4C60-A626-BA417DEC0C6C}" destId="{1ADC4569-1110-4CA3-97B8-B8D20DE2D966}" srcOrd="1" destOrd="0" presId="urn:microsoft.com/office/officeart/2005/8/layout/orgChart1"/>
    <dgm:cxn modelId="{C5311F11-AB34-4A82-93A4-695F781B7B95}" type="presParOf" srcId="{A6EC444E-6A53-4113-A72B-F0E4162C8C2E}" destId="{15F4E626-046C-49E8-AD4C-C0D4E6214F0A}" srcOrd="1" destOrd="0" presId="urn:microsoft.com/office/officeart/2005/8/layout/orgChart1"/>
    <dgm:cxn modelId="{8EAA9A9E-CF51-4F81-96E4-FA020AB9C0B9}" type="presParOf" srcId="{A6EC444E-6A53-4113-A72B-F0E4162C8C2E}" destId="{9EC4BFC3-D301-469C-BE12-1C07CAED33AE}" srcOrd="2" destOrd="0" presId="urn:microsoft.com/office/officeart/2005/8/layout/orgChart1"/>
    <dgm:cxn modelId="{CC8979FE-C7D2-4056-A820-49351F96A955}" type="presParOf" srcId="{2DCCFB90-4B94-4CF6-BE4D-2C9CC3B7DBEF}" destId="{B61782B2-539F-4A30-BEB6-7C9169F16ED5}" srcOrd="2" destOrd="0" presId="urn:microsoft.com/office/officeart/2005/8/layout/orgChart1"/>
    <dgm:cxn modelId="{55390874-1FE2-4499-AE26-A4FF456141FA}" type="presParOf" srcId="{2DCCFB90-4B94-4CF6-BE4D-2C9CC3B7DBEF}" destId="{515F51AE-4BF7-41EC-96FE-2287F289D5A6}" srcOrd="3" destOrd="0" presId="urn:microsoft.com/office/officeart/2005/8/layout/orgChart1"/>
    <dgm:cxn modelId="{C6893D04-CDA4-49ED-9FD4-EAA38DAF02D4}" type="presParOf" srcId="{515F51AE-4BF7-41EC-96FE-2287F289D5A6}" destId="{263DBAFC-9BBD-4CE8-80EE-FDAFD04AB02B}" srcOrd="0" destOrd="0" presId="urn:microsoft.com/office/officeart/2005/8/layout/orgChart1"/>
    <dgm:cxn modelId="{70C7D10A-0865-40BC-BDD5-04A2F9E71660}" type="presParOf" srcId="{263DBAFC-9BBD-4CE8-80EE-FDAFD04AB02B}" destId="{419CCCB0-33CC-44CD-A084-4C5EF82E4A1D}" srcOrd="0" destOrd="0" presId="urn:microsoft.com/office/officeart/2005/8/layout/orgChart1"/>
    <dgm:cxn modelId="{49410518-887B-42A4-9F31-D848DFBF90C0}" type="presParOf" srcId="{263DBAFC-9BBD-4CE8-80EE-FDAFD04AB02B}" destId="{CFDE1EF9-2B43-4937-8DA5-C4F9D4089D5E}" srcOrd="1" destOrd="0" presId="urn:microsoft.com/office/officeart/2005/8/layout/orgChart1"/>
    <dgm:cxn modelId="{602A3E5B-F3BC-4890-A9FD-43F5B6E2F89B}" type="presParOf" srcId="{515F51AE-4BF7-41EC-96FE-2287F289D5A6}" destId="{FCEDB2EB-C300-4E58-9FB8-53125344225C}" srcOrd="1" destOrd="0" presId="urn:microsoft.com/office/officeart/2005/8/layout/orgChart1"/>
    <dgm:cxn modelId="{599E930D-814C-4D4B-B8C9-95CEAED8E292}" type="presParOf" srcId="{515F51AE-4BF7-41EC-96FE-2287F289D5A6}" destId="{66CAB3B5-EC93-4693-9690-6E5405FF9147}" srcOrd="2" destOrd="0" presId="urn:microsoft.com/office/officeart/2005/8/layout/orgChart1"/>
    <dgm:cxn modelId="{7B3A6B63-EF16-49B8-A729-1A93C598DB50}" type="presParOf" srcId="{2DCCFB90-4B94-4CF6-BE4D-2C9CC3B7DBEF}" destId="{087814DE-763F-4C6A-8673-21B6DF19E7DF}" srcOrd="4" destOrd="0" presId="urn:microsoft.com/office/officeart/2005/8/layout/orgChart1"/>
    <dgm:cxn modelId="{CFC992E2-B487-4D95-8E43-0F59C51E5D1C}" type="presParOf" srcId="{2DCCFB90-4B94-4CF6-BE4D-2C9CC3B7DBEF}" destId="{F267DADA-C722-4CAC-93AE-54ECB0A8903C}" srcOrd="5" destOrd="0" presId="urn:microsoft.com/office/officeart/2005/8/layout/orgChart1"/>
    <dgm:cxn modelId="{A7DE1AC6-0511-4460-85D9-95839A816176}" type="presParOf" srcId="{F267DADA-C722-4CAC-93AE-54ECB0A8903C}" destId="{C6C7E9B1-E7A9-4533-B977-B20A8F95C07F}" srcOrd="0" destOrd="0" presId="urn:microsoft.com/office/officeart/2005/8/layout/orgChart1"/>
    <dgm:cxn modelId="{D23B0AED-3D02-4531-A6C2-6985C9B8F9E8}" type="presParOf" srcId="{C6C7E9B1-E7A9-4533-B977-B20A8F95C07F}" destId="{EA56EFD8-2DA4-439F-8F25-A684A8A04B68}" srcOrd="0" destOrd="0" presId="urn:microsoft.com/office/officeart/2005/8/layout/orgChart1"/>
    <dgm:cxn modelId="{7A2E99C8-7D37-481E-8C59-FAD965FD3B06}" type="presParOf" srcId="{C6C7E9B1-E7A9-4533-B977-B20A8F95C07F}" destId="{7B9FBBE5-D6A2-4DAC-9915-A72D892A2BF0}" srcOrd="1" destOrd="0" presId="urn:microsoft.com/office/officeart/2005/8/layout/orgChart1"/>
    <dgm:cxn modelId="{2EFF771A-7633-4FAF-A541-17BFC36E4285}" type="presParOf" srcId="{F267DADA-C722-4CAC-93AE-54ECB0A8903C}" destId="{2D55D716-93EA-4E5B-AB21-948C1583FDDB}" srcOrd="1" destOrd="0" presId="urn:microsoft.com/office/officeart/2005/8/layout/orgChart1"/>
    <dgm:cxn modelId="{E885AE7D-0393-4494-A3C3-4F250050DDC3}" type="presParOf" srcId="{F267DADA-C722-4CAC-93AE-54ECB0A8903C}" destId="{B3ED3200-CFE4-4156-922B-CA18DAB98100}" srcOrd="2" destOrd="0" presId="urn:microsoft.com/office/officeart/2005/8/layout/orgChart1"/>
    <dgm:cxn modelId="{5D721DD7-8D5D-4735-A072-4C251422BAEE}" type="presParOf" srcId="{95F2754E-1416-4DAE-8F20-9433161D0DAA}" destId="{E5D7C569-77DC-480C-A41A-79F3F14BB6D1}" srcOrd="2" destOrd="0" presId="urn:microsoft.com/office/officeart/2005/8/layout/orgChart1"/>
    <dgm:cxn modelId="{FA292F5A-7692-4BAC-932E-F329D07D570C}" type="presParOf" srcId="{B5AC3795-2CA3-4714-A630-DE56EC21FC0C}" destId="{F4A96ECB-0B0E-4F6A-8445-DE820AD4B4C3}" srcOrd="4" destOrd="0" presId="urn:microsoft.com/office/officeart/2005/8/layout/orgChart1"/>
    <dgm:cxn modelId="{E8008309-E13B-4AF5-A557-4A4EEECD1569}" type="presParOf" srcId="{B5AC3795-2CA3-4714-A630-DE56EC21FC0C}" destId="{1F8C0709-8DF1-4BCC-A513-E0A4084983FB}" srcOrd="5" destOrd="0" presId="urn:microsoft.com/office/officeart/2005/8/layout/orgChart1"/>
    <dgm:cxn modelId="{6F111D86-A4D1-4C3E-BF64-949F66682CFC}" type="presParOf" srcId="{1F8C0709-8DF1-4BCC-A513-E0A4084983FB}" destId="{C1D0D9DB-F72E-4E68-9CC0-DC013AC7030D}" srcOrd="0" destOrd="0" presId="urn:microsoft.com/office/officeart/2005/8/layout/orgChart1"/>
    <dgm:cxn modelId="{A5350B27-DCE2-4D5B-8987-0D2AC673BFCF}" type="presParOf" srcId="{C1D0D9DB-F72E-4E68-9CC0-DC013AC7030D}" destId="{B02C0076-0230-431D-8EE4-A34A0447575B}" srcOrd="0" destOrd="0" presId="urn:microsoft.com/office/officeart/2005/8/layout/orgChart1"/>
    <dgm:cxn modelId="{16A37AEF-AE87-4D81-ACAF-77B994A0AA3C}" type="presParOf" srcId="{C1D0D9DB-F72E-4E68-9CC0-DC013AC7030D}" destId="{D3A079F0-1737-47D3-A8AC-C04DE2EAFD20}" srcOrd="1" destOrd="0" presId="urn:microsoft.com/office/officeart/2005/8/layout/orgChart1"/>
    <dgm:cxn modelId="{54D7B544-42CE-44E5-B20C-1B3AEFFBB37D}" type="presParOf" srcId="{1F8C0709-8DF1-4BCC-A513-E0A4084983FB}" destId="{12ADD4B1-D410-4110-980F-E3FA716B50B1}" srcOrd="1" destOrd="0" presId="urn:microsoft.com/office/officeart/2005/8/layout/orgChart1"/>
    <dgm:cxn modelId="{D1F858E9-D272-423F-9F63-878E3E6218CE}" type="presParOf" srcId="{12ADD4B1-D410-4110-980F-E3FA716B50B1}" destId="{53C90F6E-8DEE-4447-A852-26FDCB14D889}" srcOrd="0" destOrd="0" presId="urn:microsoft.com/office/officeart/2005/8/layout/orgChart1"/>
    <dgm:cxn modelId="{41FF6C7A-9650-47A0-BBC7-C62DDCF8BDF4}" type="presParOf" srcId="{12ADD4B1-D410-4110-980F-E3FA716B50B1}" destId="{1A754D7C-9FB8-4762-99D2-77B1EFA9E175}" srcOrd="1" destOrd="0" presId="urn:microsoft.com/office/officeart/2005/8/layout/orgChart1"/>
    <dgm:cxn modelId="{1647C2A4-A1E0-4695-8871-5533F0792312}" type="presParOf" srcId="{1A754D7C-9FB8-4762-99D2-77B1EFA9E175}" destId="{B99EBA68-9B7C-44C5-84BD-628F4513AE11}" srcOrd="0" destOrd="0" presId="urn:microsoft.com/office/officeart/2005/8/layout/orgChart1"/>
    <dgm:cxn modelId="{82113AED-35A2-4DE6-AC0D-602EFEC85F96}" type="presParOf" srcId="{B99EBA68-9B7C-44C5-84BD-628F4513AE11}" destId="{C2A75219-5E95-489C-A514-B957817FF4E3}" srcOrd="0" destOrd="0" presId="urn:microsoft.com/office/officeart/2005/8/layout/orgChart1"/>
    <dgm:cxn modelId="{86085DFC-0F59-4D0C-9E80-0B12EBAA8B5B}" type="presParOf" srcId="{B99EBA68-9B7C-44C5-84BD-628F4513AE11}" destId="{4F92CA13-FEC6-45E6-90C7-757420409724}" srcOrd="1" destOrd="0" presId="urn:microsoft.com/office/officeart/2005/8/layout/orgChart1"/>
    <dgm:cxn modelId="{00D061F4-4DDF-46B1-8EDD-EE53C2E0AD0F}" type="presParOf" srcId="{1A754D7C-9FB8-4762-99D2-77B1EFA9E175}" destId="{4D2FE726-E319-4DED-90DA-69A916C73F5D}" srcOrd="1" destOrd="0" presId="urn:microsoft.com/office/officeart/2005/8/layout/orgChart1"/>
    <dgm:cxn modelId="{25E70A3C-3E7F-425E-936C-EB8274716436}" type="presParOf" srcId="{1A754D7C-9FB8-4762-99D2-77B1EFA9E175}" destId="{B6B76181-7D4E-41B8-A083-E6C146E3C33C}" srcOrd="2" destOrd="0" presId="urn:microsoft.com/office/officeart/2005/8/layout/orgChart1"/>
    <dgm:cxn modelId="{482CDCB3-B653-425C-BAD3-57952AE1EF97}" type="presParOf" srcId="{12ADD4B1-D410-4110-980F-E3FA716B50B1}" destId="{1E2BD930-E279-4B3F-9DB1-10ABA5E2BB23}" srcOrd="2" destOrd="0" presId="urn:microsoft.com/office/officeart/2005/8/layout/orgChart1"/>
    <dgm:cxn modelId="{E91E9A9E-0D23-4A9B-9308-092BD747C005}" type="presParOf" srcId="{12ADD4B1-D410-4110-980F-E3FA716B50B1}" destId="{EFCCD824-E424-4BD1-AF49-93C2A57094BD}" srcOrd="3" destOrd="0" presId="urn:microsoft.com/office/officeart/2005/8/layout/orgChart1"/>
    <dgm:cxn modelId="{6AF43638-C0C2-460D-A5D7-F1730B0554B3}" type="presParOf" srcId="{EFCCD824-E424-4BD1-AF49-93C2A57094BD}" destId="{304FA723-AB83-4A4E-AC7E-DE032B4322F3}" srcOrd="0" destOrd="0" presId="urn:microsoft.com/office/officeart/2005/8/layout/orgChart1"/>
    <dgm:cxn modelId="{8BA987A3-12EA-41BA-AA2B-7BE87B0D532A}" type="presParOf" srcId="{304FA723-AB83-4A4E-AC7E-DE032B4322F3}" destId="{494E0D88-9E9F-439F-A9D9-12CADFAC94B5}" srcOrd="0" destOrd="0" presId="urn:microsoft.com/office/officeart/2005/8/layout/orgChart1"/>
    <dgm:cxn modelId="{FA009B1A-8EB6-4CF1-AEF0-19A03BB0B2EB}" type="presParOf" srcId="{304FA723-AB83-4A4E-AC7E-DE032B4322F3}" destId="{05528FCF-5B75-4CB7-A8B5-DE9258F5AA8B}" srcOrd="1" destOrd="0" presId="urn:microsoft.com/office/officeart/2005/8/layout/orgChart1"/>
    <dgm:cxn modelId="{A6D8D8DE-A972-4E89-AF27-A0543EDF5394}" type="presParOf" srcId="{EFCCD824-E424-4BD1-AF49-93C2A57094BD}" destId="{63C21197-CA41-4CDB-AC0F-DD98A1F4E9CC}" srcOrd="1" destOrd="0" presId="urn:microsoft.com/office/officeart/2005/8/layout/orgChart1"/>
    <dgm:cxn modelId="{CC969824-C33A-47E5-B092-E562F0E74D9B}" type="presParOf" srcId="{EFCCD824-E424-4BD1-AF49-93C2A57094BD}" destId="{DF9D4389-3ECC-4C75-A72C-676F046A69BB}" srcOrd="2" destOrd="0" presId="urn:microsoft.com/office/officeart/2005/8/layout/orgChart1"/>
    <dgm:cxn modelId="{8285E8A1-8041-4032-824A-FA6B62C485BE}" type="presParOf" srcId="{1F8C0709-8DF1-4BCC-A513-E0A4084983FB}" destId="{F8B34554-BF81-4B1D-B865-CBD4D9D29927}" srcOrd="2" destOrd="0" presId="urn:microsoft.com/office/officeart/2005/8/layout/orgChart1"/>
    <dgm:cxn modelId="{331AB8CC-067D-4060-ACE7-D243B8A96264}" type="presParOf" srcId="{B5AC3795-2CA3-4714-A630-DE56EC21FC0C}" destId="{844E2F82-DA66-4063-AB5D-36FE6EA19520}" srcOrd="6" destOrd="0" presId="urn:microsoft.com/office/officeart/2005/8/layout/orgChart1"/>
    <dgm:cxn modelId="{7E1AA896-7FDC-462E-A2C9-3921E1E78762}" type="presParOf" srcId="{B5AC3795-2CA3-4714-A630-DE56EC21FC0C}" destId="{74441172-E8C7-41AC-96B9-1B3F91EFDC00}" srcOrd="7" destOrd="0" presId="urn:microsoft.com/office/officeart/2005/8/layout/orgChart1"/>
    <dgm:cxn modelId="{FFD2096A-A3B2-45EE-A9F3-1AC51F50943B}" type="presParOf" srcId="{74441172-E8C7-41AC-96B9-1B3F91EFDC00}" destId="{B80010A4-0F06-4EED-BF81-338DFFA5B350}" srcOrd="0" destOrd="0" presId="urn:microsoft.com/office/officeart/2005/8/layout/orgChart1"/>
    <dgm:cxn modelId="{BF8AEC42-A4F5-4EDB-8CFD-1C900411123D}" type="presParOf" srcId="{B80010A4-0F06-4EED-BF81-338DFFA5B350}" destId="{34D7FF43-5821-4869-BC8B-A82917B14175}" srcOrd="0" destOrd="0" presId="urn:microsoft.com/office/officeart/2005/8/layout/orgChart1"/>
    <dgm:cxn modelId="{97AA7C1D-8B9A-439C-ACFA-11105EAE0BEE}" type="presParOf" srcId="{B80010A4-0F06-4EED-BF81-338DFFA5B350}" destId="{F8AD40C9-759D-4E8F-9D7C-565DF4D22848}" srcOrd="1" destOrd="0" presId="urn:microsoft.com/office/officeart/2005/8/layout/orgChart1"/>
    <dgm:cxn modelId="{951D2795-AD69-45BD-9031-6F822CC285B7}" type="presParOf" srcId="{74441172-E8C7-41AC-96B9-1B3F91EFDC00}" destId="{5FFC0C56-6CCC-4FF8-AA94-8E4C44CD8834}" srcOrd="1" destOrd="0" presId="urn:microsoft.com/office/officeart/2005/8/layout/orgChart1"/>
    <dgm:cxn modelId="{4F4FA6DD-E9FB-48F7-8D3D-8BEF3083A5DC}" type="presParOf" srcId="{5FFC0C56-6CCC-4FF8-AA94-8E4C44CD8834}" destId="{51FA1BE7-6614-4D58-BD32-23DFD524C104}" srcOrd="0" destOrd="0" presId="urn:microsoft.com/office/officeart/2005/8/layout/orgChart1"/>
    <dgm:cxn modelId="{5A5FFC0E-CF83-4B03-A7E2-9036617B73DA}" type="presParOf" srcId="{5FFC0C56-6CCC-4FF8-AA94-8E4C44CD8834}" destId="{3D30074C-F236-4883-8C21-47B5153C67F8}" srcOrd="1" destOrd="0" presId="urn:microsoft.com/office/officeart/2005/8/layout/orgChart1"/>
    <dgm:cxn modelId="{34D18BDD-AAFF-4541-BD65-E3E380E09D6B}" type="presParOf" srcId="{3D30074C-F236-4883-8C21-47B5153C67F8}" destId="{09664CF9-9D3C-43A5-9650-9D6ADBD58D1B}" srcOrd="0" destOrd="0" presId="urn:microsoft.com/office/officeart/2005/8/layout/orgChart1"/>
    <dgm:cxn modelId="{A8A9DD0A-7330-4966-A127-096F1F918C22}" type="presParOf" srcId="{09664CF9-9D3C-43A5-9650-9D6ADBD58D1B}" destId="{51447F07-1E6F-4D08-9494-E08DED303634}" srcOrd="0" destOrd="0" presId="urn:microsoft.com/office/officeart/2005/8/layout/orgChart1"/>
    <dgm:cxn modelId="{2955FB3B-2398-4C57-968D-A135880B9F7C}" type="presParOf" srcId="{09664CF9-9D3C-43A5-9650-9D6ADBD58D1B}" destId="{71150CAD-0109-4921-AE59-6E403041A3E7}" srcOrd="1" destOrd="0" presId="urn:microsoft.com/office/officeart/2005/8/layout/orgChart1"/>
    <dgm:cxn modelId="{626A08AC-4BDE-43D8-9245-1B2CE1559D18}" type="presParOf" srcId="{3D30074C-F236-4883-8C21-47B5153C67F8}" destId="{E62F7519-7D8C-4105-ABF6-25A65B4FB7B1}" srcOrd="1" destOrd="0" presId="urn:microsoft.com/office/officeart/2005/8/layout/orgChart1"/>
    <dgm:cxn modelId="{65FC3D70-9827-4AEB-B5CD-5484162D9A24}" type="presParOf" srcId="{3D30074C-F236-4883-8C21-47B5153C67F8}" destId="{7342A658-DB6C-4411-8F1B-3953CC1AABA1}" srcOrd="2" destOrd="0" presId="urn:microsoft.com/office/officeart/2005/8/layout/orgChart1"/>
    <dgm:cxn modelId="{DE896A70-A627-4C21-9717-DFF391C283BA}" type="presParOf" srcId="{74441172-E8C7-41AC-96B9-1B3F91EFDC00}" destId="{784312CE-9BF8-42E8-8892-36C3B5EEFC55}" srcOrd="2" destOrd="0" presId="urn:microsoft.com/office/officeart/2005/8/layout/orgChart1"/>
    <dgm:cxn modelId="{C80722F5-BB3D-4F39-BB50-B533046FFAD2}" type="presParOf" srcId="{7DA23F46-F220-4EBA-8DC3-6D7E8934F73D}" destId="{F6A99B7D-59F7-4CE5-909C-3005A3D764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FA1BE7-6614-4D58-BD32-23DFD524C104}">
      <dsp:nvSpPr>
        <dsp:cNvPr id="0" name=""/>
        <dsp:cNvSpPr/>
      </dsp:nvSpPr>
      <dsp:spPr>
        <a:xfrm>
          <a:off x="3872491" y="890876"/>
          <a:ext cx="110375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10375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608697" y="368434"/>
          <a:ext cx="1558127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1558127" y="77262"/>
              </a:lnTo>
              <a:lnTo>
                <a:pt x="1558127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D930-E279-4B3F-9DB1-10ABA5E2BB23}">
      <dsp:nvSpPr>
        <dsp:cNvPr id="0" name=""/>
        <dsp:cNvSpPr/>
      </dsp:nvSpPr>
      <dsp:spPr>
        <a:xfrm>
          <a:off x="2982133" y="890876"/>
          <a:ext cx="110375" cy="860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5"/>
              </a:lnTo>
              <a:lnTo>
                <a:pt x="110375" y="86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2982133" y="890876"/>
          <a:ext cx="110375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10375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2608697" y="368434"/>
          <a:ext cx="667768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667768" y="77262"/>
              </a:lnTo>
              <a:lnTo>
                <a:pt x="667768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814DE-763F-4C6A-8673-21B6DF19E7DF}">
      <dsp:nvSpPr>
        <dsp:cNvPr id="0" name=""/>
        <dsp:cNvSpPr/>
      </dsp:nvSpPr>
      <dsp:spPr>
        <a:xfrm>
          <a:off x="2091774" y="890876"/>
          <a:ext cx="110375" cy="1383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66"/>
              </a:lnTo>
              <a:lnTo>
                <a:pt x="110375" y="1383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2091774" y="890876"/>
          <a:ext cx="110375" cy="860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5"/>
              </a:lnTo>
              <a:lnTo>
                <a:pt x="110375" y="86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2091774" y="890876"/>
          <a:ext cx="110375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10375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2386108" y="368434"/>
          <a:ext cx="222589" cy="154525"/>
        </a:xfrm>
        <a:custGeom>
          <a:avLst/>
          <a:gdLst/>
          <a:ahLst/>
          <a:cxnLst/>
          <a:rect l="0" t="0" r="0" b="0"/>
          <a:pathLst>
            <a:path>
              <a:moveTo>
                <a:pt x="222589" y="0"/>
              </a:moveTo>
              <a:lnTo>
                <a:pt x="222589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D911F-F154-4B79-B7C3-8536730F68DB}">
      <dsp:nvSpPr>
        <dsp:cNvPr id="0" name=""/>
        <dsp:cNvSpPr/>
      </dsp:nvSpPr>
      <dsp:spPr>
        <a:xfrm>
          <a:off x="1148068" y="1413318"/>
          <a:ext cx="163722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63722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24E10-66EE-4695-9F39-9ABA49D49153}">
      <dsp:nvSpPr>
        <dsp:cNvPr id="0" name=""/>
        <dsp:cNvSpPr/>
      </dsp:nvSpPr>
      <dsp:spPr>
        <a:xfrm>
          <a:off x="1050570" y="890876"/>
          <a:ext cx="391831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391831" y="77262"/>
              </a:lnTo>
              <a:lnTo>
                <a:pt x="391831" y="1545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18BE8-1719-4A29-89EB-496B31790CA3}">
      <dsp:nvSpPr>
        <dsp:cNvPr id="0" name=""/>
        <dsp:cNvSpPr/>
      </dsp:nvSpPr>
      <dsp:spPr>
        <a:xfrm>
          <a:off x="311057" y="1413318"/>
          <a:ext cx="110375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10375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E421-B5B3-4FC4-BE44-801BDCC2A18C}">
      <dsp:nvSpPr>
        <dsp:cNvPr id="0" name=""/>
        <dsp:cNvSpPr/>
      </dsp:nvSpPr>
      <dsp:spPr>
        <a:xfrm>
          <a:off x="605391" y="890876"/>
          <a:ext cx="445179" cy="154525"/>
        </a:xfrm>
        <a:custGeom>
          <a:avLst/>
          <a:gdLst/>
          <a:ahLst/>
          <a:cxnLst/>
          <a:rect l="0" t="0" r="0" b="0"/>
          <a:pathLst>
            <a:path>
              <a:moveTo>
                <a:pt x="445179" y="0"/>
              </a:moveTo>
              <a:lnTo>
                <a:pt x="445179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E4237-C134-4959-BFDF-2799F7291C73}">
      <dsp:nvSpPr>
        <dsp:cNvPr id="0" name=""/>
        <dsp:cNvSpPr/>
      </dsp:nvSpPr>
      <dsp:spPr>
        <a:xfrm>
          <a:off x="1050570" y="368434"/>
          <a:ext cx="1558127" cy="154525"/>
        </a:xfrm>
        <a:custGeom>
          <a:avLst/>
          <a:gdLst/>
          <a:ahLst/>
          <a:cxnLst/>
          <a:rect l="0" t="0" r="0" b="0"/>
          <a:pathLst>
            <a:path>
              <a:moveTo>
                <a:pt x="1558127" y="0"/>
              </a:moveTo>
              <a:lnTo>
                <a:pt x="1558127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2240781" y="518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美食首页</a:t>
          </a:r>
        </a:p>
      </dsp:txBody>
      <dsp:txXfrm>
        <a:off x="2240781" y="518"/>
        <a:ext cx="735833" cy="367916"/>
      </dsp:txXfrm>
    </dsp:sp>
    <dsp:sp modelId="{F12F9AC0-0FD2-4679-AF99-C7C5BE014734}">
      <dsp:nvSpPr>
        <dsp:cNvPr id="0" name=""/>
        <dsp:cNvSpPr/>
      </dsp:nvSpPr>
      <dsp:spPr>
        <a:xfrm>
          <a:off x="682653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特色首页</a:t>
          </a:r>
        </a:p>
      </dsp:txBody>
      <dsp:txXfrm>
        <a:off x="682653" y="522959"/>
        <a:ext cx="735833" cy="367916"/>
      </dsp:txXfrm>
    </dsp:sp>
    <dsp:sp modelId="{410018D3-033D-424F-B591-3174FB173A3C}">
      <dsp:nvSpPr>
        <dsp:cNvPr id="0" name=""/>
        <dsp:cNvSpPr/>
      </dsp:nvSpPr>
      <dsp:spPr>
        <a:xfrm>
          <a:off x="237474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川菜主页</a:t>
          </a:r>
        </a:p>
      </dsp:txBody>
      <dsp:txXfrm>
        <a:off x="237474" y="1045401"/>
        <a:ext cx="735833" cy="367916"/>
      </dsp:txXfrm>
    </dsp:sp>
    <dsp:sp modelId="{08F5D88A-CB16-4A4F-863C-124533798F19}">
      <dsp:nvSpPr>
        <dsp:cNvPr id="0" name=""/>
        <dsp:cNvSpPr/>
      </dsp:nvSpPr>
      <dsp:spPr>
        <a:xfrm>
          <a:off x="421432" y="1567843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菜品介绍</a:t>
          </a:r>
        </a:p>
      </dsp:txBody>
      <dsp:txXfrm>
        <a:off x="421432" y="1567843"/>
        <a:ext cx="735833" cy="367916"/>
      </dsp:txXfrm>
    </dsp:sp>
    <dsp:sp modelId="{A94C3CDF-F32A-4E3D-8A2B-455F217F0465}">
      <dsp:nvSpPr>
        <dsp:cNvPr id="0" name=""/>
        <dsp:cNvSpPr/>
      </dsp:nvSpPr>
      <dsp:spPr>
        <a:xfrm>
          <a:off x="1074485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鲁菜主页</a:t>
          </a:r>
        </a:p>
      </dsp:txBody>
      <dsp:txXfrm>
        <a:off x="1074485" y="1045401"/>
        <a:ext cx="735833" cy="367916"/>
      </dsp:txXfrm>
    </dsp:sp>
    <dsp:sp modelId="{DB062A03-666F-48F9-BBAF-E94B5258A759}">
      <dsp:nvSpPr>
        <dsp:cNvPr id="0" name=""/>
        <dsp:cNvSpPr/>
      </dsp:nvSpPr>
      <dsp:spPr>
        <a:xfrm>
          <a:off x="1311791" y="1567843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菜品介绍</a:t>
          </a:r>
        </a:p>
      </dsp:txBody>
      <dsp:txXfrm>
        <a:off x="1311791" y="1567843"/>
        <a:ext cx="735833" cy="367916"/>
      </dsp:txXfrm>
    </dsp:sp>
    <dsp:sp modelId="{85B87679-A828-4D4A-AA0B-BCBA17B73465}">
      <dsp:nvSpPr>
        <dsp:cNvPr id="0" name=""/>
        <dsp:cNvSpPr/>
      </dsp:nvSpPr>
      <dsp:spPr>
        <a:xfrm>
          <a:off x="2018191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甜品主页</a:t>
          </a:r>
        </a:p>
      </dsp:txBody>
      <dsp:txXfrm>
        <a:off x="2018191" y="522959"/>
        <a:ext cx="735833" cy="367916"/>
      </dsp:txXfrm>
    </dsp:sp>
    <dsp:sp modelId="{9AA3A869-07BE-4DE9-87A5-EC76B0110461}">
      <dsp:nvSpPr>
        <dsp:cNvPr id="0" name=""/>
        <dsp:cNvSpPr/>
      </dsp:nvSpPr>
      <dsp:spPr>
        <a:xfrm>
          <a:off x="2202149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泡芙简介</a:t>
          </a:r>
        </a:p>
      </dsp:txBody>
      <dsp:txXfrm>
        <a:off x="2202149" y="1045401"/>
        <a:ext cx="735833" cy="367916"/>
      </dsp:txXfrm>
    </dsp:sp>
    <dsp:sp modelId="{419CCCB0-33CC-44CD-A084-4C5EF82E4A1D}">
      <dsp:nvSpPr>
        <dsp:cNvPr id="0" name=""/>
        <dsp:cNvSpPr/>
      </dsp:nvSpPr>
      <dsp:spPr>
        <a:xfrm>
          <a:off x="2202149" y="1567843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马卡龙简介</a:t>
          </a:r>
        </a:p>
      </dsp:txBody>
      <dsp:txXfrm>
        <a:off x="2202149" y="1567843"/>
        <a:ext cx="735833" cy="367916"/>
      </dsp:txXfrm>
    </dsp:sp>
    <dsp:sp modelId="{EA56EFD8-2DA4-439F-8F25-A684A8A04B68}">
      <dsp:nvSpPr>
        <dsp:cNvPr id="0" name=""/>
        <dsp:cNvSpPr/>
      </dsp:nvSpPr>
      <dsp:spPr>
        <a:xfrm>
          <a:off x="2202149" y="2090285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慕斯简介</a:t>
          </a:r>
        </a:p>
      </dsp:txBody>
      <dsp:txXfrm>
        <a:off x="2202149" y="2090285"/>
        <a:ext cx="735833" cy="367916"/>
      </dsp:txXfrm>
    </dsp:sp>
    <dsp:sp modelId="{B02C0076-0230-431D-8EE4-A34A0447575B}">
      <dsp:nvSpPr>
        <dsp:cNvPr id="0" name=""/>
        <dsp:cNvSpPr/>
      </dsp:nvSpPr>
      <dsp:spPr>
        <a:xfrm>
          <a:off x="2908550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日韩主页</a:t>
          </a:r>
        </a:p>
      </dsp:txBody>
      <dsp:txXfrm>
        <a:off x="2908550" y="522959"/>
        <a:ext cx="735833" cy="367916"/>
      </dsp:txXfrm>
    </dsp:sp>
    <dsp:sp modelId="{C2A75219-5E95-489C-A514-B957817FF4E3}">
      <dsp:nvSpPr>
        <dsp:cNvPr id="0" name=""/>
        <dsp:cNvSpPr/>
      </dsp:nvSpPr>
      <dsp:spPr>
        <a:xfrm>
          <a:off x="3092508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菜品简介</a:t>
          </a:r>
        </a:p>
      </dsp:txBody>
      <dsp:txXfrm>
        <a:off x="3092508" y="1045401"/>
        <a:ext cx="735833" cy="367916"/>
      </dsp:txXfrm>
    </dsp:sp>
    <dsp:sp modelId="{494E0D88-9E9F-439F-A9D9-12CADFAC94B5}">
      <dsp:nvSpPr>
        <dsp:cNvPr id="0" name=""/>
        <dsp:cNvSpPr/>
      </dsp:nvSpPr>
      <dsp:spPr>
        <a:xfrm>
          <a:off x="3092508" y="1567843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菜品简介</a:t>
          </a:r>
        </a:p>
      </dsp:txBody>
      <dsp:txXfrm>
        <a:off x="3092508" y="1567843"/>
        <a:ext cx="735833" cy="367916"/>
      </dsp:txXfrm>
    </dsp:sp>
    <dsp:sp modelId="{34D7FF43-5821-4869-BC8B-A82917B14175}">
      <dsp:nvSpPr>
        <dsp:cNvPr id="0" name=""/>
        <dsp:cNvSpPr/>
      </dsp:nvSpPr>
      <dsp:spPr>
        <a:xfrm>
          <a:off x="3798908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营养主页</a:t>
          </a:r>
        </a:p>
      </dsp:txBody>
      <dsp:txXfrm>
        <a:off x="3798908" y="522959"/>
        <a:ext cx="735833" cy="367916"/>
      </dsp:txXfrm>
    </dsp:sp>
    <dsp:sp modelId="{51447F07-1E6F-4D08-9494-E08DED303634}">
      <dsp:nvSpPr>
        <dsp:cNvPr id="0" name=""/>
        <dsp:cNvSpPr/>
      </dsp:nvSpPr>
      <dsp:spPr>
        <a:xfrm>
          <a:off x="3982866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菜品简介</a:t>
          </a:r>
        </a:p>
      </dsp:txBody>
      <dsp:txXfrm>
        <a:off x="3982866" y="1045401"/>
        <a:ext cx="735833" cy="367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53060-C64E-4CF6-8121-5EB6A2E4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19电商一班-第三组.dotx</Template>
  <TotalTime>1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网站开发策划书</dc:title>
  <dc:subject>第几小组</dc:subject>
  <dc:creator>sisic</dc:creator>
  <cp:lastModifiedBy>陈 思思</cp:lastModifiedBy>
  <cp:revision>1</cp:revision>
  <dcterms:created xsi:type="dcterms:W3CDTF">2021-01-02T12:31:00Z</dcterms:created>
  <dcterms:modified xsi:type="dcterms:W3CDTF">2021-01-02T12:32:00Z</dcterms:modified>
</cp:coreProperties>
</file>